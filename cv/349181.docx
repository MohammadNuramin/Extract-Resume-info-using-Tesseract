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6.xml" ContentType="application/vnd.openxmlformats-officedocument.wordprocessingml.foot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B7FC" w14:textId="77777777" w:rsidR="00CE237B" w:rsidRDefault="003B3734">
      <w:pPr>
        <w:pStyle w:val="Textkrper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1CF313D7" wp14:editId="344CEA1C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556500" cy="2314940"/>
                <wp:effectExtent l="0" t="0" r="6350" b="9525"/>
                <wp:wrapNone/>
                <wp:docPr id="306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314940"/>
                          <a:chOff x="0" y="0"/>
                          <a:chExt cx="11900" cy="3602"/>
                        </a:xfrm>
                      </wpg:grpSpPr>
                      <wps:wsp>
                        <wps:cNvPr id="30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602"/>
                          </a:xfrm>
                          <a:prstGeom prst="rect">
                            <a:avLst/>
                          </a:prstGeom>
                          <a:solidFill>
                            <a:srgbClr val="244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5" y="376"/>
                            <a:ext cx="3905" cy="2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9DAF8" id="Group 262" o:spid="_x0000_s1026" style="position:absolute;margin-left:0;margin-top:0;width:595pt;height:182.3pt;z-index:-251543552;mso-position-horizontal:left;mso-position-horizontal-relative:page;mso-position-vertical:top;mso-position-vertical-relative:margin" coordsize="11900,36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">
                <v:rect id="Rectangle 264" o:spid="_x0000_s1027" style="position:absolute;width:11900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" fillcolor="#244585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" o:spid="_x0000_s1028" type="#_x0000_t75" style="position:absolute;left:6855;top:376;width:3905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">
                  <v:imagedata r:id="rId8" o:title=""/>
                </v:shape>
                <w10:wrap anchorx="page" anchory="margin"/>
              </v:group>
            </w:pict>
          </mc:Fallback>
        </mc:AlternateContent>
      </w:r>
    </w:p>
    <w:p w14:paraId="380F01C2" w14:textId="77777777" w:rsidR="00CE237B" w:rsidRDefault="00CE237B">
      <w:pPr>
        <w:pStyle w:val="Textkrper"/>
        <w:rPr>
          <w:rFonts w:ascii="Times New Roman"/>
        </w:rPr>
      </w:pPr>
    </w:p>
    <w:p w14:paraId="32C346B2" w14:textId="77777777" w:rsidR="00CE237B" w:rsidRDefault="00CE237B">
      <w:pPr>
        <w:pStyle w:val="Textkrper"/>
        <w:rPr>
          <w:rFonts w:ascii="Times New Roman"/>
        </w:rPr>
      </w:pPr>
    </w:p>
    <w:p w14:paraId="087BDEA1" w14:textId="77777777" w:rsidR="00CE237B" w:rsidRDefault="00CE237B">
      <w:pPr>
        <w:pStyle w:val="Textkrper"/>
        <w:spacing w:before="9"/>
        <w:rPr>
          <w:rFonts w:ascii="Times New Roman"/>
          <w:sz w:val="23"/>
        </w:rPr>
      </w:pPr>
    </w:p>
    <w:p w14:paraId="1318704D" w14:textId="77777777" w:rsidR="00CE237B" w:rsidRPr="0049740D" w:rsidRDefault="00C66A8C">
      <w:pPr>
        <w:spacing w:before="113"/>
        <w:ind w:left="116"/>
        <w:rPr>
          <w:rFonts w:ascii="Arial"/>
          <w:sz w:val="56"/>
          <w:lang w:val="de-DE"/>
        </w:rPr>
      </w:pPr>
      <w:r w:rsidRPr="0049740D">
        <w:rPr>
          <w:rFonts w:ascii="Arial"/>
          <w:color w:val="FFFFFF"/>
          <w:w w:val="110"/>
          <w:sz w:val="56"/>
          <w:lang w:val="de-DE"/>
        </w:rPr>
        <w:t>Martin Brauer</w:t>
      </w:r>
    </w:p>
    <w:p w14:paraId="2B98FB16" w14:textId="77777777" w:rsidR="00CE237B" w:rsidRPr="0049740D" w:rsidRDefault="00C66A8C">
      <w:pPr>
        <w:pStyle w:val="Textkrper"/>
        <w:spacing w:before="189"/>
        <w:ind w:left="116"/>
        <w:rPr>
          <w:lang w:val="de-DE"/>
        </w:rPr>
      </w:pPr>
      <w:r w:rsidRPr="0049740D">
        <w:rPr>
          <w:rFonts w:ascii="Arial"/>
          <w:color w:val="FFFFFF"/>
          <w:w w:val="105"/>
          <w:lang w:val="de-DE"/>
        </w:rPr>
        <w:t xml:space="preserve">Anschrift </w:t>
      </w:r>
      <w:r w:rsidR="009A03ED" w:rsidRPr="0049740D">
        <w:rPr>
          <w:rFonts w:ascii="Arial"/>
          <w:color w:val="FFFFFF"/>
          <w:w w:val="105"/>
          <w:lang w:val="de-DE"/>
        </w:rPr>
        <w:t xml:space="preserve">  </w:t>
      </w:r>
      <w:r w:rsidRPr="0049740D">
        <w:rPr>
          <w:color w:val="FFFFFF"/>
          <w:w w:val="105"/>
          <w:lang w:val="de-DE"/>
        </w:rPr>
        <w:t>Pulheim</w:t>
      </w:r>
    </w:p>
    <w:p w14:paraId="26E54EEA" w14:textId="77777777" w:rsidR="00CE237B" w:rsidRPr="0049740D" w:rsidRDefault="00C66A8C">
      <w:pPr>
        <w:pStyle w:val="Textkrper"/>
        <w:tabs>
          <w:tab w:val="left" w:pos="1116"/>
        </w:tabs>
        <w:spacing w:before="81"/>
        <w:ind w:left="116"/>
        <w:rPr>
          <w:lang w:val="de-DE"/>
        </w:rPr>
      </w:pPr>
      <w:r w:rsidRPr="0049740D">
        <w:rPr>
          <w:rFonts w:ascii="Arial"/>
          <w:color w:val="FFFFFF"/>
          <w:spacing w:val="-5"/>
          <w:lang w:val="de-DE"/>
        </w:rPr>
        <w:t>Name</w:t>
      </w:r>
      <w:r w:rsidRPr="0049740D">
        <w:rPr>
          <w:rFonts w:ascii="Arial"/>
          <w:color w:val="FFFFFF"/>
          <w:spacing w:val="-5"/>
          <w:lang w:val="de-DE"/>
        </w:rPr>
        <w:tab/>
      </w:r>
      <w:r w:rsidRPr="0049740D">
        <w:rPr>
          <w:color w:val="FFFFFF"/>
          <w:lang w:val="de-DE"/>
        </w:rPr>
        <w:t>Martin</w:t>
      </w:r>
      <w:r w:rsidRPr="0049740D">
        <w:rPr>
          <w:color w:val="FFFFFF"/>
          <w:spacing w:val="-29"/>
          <w:lang w:val="de-DE"/>
        </w:rPr>
        <w:t xml:space="preserve"> </w:t>
      </w:r>
      <w:r w:rsidRPr="0049740D">
        <w:rPr>
          <w:color w:val="FFFFFF"/>
          <w:spacing w:val="-3"/>
          <w:lang w:val="de-DE"/>
        </w:rPr>
        <w:t>Brauer</w:t>
      </w:r>
    </w:p>
    <w:p w14:paraId="46112B44" w14:textId="77777777" w:rsidR="00CE237B" w:rsidRDefault="00C66A8C">
      <w:pPr>
        <w:pStyle w:val="Listenabsatz"/>
        <w:numPr>
          <w:ilvl w:val="1"/>
          <w:numId w:val="3"/>
        </w:numPr>
        <w:tabs>
          <w:tab w:val="left" w:pos="458"/>
          <w:tab w:val="left" w:pos="1116"/>
        </w:tabs>
        <w:spacing w:before="80"/>
        <w:rPr>
          <w:sz w:val="20"/>
        </w:rPr>
      </w:pPr>
      <w:r>
        <w:rPr>
          <w:rFonts w:ascii="Arial"/>
          <w:color w:val="FFFFFF"/>
          <w:sz w:val="20"/>
        </w:rPr>
        <w:t>ail</w:t>
      </w:r>
      <w:r>
        <w:rPr>
          <w:rFonts w:ascii="Arial"/>
          <w:color w:val="FFFFFF"/>
          <w:sz w:val="20"/>
        </w:rPr>
        <w:tab/>
      </w:r>
      <w:hyperlink r:id="rId9">
        <w:r>
          <w:rPr>
            <w:color w:val="FFFFFF"/>
            <w:spacing w:val="-4"/>
            <w:sz w:val="20"/>
          </w:rPr>
          <w:t>brauer.consulting@yahoo.de</w:t>
        </w:r>
      </w:hyperlink>
    </w:p>
    <w:p w14:paraId="1BB5BBC1" w14:textId="77777777" w:rsidR="00CE237B" w:rsidRDefault="00C66A8C">
      <w:pPr>
        <w:pStyle w:val="Textkrper"/>
        <w:tabs>
          <w:tab w:val="left" w:pos="1116"/>
        </w:tabs>
        <w:spacing w:before="80"/>
        <w:ind w:left="116"/>
      </w:pPr>
      <w:r>
        <w:rPr>
          <w:rFonts w:ascii="Arial"/>
          <w:color w:val="FFFFFF"/>
          <w:spacing w:val="-7"/>
        </w:rPr>
        <w:t>Tel.</w:t>
      </w:r>
      <w:r>
        <w:rPr>
          <w:rFonts w:ascii="Arial"/>
          <w:color w:val="FFFFFF"/>
          <w:spacing w:val="-7"/>
        </w:rPr>
        <w:tab/>
      </w:r>
      <w:r>
        <w:rPr>
          <w:color w:val="FFFFFF"/>
          <w:spacing w:val="-6"/>
        </w:rPr>
        <w:t>0173</w:t>
      </w:r>
      <w:r>
        <w:rPr>
          <w:color w:val="FFFFFF"/>
          <w:spacing w:val="-29"/>
        </w:rPr>
        <w:t xml:space="preserve"> </w:t>
      </w:r>
      <w:r>
        <w:rPr>
          <w:color w:val="FFFFFF"/>
          <w:spacing w:val="-7"/>
        </w:rPr>
        <w:t>8096012</w:t>
      </w:r>
      <w:r>
        <w:rPr>
          <w:color w:val="FFFFFF"/>
          <w:spacing w:val="-29"/>
        </w:rPr>
        <w:t xml:space="preserve"> </w:t>
      </w:r>
      <w:r>
        <w:rPr>
          <w:color w:val="FFFFFF"/>
        </w:rPr>
        <w:t>/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7"/>
        </w:rPr>
        <w:t>02234</w:t>
      </w:r>
      <w:r>
        <w:rPr>
          <w:color w:val="FFFFFF"/>
          <w:spacing w:val="-28"/>
        </w:rPr>
        <w:t xml:space="preserve"> </w:t>
      </w:r>
      <w:r>
        <w:rPr>
          <w:color w:val="FFFFFF"/>
          <w:spacing w:val="-7"/>
        </w:rPr>
        <w:t>209835</w:t>
      </w:r>
    </w:p>
    <w:p w14:paraId="25F08BBE" w14:textId="77777777" w:rsidR="00CE237B" w:rsidRDefault="00CE237B">
      <w:pPr>
        <w:pStyle w:val="Textkrper"/>
      </w:pPr>
    </w:p>
    <w:p w14:paraId="182DCD72" w14:textId="77777777" w:rsidR="00CE237B" w:rsidRDefault="00CE237B">
      <w:pPr>
        <w:pStyle w:val="Textkrper"/>
      </w:pPr>
    </w:p>
    <w:p w14:paraId="302F4497" w14:textId="77777777" w:rsidR="00CE237B" w:rsidRDefault="00CE237B">
      <w:pPr>
        <w:pStyle w:val="Textkrper"/>
      </w:pPr>
    </w:p>
    <w:p w14:paraId="206714D9" w14:textId="77777777" w:rsidR="00CE237B" w:rsidRDefault="00CE237B">
      <w:pPr>
        <w:pStyle w:val="Textkrper"/>
        <w:spacing w:before="6"/>
        <w:rPr>
          <w:sz w:val="19"/>
        </w:rPr>
      </w:pPr>
    </w:p>
    <w:p w14:paraId="2D9780F4" w14:textId="77777777" w:rsidR="00742C9B" w:rsidRDefault="00742C9B" w:rsidP="009D222A">
      <w:pPr>
        <w:pStyle w:val="berschrift1"/>
        <w:spacing w:before="108"/>
        <w:ind w:left="116"/>
        <w:rPr>
          <w:color w:val="244585"/>
          <w:w w:val="105"/>
        </w:rPr>
      </w:pPr>
    </w:p>
    <w:p w14:paraId="283AEC5B" w14:textId="77777777" w:rsidR="00B74822" w:rsidRPr="00EA23CA" w:rsidRDefault="00F03F16" w:rsidP="009D222A">
      <w:pPr>
        <w:pStyle w:val="berschrift1"/>
        <w:spacing w:before="108"/>
        <w:ind w:left="116"/>
        <w:rPr>
          <w:w w:val="110"/>
          <w:sz w:val="24"/>
          <w:szCs w:val="24"/>
        </w:rPr>
      </w:pPr>
      <w:r>
        <w:rPr>
          <w:color w:val="244585"/>
          <w:w w:val="105"/>
        </w:rPr>
        <w:t>Qualifikationen/</w:t>
      </w:r>
      <w:r w:rsidR="00B74822">
        <w:rPr>
          <w:color w:val="244585"/>
          <w:w w:val="105"/>
        </w:rPr>
        <w:t>Skills:</w:t>
      </w:r>
      <w:r>
        <w:rPr>
          <w:color w:val="244585"/>
          <w:w w:val="105"/>
        </w:rPr>
        <w:br/>
      </w:r>
    </w:p>
    <w:p w14:paraId="778A1F1F" w14:textId="77777777" w:rsidR="00B74822" w:rsidRPr="00B74822" w:rsidRDefault="00B74822" w:rsidP="00B74822">
      <w:pPr>
        <w:pStyle w:val="Textkrper"/>
        <w:numPr>
          <w:ilvl w:val="4"/>
          <w:numId w:val="7"/>
        </w:numPr>
        <w:rPr>
          <w:w w:val="110"/>
        </w:rPr>
      </w:pPr>
      <w:r w:rsidRPr="00B74822">
        <w:rPr>
          <w:w w:val="110"/>
        </w:rPr>
        <w:t>Professional Scrum Master (PMP)</w:t>
      </w:r>
    </w:p>
    <w:p w14:paraId="08D8CDB8" w14:textId="77777777" w:rsidR="00B74822" w:rsidRPr="00B74822" w:rsidRDefault="00B74822" w:rsidP="00B74822">
      <w:pPr>
        <w:pStyle w:val="Textkrper"/>
        <w:ind w:left="2916"/>
        <w:rPr>
          <w:w w:val="110"/>
        </w:rPr>
      </w:pPr>
    </w:p>
    <w:p w14:paraId="0058BD3A" w14:textId="77777777" w:rsidR="00B74822" w:rsidRPr="00B74822" w:rsidRDefault="00B74822" w:rsidP="00B74822">
      <w:pPr>
        <w:pStyle w:val="Textkrper"/>
        <w:numPr>
          <w:ilvl w:val="4"/>
          <w:numId w:val="7"/>
        </w:numPr>
        <w:rPr>
          <w:w w:val="110"/>
        </w:rPr>
      </w:pPr>
      <w:r w:rsidRPr="00B74822">
        <w:rPr>
          <w:w w:val="110"/>
        </w:rPr>
        <w:t>Professional Product Owner (PSPO)</w:t>
      </w:r>
    </w:p>
    <w:p w14:paraId="67600214" w14:textId="77777777" w:rsidR="00B74822" w:rsidRPr="00B74822" w:rsidRDefault="00B74822" w:rsidP="00B74822">
      <w:pPr>
        <w:pStyle w:val="Textkrper"/>
        <w:ind w:left="2916"/>
        <w:rPr>
          <w:w w:val="110"/>
        </w:rPr>
      </w:pPr>
    </w:p>
    <w:p w14:paraId="693CB951" w14:textId="77777777" w:rsidR="00B74822" w:rsidRPr="00B74822" w:rsidRDefault="00B74822" w:rsidP="00B74822">
      <w:pPr>
        <w:pStyle w:val="Textkrper"/>
        <w:numPr>
          <w:ilvl w:val="4"/>
          <w:numId w:val="7"/>
        </w:numPr>
        <w:spacing w:line="324" w:lineRule="auto"/>
        <w:ind w:right="1003"/>
        <w:jc w:val="both"/>
        <w:rPr>
          <w:spacing w:val="-16"/>
          <w:w w:val="90"/>
        </w:rPr>
      </w:pPr>
      <w:r w:rsidRPr="00B74822">
        <w:rPr>
          <w:spacing w:val="-3"/>
          <w:w w:val="90"/>
        </w:rPr>
        <w:t>Certiﬁed</w:t>
      </w:r>
      <w:r w:rsidRPr="00B74822">
        <w:rPr>
          <w:spacing w:val="-5"/>
          <w:w w:val="90"/>
        </w:rPr>
        <w:t xml:space="preserve"> </w:t>
      </w:r>
      <w:r w:rsidRPr="00B74822">
        <w:rPr>
          <w:w w:val="90"/>
        </w:rPr>
        <w:t>Project</w:t>
      </w:r>
      <w:r w:rsidRPr="00B74822">
        <w:rPr>
          <w:spacing w:val="-12"/>
          <w:w w:val="90"/>
        </w:rPr>
        <w:t xml:space="preserve"> </w:t>
      </w:r>
      <w:r w:rsidRPr="00B74822">
        <w:rPr>
          <w:spacing w:val="-5"/>
          <w:w w:val="90"/>
        </w:rPr>
        <w:t>Management</w:t>
      </w:r>
      <w:r w:rsidRPr="00B74822">
        <w:rPr>
          <w:spacing w:val="-11"/>
          <w:w w:val="90"/>
        </w:rPr>
        <w:t xml:space="preserve"> </w:t>
      </w:r>
      <w:r w:rsidRPr="00B74822">
        <w:rPr>
          <w:w w:val="90"/>
        </w:rPr>
        <w:t>Professional</w:t>
      </w:r>
      <w:r w:rsidRPr="00B74822">
        <w:rPr>
          <w:spacing w:val="-16"/>
          <w:w w:val="90"/>
        </w:rPr>
        <w:t xml:space="preserve"> </w:t>
      </w:r>
    </w:p>
    <w:p w14:paraId="599E50E9" w14:textId="77777777" w:rsidR="00B74822" w:rsidRPr="00B74822" w:rsidRDefault="00B74822" w:rsidP="00B74822">
      <w:pPr>
        <w:pStyle w:val="Textkrper"/>
        <w:spacing w:line="324" w:lineRule="auto"/>
        <w:ind w:left="3600" w:right="1003"/>
        <w:jc w:val="both"/>
        <w:rPr>
          <w:spacing w:val="-18"/>
          <w:w w:val="90"/>
        </w:rPr>
      </w:pPr>
      <w:r w:rsidRPr="00B74822">
        <w:rPr>
          <w:w w:val="90"/>
        </w:rPr>
        <w:t xml:space="preserve">(PMP® </w:t>
      </w:r>
      <w:r w:rsidRPr="00B74822">
        <w:rPr>
          <w:spacing w:val="-4"/>
          <w:w w:val="90"/>
        </w:rPr>
        <w:t>Zertiﬁzierung</w:t>
      </w:r>
      <w:r w:rsidRPr="00B74822">
        <w:rPr>
          <w:spacing w:val="-23"/>
          <w:w w:val="90"/>
        </w:rPr>
        <w:t xml:space="preserve"> </w:t>
      </w:r>
      <w:r w:rsidRPr="00B74822">
        <w:rPr>
          <w:w w:val="90"/>
        </w:rPr>
        <w:t>nach</w:t>
      </w:r>
      <w:r w:rsidRPr="00B74822">
        <w:rPr>
          <w:spacing w:val="-23"/>
          <w:w w:val="90"/>
        </w:rPr>
        <w:t xml:space="preserve"> </w:t>
      </w:r>
      <w:r w:rsidRPr="00B74822">
        <w:rPr>
          <w:spacing w:val="-3"/>
          <w:w w:val="90"/>
        </w:rPr>
        <w:t>PMI®)</w:t>
      </w:r>
      <w:r w:rsidRPr="00B74822">
        <w:rPr>
          <w:spacing w:val="-18"/>
          <w:w w:val="90"/>
        </w:rPr>
        <w:t xml:space="preserve"> </w:t>
      </w:r>
    </w:p>
    <w:p w14:paraId="2992D77B" w14:textId="77777777" w:rsidR="00B74822" w:rsidRPr="00B74822" w:rsidRDefault="00B74822" w:rsidP="00B74822">
      <w:pPr>
        <w:pStyle w:val="Textkrper"/>
        <w:spacing w:line="324" w:lineRule="auto"/>
        <w:ind w:left="2916" w:right="1003"/>
        <w:jc w:val="both"/>
        <w:rPr>
          <w:spacing w:val="-5"/>
          <w:w w:val="90"/>
        </w:rPr>
      </w:pPr>
    </w:p>
    <w:p w14:paraId="0161658D" w14:textId="77777777" w:rsidR="00B74822" w:rsidRPr="00B74822" w:rsidRDefault="00B74822" w:rsidP="00B74822">
      <w:pPr>
        <w:pStyle w:val="Textkrper"/>
        <w:numPr>
          <w:ilvl w:val="4"/>
          <w:numId w:val="7"/>
        </w:numPr>
        <w:spacing w:line="324" w:lineRule="auto"/>
        <w:ind w:right="1003"/>
        <w:jc w:val="both"/>
        <w:rPr>
          <w:w w:val="95"/>
        </w:rPr>
      </w:pPr>
      <w:r w:rsidRPr="00B74822">
        <w:rPr>
          <w:spacing w:val="-5"/>
          <w:w w:val="90"/>
        </w:rPr>
        <w:t>IREB®</w:t>
      </w:r>
      <w:r w:rsidRPr="00B74822">
        <w:rPr>
          <w:spacing w:val="-3"/>
          <w:w w:val="90"/>
        </w:rPr>
        <w:t>CPRE-Certiﬁed</w:t>
      </w:r>
      <w:r w:rsidRPr="00B74822">
        <w:rPr>
          <w:spacing w:val="-10"/>
          <w:w w:val="90"/>
        </w:rPr>
        <w:t xml:space="preserve"> </w:t>
      </w:r>
      <w:r w:rsidRPr="00B74822">
        <w:rPr>
          <w:w w:val="90"/>
        </w:rPr>
        <w:t>Professional</w:t>
      </w:r>
      <w:r w:rsidRPr="00B74822">
        <w:rPr>
          <w:spacing w:val="-20"/>
          <w:w w:val="90"/>
        </w:rPr>
        <w:t xml:space="preserve"> </w:t>
      </w:r>
      <w:r w:rsidRPr="00B74822">
        <w:rPr>
          <w:w w:val="90"/>
        </w:rPr>
        <w:t xml:space="preserve">for </w:t>
      </w:r>
      <w:r w:rsidRPr="00B74822">
        <w:rPr>
          <w:spacing w:val="-4"/>
        </w:rPr>
        <w:t>Requirements</w:t>
      </w:r>
      <w:r w:rsidRPr="00B74822">
        <w:rPr>
          <w:spacing w:val="-19"/>
        </w:rPr>
        <w:t xml:space="preserve"> En</w:t>
      </w:r>
      <w:r w:rsidRPr="00B74822">
        <w:rPr>
          <w:spacing w:val="-6"/>
        </w:rPr>
        <w:t xml:space="preserve">gineering, </w:t>
      </w:r>
      <w:r w:rsidRPr="00B74822">
        <w:rPr>
          <w:w w:val="95"/>
        </w:rPr>
        <w:t>Abschluss: Zertifizierung</w:t>
      </w:r>
    </w:p>
    <w:p w14:paraId="108179DD" w14:textId="77777777" w:rsidR="00B74822" w:rsidRPr="00B74822" w:rsidRDefault="00B74822" w:rsidP="00B74822">
      <w:pPr>
        <w:pStyle w:val="Textkrper"/>
        <w:spacing w:line="324" w:lineRule="auto"/>
        <w:ind w:left="2916" w:right="1003"/>
        <w:jc w:val="both"/>
      </w:pPr>
    </w:p>
    <w:p w14:paraId="522CCA22" w14:textId="77777777" w:rsidR="00B74822" w:rsidRPr="0049740D" w:rsidRDefault="00B74822" w:rsidP="00B74822">
      <w:pPr>
        <w:pStyle w:val="Textkrper"/>
        <w:numPr>
          <w:ilvl w:val="4"/>
          <w:numId w:val="7"/>
        </w:numPr>
        <w:spacing w:before="88" w:line="324" w:lineRule="auto"/>
        <w:rPr>
          <w:spacing w:val="-3"/>
          <w:w w:val="90"/>
          <w:lang w:val="de-DE"/>
        </w:rPr>
      </w:pPr>
      <w:r w:rsidRPr="0049740D">
        <w:rPr>
          <w:w w:val="110"/>
          <w:lang w:val="de-DE"/>
        </w:rPr>
        <w:t xml:space="preserve">Universität Köln: </w:t>
      </w:r>
      <w:r w:rsidR="00413026" w:rsidRPr="0049740D">
        <w:rPr>
          <w:w w:val="110"/>
          <w:lang w:val="de-DE"/>
        </w:rPr>
        <w:t xml:space="preserve">Abschluss </w:t>
      </w:r>
      <w:r w:rsidRPr="0049740D">
        <w:rPr>
          <w:spacing w:val="-3"/>
          <w:w w:val="90"/>
          <w:lang w:val="de-DE"/>
        </w:rPr>
        <w:t>Diplom-Kaufmann;</w:t>
      </w:r>
      <w:r w:rsidRPr="0049740D">
        <w:rPr>
          <w:spacing w:val="-24"/>
          <w:w w:val="90"/>
          <w:lang w:val="de-DE"/>
        </w:rPr>
        <w:t xml:space="preserve"> </w:t>
      </w:r>
    </w:p>
    <w:p w14:paraId="1B535E32" w14:textId="77777777" w:rsidR="00B74822" w:rsidRPr="0049740D" w:rsidRDefault="00B74822" w:rsidP="00B74822">
      <w:pPr>
        <w:pStyle w:val="Listenabsatz"/>
        <w:rPr>
          <w:spacing w:val="-3"/>
          <w:w w:val="90"/>
          <w:sz w:val="20"/>
          <w:szCs w:val="20"/>
          <w:lang w:val="de-DE"/>
        </w:rPr>
      </w:pPr>
    </w:p>
    <w:p w14:paraId="68516C3E" w14:textId="77777777" w:rsidR="00B74822" w:rsidRPr="00B74822" w:rsidRDefault="00B74822" w:rsidP="00B74822">
      <w:pPr>
        <w:pStyle w:val="Textkrper"/>
        <w:numPr>
          <w:ilvl w:val="4"/>
          <w:numId w:val="7"/>
        </w:numPr>
        <w:spacing w:before="88" w:line="324" w:lineRule="auto"/>
        <w:rPr>
          <w:spacing w:val="-3"/>
          <w:w w:val="90"/>
        </w:rPr>
      </w:pPr>
      <w:r>
        <w:rPr>
          <w:spacing w:val="-3"/>
          <w:w w:val="90"/>
        </w:rPr>
        <w:t xml:space="preserve">Kfm. Ausbildung: </w:t>
      </w:r>
      <w:r w:rsidRPr="00B74822">
        <w:rPr>
          <w:spacing w:val="-3"/>
          <w:w w:val="90"/>
        </w:rPr>
        <w:t>Bankkaufmann</w:t>
      </w:r>
    </w:p>
    <w:p w14:paraId="16B27CB0" w14:textId="77777777" w:rsidR="00B74822" w:rsidRPr="00B74822" w:rsidRDefault="00B74822" w:rsidP="00B74822">
      <w:pPr>
        <w:pStyle w:val="Textkrper"/>
        <w:spacing w:before="11"/>
      </w:pPr>
    </w:p>
    <w:p w14:paraId="58663092" w14:textId="77777777" w:rsidR="00B74822" w:rsidRPr="00B74822" w:rsidRDefault="00B74822" w:rsidP="00B74822">
      <w:pPr>
        <w:pStyle w:val="Textkrper"/>
        <w:spacing w:before="8"/>
      </w:pPr>
      <w:r w:rsidRPr="00B74605">
        <w:rPr>
          <w:sz w:val="22"/>
          <w:szCs w:val="22"/>
        </w:rPr>
        <w:tab/>
      </w:r>
      <w:r w:rsidRPr="00B74605">
        <w:rPr>
          <w:sz w:val="22"/>
          <w:szCs w:val="22"/>
        </w:rPr>
        <w:tab/>
      </w:r>
      <w:r w:rsidRPr="00B74605">
        <w:rPr>
          <w:sz w:val="22"/>
          <w:szCs w:val="22"/>
        </w:rPr>
        <w:tab/>
      </w:r>
      <w:r w:rsidRPr="00B74605">
        <w:rPr>
          <w:sz w:val="22"/>
          <w:szCs w:val="22"/>
        </w:rPr>
        <w:tab/>
      </w:r>
      <w:r w:rsidRPr="00B74822">
        <w:t>Weitere berufliche Qualifikationen:</w:t>
      </w:r>
      <w:r w:rsidRPr="00B74822">
        <w:br/>
      </w:r>
    </w:p>
    <w:p w14:paraId="63623990" w14:textId="77777777" w:rsidR="00B74822" w:rsidRPr="00B74822" w:rsidRDefault="00B74822" w:rsidP="00B74822">
      <w:pPr>
        <w:pStyle w:val="Textkrper"/>
        <w:numPr>
          <w:ilvl w:val="4"/>
          <w:numId w:val="8"/>
        </w:numPr>
        <w:spacing w:before="87" w:line="324" w:lineRule="auto"/>
        <w:ind w:right="2757"/>
        <w:rPr>
          <w:spacing w:val="-5"/>
          <w:w w:val="90"/>
        </w:rPr>
      </w:pPr>
      <w:r w:rsidRPr="00B74822">
        <w:rPr>
          <w:spacing w:val="-5"/>
          <w:w w:val="90"/>
        </w:rPr>
        <w:t>IT-Manager Qualifizierung</w:t>
      </w:r>
    </w:p>
    <w:p w14:paraId="4A473210" w14:textId="77777777" w:rsidR="00B74822" w:rsidRPr="00B74822" w:rsidRDefault="00B74822" w:rsidP="00B74822">
      <w:pPr>
        <w:tabs>
          <w:tab w:val="left" w:pos="222"/>
          <w:tab w:val="left" w:pos="2916"/>
        </w:tabs>
        <w:ind w:firstLine="2910"/>
        <w:rPr>
          <w:sz w:val="20"/>
          <w:szCs w:val="20"/>
        </w:rPr>
      </w:pPr>
    </w:p>
    <w:p w14:paraId="2858671B" w14:textId="77777777" w:rsidR="00B74822" w:rsidRPr="0049740D" w:rsidRDefault="00B74822" w:rsidP="00B74822">
      <w:pPr>
        <w:pStyle w:val="Textkrper"/>
        <w:numPr>
          <w:ilvl w:val="4"/>
          <w:numId w:val="8"/>
        </w:numPr>
        <w:spacing w:before="87" w:line="324" w:lineRule="auto"/>
        <w:ind w:right="2105"/>
        <w:rPr>
          <w:spacing w:val="-4"/>
          <w:lang w:val="de-DE"/>
        </w:rPr>
      </w:pPr>
      <w:r w:rsidRPr="0049740D">
        <w:rPr>
          <w:spacing w:val="-4"/>
          <w:w w:val="90"/>
          <w:lang w:val="de-DE"/>
        </w:rPr>
        <w:t xml:space="preserve">Ausbildung zum </w:t>
      </w:r>
      <w:r w:rsidRPr="0049740D">
        <w:rPr>
          <w:w w:val="90"/>
          <w:lang w:val="de-DE"/>
        </w:rPr>
        <w:t>Information E</w:t>
      </w:r>
      <w:r w:rsidRPr="0049740D">
        <w:rPr>
          <w:spacing w:val="-6"/>
          <w:w w:val="90"/>
          <w:lang w:val="de-DE"/>
        </w:rPr>
        <w:t>ngineer mit</w:t>
      </w:r>
      <w:r w:rsidRPr="0049740D">
        <w:rPr>
          <w:lang w:val="de-DE"/>
        </w:rPr>
        <w:t xml:space="preserve"> </w:t>
      </w:r>
      <w:r w:rsidRPr="0049740D">
        <w:rPr>
          <w:spacing w:val="-4"/>
          <w:lang w:val="de-DE"/>
        </w:rPr>
        <w:t>Zerti</w:t>
      </w:r>
      <w:r w:rsidRPr="00B74822">
        <w:rPr>
          <w:spacing w:val="-4"/>
        </w:rPr>
        <w:t>ﬁ</w:t>
      </w:r>
      <w:r w:rsidRPr="0049740D">
        <w:rPr>
          <w:spacing w:val="-4"/>
          <w:lang w:val="de-DE"/>
        </w:rPr>
        <w:t xml:space="preserve">zierung </w:t>
      </w:r>
      <w:r w:rsidRPr="0049740D">
        <w:rPr>
          <w:spacing w:val="-4"/>
          <w:lang w:val="de-DE"/>
        </w:rPr>
        <w:br/>
      </w:r>
      <w:r w:rsidRPr="0049740D">
        <w:rPr>
          <w:spacing w:val="-5"/>
          <w:w w:val="90"/>
          <w:lang w:val="de-DE"/>
        </w:rPr>
        <w:t>(TI Information Engineering)</w:t>
      </w:r>
    </w:p>
    <w:p w14:paraId="627841BC" w14:textId="77777777" w:rsidR="00B74822" w:rsidRPr="0049740D" w:rsidRDefault="00B74822" w:rsidP="00B74822">
      <w:pPr>
        <w:pStyle w:val="Listenabsatz"/>
        <w:rPr>
          <w:spacing w:val="-4"/>
          <w:sz w:val="20"/>
          <w:szCs w:val="20"/>
          <w:lang w:val="de-DE"/>
        </w:rPr>
      </w:pPr>
    </w:p>
    <w:p w14:paraId="3A7EBBB7" w14:textId="77777777" w:rsidR="00B74822" w:rsidRPr="0049740D" w:rsidRDefault="00B74822" w:rsidP="00B74822">
      <w:pPr>
        <w:pStyle w:val="Textkrper"/>
        <w:numPr>
          <w:ilvl w:val="4"/>
          <w:numId w:val="8"/>
        </w:numPr>
        <w:spacing w:before="87" w:line="324" w:lineRule="auto"/>
        <w:ind w:right="2105"/>
        <w:rPr>
          <w:spacing w:val="-4"/>
          <w:w w:val="90"/>
          <w:lang w:val="de-DE"/>
        </w:rPr>
      </w:pPr>
      <w:r w:rsidRPr="0049740D">
        <w:rPr>
          <w:spacing w:val="-4"/>
          <w:w w:val="90"/>
          <w:lang w:val="de-DE"/>
        </w:rPr>
        <w:t xml:space="preserve">Ausbildung in den integrierten Kundeninformations- und Abrechnungssystemen: KIAS, Ensemble, TelCo C&amp;C, BSS, OSS </w:t>
      </w:r>
    </w:p>
    <w:p w14:paraId="2AF41CF8" w14:textId="77777777" w:rsidR="00B74822" w:rsidRPr="0049740D" w:rsidRDefault="00B74822" w:rsidP="00B74822">
      <w:pPr>
        <w:pStyle w:val="Textkrper"/>
        <w:spacing w:before="87" w:line="324" w:lineRule="auto"/>
        <w:ind w:left="2916" w:right="2105"/>
        <w:rPr>
          <w:lang w:val="de-DE"/>
        </w:rPr>
      </w:pPr>
    </w:p>
    <w:p w14:paraId="7208267D" w14:textId="77777777" w:rsidR="00B74822" w:rsidRPr="0049740D" w:rsidRDefault="00B74822" w:rsidP="00B74822">
      <w:pPr>
        <w:pStyle w:val="Textkrper"/>
        <w:spacing w:before="87" w:line="324" w:lineRule="auto"/>
        <w:ind w:left="2916" w:right="2105"/>
        <w:rPr>
          <w:lang w:val="de-DE"/>
        </w:rPr>
      </w:pPr>
      <w:r w:rsidRPr="00B74822">
        <w:rPr>
          <w:noProof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21CC507C" wp14:editId="36386A95">
                <wp:simplePos x="0" y="0"/>
                <wp:positionH relativeFrom="page">
                  <wp:posOffset>3287395</wp:posOffset>
                </wp:positionH>
                <wp:positionV relativeFrom="page">
                  <wp:posOffset>1171574</wp:posOffset>
                </wp:positionV>
                <wp:extent cx="3545205" cy="0"/>
                <wp:effectExtent l="0" t="0" r="0" b="0"/>
                <wp:wrapNone/>
                <wp:docPr id="48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5205" cy="0"/>
                        </a:xfrm>
                        <a:prstGeom prst="line">
                          <a:avLst/>
                        </a:prstGeom>
                        <a:noFill/>
                        <a:ln w="19058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6EA62" id="Line 2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58.85pt,92.25pt" to="53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" strokecolor="#244585" strokeweight=".52939mm">
                <w10:wrap anchorx="page" anchory="page"/>
              </v:line>
            </w:pict>
          </mc:Fallback>
        </mc:AlternateContent>
      </w:r>
      <w:r w:rsidRPr="0049740D">
        <w:rPr>
          <w:color w:val="244585"/>
          <w:spacing w:val="-5"/>
          <w:w w:val="105"/>
          <w:lang w:val="de-DE"/>
        </w:rPr>
        <w:t>Sprachen</w:t>
      </w:r>
    </w:p>
    <w:p w14:paraId="3DB985CB" w14:textId="77777777" w:rsidR="00B74822" w:rsidRPr="0049740D" w:rsidRDefault="00B74822" w:rsidP="00B74822">
      <w:pPr>
        <w:pStyle w:val="Textkrper"/>
        <w:tabs>
          <w:tab w:val="left" w:pos="2916"/>
        </w:tabs>
        <w:spacing w:before="105" w:line="324" w:lineRule="auto"/>
        <w:ind w:left="2910" w:right="5118"/>
        <w:jc w:val="both"/>
        <w:rPr>
          <w:lang w:val="de-DE"/>
        </w:rPr>
      </w:pPr>
      <w:r w:rsidRPr="0049740D">
        <w:rPr>
          <w:spacing w:val="-4"/>
          <w:w w:val="90"/>
          <w:lang w:val="de-DE"/>
        </w:rPr>
        <w:t>Deutsch:</w:t>
      </w:r>
      <w:r w:rsidRPr="0049740D">
        <w:rPr>
          <w:spacing w:val="-24"/>
          <w:w w:val="90"/>
          <w:lang w:val="de-DE"/>
        </w:rPr>
        <w:t xml:space="preserve"> </w:t>
      </w:r>
      <w:r w:rsidRPr="0049740D">
        <w:rPr>
          <w:spacing w:val="-4"/>
          <w:w w:val="90"/>
          <w:lang w:val="de-DE"/>
        </w:rPr>
        <w:t>E</w:t>
      </w:r>
      <w:r w:rsidRPr="0049740D">
        <w:rPr>
          <w:spacing w:val="-5"/>
          <w:w w:val="90"/>
          <w:lang w:val="de-DE"/>
        </w:rPr>
        <w:t>nglisch:</w:t>
      </w:r>
      <w:r w:rsidRPr="0049740D">
        <w:rPr>
          <w:spacing w:val="-29"/>
          <w:w w:val="90"/>
          <w:lang w:val="de-DE"/>
        </w:rPr>
        <w:t xml:space="preserve"> </w:t>
      </w:r>
      <w:r w:rsidRPr="0049740D">
        <w:rPr>
          <w:w w:val="95"/>
          <w:lang w:val="de-DE"/>
        </w:rPr>
        <w:lastRenderedPageBreak/>
        <w:t>Französisch</w:t>
      </w:r>
    </w:p>
    <w:p w14:paraId="114E844E" w14:textId="77777777" w:rsidR="00FF448C" w:rsidRPr="0049740D" w:rsidRDefault="00FF448C">
      <w:pPr>
        <w:pStyle w:val="berschrift1"/>
        <w:spacing w:before="108"/>
        <w:ind w:left="116"/>
        <w:rPr>
          <w:color w:val="244585"/>
          <w:w w:val="105"/>
          <w:lang w:val="de-DE"/>
        </w:rPr>
      </w:pPr>
    </w:p>
    <w:p w14:paraId="0C3669B9" w14:textId="77777777" w:rsidR="00B74822" w:rsidRPr="0049740D" w:rsidRDefault="00B74822">
      <w:pPr>
        <w:pStyle w:val="berschrift1"/>
        <w:spacing w:before="108"/>
        <w:ind w:left="116"/>
        <w:rPr>
          <w:color w:val="244585"/>
          <w:w w:val="105"/>
          <w:lang w:val="de-DE"/>
        </w:rPr>
      </w:pPr>
    </w:p>
    <w:p w14:paraId="1E829954" w14:textId="77777777" w:rsidR="009D222A" w:rsidRPr="0049740D" w:rsidRDefault="009D222A">
      <w:pPr>
        <w:pStyle w:val="berschrift1"/>
        <w:spacing w:before="108"/>
        <w:ind w:left="116"/>
        <w:rPr>
          <w:color w:val="244585"/>
          <w:w w:val="105"/>
          <w:lang w:val="de-DE"/>
        </w:rPr>
      </w:pPr>
    </w:p>
    <w:p w14:paraId="1340EB0F" w14:textId="77777777" w:rsidR="009D222A" w:rsidRPr="0049740D" w:rsidRDefault="009D222A">
      <w:pPr>
        <w:pStyle w:val="berschrift1"/>
        <w:spacing w:before="108"/>
        <w:ind w:left="116"/>
        <w:rPr>
          <w:color w:val="244585"/>
          <w:w w:val="105"/>
          <w:lang w:val="de-DE"/>
        </w:rPr>
      </w:pPr>
    </w:p>
    <w:p w14:paraId="3C865320" w14:textId="77777777" w:rsidR="009D222A" w:rsidRPr="0049740D" w:rsidRDefault="009D222A">
      <w:pPr>
        <w:pStyle w:val="berschrift1"/>
        <w:spacing w:before="108"/>
        <w:ind w:left="116"/>
        <w:rPr>
          <w:color w:val="244585"/>
          <w:w w:val="105"/>
          <w:lang w:val="de-DE"/>
        </w:rPr>
      </w:pPr>
    </w:p>
    <w:p w14:paraId="082FC0B4" w14:textId="77777777" w:rsidR="00CE237B" w:rsidRPr="0049740D" w:rsidRDefault="003B3734">
      <w:pPr>
        <w:pStyle w:val="berschrift1"/>
        <w:spacing w:before="108"/>
        <w:ind w:left="116"/>
        <w:rPr>
          <w:lang w:val="de-D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28192" behindDoc="0" locked="0" layoutInCell="1" allowOverlap="1" wp14:anchorId="789B202D" wp14:editId="722E5734">
                <wp:simplePos x="0" y="0"/>
                <wp:positionH relativeFrom="page">
                  <wp:posOffset>3430270</wp:posOffset>
                </wp:positionH>
                <wp:positionV relativeFrom="paragraph">
                  <wp:posOffset>192404</wp:posOffset>
                </wp:positionV>
                <wp:extent cx="3402330" cy="0"/>
                <wp:effectExtent l="0" t="0" r="0" b="0"/>
                <wp:wrapNone/>
                <wp:docPr id="310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2330" cy="0"/>
                        </a:xfrm>
                        <a:prstGeom prst="line">
                          <a:avLst/>
                        </a:prstGeom>
                        <a:noFill/>
                        <a:ln w="19058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E4E0E" id="Line 266" o:spid="_x0000_s1026" style="position:absolute;z-index:251528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70.1pt,15.15pt" to="53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" strokecolor="#244585" strokeweight=".5293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6D465A4" wp14:editId="4D4C393E">
                <wp:simplePos x="0" y="0"/>
                <wp:positionH relativeFrom="page">
                  <wp:posOffset>2687320</wp:posOffset>
                </wp:positionH>
                <wp:positionV relativeFrom="paragraph">
                  <wp:posOffset>601980</wp:posOffset>
                </wp:positionV>
                <wp:extent cx="38735" cy="38735"/>
                <wp:effectExtent l="0" t="0" r="0" b="0"/>
                <wp:wrapNone/>
                <wp:docPr id="1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008 948"/>
                            <a:gd name="T3" fmla="*/ 1008 h 61"/>
                            <a:gd name="T4" fmla="+- 0 4258 4232"/>
                            <a:gd name="T5" fmla="*/ T4 w 61"/>
                            <a:gd name="T6" fmla="+- 0 1008 948"/>
                            <a:gd name="T7" fmla="*/ 1008 h 61"/>
                            <a:gd name="T8" fmla="+- 0 4254 4232"/>
                            <a:gd name="T9" fmla="*/ T8 w 61"/>
                            <a:gd name="T10" fmla="+- 0 1008 948"/>
                            <a:gd name="T11" fmla="*/ 1008 h 61"/>
                            <a:gd name="T12" fmla="+- 0 4232 4232"/>
                            <a:gd name="T13" fmla="*/ T12 w 61"/>
                            <a:gd name="T14" fmla="+- 0 982 948"/>
                            <a:gd name="T15" fmla="*/ 982 h 61"/>
                            <a:gd name="T16" fmla="+- 0 4232 4232"/>
                            <a:gd name="T17" fmla="*/ T16 w 61"/>
                            <a:gd name="T18" fmla="+- 0 974 948"/>
                            <a:gd name="T19" fmla="*/ 974 h 61"/>
                            <a:gd name="T20" fmla="+- 0 4258 4232"/>
                            <a:gd name="T21" fmla="*/ T20 w 61"/>
                            <a:gd name="T22" fmla="+- 0 948 948"/>
                            <a:gd name="T23" fmla="*/ 948 h 61"/>
                            <a:gd name="T24" fmla="+- 0 4266 4232"/>
                            <a:gd name="T25" fmla="*/ T24 w 61"/>
                            <a:gd name="T26" fmla="+- 0 948 948"/>
                            <a:gd name="T27" fmla="*/ 948 h 61"/>
                            <a:gd name="T28" fmla="+- 0 4292 4232"/>
                            <a:gd name="T29" fmla="*/ T28 w 61"/>
                            <a:gd name="T30" fmla="+- 0 974 948"/>
                            <a:gd name="T31" fmla="*/ 974 h 61"/>
                            <a:gd name="T32" fmla="+- 0 4292 4232"/>
                            <a:gd name="T33" fmla="*/ T32 w 61"/>
                            <a:gd name="T34" fmla="+- 0 982 948"/>
                            <a:gd name="T35" fmla="*/ 982 h 61"/>
                            <a:gd name="T36" fmla="+- 0 4266 4232"/>
                            <a:gd name="T37" fmla="*/ T36 w 61"/>
                            <a:gd name="T38" fmla="+- 0 1008 948"/>
                            <a:gd name="T39" fmla="*/ 10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ABAA6" id="Freeform 265" o:spid="_x0000_s1026" style="position:absolute;margin-left:211.6pt;margin-top:47.4pt;width:3.05pt;height:3.05pt;z-index: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" path="m34,60r-8,l22,60,,34,,26,26,r8,l60,26r,8l34,60xe" fillcolor="black" stroked="f">
                <v:path arrowok="t" o:connecttype="custom" o:connectlocs="21590,640080;16510,640080;13970,640080;0,623570;0,618490;16510,601980;21590,601980;38100,618490;38100,623570;21590,64008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color w:val="244585"/>
          <w:w w:val="105"/>
          <w:lang w:val="de-DE"/>
        </w:rPr>
        <w:t>Requirements Engineering</w:t>
      </w:r>
    </w:p>
    <w:p w14:paraId="2B007735" w14:textId="77777777" w:rsidR="00CE237B" w:rsidRPr="0049740D" w:rsidRDefault="00CE237B">
      <w:pPr>
        <w:pStyle w:val="Textkrper"/>
        <w:spacing w:before="6"/>
        <w:rPr>
          <w:rFonts w:ascii="Arial"/>
          <w:sz w:val="23"/>
          <w:lang w:val="de-DE"/>
        </w:rPr>
      </w:pPr>
    </w:p>
    <w:p w14:paraId="4BEA0079" w14:textId="77777777" w:rsidR="00CE237B" w:rsidRPr="0049740D" w:rsidRDefault="00CE237B">
      <w:pPr>
        <w:rPr>
          <w:rFonts w:ascii="Arial"/>
          <w:sz w:val="23"/>
          <w:lang w:val="de-DE"/>
        </w:rPr>
        <w:sectPr w:rsidR="00CE237B" w:rsidRPr="0049740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0" w:right="1020" w:bottom="500" w:left="1300" w:header="720" w:footer="308" w:gutter="0"/>
          <w:cols w:space="720"/>
        </w:sectPr>
      </w:pPr>
    </w:p>
    <w:p w14:paraId="6B210216" w14:textId="77777777" w:rsidR="00CE237B" w:rsidRPr="0049740D" w:rsidRDefault="00C66A8C">
      <w:pPr>
        <w:pStyle w:val="Textkrper"/>
        <w:spacing w:before="119" w:line="328" w:lineRule="auto"/>
        <w:ind w:left="116" w:right="26"/>
        <w:rPr>
          <w:rFonts w:ascii="Arial"/>
          <w:lang w:val="de-DE"/>
        </w:rPr>
      </w:pPr>
      <w:r w:rsidRPr="0049740D">
        <w:rPr>
          <w:rFonts w:ascii="Arial"/>
          <w:spacing w:val="-7"/>
          <w:w w:val="105"/>
          <w:lang w:val="de-DE"/>
        </w:rPr>
        <w:t>Meine</w:t>
      </w:r>
      <w:r w:rsidRPr="0049740D">
        <w:rPr>
          <w:rFonts w:ascii="Arial"/>
          <w:spacing w:val="-30"/>
          <w:w w:val="105"/>
          <w:lang w:val="de-DE"/>
        </w:rPr>
        <w:t xml:space="preserve"> </w:t>
      </w:r>
      <w:r w:rsidRPr="0049740D">
        <w:rPr>
          <w:rFonts w:ascii="Arial"/>
          <w:w w:val="105"/>
          <w:lang w:val="de-DE"/>
        </w:rPr>
        <w:t>Aufgaben</w:t>
      </w:r>
      <w:r w:rsidRPr="0049740D">
        <w:rPr>
          <w:rFonts w:ascii="Arial"/>
          <w:spacing w:val="-33"/>
          <w:w w:val="105"/>
          <w:lang w:val="de-DE"/>
        </w:rPr>
        <w:t xml:space="preserve"> </w:t>
      </w:r>
      <w:r w:rsidRPr="0049740D">
        <w:rPr>
          <w:rFonts w:ascii="Arial"/>
          <w:spacing w:val="-3"/>
          <w:w w:val="105"/>
          <w:lang w:val="de-DE"/>
        </w:rPr>
        <w:t>in</w:t>
      </w:r>
      <w:r w:rsidRPr="0049740D">
        <w:rPr>
          <w:rFonts w:ascii="Arial"/>
          <w:spacing w:val="-32"/>
          <w:w w:val="105"/>
          <w:lang w:val="de-DE"/>
        </w:rPr>
        <w:t xml:space="preserve"> </w:t>
      </w:r>
      <w:r w:rsidRPr="0049740D">
        <w:rPr>
          <w:rFonts w:ascii="Arial"/>
          <w:w w:val="105"/>
          <w:lang w:val="de-DE"/>
        </w:rPr>
        <w:t xml:space="preserve">der </w:t>
      </w:r>
      <w:r w:rsidRPr="0049740D">
        <w:rPr>
          <w:rFonts w:ascii="Arial"/>
          <w:spacing w:val="-3"/>
          <w:w w:val="105"/>
          <w:lang w:val="de-DE"/>
        </w:rPr>
        <w:t>Anforderungsanalyse</w:t>
      </w:r>
    </w:p>
    <w:p w14:paraId="6C5A07EA" w14:textId="77777777" w:rsidR="00CE237B" w:rsidRPr="0049740D" w:rsidRDefault="00C66A8C">
      <w:pPr>
        <w:pStyle w:val="Textkrper"/>
        <w:spacing w:before="106" w:line="292" w:lineRule="auto"/>
        <w:ind w:left="116" w:right="125"/>
        <w:rPr>
          <w:lang w:val="de-DE"/>
        </w:rPr>
      </w:pPr>
      <w:r w:rsidRPr="0049740D">
        <w:rPr>
          <w:lang w:val="de-DE"/>
        </w:rPr>
        <w:br w:type="column"/>
      </w:r>
      <w:r w:rsidRPr="0049740D">
        <w:rPr>
          <w:spacing w:val="-3"/>
          <w:w w:val="95"/>
          <w:lang w:val="de-DE"/>
        </w:rPr>
        <w:t>Business</w:t>
      </w:r>
      <w:r w:rsidRPr="0049740D">
        <w:rPr>
          <w:spacing w:val="-38"/>
          <w:w w:val="95"/>
          <w:lang w:val="de-DE"/>
        </w:rPr>
        <w:t xml:space="preserve"> </w:t>
      </w:r>
      <w:r w:rsidRPr="0049740D">
        <w:rPr>
          <w:spacing w:val="-3"/>
          <w:w w:val="95"/>
          <w:lang w:val="de-DE"/>
        </w:rPr>
        <w:t>Analyse</w:t>
      </w:r>
      <w:r w:rsidRPr="0049740D">
        <w:rPr>
          <w:spacing w:val="-43"/>
          <w:w w:val="95"/>
          <w:lang w:val="de-DE"/>
        </w:rPr>
        <w:t xml:space="preserve"> </w:t>
      </w:r>
      <w:r w:rsidRPr="0049740D">
        <w:rPr>
          <w:spacing w:val="-2"/>
          <w:w w:val="95"/>
          <w:lang w:val="de-DE"/>
        </w:rPr>
        <w:t>auf</w:t>
      </w:r>
      <w:r w:rsidRPr="0049740D">
        <w:rPr>
          <w:spacing w:val="-39"/>
          <w:w w:val="95"/>
          <w:lang w:val="de-DE"/>
        </w:rPr>
        <w:t xml:space="preserve"> </w:t>
      </w:r>
      <w:r w:rsidRPr="0049740D">
        <w:rPr>
          <w:w w:val="95"/>
          <w:lang w:val="de-DE"/>
        </w:rPr>
        <w:t>Basis</w:t>
      </w:r>
      <w:r w:rsidRPr="0049740D">
        <w:rPr>
          <w:spacing w:val="-38"/>
          <w:w w:val="95"/>
          <w:lang w:val="de-DE"/>
        </w:rPr>
        <w:t xml:space="preserve"> </w:t>
      </w:r>
      <w:r w:rsidRPr="0049740D">
        <w:rPr>
          <w:spacing w:val="-4"/>
          <w:w w:val="95"/>
          <w:lang w:val="de-DE"/>
        </w:rPr>
        <w:t>anerkannter</w:t>
      </w:r>
      <w:r w:rsidRPr="0049740D">
        <w:rPr>
          <w:spacing w:val="-40"/>
          <w:w w:val="95"/>
          <w:lang w:val="de-DE"/>
        </w:rPr>
        <w:t xml:space="preserve"> </w:t>
      </w:r>
      <w:r w:rsidRPr="0049740D">
        <w:rPr>
          <w:spacing w:val="-5"/>
          <w:w w:val="95"/>
          <w:lang w:val="de-DE"/>
        </w:rPr>
        <w:t>Methodenkenntnissen</w:t>
      </w:r>
      <w:r w:rsidRPr="0049740D">
        <w:rPr>
          <w:spacing w:val="-44"/>
          <w:w w:val="95"/>
          <w:lang w:val="de-DE"/>
        </w:rPr>
        <w:t xml:space="preserve"> </w:t>
      </w:r>
      <w:r w:rsidRPr="0049740D">
        <w:rPr>
          <w:w w:val="95"/>
          <w:lang w:val="de-DE"/>
        </w:rPr>
        <w:t>in</w:t>
      </w:r>
      <w:r w:rsidRPr="0049740D">
        <w:rPr>
          <w:spacing w:val="-44"/>
          <w:w w:val="95"/>
          <w:lang w:val="de-DE"/>
        </w:rPr>
        <w:t xml:space="preserve"> </w:t>
      </w:r>
      <w:r w:rsidRPr="0049740D">
        <w:rPr>
          <w:w w:val="95"/>
          <w:lang w:val="de-DE"/>
        </w:rPr>
        <w:t xml:space="preserve">der </w:t>
      </w:r>
      <w:r w:rsidRPr="0049740D">
        <w:rPr>
          <w:spacing w:val="-4"/>
          <w:w w:val="90"/>
          <w:lang w:val="de-DE"/>
        </w:rPr>
        <w:t xml:space="preserve">agilen </w:t>
      </w:r>
      <w:r w:rsidRPr="0049740D">
        <w:rPr>
          <w:spacing w:val="-3"/>
          <w:w w:val="90"/>
          <w:lang w:val="de-DE"/>
        </w:rPr>
        <w:t xml:space="preserve">(SCRUM, </w:t>
      </w:r>
      <w:r w:rsidRPr="0049740D">
        <w:rPr>
          <w:w w:val="90"/>
          <w:lang w:val="de-DE"/>
        </w:rPr>
        <w:t xml:space="preserve">Lean Software </w:t>
      </w:r>
      <w:r w:rsidRPr="0049740D">
        <w:rPr>
          <w:spacing w:val="-4"/>
          <w:w w:val="90"/>
          <w:lang w:val="de-DE"/>
        </w:rPr>
        <w:t xml:space="preserve">Development, x-treme </w:t>
      </w:r>
      <w:r w:rsidRPr="0049740D">
        <w:rPr>
          <w:spacing w:val="-3"/>
          <w:w w:val="90"/>
          <w:lang w:val="de-DE"/>
        </w:rPr>
        <w:t xml:space="preserve">Programing) </w:t>
      </w:r>
      <w:r w:rsidRPr="0049740D">
        <w:rPr>
          <w:spacing w:val="-6"/>
          <w:w w:val="90"/>
          <w:lang w:val="de-DE"/>
        </w:rPr>
        <w:t xml:space="preserve">und </w:t>
      </w:r>
      <w:r w:rsidRPr="0049740D">
        <w:rPr>
          <w:w w:val="90"/>
          <w:lang w:val="de-DE"/>
        </w:rPr>
        <w:t>klassischen</w:t>
      </w:r>
      <w:r w:rsidRPr="0049740D">
        <w:rPr>
          <w:spacing w:val="-41"/>
          <w:w w:val="90"/>
          <w:lang w:val="de-DE"/>
        </w:rPr>
        <w:t xml:space="preserve"> </w:t>
      </w:r>
      <w:r w:rsidRPr="0049740D">
        <w:rPr>
          <w:spacing w:val="-3"/>
          <w:w w:val="90"/>
          <w:lang w:val="de-DE"/>
        </w:rPr>
        <w:t>Anforderungsanalyse</w:t>
      </w:r>
      <w:r w:rsidRPr="0049740D">
        <w:rPr>
          <w:spacing w:val="-40"/>
          <w:w w:val="90"/>
          <w:lang w:val="de-DE"/>
        </w:rPr>
        <w:t xml:space="preserve"> </w:t>
      </w:r>
      <w:r w:rsidRPr="0049740D">
        <w:rPr>
          <w:spacing w:val="-3"/>
          <w:w w:val="90"/>
          <w:lang w:val="de-DE"/>
        </w:rPr>
        <w:t>(V-Modell,</w:t>
      </w:r>
      <w:r w:rsidRPr="0049740D">
        <w:rPr>
          <w:spacing w:val="-38"/>
          <w:w w:val="90"/>
          <w:lang w:val="de-DE"/>
        </w:rPr>
        <w:t xml:space="preserve"> </w:t>
      </w:r>
      <w:r w:rsidRPr="0049740D">
        <w:rPr>
          <w:w w:val="90"/>
          <w:lang w:val="de-DE"/>
        </w:rPr>
        <w:t>Wasserfall,</w:t>
      </w:r>
      <w:r w:rsidRPr="0049740D">
        <w:rPr>
          <w:spacing w:val="-39"/>
          <w:w w:val="90"/>
          <w:lang w:val="de-DE"/>
        </w:rPr>
        <w:t xml:space="preserve"> </w:t>
      </w:r>
      <w:r w:rsidRPr="0049740D">
        <w:rPr>
          <w:w w:val="90"/>
          <w:lang w:val="de-DE"/>
        </w:rPr>
        <w:t>Prototyping</w:t>
      </w:r>
      <w:r w:rsidRPr="0049740D">
        <w:rPr>
          <w:spacing w:val="-41"/>
          <w:w w:val="90"/>
          <w:lang w:val="de-DE"/>
        </w:rPr>
        <w:t xml:space="preserve"> </w:t>
      </w:r>
      <w:r w:rsidRPr="0049740D">
        <w:rPr>
          <w:spacing w:val="-4"/>
          <w:w w:val="90"/>
          <w:lang w:val="de-DE"/>
        </w:rPr>
        <w:t>u.a.)</w:t>
      </w:r>
    </w:p>
    <w:p w14:paraId="54EE9B03" w14:textId="77777777" w:rsidR="00CE237B" w:rsidRPr="0049740D" w:rsidRDefault="00CE237B">
      <w:pPr>
        <w:spacing w:line="292" w:lineRule="auto"/>
        <w:rPr>
          <w:lang w:val="de-DE"/>
        </w:rPr>
        <w:sectPr w:rsidR="00CE237B" w:rsidRPr="0049740D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140" w:space="899"/>
            <w:col w:w="6541"/>
          </w:cols>
        </w:sectPr>
      </w:pPr>
    </w:p>
    <w:p w14:paraId="60BD976E" w14:textId="77777777" w:rsidR="00CE237B" w:rsidRPr="0049740D" w:rsidRDefault="00CE237B">
      <w:pPr>
        <w:pStyle w:val="Textkrper"/>
        <w:spacing w:before="3"/>
        <w:rPr>
          <w:sz w:val="18"/>
          <w:lang w:val="de-DE"/>
        </w:rPr>
      </w:pPr>
    </w:p>
    <w:p w14:paraId="646752E4" w14:textId="77777777" w:rsidR="00CE237B" w:rsidRPr="0049740D" w:rsidRDefault="003B3734">
      <w:pPr>
        <w:pStyle w:val="Textkrper"/>
        <w:spacing w:before="106" w:line="292" w:lineRule="auto"/>
        <w:ind w:left="3156" w:right="392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03CD253" wp14:editId="385D629D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2" name="Freeform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72D2E" id="Freeform 261" o:spid="_x0000_s1026" style="position:absolute;margin-left:211.6pt;margin-top:10.1pt;width:3.05pt;height:3.0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spacing w:val="-5"/>
          <w:w w:val="90"/>
          <w:lang w:val="de-DE"/>
        </w:rPr>
        <w:t>Change-Management</w:t>
      </w:r>
      <w:r w:rsidR="00C66A8C" w:rsidRPr="0049740D">
        <w:rPr>
          <w:spacing w:val="-27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für</w:t>
      </w:r>
      <w:r w:rsidR="00C66A8C" w:rsidRPr="0049740D">
        <w:rPr>
          <w:spacing w:val="-24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konvergente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Projekte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(agil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klassisch)</w:t>
      </w:r>
      <w:r w:rsidR="00C66A8C" w:rsidRPr="0049740D">
        <w:rPr>
          <w:spacing w:val="-26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 xml:space="preserve">mit verteilten Strukturen </w:t>
      </w:r>
      <w:r w:rsidR="00C66A8C" w:rsidRPr="0049740D">
        <w:rPr>
          <w:spacing w:val="-5"/>
          <w:w w:val="90"/>
          <w:lang w:val="de-DE"/>
        </w:rPr>
        <w:t xml:space="preserve">(Change </w:t>
      </w:r>
      <w:r w:rsidR="00C66A8C" w:rsidRPr="0049740D">
        <w:rPr>
          <w:w w:val="90"/>
          <w:lang w:val="de-DE"/>
        </w:rPr>
        <w:t xml:space="preserve">Control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4"/>
          <w:w w:val="90"/>
          <w:lang w:val="de-DE"/>
        </w:rPr>
        <w:t xml:space="preserve">agile </w:t>
      </w:r>
      <w:r w:rsidR="00C66A8C" w:rsidRPr="0049740D">
        <w:rPr>
          <w:spacing w:val="-3"/>
          <w:w w:val="90"/>
          <w:lang w:val="de-DE"/>
        </w:rPr>
        <w:t xml:space="preserve">Customer Evaluation </w:t>
      </w:r>
      <w:r w:rsidR="00C66A8C" w:rsidRPr="0049740D">
        <w:rPr>
          <w:lang w:val="de-DE"/>
        </w:rPr>
        <w:t>Prozesse)</w:t>
      </w:r>
    </w:p>
    <w:p w14:paraId="6AE3DF4D" w14:textId="77777777" w:rsidR="00CE237B" w:rsidRPr="0049740D" w:rsidRDefault="00CE237B">
      <w:pPr>
        <w:pStyle w:val="Textkrper"/>
        <w:spacing w:before="3"/>
        <w:rPr>
          <w:sz w:val="18"/>
          <w:lang w:val="de-DE"/>
        </w:rPr>
      </w:pPr>
    </w:p>
    <w:p w14:paraId="42FA6B15" w14:textId="77777777" w:rsidR="00CE237B" w:rsidRPr="0049740D" w:rsidRDefault="003B3734">
      <w:pPr>
        <w:pStyle w:val="Textkrper"/>
        <w:spacing w:before="106" w:line="292" w:lineRule="auto"/>
        <w:ind w:left="3156" w:right="392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719CFE2B" wp14:editId="2ECFBDBE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3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BF75F" id="Freeform 260" o:spid="_x0000_s1026" style="position:absolute;margin-left:211.6pt;margin-top:10.1pt;width:3.05pt;height:3.05pt;z-index: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spacing w:val="-5"/>
          <w:w w:val="90"/>
          <w:lang w:val="de-DE"/>
        </w:rPr>
        <w:t>Planung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&amp;</w:t>
      </w:r>
      <w:r w:rsidR="00C66A8C" w:rsidRPr="0049740D">
        <w:rPr>
          <w:spacing w:val="-26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Monitoring</w:t>
      </w:r>
      <w:r w:rsidR="00C66A8C" w:rsidRPr="0049740D">
        <w:rPr>
          <w:spacing w:val="-24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der</w:t>
      </w:r>
      <w:r w:rsidR="00C66A8C" w:rsidRPr="0049740D">
        <w:rPr>
          <w:spacing w:val="-16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Verbesserungen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&amp;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Lösungen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in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der</w:t>
      </w:r>
      <w:r w:rsidR="00C66A8C" w:rsidRPr="0049740D">
        <w:rPr>
          <w:spacing w:val="-16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 xml:space="preserve">Analyse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14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in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den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Entwicklungsaktivitäten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(Umsetzung,</w:t>
      </w:r>
      <w:r w:rsidR="00C66A8C" w:rsidRPr="0049740D">
        <w:rPr>
          <w:spacing w:val="-20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Test</w:t>
      </w:r>
      <w:r w:rsidR="00C66A8C" w:rsidRPr="0049740D">
        <w:rPr>
          <w:spacing w:val="-19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13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Abnahme)</w:t>
      </w:r>
    </w:p>
    <w:p w14:paraId="1BEAE3DE" w14:textId="77777777" w:rsidR="00CE237B" w:rsidRPr="0049740D" w:rsidRDefault="00CE237B">
      <w:pPr>
        <w:pStyle w:val="Textkrper"/>
        <w:spacing w:before="2"/>
        <w:rPr>
          <w:sz w:val="18"/>
          <w:lang w:val="de-DE"/>
        </w:rPr>
      </w:pPr>
    </w:p>
    <w:p w14:paraId="1D3469F5" w14:textId="77777777" w:rsidR="00CE237B" w:rsidRPr="0049740D" w:rsidRDefault="003B3734">
      <w:pPr>
        <w:pStyle w:val="Textkrper"/>
        <w:spacing w:before="106" w:line="292" w:lineRule="auto"/>
        <w:ind w:left="3156" w:right="407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72AF0141" wp14:editId="3ED015A5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4" name="Freeform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FF7AD" id="Freeform 259" o:spid="_x0000_s1026" style="position:absolute;margin-left:211.6pt;margin-top:10.1pt;width:3.05pt;height:3.05pt;z-index: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w w:val="90"/>
          <w:lang w:val="de-DE"/>
        </w:rPr>
        <w:t xml:space="preserve">Modellbasierte </w:t>
      </w:r>
      <w:r w:rsidR="00C66A8C" w:rsidRPr="0049740D">
        <w:rPr>
          <w:spacing w:val="-4"/>
          <w:w w:val="90"/>
          <w:lang w:val="de-DE"/>
        </w:rPr>
        <w:t xml:space="preserve">Dokumentation mit </w:t>
      </w:r>
      <w:r w:rsidR="00C66A8C" w:rsidRPr="0049740D">
        <w:rPr>
          <w:w w:val="90"/>
          <w:lang w:val="de-DE"/>
        </w:rPr>
        <w:t xml:space="preserve">Standardnotationen. </w:t>
      </w:r>
      <w:r w:rsidR="00C66A8C" w:rsidRPr="0049740D">
        <w:rPr>
          <w:spacing w:val="-3"/>
          <w:w w:val="90"/>
          <w:lang w:val="de-DE"/>
        </w:rPr>
        <w:t xml:space="preserve">(UML </w:t>
      </w:r>
      <w:r w:rsidR="00C66A8C" w:rsidRPr="0049740D">
        <w:rPr>
          <w:spacing w:val="-6"/>
          <w:w w:val="90"/>
          <w:lang w:val="de-DE"/>
        </w:rPr>
        <w:t xml:space="preserve">2.5, </w:t>
      </w:r>
      <w:r w:rsidR="00C66A8C" w:rsidRPr="0049740D">
        <w:rPr>
          <w:spacing w:val="-4"/>
          <w:w w:val="90"/>
          <w:lang w:val="de-DE"/>
        </w:rPr>
        <w:t>BPMN</w:t>
      </w:r>
      <w:r w:rsidR="00496319" w:rsidRPr="0049740D">
        <w:rPr>
          <w:spacing w:val="-4"/>
          <w:w w:val="90"/>
          <w:lang w:val="de-DE"/>
        </w:rPr>
        <w:t xml:space="preserve"> 2.0</w:t>
      </w:r>
      <w:r w:rsidR="00C66A8C" w:rsidRPr="0049740D">
        <w:rPr>
          <w:spacing w:val="-4"/>
          <w:w w:val="90"/>
          <w:lang w:val="de-DE"/>
        </w:rPr>
        <w:t>,</w:t>
      </w:r>
      <w:r w:rsidR="00C66A8C" w:rsidRPr="0049740D">
        <w:rPr>
          <w:spacing w:val="-27"/>
          <w:w w:val="90"/>
          <w:lang w:val="de-DE"/>
        </w:rPr>
        <w:t xml:space="preserve"> </w:t>
      </w:r>
      <w:r w:rsidR="00496319" w:rsidRPr="0049740D">
        <w:rPr>
          <w:spacing w:val="-27"/>
          <w:w w:val="90"/>
          <w:lang w:val="de-DE"/>
        </w:rPr>
        <w:t>Signavio</w:t>
      </w:r>
      <w:r w:rsidR="00C66A8C" w:rsidRPr="0049740D">
        <w:rPr>
          <w:w w:val="90"/>
          <w:lang w:val="de-DE"/>
        </w:rPr>
        <w:t>,</w:t>
      </w:r>
      <w:r w:rsidR="00C66A8C" w:rsidRPr="0049740D">
        <w:rPr>
          <w:spacing w:val="-27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Aris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uvm.)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Dokumentationsvorgaben</w:t>
      </w:r>
      <w:r w:rsidR="00C66A8C" w:rsidRPr="0049740D">
        <w:rPr>
          <w:spacing w:val="-30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(IEEE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 xml:space="preserve">Standard </w:t>
      </w:r>
      <w:r w:rsidR="00C66A8C" w:rsidRPr="0049740D">
        <w:rPr>
          <w:spacing w:val="-6"/>
          <w:lang w:val="de-DE"/>
        </w:rPr>
        <w:t xml:space="preserve">830-2011, </w:t>
      </w:r>
      <w:r w:rsidR="00C66A8C" w:rsidRPr="0049740D">
        <w:rPr>
          <w:spacing w:val="-5"/>
          <w:lang w:val="de-DE"/>
        </w:rPr>
        <w:t>RUP,</w:t>
      </w:r>
      <w:r w:rsidR="00C66A8C" w:rsidRPr="0049740D">
        <w:rPr>
          <w:spacing w:val="-46"/>
          <w:lang w:val="de-DE"/>
        </w:rPr>
        <w:t xml:space="preserve"> </w:t>
      </w:r>
      <w:r w:rsidR="00C66A8C" w:rsidRPr="0049740D">
        <w:rPr>
          <w:spacing w:val="-3"/>
          <w:lang w:val="de-DE"/>
        </w:rPr>
        <w:t>V-Modell)</w:t>
      </w:r>
    </w:p>
    <w:p w14:paraId="7ED19938" w14:textId="77777777" w:rsidR="00CE237B" w:rsidRPr="0049740D" w:rsidRDefault="00CE237B">
      <w:pPr>
        <w:pStyle w:val="Textkrper"/>
        <w:spacing w:before="3"/>
        <w:rPr>
          <w:sz w:val="18"/>
          <w:lang w:val="de-DE"/>
        </w:rPr>
      </w:pPr>
    </w:p>
    <w:p w14:paraId="49EFE28B" w14:textId="77777777" w:rsidR="00CE237B" w:rsidRPr="0049740D" w:rsidRDefault="003B3734">
      <w:pPr>
        <w:pStyle w:val="Textkrper"/>
        <w:spacing w:before="106" w:line="292" w:lineRule="auto"/>
        <w:ind w:left="3156" w:right="392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FDB3EAC" wp14:editId="29001D42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5" name="Freeform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761F" id="Freeform 258" o:spid="_x0000_s1026" style="position:absolute;margin-left:211.6pt;margin-top:10.1pt;width:3.05pt;height:3.05pt;z-index: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spacing w:val="-4"/>
          <w:w w:val="90"/>
          <w:lang w:val="de-DE"/>
        </w:rPr>
        <w:t xml:space="preserve">Methoden-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3"/>
          <w:w w:val="90"/>
          <w:lang w:val="de-DE"/>
        </w:rPr>
        <w:t>toolgestützte</w:t>
      </w:r>
      <w:r w:rsidR="00496319" w:rsidRPr="0049740D">
        <w:rPr>
          <w:spacing w:val="-3"/>
          <w:w w:val="90"/>
          <w:lang w:val="de-DE"/>
        </w:rPr>
        <w:t>s</w:t>
      </w:r>
      <w:r w:rsidR="00C66A8C" w:rsidRPr="0049740D">
        <w:rPr>
          <w:spacing w:val="-3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 xml:space="preserve">Anforderungsmanagement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6"/>
          <w:w w:val="91"/>
          <w:lang w:val="de-DE"/>
        </w:rPr>
        <w:t>B</w:t>
      </w:r>
      <w:r w:rsidR="00C66A8C" w:rsidRPr="0049740D">
        <w:rPr>
          <w:spacing w:val="-5"/>
          <w:w w:val="89"/>
          <w:lang w:val="de-DE"/>
        </w:rPr>
        <w:t>e</w:t>
      </w:r>
      <w:r w:rsidR="00C66A8C" w:rsidRPr="0049740D">
        <w:rPr>
          <w:spacing w:val="-5"/>
          <w:w w:val="94"/>
          <w:lang w:val="de-DE"/>
        </w:rPr>
        <w:t>w</w:t>
      </w:r>
      <w:r w:rsidR="00C66A8C" w:rsidRPr="0049740D">
        <w:rPr>
          <w:spacing w:val="-5"/>
          <w:w w:val="89"/>
          <w:lang w:val="de-DE"/>
        </w:rPr>
        <w:t>e</w:t>
      </w:r>
      <w:r w:rsidR="00C66A8C" w:rsidRPr="0049740D">
        <w:rPr>
          <w:w w:val="90"/>
          <w:lang w:val="de-DE"/>
        </w:rPr>
        <w:t>r</w:t>
      </w:r>
      <w:r w:rsidR="00C66A8C" w:rsidRPr="0049740D">
        <w:rPr>
          <w:spacing w:val="-3"/>
          <w:w w:val="98"/>
          <w:lang w:val="de-DE"/>
        </w:rPr>
        <w:t>t</w:t>
      </w:r>
      <w:r w:rsidR="00C66A8C" w:rsidRPr="0049740D">
        <w:rPr>
          <w:spacing w:val="-9"/>
          <w:w w:val="89"/>
          <w:lang w:val="de-DE"/>
        </w:rPr>
        <w:t>un</w:t>
      </w:r>
      <w:r w:rsidR="00C66A8C" w:rsidRPr="0049740D">
        <w:rPr>
          <w:w w:val="90"/>
          <w:lang w:val="de-DE"/>
        </w:rPr>
        <w:t>g</w:t>
      </w:r>
      <w:r w:rsidR="00C66A8C" w:rsidRPr="0049740D">
        <w:rPr>
          <w:lang w:val="de-DE"/>
        </w:rPr>
        <w:t xml:space="preserve"> </w:t>
      </w:r>
      <w:r w:rsidR="00C66A8C" w:rsidRPr="0049740D">
        <w:rPr>
          <w:spacing w:val="3"/>
          <w:w w:val="91"/>
          <w:lang w:val="de-DE"/>
        </w:rPr>
        <w:t>d</w:t>
      </w:r>
      <w:r w:rsidR="00C66A8C" w:rsidRPr="0049740D">
        <w:rPr>
          <w:spacing w:val="-5"/>
          <w:w w:val="89"/>
          <w:lang w:val="de-DE"/>
        </w:rPr>
        <w:t>e</w:t>
      </w:r>
      <w:r w:rsidR="00C66A8C" w:rsidRPr="0049740D">
        <w:rPr>
          <w:w w:val="90"/>
          <w:lang w:val="de-DE"/>
        </w:rPr>
        <w:t>r</w:t>
      </w:r>
      <w:r w:rsidR="00C66A8C" w:rsidRPr="0049740D">
        <w:rPr>
          <w:lang w:val="de-DE"/>
        </w:rPr>
        <w:t xml:space="preserve"> </w:t>
      </w:r>
      <w:r w:rsidR="00C66A8C" w:rsidRPr="0049740D">
        <w:rPr>
          <w:spacing w:val="4"/>
          <w:w w:val="90"/>
          <w:lang w:val="de-DE"/>
        </w:rPr>
        <w:t>L</w:t>
      </w:r>
      <w:r w:rsidR="00C66A8C" w:rsidRPr="0049740D">
        <w:rPr>
          <w:spacing w:val="3"/>
          <w:w w:val="95"/>
          <w:lang w:val="de-DE"/>
        </w:rPr>
        <w:t>ö</w:t>
      </w:r>
      <w:r w:rsidR="00C66A8C" w:rsidRPr="0049740D">
        <w:rPr>
          <w:spacing w:val="4"/>
          <w:w w:val="82"/>
          <w:lang w:val="de-DE"/>
        </w:rPr>
        <w:t>s</w:t>
      </w:r>
      <w:r w:rsidR="00C66A8C" w:rsidRPr="0049740D">
        <w:rPr>
          <w:spacing w:val="-9"/>
          <w:w w:val="89"/>
          <w:lang w:val="de-DE"/>
        </w:rPr>
        <w:t>un</w:t>
      </w:r>
      <w:r w:rsidR="00C66A8C" w:rsidRPr="0049740D">
        <w:rPr>
          <w:spacing w:val="-10"/>
          <w:w w:val="90"/>
          <w:lang w:val="de-DE"/>
        </w:rPr>
        <w:t>g</w:t>
      </w:r>
      <w:r w:rsidR="00C66A8C" w:rsidRPr="0049740D">
        <w:rPr>
          <w:spacing w:val="-5"/>
          <w:w w:val="89"/>
          <w:lang w:val="de-DE"/>
        </w:rPr>
        <w:t>e</w:t>
      </w:r>
      <w:r w:rsidR="00C66A8C" w:rsidRPr="0049740D">
        <w:rPr>
          <w:w w:val="89"/>
          <w:lang w:val="de-DE"/>
        </w:rPr>
        <w:t>n</w:t>
      </w:r>
      <w:r w:rsidR="00C66A8C" w:rsidRPr="0049740D">
        <w:rPr>
          <w:lang w:val="de-DE"/>
        </w:rPr>
        <w:t xml:space="preserve"> </w:t>
      </w:r>
      <w:r w:rsidR="00C66A8C" w:rsidRPr="0049740D">
        <w:rPr>
          <w:spacing w:val="-2"/>
          <w:w w:val="79"/>
          <w:lang w:val="de-DE"/>
        </w:rPr>
        <w:t>(</w:t>
      </w:r>
      <w:r w:rsidR="00C66A8C" w:rsidRPr="0049740D">
        <w:rPr>
          <w:spacing w:val="-8"/>
          <w:w w:val="165"/>
          <w:lang w:val="de-DE"/>
        </w:rPr>
        <w:t>J</w:t>
      </w:r>
      <w:r w:rsidR="00C66A8C" w:rsidRPr="0049740D">
        <w:rPr>
          <w:spacing w:val="-3"/>
          <w:w w:val="85"/>
          <w:lang w:val="de-DE"/>
        </w:rPr>
        <w:t>i</w:t>
      </w:r>
      <w:r w:rsidR="00C66A8C" w:rsidRPr="0049740D">
        <w:rPr>
          <w:w w:val="90"/>
          <w:lang w:val="de-DE"/>
        </w:rPr>
        <w:t>r</w:t>
      </w:r>
      <w:r w:rsidR="00C66A8C" w:rsidRPr="0049740D">
        <w:rPr>
          <w:spacing w:val="3"/>
          <w:w w:val="83"/>
          <w:lang w:val="de-DE"/>
        </w:rPr>
        <w:t>a</w:t>
      </w:r>
      <w:r w:rsidR="00C66A8C" w:rsidRPr="0049740D">
        <w:rPr>
          <w:w w:val="77"/>
          <w:lang w:val="de-DE"/>
        </w:rPr>
        <w:t>,</w:t>
      </w:r>
      <w:r w:rsidR="00C66A8C" w:rsidRPr="0049740D">
        <w:rPr>
          <w:lang w:val="de-DE"/>
        </w:rPr>
        <w:t xml:space="preserve"> </w:t>
      </w:r>
      <w:r w:rsidR="00C66A8C" w:rsidRPr="0049740D">
        <w:rPr>
          <w:spacing w:val="-2"/>
          <w:w w:val="87"/>
          <w:lang w:val="de-DE"/>
        </w:rPr>
        <w:t>C</w:t>
      </w:r>
      <w:r w:rsidR="00C66A8C" w:rsidRPr="0049740D">
        <w:rPr>
          <w:spacing w:val="3"/>
          <w:w w:val="95"/>
          <w:lang w:val="de-DE"/>
        </w:rPr>
        <w:t>o</w:t>
      </w:r>
      <w:r w:rsidR="00C66A8C" w:rsidRPr="0049740D">
        <w:rPr>
          <w:spacing w:val="-9"/>
          <w:w w:val="89"/>
          <w:lang w:val="de-DE"/>
        </w:rPr>
        <w:t>n</w:t>
      </w:r>
      <w:r w:rsidR="00C66A8C">
        <w:rPr>
          <w:spacing w:val="-7"/>
        </w:rPr>
        <w:t>ﬂ</w:t>
      </w:r>
      <w:r w:rsidR="00C66A8C" w:rsidRPr="0049740D">
        <w:rPr>
          <w:spacing w:val="-9"/>
          <w:w w:val="89"/>
          <w:lang w:val="de-DE"/>
        </w:rPr>
        <w:t>u</w:t>
      </w:r>
      <w:r w:rsidR="00C66A8C" w:rsidRPr="0049740D">
        <w:rPr>
          <w:spacing w:val="-5"/>
          <w:w w:val="89"/>
          <w:lang w:val="de-DE"/>
        </w:rPr>
        <w:t>e</w:t>
      </w:r>
      <w:r w:rsidR="00C66A8C" w:rsidRPr="0049740D">
        <w:rPr>
          <w:spacing w:val="-9"/>
          <w:w w:val="89"/>
          <w:lang w:val="de-DE"/>
        </w:rPr>
        <w:t>n</w:t>
      </w:r>
      <w:r w:rsidR="00C66A8C" w:rsidRPr="0049740D">
        <w:rPr>
          <w:spacing w:val="-2"/>
          <w:w w:val="83"/>
          <w:lang w:val="de-DE"/>
        </w:rPr>
        <w:t>c</w:t>
      </w:r>
      <w:r w:rsidR="00C66A8C" w:rsidRPr="0049740D">
        <w:rPr>
          <w:w w:val="89"/>
          <w:lang w:val="de-DE"/>
        </w:rPr>
        <w:t>e</w:t>
      </w:r>
      <w:r w:rsidR="00C66A8C" w:rsidRPr="0049740D">
        <w:rPr>
          <w:lang w:val="de-DE"/>
        </w:rPr>
        <w:t xml:space="preserve"> </w:t>
      </w:r>
      <w:r w:rsidR="00C66A8C" w:rsidRPr="0049740D">
        <w:rPr>
          <w:spacing w:val="-9"/>
          <w:w w:val="89"/>
          <w:lang w:val="de-DE"/>
        </w:rPr>
        <w:t>u</w:t>
      </w:r>
      <w:r w:rsidR="00C66A8C" w:rsidRPr="0049740D">
        <w:rPr>
          <w:spacing w:val="-5"/>
          <w:w w:val="77"/>
          <w:lang w:val="de-DE"/>
        </w:rPr>
        <w:t>.</w:t>
      </w:r>
      <w:r w:rsidR="00C66A8C" w:rsidRPr="0049740D">
        <w:rPr>
          <w:spacing w:val="3"/>
          <w:w w:val="83"/>
          <w:lang w:val="de-DE"/>
        </w:rPr>
        <w:t>a</w:t>
      </w:r>
      <w:r w:rsidR="00C66A8C" w:rsidRPr="0049740D">
        <w:rPr>
          <w:spacing w:val="-5"/>
          <w:w w:val="77"/>
          <w:lang w:val="de-DE"/>
        </w:rPr>
        <w:t>.</w:t>
      </w:r>
      <w:r w:rsidR="00C66A8C" w:rsidRPr="0049740D">
        <w:rPr>
          <w:w w:val="79"/>
          <w:lang w:val="de-DE"/>
        </w:rPr>
        <w:t>)</w:t>
      </w:r>
    </w:p>
    <w:p w14:paraId="12D2C93D" w14:textId="77777777" w:rsidR="00CE237B" w:rsidRPr="0049740D" w:rsidRDefault="00CE237B">
      <w:pPr>
        <w:pStyle w:val="Textkrper"/>
        <w:spacing w:before="1"/>
        <w:rPr>
          <w:sz w:val="18"/>
          <w:lang w:val="de-DE"/>
        </w:rPr>
      </w:pPr>
    </w:p>
    <w:p w14:paraId="3B7EDB5D" w14:textId="77777777" w:rsidR="00CE237B" w:rsidRPr="0049740D" w:rsidRDefault="003B3734">
      <w:pPr>
        <w:pStyle w:val="Textkrper"/>
        <w:spacing w:before="106" w:line="292" w:lineRule="auto"/>
        <w:ind w:left="3156" w:right="89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46F3F7A" wp14:editId="3AE2DE46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6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08BC5" id="Freeform 257" o:spid="_x0000_s1026" style="position:absolute;margin-left:211.6pt;margin-top:10.1pt;width:3.05pt;height:3.05pt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w w:val="90"/>
          <w:lang w:val="de-DE"/>
        </w:rPr>
        <w:t xml:space="preserve">Wissenstransfer </w:t>
      </w:r>
      <w:r w:rsidR="00C66A8C" w:rsidRPr="0049740D">
        <w:rPr>
          <w:spacing w:val="-2"/>
          <w:w w:val="90"/>
          <w:lang w:val="de-DE"/>
        </w:rPr>
        <w:t xml:space="preserve">aus </w:t>
      </w:r>
      <w:r w:rsidR="00C66A8C" w:rsidRPr="0049740D">
        <w:rPr>
          <w:spacing w:val="-5"/>
          <w:w w:val="90"/>
          <w:lang w:val="de-DE"/>
        </w:rPr>
        <w:t xml:space="preserve">langjährigen </w:t>
      </w:r>
      <w:r w:rsidR="00C66A8C" w:rsidRPr="0049740D">
        <w:rPr>
          <w:spacing w:val="-4"/>
          <w:w w:val="90"/>
          <w:lang w:val="de-DE"/>
        </w:rPr>
        <w:t xml:space="preserve">Projekterfahrungen </w:t>
      </w:r>
      <w:r w:rsidR="00C66A8C" w:rsidRPr="0049740D">
        <w:rPr>
          <w:spacing w:val="-3"/>
          <w:w w:val="90"/>
          <w:lang w:val="de-DE"/>
        </w:rPr>
        <w:t xml:space="preserve">über </w:t>
      </w:r>
      <w:r w:rsidR="00C66A8C" w:rsidRPr="0049740D">
        <w:rPr>
          <w:w w:val="90"/>
          <w:lang w:val="de-DE"/>
        </w:rPr>
        <w:t xml:space="preserve">den </w:t>
      </w:r>
      <w:r w:rsidR="00C66A8C" w:rsidRPr="0049740D">
        <w:rPr>
          <w:spacing w:val="-3"/>
          <w:lang w:val="de-DE"/>
        </w:rPr>
        <w:t xml:space="preserve">gesamten </w:t>
      </w:r>
      <w:r w:rsidR="00C66A8C" w:rsidRPr="0049740D">
        <w:rPr>
          <w:lang w:val="de-DE"/>
        </w:rPr>
        <w:t xml:space="preserve">SDLC (System </w:t>
      </w:r>
      <w:r w:rsidR="00C66A8C" w:rsidRPr="0049740D">
        <w:rPr>
          <w:spacing w:val="-4"/>
          <w:lang w:val="de-DE"/>
        </w:rPr>
        <w:t xml:space="preserve">Development </w:t>
      </w:r>
      <w:r w:rsidR="00C66A8C" w:rsidRPr="0049740D">
        <w:rPr>
          <w:lang w:val="de-DE"/>
        </w:rPr>
        <w:t xml:space="preserve">Life </w:t>
      </w:r>
      <w:r w:rsidR="00C66A8C" w:rsidRPr="0049740D">
        <w:rPr>
          <w:spacing w:val="-4"/>
          <w:lang w:val="de-DE"/>
        </w:rPr>
        <w:t>Cycle)</w:t>
      </w:r>
    </w:p>
    <w:p w14:paraId="0CB24D17" w14:textId="77777777" w:rsidR="00CE237B" w:rsidRPr="0049740D" w:rsidRDefault="00CE237B">
      <w:pPr>
        <w:pStyle w:val="Textkrper"/>
        <w:spacing w:before="2"/>
        <w:rPr>
          <w:sz w:val="18"/>
          <w:lang w:val="de-DE"/>
        </w:rPr>
      </w:pPr>
    </w:p>
    <w:p w14:paraId="2F4417B7" w14:textId="77777777" w:rsidR="00CE237B" w:rsidRPr="0049740D" w:rsidRDefault="003B3734">
      <w:pPr>
        <w:pStyle w:val="Textkrper"/>
        <w:spacing w:before="106" w:line="292" w:lineRule="auto"/>
        <w:ind w:left="3156" w:right="90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C75EAB0" wp14:editId="42B931D0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7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71746" id="Freeform 256" o:spid="_x0000_s1026" style="position:absolute;margin-left:211.6pt;margin-top:10.1pt;width:3.05pt;height:3.05pt;z-index: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spacing w:val="-6"/>
          <w:w w:val="90"/>
          <w:lang w:val="de-DE"/>
        </w:rPr>
        <w:t>Agiles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Projektmanagement</w:t>
      </w:r>
      <w:r w:rsidR="00C66A8C" w:rsidRPr="0049740D">
        <w:rPr>
          <w:spacing w:val="-24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(u.a.</w:t>
      </w:r>
      <w:r w:rsidR="00C66A8C" w:rsidRPr="0049740D">
        <w:rPr>
          <w:spacing w:val="-27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tägliche</w:t>
      </w:r>
      <w:r w:rsidR="00C66A8C" w:rsidRPr="0049740D">
        <w:rPr>
          <w:spacing w:val="-26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Abstimmung</w:t>
      </w:r>
      <w:r w:rsidR="00C66A8C" w:rsidRPr="0049740D">
        <w:rPr>
          <w:spacing w:val="-3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mit</w:t>
      </w:r>
      <w:r w:rsidR="00C66A8C" w:rsidRPr="0049740D">
        <w:rPr>
          <w:spacing w:val="-24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 xml:space="preserve">Scrum </w:t>
      </w:r>
      <w:r w:rsidR="00C66A8C" w:rsidRPr="0049740D">
        <w:rPr>
          <w:spacing w:val="-3"/>
          <w:lang w:val="de-DE"/>
        </w:rPr>
        <w:t>Mastern,</w:t>
      </w:r>
      <w:r w:rsidR="00C66A8C" w:rsidRPr="0049740D">
        <w:rPr>
          <w:spacing w:val="-45"/>
          <w:lang w:val="de-DE"/>
        </w:rPr>
        <w:t xml:space="preserve"> </w:t>
      </w:r>
      <w:r w:rsidR="00C66A8C" w:rsidRPr="0049740D">
        <w:rPr>
          <w:lang w:val="de-DE"/>
        </w:rPr>
        <w:t>Product</w:t>
      </w:r>
      <w:r w:rsidR="00C66A8C" w:rsidRPr="0049740D">
        <w:rPr>
          <w:spacing w:val="-44"/>
          <w:lang w:val="de-DE"/>
        </w:rPr>
        <w:t xml:space="preserve"> </w:t>
      </w:r>
      <w:r w:rsidR="00C66A8C" w:rsidRPr="0049740D">
        <w:rPr>
          <w:spacing w:val="-4"/>
          <w:lang w:val="de-DE"/>
        </w:rPr>
        <w:t>Ownern</w:t>
      </w:r>
      <w:r w:rsidR="00C66A8C" w:rsidRPr="0049740D">
        <w:rPr>
          <w:spacing w:val="-48"/>
          <w:lang w:val="de-DE"/>
        </w:rPr>
        <w:t xml:space="preserve"> </w:t>
      </w:r>
      <w:r w:rsidR="00C66A8C" w:rsidRPr="0049740D">
        <w:rPr>
          <w:spacing w:val="-6"/>
          <w:lang w:val="de-DE"/>
        </w:rPr>
        <w:t>und</w:t>
      </w:r>
      <w:r w:rsidR="00C66A8C" w:rsidRPr="0049740D">
        <w:rPr>
          <w:spacing w:val="-41"/>
          <w:lang w:val="de-DE"/>
        </w:rPr>
        <w:t xml:space="preserve"> </w:t>
      </w:r>
      <w:r w:rsidR="00C66A8C" w:rsidRPr="0049740D">
        <w:rPr>
          <w:spacing w:val="-4"/>
          <w:lang w:val="de-DE"/>
        </w:rPr>
        <w:t>Applikationsentwicklern)</w:t>
      </w:r>
    </w:p>
    <w:p w14:paraId="624E8F56" w14:textId="77777777" w:rsidR="00CE237B" w:rsidRPr="0049740D" w:rsidRDefault="00CE237B">
      <w:pPr>
        <w:pStyle w:val="Textkrper"/>
        <w:spacing w:before="2"/>
        <w:rPr>
          <w:sz w:val="18"/>
          <w:lang w:val="de-DE"/>
        </w:rPr>
      </w:pPr>
    </w:p>
    <w:p w14:paraId="7ADDB77F" w14:textId="77777777" w:rsidR="00CE237B" w:rsidRPr="0049740D" w:rsidRDefault="003B3734">
      <w:pPr>
        <w:pStyle w:val="Textkrper"/>
        <w:spacing w:before="106" w:line="292" w:lineRule="auto"/>
        <w:ind w:left="3156" w:right="687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55B8C42A" wp14:editId="2C4A63AA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8" name="Freeform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0F2F" id="Freeform 255" o:spid="_x0000_s1026" style="position:absolute;margin-left:211.6pt;margin-top:10.1pt;width:3.05pt;height:3.05pt;z-index: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w w:val="90"/>
          <w:lang w:val="de-DE"/>
        </w:rPr>
        <w:t>Einsatz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hybrider</w:t>
      </w:r>
      <w:r w:rsidR="00C66A8C" w:rsidRPr="0049740D">
        <w:rPr>
          <w:spacing w:val="-27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Kommunikation</w:t>
      </w:r>
      <w:r w:rsidR="00C66A8C" w:rsidRPr="0049740D">
        <w:rPr>
          <w:spacing w:val="-34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zur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optimalen</w:t>
      </w:r>
      <w:r w:rsidR="00C66A8C" w:rsidRPr="0049740D">
        <w:rPr>
          <w:spacing w:val="-33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Erreichbarkeit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 xml:space="preserve">aller </w:t>
      </w:r>
      <w:r w:rsidR="00C66A8C" w:rsidRPr="0049740D">
        <w:rPr>
          <w:spacing w:val="-3"/>
          <w:lang w:val="de-DE"/>
        </w:rPr>
        <w:t>Stakeholder</w:t>
      </w:r>
    </w:p>
    <w:p w14:paraId="26D57A80" w14:textId="77777777" w:rsidR="00CE237B" w:rsidRPr="0049740D" w:rsidRDefault="00CE237B">
      <w:pPr>
        <w:pStyle w:val="Textkrper"/>
        <w:spacing w:before="2"/>
        <w:rPr>
          <w:sz w:val="18"/>
          <w:lang w:val="de-DE"/>
        </w:rPr>
      </w:pPr>
    </w:p>
    <w:p w14:paraId="66C9419C" w14:textId="77777777" w:rsidR="00CE237B" w:rsidRDefault="003B3734">
      <w:pPr>
        <w:pStyle w:val="Textkrper"/>
        <w:spacing w:before="106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CDE3385" wp14:editId="336B4916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9" name="Freeform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44621" id="Freeform 254" o:spid="_x0000_s1026" style="position:absolute;margin-left:211.6pt;margin-top:10.1pt;width:3.05pt;height:3.05pt;z-index: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5"/>
        </w:rPr>
        <w:t xml:space="preserve">Requirements </w:t>
      </w:r>
      <w:r w:rsidR="00C66A8C">
        <w:rPr>
          <w:spacing w:val="-6"/>
          <w:w w:val="95"/>
        </w:rPr>
        <w:t xml:space="preserve">Engineering </w:t>
      </w:r>
      <w:r w:rsidR="00C66A8C">
        <w:rPr>
          <w:spacing w:val="-4"/>
          <w:w w:val="95"/>
        </w:rPr>
        <w:t xml:space="preserve">(einschl. </w:t>
      </w:r>
      <w:r w:rsidR="00C66A8C">
        <w:rPr>
          <w:w w:val="95"/>
        </w:rPr>
        <w:t xml:space="preserve">Information </w:t>
      </w:r>
      <w:r w:rsidR="00C66A8C">
        <w:rPr>
          <w:spacing w:val="-3"/>
          <w:w w:val="95"/>
        </w:rPr>
        <w:t xml:space="preserve">Strategy </w:t>
      </w:r>
      <w:r w:rsidR="00C66A8C">
        <w:rPr>
          <w:spacing w:val="-5"/>
          <w:w w:val="95"/>
        </w:rPr>
        <w:t xml:space="preserve">Planning, </w:t>
      </w:r>
      <w:r w:rsidR="00C66A8C">
        <w:rPr>
          <w:w w:val="90"/>
        </w:rPr>
        <w:t>Feasibility</w:t>
      </w:r>
      <w:r w:rsidR="00C66A8C">
        <w:rPr>
          <w:spacing w:val="-28"/>
          <w:w w:val="90"/>
        </w:rPr>
        <w:t xml:space="preserve"> </w:t>
      </w:r>
      <w:r w:rsidR="00C66A8C">
        <w:rPr>
          <w:spacing w:val="-3"/>
          <w:w w:val="90"/>
        </w:rPr>
        <w:t>Study,</w:t>
      </w:r>
      <w:r w:rsidR="00C66A8C">
        <w:rPr>
          <w:spacing w:val="-28"/>
          <w:w w:val="90"/>
        </w:rPr>
        <w:t xml:space="preserve"> </w:t>
      </w:r>
      <w:r w:rsidR="00C66A8C">
        <w:rPr>
          <w:spacing w:val="-3"/>
          <w:w w:val="90"/>
        </w:rPr>
        <w:t>Detail</w:t>
      </w:r>
      <w:r w:rsidR="00C66A8C">
        <w:rPr>
          <w:spacing w:val="-28"/>
          <w:w w:val="90"/>
        </w:rPr>
        <w:t xml:space="preserve"> </w:t>
      </w:r>
      <w:r w:rsidR="00C66A8C">
        <w:rPr>
          <w:w w:val="90"/>
        </w:rPr>
        <w:t>-</w:t>
      </w:r>
      <w:r w:rsidR="00C66A8C">
        <w:rPr>
          <w:spacing w:val="-22"/>
          <w:w w:val="90"/>
        </w:rPr>
        <w:t xml:space="preserve"> </w:t>
      </w:r>
      <w:r w:rsidR="00C66A8C">
        <w:rPr>
          <w:spacing w:val="2"/>
          <w:w w:val="90"/>
        </w:rPr>
        <w:t>Low</w:t>
      </w:r>
      <w:r w:rsidR="00C66A8C">
        <w:rPr>
          <w:spacing w:val="-28"/>
          <w:w w:val="90"/>
        </w:rPr>
        <w:t xml:space="preserve"> </w:t>
      </w:r>
      <w:r w:rsidR="00C66A8C">
        <w:rPr>
          <w:spacing w:val="-3"/>
          <w:w w:val="90"/>
        </w:rPr>
        <w:t>Level</w:t>
      </w:r>
      <w:r w:rsidR="00C66A8C">
        <w:rPr>
          <w:spacing w:val="-28"/>
          <w:w w:val="90"/>
        </w:rPr>
        <w:t xml:space="preserve"> </w:t>
      </w:r>
      <w:r w:rsidR="00C66A8C">
        <w:rPr>
          <w:spacing w:val="-5"/>
          <w:w w:val="90"/>
        </w:rPr>
        <w:t>Design,</w:t>
      </w:r>
      <w:r w:rsidR="00C66A8C">
        <w:rPr>
          <w:spacing w:val="-28"/>
          <w:w w:val="90"/>
        </w:rPr>
        <w:t xml:space="preserve"> </w:t>
      </w:r>
      <w:r w:rsidR="00C66A8C">
        <w:rPr>
          <w:spacing w:val="-4"/>
          <w:w w:val="90"/>
        </w:rPr>
        <w:t>Erstellung</w:t>
      </w:r>
      <w:r w:rsidR="00C66A8C">
        <w:rPr>
          <w:spacing w:val="-30"/>
          <w:w w:val="90"/>
        </w:rPr>
        <w:t xml:space="preserve"> </w:t>
      </w:r>
      <w:r w:rsidR="00C66A8C">
        <w:rPr>
          <w:w w:val="90"/>
        </w:rPr>
        <w:t>Solution</w:t>
      </w:r>
      <w:r w:rsidR="00C66A8C">
        <w:rPr>
          <w:spacing w:val="-31"/>
          <w:w w:val="90"/>
        </w:rPr>
        <w:t xml:space="preserve"> </w:t>
      </w:r>
      <w:r w:rsidR="00C66A8C">
        <w:rPr>
          <w:w w:val="90"/>
        </w:rPr>
        <w:t xml:space="preserve">Concept, </w:t>
      </w:r>
      <w:r w:rsidR="00C66A8C">
        <w:rPr>
          <w:spacing w:val="-3"/>
        </w:rPr>
        <w:t>Rollout</w:t>
      </w:r>
      <w:r w:rsidR="00C66A8C">
        <w:rPr>
          <w:spacing w:val="-25"/>
        </w:rPr>
        <w:t xml:space="preserve"> </w:t>
      </w:r>
      <w:r w:rsidR="00C66A8C">
        <w:t>&amp;</w:t>
      </w:r>
      <w:r w:rsidR="00C66A8C">
        <w:rPr>
          <w:spacing w:val="-31"/>
        </w:rPr>
        <w:t xml:space="preserve"> </w:t>
      </w:r>
      <w:r w:rsidR="00C66A8C">
        <w:rPr>
          <w:spacing w:val="-3"/>
        </w:rPr>
        <w:t>Ramp</w:t>
      </w:r>
      <w:r w:rsidR="00C66A8C">
        <w:rPr>
          <w:spacing w:val="-19"/>
        </w:rPr>
        <w:t xml:space="preserve"> </w:t>
      </w:r>
      <w:r w:rsidR="00C66A8C">
        <w:t>Down</w:t>
      </w:r>
      <w:r w:rsidR="00C66A8C">
        <w:rPr>
          <w:spacing w:val="-31"/>
        </w:rPr>
        <w:t xml:space="preserve"> </w:t>
      </w:r>
      <w:r w:rsidR="00C66A8C">
        <w:rPr>
          <w:spacing w:val="-5"/>
        </w:rPr>
        <w:t>Planning'</w:t>
      </w:r>
    </w:p>
    <w:p w14:paraId="51E6F7F4" w14:textId="77777777" w:rsidR="00CE237B" w:rsidRDefault="00CE237B">
      <w:pPr>
        <w:pStyle w:val="Textkrper"/>
        <w:spacing w:before="3"/>
        <w:rPr>
          <w:sz w:val="18"/>
        </w:rPr>
      </w:pPr>
    </w:p>
    <w:p w14:paraId="24C33644" w14:textId="77777777" w:rsidR="00CE237B" w:rsidRPr="0049740D" w:rsidRDefault="003B3734">
      <w:pPr>
        <w:pStyle w:val="Textkrper"/>
        <w:spacing w:before="106" w:line="292" w:lineRule="auto"/>
        <w:ind w:left="3156" w:right="18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5DFADAE" wp14:editId="6116BA22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10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32 4232"/>
                            <a:gd name="T13" fmla="*/ T12 w 61"/>
                            <a:gd name="T14" fmla="+- 0 236 202"/>
                            <a:gd name="T15" fmla="*/ 236 h 61"/>
                            <a:gd name="T16" fmla="+- 0 4232 4232"/>
                            <a:gd name="T17" fmla="*/ T16 w 61"/>
                            <a:gd name="T18" fmla="+- 0 228 202"/>
                            <a:gd name="T19" fmla="*/ 228 h 61"/>
                            <a:gd name="T20" fmla="+- 0 4258 4232"/>
                            <a:gd name="T21" fmla="*/ T20 w 61"/>
                            <a:gd name="T22" fmla="+- 0 202 202"/>
                            <a:gd name="T23" fmla="*/ 202 h 61"/>
                            <a:gd name="T24" fmla="+- 0 4266 4232"/>
                            <a:gd name="T25" fmla="*/ T24 w 61"/>
                            <a:gd name="T26" fmla="+- 0 202 202"/>
                            <a:gd name="T27" fmla="*/ 202 h 61"/>
                            <a:gd name="T28" fmla="+- 0 4292 4232"/>
                            <a:gd name="T29" fmla="*/ T28 w 61"/>
                            <a:gd name="T30" fmla="+- 0 228 202"/>
                            <a:gd name="T31" fmla="*/ 228 h 61"/>
                            <a:gd name="T32" fmla="+- 0 4292 4232"/>
                            <a:gd name="T33" fmla="*/ T32 w 61"/>
                            <a:gd name="T34" fmla="+- 0 236 202"/>
                            <a:gd name="T35" fmla="*/ 236 h 61"/>
                            <a:gd name="T36" fmla="+- 0 4266 4232"/>
                            <a:gd name="T37" fmla="*/ T36 w 61"/>
                            <a:gd name="T38" fmla="+- 0 262 202"/>
                            <a:gd name="T3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FCBAE" id="Freeform 253" o:spid="_x0000_s1026" style="position:absolute;margin-left:211.6pt;margin-top:10.1pt;width:3.05pt;height:3.05pt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" path="m34,60r-8,l22,59,,34,,26,26,r8,l60,26r,8l34,60xe" fillcolor="black" stroked="f">
                <v:path arrowok="t" o:connecttype="custom" o:connectlocs="21590,166370;16510,166370;13970,165735;0,149860;0,144780;16510,128270;21590,128270;38100,144780;38100,149860;21590,166370" o:connectangles="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 xml:space="preserve">Anforderungskataloge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3"/>
          <w:w w:val="90"/>
          <w:lang w:val="de-DE"/>
        </w:rPr>
        <w:t xml:space="preserve">Wirtschaftlichkeitsanalysen </w:t>
      </w:r>
      <w:r w:rsidR="00C66A8C" w:rsidRPr="0049740D">
        <w:rPr>
          <w:spacing w:val="-4"/>
          <w:w w:val="90"/>
          <w:lang w:val="de-DE"/>
        </w:rPr>
        <w:t xml:space="preserve">für </w:t>
      </w:r>
      <w:r w:rsidR="00C66A8C" w:rsidRPr="0049740D">
        <w:rPr>
          <w:spacing w:val="-3"/>
          <w:w w:val="90"/>
          <w:lang w:val="de-DE"/>
        </w:rPr>
        <w:t xml:space="preserve">Make-or-Buy </w:t>
      </w:r>
      <w:r w:rsidR="00C66A8C" w:rsidRPr="0049740D">
        <w:rPr>
          <w:spacing w:val="-3"/>
          <w:lang w:val="de-DE"/>
        </w:rPr>
        <w:t>Lösungen</w:t>
      </w:r>
    </w:p>
    <w:p w14:paraId="70059462" w14:textId="77777777" w:rsidR="00CE237B" w:rsidRPr="0049740D" w:rsidRDefault="00CE237B">
      <w:pPr>
        <w:spacing w:line="292" w:lineRule="auto"/>
        <w:rPr>
          <w:lang w:val="de-DE"/>
        </w:rPr>
        <w:sectPr w:rsidR="00CE237B" w:rsidRPr="0049740D">
          <w:type w:val="continuous"/>
          <w:pgSz w:w="11900" w:h="16840"/>
          <w:pgMar w:top="0" w:right="1020" w:bottom="500" w:left="1300" w:header="720" w:footer="720" w:gutter="0"/>
          <w:cols w:space="720"/>
        </w:sectPr>
      </w:pPr>
    </w:p>
    <w:p w14:paraId="211A70F5" w14:textId="77777777" w:rsidR="00CE237B" w:rsidRPr="0049740D" w:rsidRDefault="003B3734">
      <w:pPr>
        <w:pStyle w:val="berschrift1"/>
        <w:spacing w:before="82"/>
        <w:ind w:left="116"/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539456" behindDoc="0" locked="0" layoutInCell="1" allowOverlap="1" wp14:anchorId="3FEFA6F5" wp14:editId="67E4E177">
                <wp:simplePos x="0" y="0"/>
                <wp:positionH relativeFrom="page">
                  <wp:posOffset>2563495</wp:posOffset>
                </wp:positionH>
                <wp:positionV relativeFrom="paragraph">
                  <wp:posOffset>166369</wp:posOffset>
                </wp:positionV>
                <wp:extent cx="4269105" cy="0"/>
                <wp:effectExtent l="0" t="0" r="0" b="0"/>
                <wp:wrapNone/>
                <wp:docPr id="296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9105" cy="0"/>
                        </a:xfrm>
                        <a:prstGeom prst="line">
                          <a:avLst/>
                        </a:prstGeom>
                        <a:noFill/>
                        <a:ln w="19058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D9782" id="Line 252" o:spid="_x0000_s1026" style="position:absolute;z-index:251539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01.85pt,13.1pt" to="53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" strokecolor="#244585" strokeweight=".52939mm">
                <w10:wrap anchorx="page"/>
              </v:line>
            </w:pict>
          </mc:Fallback>
        </mc:AlternateContent>
      </w:r>
      <w:r w:rsidR="00C66A8C" w:rsidRPr="0049740D">
        <w:rPr>
          <w:color w:val="244585"/>
          <w:lang w:val="de-DE"/>
        </w:rPr>
        <w:t>Business Analyse</w:t>
      </w:r>
    </w:p>
    <w:p w14:paraId="0E6C3C80" w14:textId="77777777" w:rsidR="00CE237B" w:rsidRPr="0049740D" w:rsidRDefault="00CE237B">
      <w:pPr>
        <w:pStyle w:val="Textkrper"/>
        <w:spacing w:before="3"/>
        <w:rPr>
          <w:rFonts w:ascii="Arial"/>
          <w:sz w:val="22"/>
          <w:lang w:val="de-DE"/>
        </w:rPr>
      </w:pPr>
    </w:p>
    <w:p w14:paraId="6959B7A4" w14:textId="77777777" w:rsidR="00CE237B" w:rsidRPr="0049740D" w:rsidRDefault="00CE237B">
      <w:pPr>
        <w:rPr>
          <w:rFonts w:ascii="Arial"/>
          <w:lang w:val="de-DE"/>
        </w:rPr>
        <w:sectPr w:rsidR="00CE237B" w:rsidRPr="0049740D">
          <w:footerReference w:type="default" r:id="rId16"/>
          <w:pgSz w:w="11900" w:h="16840"/>
          <w:pgMar w:top="1580" w:right="1020" w:bottom="440" w:left="1300" w:header="0" w:footer="243" w:gutter="0"/>
          <w:pgNumType w:start="2"/>
          <w:cols w:space="720"/>
        </w:sectPr>
      </w:pPr>
    </w:p>
    <w:p w14:paraId="31E6F0CF" w14:textId="77777777" w:rsidR="00CE237B" w:rsidRPr="0049740D" w:rsidRDefault="00C66A8C">
      <w:pPr>
        <w:pStyle w:val="Textkrper"/>
        <w:spacing w:before="119" w:line="328" w:lineRule="auto"/>
        <w:ind w:left="116" w:right="26"/>
        <w:rPr>
          <w:rFonts w:ascii="Arial"/>
          <w:lang w:val="de-DE"/>
        </w:rPr>
      </w:pPr>
      <w:r w:rsidRPr="0049740D">
        <w:rPr>
          <w:rFonts w:ascii="Arial"/>
          <w:spacing w:val="-7"/>
          <w:w w:val="105"/>
          <w:lang w:val="de-DE"/>
        </w:rPr>
        <w:t>Meine</w:t>
      </w:r>
      <w:r w:rsidRPr="0049740D">
        <w:rPr>
          <w:rFonts w:ascii="Arial"/>
          <w:spacing w:val="-30"/>
          <w:w w:val="105"/>
          <w:lang w:val="de-DE"/>
        </w:rPr>
        <w:t xml:space="preserve"> </w:t>
      </w:r>
      <w:r w:rsidRPr="0049740D">
        <w:rPr>
          <w:rFonts w:ascii="Arial"/>
          <w:w w:val="105"/>
          <w:lang w:val="de-DE"/>
        </w:rPr>
        <w:t>Aufgaben</w:t>
      </w:r>
      <w:r w:rsidRPr="0049740D">
        <w:rPr>
          <w:rFonts w:ascii="Arial"/>
          <w:spacing w:val="-33"/>
          <w:w w:val="105"/>
          <w:lang w:val="de-DE"/>
        </w:rPr>
        <w:t xml:space="preserve"> </w:t>
      </w:r>
      <w:r w:rsidRPr="0049740D">
        <w:rPr>
          <w:rFonts w:ascii="Arial"/>
          <w:spacing w:val="-3"/>
          <w:w w:val="105"/>
          <w:lang w:val="de-DE"/>
        </w:rPr>
        <w:t>in</w:t>
      </w:r>
      <w:r w:rsidRPr="0049740D">
        <w:rPr>
          <w:rFonts w:ascii="Arial"/>
          <w:spacing w:val="-32"/>
          <w:w w:val="105"/>
          <w:lang w:val="de-DE"/>
        </w:rPr>
        <w:t xml:space="preserve"> </w:t>
      </w:r>
      <w:r w:rsidRPr="0049740D">
        <w:rPr>
          <w:rFonts w:ascii="Arial"/>
          <w:w w:val="105"/>
          <w:lang w:val="de-DE"/>
        </w:rPr>
        <w:t xml:space="preserve">der </w:t>
      </w:r>
      <w:r w:rsidRPr="0049740D">
        <w:rPr>
          <w:rFonts w:ascii="Arial"/>
          <w:spacing w:val="-3"/>
          <w:w w:val="105"/>
          <w:lang w:val="de-DE"/>
        </w:rPr>
        <w:t>Anforderungsanalyse</w:t>
      </w:r>
    </w:p>
    <w:p w14:paraId="03B11410" w14:textId="77777777" w:rsidR="00CE237B" w:rsidRPr="0049740D" w:rsidRDefault="00C66A8C">
      <w:pPr>
        <w:pStyle w:val="Textkrper"/>
        <w:spacing w:before="106" w:line="292" w:lineRule="auto"/>
        <w:ind w:left="116" w:right="125"/>
        <w:rPr>
          <w:lang w:val="de-DE"/>
        </w:rPr>
      </w:pPr>
      <w:r w:rsidRPr="0049740D">
        <w:rPr>
          <w:lang w:val="de-DE"/>
        </w:rPr>
        <w:br w:type="column"/>
      </w:r>
      <w:r w:rsidRPr="0049740D">
        <w:rPr>
          <w:spacing w:val="-3"/>
          <w:w w:val="90"/>
          <w:lang w:val="de-DE"/>
        </w:rPr>
        <w:t>Methodische</w:t>
      </w:r>
      <w:r w:rsidRPr="0049740D">
        <w:rPr>
          <w:spacing w:val="-17"/>
          <w:w w:val="90"/>
          <w:lang w:val="de-DE"/>
        </w:rPr>
        <w:t xml:space="preserve"> </w:t>
      </w:r>
      <w:r w:rsidRPr="0049740D">
        <w:rPr>
          <w:spacing w:val="-3"/>
          <w:w w:val="90"/>
          <w:lang w:val="de-DE"/>
        </w:rPr>
        <w:t>Analyse</w:t>
      </w:r>
      <w:r w:rsidRPr="0049740D">
        <w:rPr>
          <w:spacing w:val="-16"/>
          <w:w w:val="90"/>
          <w:lang w:val="de-DE"/>
        </w:rPr>
        <w:t xml:space="preserve"> </w:t>
      </w:r>
      <w:r w:rsidRPr="0049740D">
        <w:rPr>
          <w:spacing w:val="-5"/>
          <w:w w:val="90"/>
          <w:lang w:val="de-DE"/>
        </w:rPr>
        <w:t>u.</w:t>
      </w:r>
      <w:r w:rsidRPr="0049740D">
        <w:rPr>
          <w:spacing w:val="-15"/>
          <w:w w:val="90"/>
          <w:lang w:val="de-DE"/>
        </w:rPr>
        <w:t xml:space="preserve"> </w:t>
      </w:r>
      <w:r w:rsidRPr="0049740D">
        <w:rPr>
          <w:spacing w:val="-5"/>
          <w:w w:val="90"/>
          <w:lang w:val="de-DE"/>
        </w:rPr>
        <w:t>Aufbereitung</w:t>
      </w:r>
      <w:r w:rsidRPr="0049740D">
        <w:rPr>
          <w:spacing w:val="-20"/>
          <w:w w:val="90"/>
          <w:lang w:val="de-DE"/>
        </w:rPr>
        <w:t xml:space="preserve"> </w:t>
      </w:r>
      <w:r w:rsidRPr="0049740D">
        <w:rPr>
          <w:spacing w:val="-5"/>
          <w:w w:val="90"/>
          <w:lang w:val="de-DE"/>
        </w:rPr>
        <w:t>komplexer</w:t>
      </w:r>
      <w:r w:rsidRPr="0049740D">
        <w:rPr>
          <w:spacing w:val="-11"/>
          <w:w w:val="90"/>
          <w:lang w:val="de-DE"/>
        </w:rPr>
        <w:t xml:space="preserve"> </w:t>
      </w:r>
      <w:r w:rsidRPr="0049740D">
        <w:rPr>
          <w:spacing w:val="-4"/>
          <w:w w:val="90"/>
          <w:lang w:val="de-DE"/>
        </w:rPr>
        <w:t>geschäftlicher</w:t>
      </w:r>
      <w:r w:rsidRPr="0049740D">
        <w:rPr>
          <w:spacing w:val="-10"/>
          <w:w w:val="90"/>
          <w:lang w:val="de-DE"/>
        </w:rPr>
        <w:t xml:space="preserve"> </w:t>
      </w:r>
      <w:r w:rsidRPr="0049740D">
        <w:rPr>
          <w:spacing w:val="-6"/>
          <w:w w:val="90"/>
          <w:lang w:val="de-DE"/>
        </w:rPr>
        <w:t xml:space="preserve">und </w:t>
      </w:r>
      <w:r w:rsidRPr="0049740D">
        <w:rPr>
          <w:spacing w:val="-4"/>
          <w:w w:val="95"/>
          <w:lang w:val="de-DE"/>
        </w:rPr>
        <w:t>technischer</w:t>
      </w:r>
      <w:r w:rsidRPr="0049740D">
        <w:rPr>
          <w:spacing w:val="-45"/>
          <w:w w:val="95"/>
          <w:lang w:val="de-DE"/>
        </w:rPr>
        <w:t xml:space="preserve"> </w:t>
      </w:r>
      <w:r w:rsidRPr="0049740D">
        <w:rPr>
          <w:spacing w:val="-3"/>
          <w:w w:val="95"/>
          <w:lang w:val="de-DE"/>
        </w:rPr>
        <w:t>Sachverhalte</w:t>
      </w:r>
      <w:r w:rsidRPr="0049740D">
        <w:rPr>
          <w:spacing w:val="-47"/>
          <w:w w:val="95"/>
          <w:lang w:val="de-DE"/>
        </w:rPr>
        <w:t xml:space="preserve"> </w:t>
      </w:r>
      <w:r w:rsidRPr="0049740D">
        <w:rPr>
          <w:w w:val="95"/>
          <w:lang w:val="de-DE"/>
        </w:rPr>
        <w:t>in</w:t>
      </w:r>
      <w:r w:rsidRPr="0049740D">
        <w:rPr>
          <w:spacing w:val="-48"/>
          <w:w w:val="95"/>
          <w:lang w:val="de-DE"/>
        </w:rPr>
        <w:t xml:space="preserve"> </w:t>
      </w:r>
      <w:r w:rsidRPr="0049740D">
        <w:rPr>
          <w:w w:val="95"/>
          <w:lang w:val="de-DE"/>
        </w:rPr>
        <w:t>Konzepte,</w:t>
      </w:r>
      <w:r w:rsidRPr="0049740D">
        <w:rPr>
          <w:spacing w:val="-46"/>
          <w:w w:val="95"/>
          <w:lang w:val="de-DE"/>
        </w:rPr>
        <w:t xml:space="preserve"> </w:t>
      </w:r>
      <w:r w:rsidRPr="0049740D">
        <w:rPr>
          <w:w w:val="95"/>
          <w:lang w:val="de-DE"/>
        </w:rPr>
        <w:t>Prozesse</w:t>
      </w:r>
      <w:r w:rsidRPr="0049740D">
        <w:rPr>
          <w:spacing w:val="-47"/>
          <w:w w:val="95"/>
          <w:lang w:val="de-DE"/>
        </w:rPr>
        <w:t xml:space="preserve"> </w:t>
      </w:r>
      <w:r w:rsidRPr="0049740D">
        <w:rPr>
          <w:spacing w:val="-6"/>
          <w:w w:val="95"/>
          <w:lang w:val="de-DE"/>
        </w:rPr>
        <w:t>und</w:t>
      </w:r>
      <w:r w:rsidRPr="0049740D">
        <w:rPr>
          <w:spacing w:val="-44"/>
          <w:w w:val="95"/>
          <w:lang w:val="de-DE"/>
        </w:rPr>
        <w:t xml:space="preserve"> </w:t>
      </w:r>
      <w:r w:rsidRPr="0049740D">
        <w:rPr>
          <w:spacing w:val="-5"/>
          <w:w w:val="95"/>
          <w:lang w:val="de-DE"/>
        </w:rPr>
        <w:t>Strukturen.</w:t>
      </w:r>
    </w:p>
    <w:p w14:paraId="3B5B5BA4" w14:textId="77777777" w:rsidR="00CE237B" w:rsidRPr="0049740D" w:rsidRDefault="003B3734">
      <w:pPr>
        <w:pStyle w:val="Textkrper"/>
        <w:spacing w:before="2" w:line="292" w:lineRule="auto"/>
        <w:ind w:left="116" w:right="12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2AA719D" wp14:editId="6FD576A3">
                <wp:simplePos x="0" y="0"/>
                <wp:positionH relativeFrom="page">
                  <wp:posOffset>2687320</wp:posOffset>
                </wp:positionH>
                <wp:positionV relativeFrom="paragraph">
                  <wp:posOffset>-300355</wp:posOffset>
                </wp:positionV>
                <wp:extent cx="38735" cy="38735"/>
                <wp:effectExtent l="0" t="0" r="0" b="0"/>
                <wp:wrapNone/>
                <wp:docPr id="11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-413 -473"/>
                            <a:gd name="T3" fmla="*/ -413 h 61"/>
                            <a:gd name="T4" fmla="+- 0 4258 4232"/>
                            <a:gd name="T5" fmla="*/ T4 w 61"/>
                            <a:gd name="T6" fmla="+- 0 -413 -473"/>
                            <a:gd name="T7" fmla="*/ -413 h 61"/>
                            <a:gd name="T8" fmla="+- 0 4254 4232"/>
                            <a:gd name="T9" fmla="*/ T8 w 61"/>
                            <a:gd name="T10" fmla="+- 0 -413 -473"/>
                            <a:gd name="T11" fmla="*/ -413 h 61"/>
                            <a:gd name="T12" fmla="+- 0 4247 4232"/>
                            <a:gd name="T13" fmla="*/ T12 w 61"/>
                            <a:gd name="T14" fmla="+- 0 -416 -473"/>
                            <a:gd name="T15" fmla="*/ -416 h 61"/>
                            <a:gd name="T16" fmla="+- 0 4243 4232"/>
                            <a:gd name="T17" fmla="*/ T16 w 61"/>
                            <a:gd name="T18" fmla="+- 0 -419 -473"/>
                            <a:gd name="T19" fmla="*/ -419 h 61"/>
                            <a:gd name="T20" fmla="+- 0 4241 4232"/>
                            <a:gd name="T21" fmla="*/ T20 w 61"/>
                            <a:gd name="T22" fmla="+- 0 -421 -473"/>
                            <a:gd name="T23" fmla="*/ -421 h 61"/>
                            <a:gd name="T24" fmla="+- 0 4238 4232"/>
                            <a:gd name="T25" fmla="*/ T24 w 61"/>
                            <a:gd name="T26" fmla="+- 0 -424 -473"/>
                            <a:gd name="T27" fmla="*/ -424 h 61"/>
                            <a:gd name="T28" fmla="+- 0 4236 4232"/>
                            <a:gd name="T29" fmla="*/ T28 w 61"/>
                            <a:gd name="T30" fmla="+- 0 -427 -473"/>
                            <a:gd name="T31" fmla="*/ -427 h 61"/>
                            <a:gd name="T32" fmla="+- 0 4234 4232"/>
                            <a:gd name="T33" fmla="*/ T32 w 61"/>
                            <a:gd name="T34" fmla="+- 0 -431 -473"/>
                            <a:gd name="T35" fmla="*/ -431 h 61"/>
                            <a:gd name="T36" fmla="+- 0 4233 4232"/>
                            <a:gd name="T37" fmla="*/ T36 w 61"/>
                            <a:gd name="T38" fmla="+- 0 -435 -473"/>
                            <a:gd name="T39" fmla="*/ -435 h 61"/>
                            <a:gd name="T40" fmla="+- 0 4232 4232"/>
                            <a:gd name="T41" fmla="*/ T40 w 61"/>
                            <a:gd name="T42" fmla="+- 0 -439 -473"/>
                            <a:gd name="T43" fmla="*/ -439 h 61"/>
                            <a:gd name="T44" fmla="+- 0 4232 4232"/>
                            <a:gd name="T45" fmla="*/ T44 w 61"/>
                            <a:gd name="T46" fmla="+- 0 -447 -473"/>
                            <a:gd name="T47" fmla="*/ -447 h 61"/>
                            <a:gd name="T48" fmla="+- 0 4241 4232"/>
                            <a:gd name="T49" fmla="*/ T48 w 61"/>
                            <a:gd name="T50" fmla="+- 0 -464 -473"/>
                            <a:gd name="T51" fmla="*/ -464 h 61"/>
                            <a:gd name="T52" fmla="+- 0 4243 4232"/>
                            <a:gd name="T53" fmla="*/ T52 w 61"/>
                            <a:gd name="T54" fmla="+- 0 -467 -473"/>
                            <a:gd name="T55" fmla="*/ -467 h 61"/>
                            <a:gd name="T56" fmla="+- 0 4247 4232"/>
                            <a:gd name="T57" fmla="*/ T56 w 61"/>
                            <a:gd name="T58" fmla="+- 0 -469 -473"/>
                            <a:gd name="T59" fmla="*/ -469 h 61"/>
                            <a:gd name="T60" fmla="+- 0 4254 4232"/>
                            <a:gd name="T61" fmla="*/ T60 w 61"/>
                            <a:gd name="T62" fmla="+- 0 -472 -473"/>
                            <a:gd name="T63" fmla="*/ -472 h 61"/>
                            <a:gd name="T64" fmla="+- 0 4258 4232"/>
                            <a:gd name="T65" fmla="*/ T64 w 61"/>
                            <a:gd name="T66" fmla="+- 0 -473 -473"/>
                            <a:gd name="T67" fmla="*/ -473 h 61"/>
                            <a:gd name="T68" fmla="+- 0 4266 4232"/>
                            <a:gd name="T69" fmla="*/ T68 w 61"/>
                            <a:gd name="T70" fmla="+- 0 -473 -473"/>
                            <a:gd name="T71" fmla="*/ -473 h 61"/>
                            <a:gd name="T72" fmla="+- 0 4270 4232"/>
                            <a:gd name="T73" fmla="*/ T72 w 61"/>
                            <a:gd name="T74" fmla="+- 0 -472 -473"/>
                            <a:gd name="T75" fmla="*/ -472 h 61"/>
                            <a:gd name="T76" fmla="+- 0 4277 4232"/>
                            <a:gd name="T77" fmla="*/ T76 w 61"/>
                            <a:gd name="T78" fmla="+- 0 -469 -473"/>
                            <a:gd name="T79" fmla="*/ -469 h 61"/>
                            <a:gd name="T80" fmla="+- 0 4280 4232"/>
                            <a:gd name="T81" fmla="*/ T80 w 61"/>
                            <a:gd name="T82" fmla="+- 0 -467 -473"/>
                            <a:gd name="T83" fmla="*/ -467 h 61"/>
                            <a:gd name="T84" fmla="+- 0 4283 4232"/>
                            <a:gd name="T85" fmla="*/ T84 w 61"/>
                            <a:gd name="T86" fmla="+- 0 -464 -473"/>
                            <a:gd name="T87" fmla="*/ -464 h 61"/>
                            <a:gd name="T88" fmla="+- 0 4286 4232"/>
                            <a:gd name="T89" fmla="*/ T88 w 61"/>
                            <a:gd name="T90" fmla="+- 0 -461 -473"/>
                            <a:gd name="T91" fmla="*/ -461 h 61"/>
                            <a:gd name="T92" fmla="+- 0 4288 4232"/>
                            <a:gd name="T93" fmla="*/ T92 w 61"/>
                            <a:gd name="T94" fmla="+- 0 -458 -473"/>
                            <a:gd name="T95" fmla="*/ -458 h 61"/>
                            <a:gd name="T96" fmla="+- 0 4290 4232"/>
                            <a:gd name="T97" fmla="*/ T96 w 61"/>
                            <a:gd name="T98" fmla="+- 0 -454 -473"/>
                            <a:gd name="T99" fmla="*/ -454 h 61"/>
                            <a:gd name="T100" fmla="+- 0 4291 4232"/>
                            <a:gd name="T101" fmla="*/ T100 w 61"/>
                            <a:gd name="T102" fmla="+- 0 -450 -473"/>
                            <a:gd name="T103" fmla="*/ -450 h 61"/>
                            <a:gd name="T104" fmla="+- 0 4292 4232"/>
                            <a:gd name="T105" fmla="*/ T104 w 61"/>
                            <a:gd name="T106" fmla="+- 0 -447 -473"/>
                            <a:gd name="T107" fmla="*/ -447 h 61"/>
                            <a:gd name="T108" fmla="+- 0 4292 4232"/>
                            <a:gd name="T109" fmla="*/ T108 w 61"/>
                            <a:gd name="T110" fmla="+- 0 -439 -473"/>
                            <a:gd name="T111" fmla="*/ -439 h 61"/>
                            <a:gd name="T112" fmla="+- 0 4283 4232"/>
                            <a:gd name="T113" fmla="*/ T112 w 61"/>
                            <a:gd name="T114" fmla="+- 0 -421 -473"/>
                            <a:gd name="T115" fmla="*/ -421 h 61"/>
                            <a:gd name="T116" fmla="+- 0 4280 4232"/>
                            <a:gd name="T117" fmla="*/ T116 w 61"/>
                            <a:gd name="T118" fmla="+- 0 -419 -473"/>
                            <a:gd name="T119" fmla="*/ -419 h 61"/>
                            <a:gd name="T120" fmla="+- 0 4277 4232"/>
                            <a:gd name="T121" fmla="*/ T120 w 61"/>
                            <a:gd name="T122" fmla="+- 0 -416 -473"/>
                            <a:gd name="T123" fmla="*/ -416 h 61"/>
                            <a:gd name="T124" fmla="+- 0 4270 4232"/>
                            <a:gd name="T125" fmla="*/ T124 w 61"/>
                            <a:gd name="T126" fmla="+- 0 -413 -473"/>
                            <a:gd name="T127" fmla="*/ -413 h 61"/>
                            <a:gd name="T128" fmla="+- 0 4266 4232"/>
                            <a:gd name="T129" fmla="*/ T128 w 61"/>
                            <a:gd name="T130" fmla="+- 0 -413 -473"/>
                            <a:gd name="T131" fmla="*/ -41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11" y="54"/>
                              </a:lnTo>
                              <a:lnTo>
                                <a:pt x="9" y="52"/>
                              </a:lnTo>
                              <a:lnTo>
                                <a:pt x="6" y="49"/>
                              </a:lnTo>
                              <a:lnTo>
                                <a:pt x="4" y="46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2"/>
                              </a:lnTo>
                              <a:lnTo>
                                <a:pt x="48" y="54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0389" id="Freeform 251" o:spid="_x0000_s1026" style="position:absolute;margin-left:211.6pt;margin-top:-23.65pt;width:3.05pt;height:3.05pt;z-index: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" path="m34,60r-8,l22,60,15,57,11,54,9,52,6,49,4,46,2,42,1,38,,34,,26,9,9,11,6,15,4,22,1,26,r8,l38,1r7,3l48,6r3,3l54,12r2,3l58,19r1,4l60,26r,8l51,52r-3,2l45,57r-7,3l34,60xe" fillcolor="black" stroked="f">
                <v:path arrowok="t" o:connecttype="custom" o:connectlocs="21590,-262255;16510,-262255;13970,-262255;9525,-264160;6985,-266065;5715,-267335;3810,-269240;2540,-271145;1270,-273685;635,-276225;0,-278765;0,-283845;5715,-294640;6985,-296545;9525,-297815;13970,-299720;16510,-300355;21590,-300355;24130,-299720;28575,-297815;30480,-296545;32385,-294640;34290,-292735;35560,-290830;36830,-288290;37465,-285750;38100,-283845;38100,-278765;32385,-267335;30480,-266065;28575,-264160;24130,-262255;21590,-26225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 xml:space="preserve">Strategische </w:t>
      </w:r>
      <w:r w:rsidR="00C66A8C" w:rsidRPr="0049740D">
        <w:rPr>
          <w:spacing w:val="-4"/>
          <w:w w:val="90"/>
          <w:lang w:val="de-DE"/>
        </w:rPr>
        <w:t xml:space="preserve">Beratung </w:t>
      </w:r>
      <w:r w:rsidR="00C66A8C" w:rsidRPr="0049740D">
        <w:rPr>
          <w:spacing w:val="-6"/>
          <w:w w:val="90"/>
          <w:lang w:val="de-DE"/>
        </w:rPr>
        <w:t xml:space="preserve">und Aufnahme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4"/>
          <w:w w:val="90"/>
          <w:lang w:val="de-DE"/>
        </w:rPr>
        <w:t xml:space="preserve">Anforderungen </w:t>
      </w:r>
      <w:r w:rsidR="00C66A8C" w:rsidRPr="0049740D">
        <w:rPr>
          <w:spacing w:val="-5"/>
          <w:w w:val="90"/>
          <w:lang w:val="de-DE"/>
        </w:rPr>
        <w:t xml:space="preserve">(Tiefgehende </w:t>
      </w:r>
      <w:r w:rsidR="00C66A8C" w:rsidRPr="0049740D">
        <w:rPr>
          <w:spacing w:val="-4"/>
          <w:lang w:val="de-DE"/>
        </w:rPr>
        <w:t xml:space="preserve">Kenntnisse/Skills zur </w:t>
      </w:r>
      <w:r w:rsidR="00C66A8C" w:rsidRPr="0049740D">
        <w:rPr>
          <w:spacing w:val="-6"/>
          <w:lang w:val="de-DE"/>
        </w:rPr>
        <w:t xml:space="preserve">Aufnahme </w:t>
      </w:r>
      <w:r w:rsidR="00C66A8C" w:rsidRPr="0049740D">
        <w:rPr>
          <w:lang w:val="de-DE"/>
        </w:rPr>
        <w:t xml:space="preserve">von </w:t>
      </w:r>
      <w:r w:rsidR="00C66A8C" w:rsidRPr="0049740D">
        <w:rPr>
          <w:spacing w:val="-5"/>
          <w:lang w:val="de-DE"/>
        </w:rPr>
        <w:t>Anforderungen),</w:t>
      </w:r>
    </w:p>
    <w:p w14:paraId="3AD77467" w14:textId="77777777" w:rsidR="00CE237B" w:rsidRPr="0049740D" w:rsidRDefault="00CE237B">
      <w:pPr>
        <w:spacing w:line="292" w:lineRule="auto"/>
        <w:rPr>
          <w:lang w:val="de-DE"/>
        </w:rPr>
        <w:sectPr w:rsidR="00CE237B" w:rsidRPr="0049740D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140" w:space="899"/>
            <w:col w:w="6541"/>
          </w:cols>
        </w:sectPr>
      </w:pPr>
    </w:p>
    <w:p w14:paraId="76995461" w14:textId="77777777" w:rsidR="00CE237B" w:rsidRPr="0049740D" w:rsidRDefault="00CE237B">
      <w:pPr>
        <w:pStyle w:val="Textkrper"/>
        <w:spacing w:before="2"/>
        <w:rPr>
          <w:sz w:val="18"/>
          <w:lang w:val="de-DE"/>
        </w:rPr>
      </w:pPr>
    </w:p>
    <w:p w14:paraId="7346F995" w14:textId="77777777" w:rsidR="00CE237B" w:rsidRPr="0049740D" w:rsidRDefault="003B3734">
      <w:pPr>
        <w:pStyle w:val="Textkrper"/>
        <w:spacing w:before="106" w:line="292" w:lineRule="auto"/>
        <w:ind w:left="315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B354CEA" wp14:editId="76D49707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12" name="Freeform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47 4232"/>
                            <a:gd name="T13" fmla="*/ T12 w 61"/>
                            <a:gd name="T14" fmla="+- 0 258 202"/>
                            <a:gd name="T15" fmla="*/ 258 h 61"/>
                            <a:gd name="T16" fmla="+- 0 4243 4232"/>
                            <a:gd name="T17" fmla="*/ T16 w 61"/>
                            <a:gd name="T18" fmla="+- 0 256 202"/>
                            <a:gd name="T19" fmla="*/ 256 h 61"/>
                            <a:gd name="T20" fmla="+- 0 4241 4232"/>
                            <a:gd name="T21" fmla="*/ T20 w 61"/>
                            <a:gd name="T22" fmla="+- 0 253 202"/>
                            <a:gd name="T23" fmla="*/ 253 h 61"/>
                            <a:gd name="T24" fmla="+- 0 4238 4232"/>
                            <a:gd name="T25" fmla="*/ T24 w 61"/>
                            <a:gd name="T26" fmla="+- 0 250 202"/>
                            <a:gd name="T27" fmla="*/ 250 h 61"/>
                            <a:gd name="T28" fmla="+- 0 4236 4232"/>
                            <a:gd name="T29" fmla="*/ T28 w 61"/>
                            <a:gd name="T30" fmla="+- 0 247 202"/>
                            <a:gd name="T31" fmla="*/ 247 h 61"/>
                            <a:gd name="T32" fmla="+- 0 4234 4232"/>
                            <a:gd name="T33" fmla="*/ T32 w 61"/>
                            <a:gd name="T34" fmla="+- 0 243 202"/>
                            <a:gd name="T35" fmla="*/ 243 h 61"/>
                            <a:gd name="T36" fmla="+- 0 4233 4232"/>
                            <a:gd name="T37" fmla="*/ T36 w 61"/>
                            <a:gd name="T38" fmla="+- 0 239 202"/>
                            <a:gd name="T39" fmla="*/ 239 h 61"/>
                            <a:gd name="T40" fmla="+- 0 4232 4232"/>
                            <a:gd name="T41" fmla="*/ T40 w 61"/>
                            <a:gd name="T42" fmla="+- 0 236 202"/>
                            <a:gd name="T43" fmla="*/ 236 h 61"/>
                            <a:gd name="T44" fmla="+- 0 4232 4232"/>
                            <a:gd name="T45" fmla="*/ T44 w 61"/>
                            <a:gd name="T46" fmla="+- 0 228 202"/>
                            <a:gd name="T47" fmla="*/ 228 h 61"/>
                            <a:gd name="T48" fmla="+- 0 4241 4232"/>
                            <a:gd name="T49" fmla="*/ T48 w 61"/>
                            <a:gd name="T50" fmla="+- 0 210 202"/>
                            <a:gd name="T51" fmla="*/ 210 h 61"/>
                            <a:gd name="T52" fmla="+- 0 4243 4232"/>
                            <a:gd name="T53" fmla="*/ T52 w 61"/>
                            <a:gd name="T54" fmla="+- 0 208 202"/>
                            <a:gd name="T55" fmla="*/ 208 h 61"/>
                            <a:gd name="T56" fmla="+- 0 4247 4232"/>
                            <a:gd name="T57" fmla="*/ T56 w 61"/>
                            <a:gd name="T58" fmla="+- 0 205 202"/>
                            <a:gd name="T59" fmla="*/ 205 h 61"/>
                            <a:gd name="T60" fmla="+- 0 4254 4232"/>
                            <a:gd name="T61" fmla="*/ T60 w 61"/>
                            <a:gd name="T62" fmla="+- 0 202 202"/>
                            <a:gd name="T63" fmla="*/ 202 h 61"/>
                            <a:gd name="T64" fmla="+- 0 4258 4232"/>
                            <a:gd name="T65" fmla="*/ T64 w 61"/>
                            <a:gd name="T66" fmla="+- 0 202 202"/>
                            <a:gd name="T67" fmla="*/ 202 h 61"/>
                            <a:gd name="T68" fmla="+- 0 4266 4232"/>
                            <a:gd name="T69" fmla="*/ T68 w 61"/>
                            <a:gd name="T70" fmla="+- 0 202 202"/>
                            <a:gd name="T71" fmla="*/ 202 h 61"/>
                            <a:gd name="T72" fmla="+- 0 4270 4232"/>
                            <a:gd name="T73" fmla="*/ T72 w 61"/>
                            <a:gd name="T74" fmla="+- 0 202 202"/>
                            <a:gd name="T75" fmla="*/ 202 h 61"/>
                            <a:gd name="T76" fmla="+- 0 4277 4232"/>
                            <a:gd name="T77" fmla="*/ T76 w 61"/>
                            <a:gd name="T78" fmla="+- 0 205 202"/>
                            <a:gd name="T79" fmla="*/ 205 h 61"/>
                            <a:gd name="T80" fmla="+- 0 4280 4232"/>
                            <a:gd name="T81" fmla="*/ T80 w 61"/>
                            <a:gd name="T82" fmla="+- 0 208 202"/>
                            <a:gd name="T83" fmla="*/ 208 h 61"/>
                            <a:gd name="T84" fmla="+- 0 4283 4232"/>
                            <a:gd name="T85" fmla="*/ T84 w 61"/>
                            <a:gd name="T86" fmla="+- 0 210 202"/>
                            <a:gd name="T87" fmla="*/ 210 h 61"/>
                            <a:gd name="T88" fmla="+- 0 4286 4232"/>
                            <a:gd name="T89" fmla="*/ T88 w 61"/>
                            <a:gd name="T90" fmla="+- 0 213 202"/>
                            <a:gd name="T91" fmla="*/ 213 h 61"/>
                            <a:gd name="T92" fmla="+- 0 4288 4232"/>
                            <a:gd name="T93" fmla="*/ T92 w 61"/>
                            <a:gd name="T94" fmla="+- 0 216 202"/>
                            <a:gd name="T95" fmla="*/ 216 h 61"/>
                            <a:gd name="T96" fmla="+- 0 4290 4232"/>
                            <a:gd name="T97" fmla="*/ T96 w 61"/>
                            <a:gd name="T98" fmla="+- 0 220 202"/>
                            <a:gd name="T99" fmla="*/ 220 h 61"/>
                            <a:gd name="T100" fmla="+- 0 4291 4232"/>
                            <a:gd name="T101" fmla="*/ T100 w 61"/>
                            <a:gd name="T102" fmla="+- 0 224 202"/>
                            <a:gd name="T103" fmla="*/ 224 h 61"/>
                            <a:gd name="T104" fmla="+- 0 4292 4232"/>
                            <a:gd name="T105" fmla="*/ T104 w 61"/>
                            <a:gd name="T106" fmla="+- 0 228 202"/>
                            <a:gd name="T107" fmla="*/ 228 h 61"/>
                            <a:gd name="T108" fmla="+- 0 4292 4232"/>
                            <a:gd name="T109" fmla="*/ T108 w 61"/>
                            <a:gd name="T110" fmla="+- 0 236 202"/>
                            <a:gd name="T111" fmla="*/ 236 h 61"/>
                            <a:gd name="T112" fmla="+- 0 4283 4232"/>
                            <a:gd name="T113" fmla="*/ T112 w 61"/>
                            <a:gd name="T114" fmla="+- 0 253 202"/>
                            <a:gd name="T115" fmla="*/ 253 h 61"/>
                            <a:gd name="T116" fmla="+- 0 4280 4232"/>
                            <a:gd name="T117" fmla="*/ T116 w 61"/>
                            <a:gd name="T118" fmla="+- 0 256 202"/>
                            <a:gd name="T119" fmla="*/ 256 h 61"/>
                            <a:gd name="T120" fmla="+- 0 4277 4232"/>
                            <a:gd name="T121" fmla="*/ T120 w 61"/>
                            <a:gd name="T122" fmla="+- 0 258 202"/>
                            <a:gd name="T123" fmla="*/ 258 h 61"/>
                            <a:gd name="T124" fmla="+- 0 4270 4232"/>
                            <a:gd name="T125" fmla="*/ T124 w 61"/>
                            <a:gd name="T126" fmla="+- 0 261 202"/>
                            <a:gd name="T127" fmla="*/ 261 h 61"/>
                            <a:gd name="T128" fmla="+- 0 4266 4232"/>
                            <a:gd name="T129" fmla="*/ T128 w 61"/>
                            <a:gd name="T130" fmla="+- 0 262 202"/>
                            <a:gd name="T131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A308" id="Freeform 250" o:spid="_x0000_s1026" style="position:absolute;margin-left:211.6pt;margin-top:10.1pt;width:3.05pt;height:3.05pt;z-index: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66370;16510,166370;13970,165735;9525,163830;6985,162560;5715,160655;3810,158750;2540,156845;1270,154305;635,151765;0,149860;0,144780;5715,133350;6985,132080;9525,130175;13970,128270;16510,128270;21590,128270;24130,128270;28575,130175;30480,132080;32385,133350;34290,135255;35560,137160;36830,139700;37465,142240;38100,144780;38100,149860;32385,160655;30480,162560;28575,163830;24130,165735;21590,16637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5"/>
          <w:lang w:val="de-DE"/>
        </w:rPr>
        <w:t xml:space="preserve">Anforderungsmanagement </w:t>
      </w:r>
      <w:r w:rsidR="00C66A8C" w:rsidRPr="0049740D">
        <w:rPr>
          <w:spacing w:val="-4"/>
          <w:lang w:val="de-DE"/>
        </w:rPr>
        <w:t xml:space="preserve">mit </w:t>
      </w:r>
      <w:r w:rsidR="00C66A8C" w:rsidRPr="0049740D">
        <w:rPr>
          <w:spacing w:val="-3"/>
          <w:lang w:val="de-DE"/>
        </w:rPr>
        <w:t xml:space="preserve">Stakeholdern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spacing w:val="-5"/>
          <w:lang w:val="de-DE"/>
        </w:rPr>
        <w:t xml:space="preserve">Kunden. </w:t>
      </w:r>
      <w:r w:rsidR="00C66A8C" w:rsidRPr="0049740D">
        <w:rPr>
          <w:spacing w:val="-5"/>
          <w:w w:val="90"/>
          <w:lang w:val="de-DE"/>
        </w:rPr>
        <w:t xml:space="preserve">Dokumentierte </w:t>
      </w:r>
      <w:r w:rsidR="00C66A8C" w:rsidRPr="0049740D">
        <w:rPr>
          <w:spacing w:val="-4"/>
          <w:w w:val="90"/>
          <w:lang w:val="de-DE"/>
        </w:rPr>
        <w:t xml:space="preserve">Analyse, Darstellung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5"/>
          <w:w w:val="90"/>
          <w:lang w:val="de-DE"/>
        </w:rPr>
        <w:t xml:space="preserve">Bewertung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5"/>
          <w:w w:val="90"/>
          <w:lang w:val="de-DE"/>
        </w:rPr>
        <w:t xml:space="preserve">Anforderungen, </w:t>
      </w:r>
      <w:r w:rsidR="00C66A8C" w:rsidRPr="0049740D">
        <w:rPr>
          <w:spacing w:val="-4"/>
          <w:lang w:val="de-DE"/>
        </w:rPr>
        <w:t xml:space="preserve">Kunden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spacing w:val="-3"/>
          <w:lang w:val="de-DE"/>
        </w:rPr>
        <w:t>Lieferanten.</w:t>
      </w:r>
    </w:p>
    <w:p w14:paraId="04E1BC26" w14:textId="77777777" w:rsidR="00CE237B" w:rsidRPr="0049740D" w:rsidRDefault="00CE237B">
      <w:pPr>
        <w:pStyle w:val="Textkrper"/>
        <w:spacing w:before="3"/>
        <w:rPr>
          <w:sz w:val="18"/>
          <w:lang w:val="de-DE"/>
        </w:rPr>
      </w:pPr>
    </w:p>
    <w:p w14:paraId="62FBAA63" w14:textId="77777777" w:rsidR="00CE237B" w:rsidRPr="0049740D" w:rsidRDefault="003B3734">
      <w:pPr>
        <w:pStyle w:val="Textkrper"/>
        <w:spacing w:before="106" w:line="292" w:lineRule="auto"/>
        <w:ind w:left="315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4B2E8A5" wp14:editId="6E93DA94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13" name="Freeform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47 4232"/>
                            <a:gd name="T13" fmla="*/ T12 w 61"/>
                            <a:gd name="T14" fmla="+- 0 258 202"/>
                            <a:gd name="T15" fmla="*/ 258 h 61"/>
                            <a:gd name="T16" fmla="+- 0 4243 4232"/>
                            <a:gd name="T17" fmla="*/ T16 w 61"/>
                            <a:gd name="T18" fmla="+- 0 256 202"/>
                            <a:gd name="T19" fmla="*/ 256 h 61"/>
                            <a:gd name="T20" fmla="+- 0 4241 4232"/>
                            <a:gd name="T21" fmla="*/ T20 w 61"/>
                            <a:gd name="T22" fmla="+- 0 253 202"/>
                            <a:gd name="T23" fmla="*/ 253 h 61"/>
                            <a:gd name="T24" fmla="+- 0 4238 4232"/>
                            <a:gd name="T25" fmla="*/ T24 w 61"/>
                            <a:gd name="T26" fmla="+- 0 250 202"/>
                            <a:gd name="T27" fmla="*/ 250 h 61"/>
                            <a:gd name="T28" fmla="+- 0 4236 4232"/>
                            <a:gd name="T29" fmla="*/ T28 w 61"/>
                            <a:gd name="T30" fmla="+- 0 247 202"/>
                            <a:gd name="T31" fmla="*/ 247 h 61"/>
                            <a:gd name="T32" fmla="+- 0 4234 4232"/>
                            <a:gd name="T33" fmla="*/ T32 w 61"/>
                            <a:gd name="T34" fmla="+- 0 243 202"/>
                            <a:gd name="T35" fmla="*/ 243 h 61"/>
                            <a:gd name="T36" fmla="+- 0 4233 4232"/>
                            <a:gd name="T37" fmla="*/ T36 w 61"/>
                            <a:gd name="T38" fmla="+- 0 239 202"/>
                            <a:gd name="T39" fmla="*/ 239 h 61"/>
                            <a:gd name="T40" fmla="+- 0 4232 4232"/>
                            <a:gd name="T41" fmla="*/ T40 w 61"/>
                            <a:gd name="T42" fmla="+- 0 236 202"/>
                            <a:gd name="T43" fmla="*/ 236 h 61"/>
                            <a:gd name="T44" fmla="+- 0 4232 4232"/>
                            <a:gd name="T45" fmla="*/ T44 w 61"/>
                            <a:gd name="T46" fmla="+- 0 228 202"/>
                            <a:gd name="T47" fmla="*/ 228 h 61"/>
                            <a:gd name="T48" fmla="+- 0 4241 4232"/>
                            <a:gd name="T49" fmla="*/ T48 w 61"/>
                            <a:gd name="T50" fmla="+- 0 210 202"/>
                            <a:gd name="T51" fmla="*/ 210 h 61"/>
                            <a:gd name="T52" fmla="+- 0 4243 4232"/>
                            <a:gd name="T53" fmla="*/ T52 w 61"/>
                            <a:gd name="T54" fmla="+- 0 208 202"/>
                            <a:gd name="T55" fmla="*/ 208 h 61"/>
                            <a:gd name="T56" fmla="+- 0 4247 4232"/>
                            <a:gd name="T57" fmla="*/ T56 w 61"/>
                            <a:gd name="T58" fmla="+- 0 205 202"/>
                            <a:gd name="T59" fmla="*/ 205 h 61"/>
                            <a:gd name="T60" fmla="+- 0 4254 4232"/>
                            <a:gd name="T61" fmla="*/ T60 w 61"/>
                            <a:gd name="T62" fmla="+- 0 202 202"/>
                            <a:gd name="T63" fmla="*/ 202 h 61"/>
                            <a:gd name="T64" fmla="+- 0 4258 4232"/>
                            <a:gd name="T65" fmla="*/ T64 w 61"/>
                            <a:gd name="T66" fmla="+- 0 202 202"/>
                            <a:gd name="T67" fmla="*/ 202 h 61"/>
                            <a:gd name="T68" fmla="+- 0 4266 4232"/>
                            <a:gd name="T69" fmla="*/ T68 w 61"/>
                            <a:gd name="T70" fmla="+- 0 202 202"/>
                            <a:gd name="T71" fmla="*/ 202 h 61"/>
                            <a:gd name="T72" fmla="+- 0 4270 4232"/>
                            <a:gd name="T73" fmla="*/ T72 w 61"/>
                            <a:gd name="T74" fmla="+- 0 202 202"/>
                            <a:gd name="T75" fmla="*/ 202 h 61"/>
                            <a:gd name="T76" fmla="+- 0 4277 4232"/>
                            <a:gd name="T77" fmla="*/ T76 w 61"/>
                            <a:gd name="T78" fmla="+- 0 205 202"/>
                            <a:gd name="T79" fmla="*/ 205 h 61"/>
                            <a:gd name="T80" fmla="+- 0 4280 4232"/>
                            <a:gd name="T81" fmla="*/ T80 w 61"/>
                            <a:gd name="T82" fmla="+- 0 208 202"/>
                            <a:gd name="T83" fmla="*/ 208 h 61"/>
                            <a:gd name="T84" fmla="+- 0 4283 4232"/>
                            <a:gd name="T85" fmla="*/ T84 w 61"/>
                            <a:gd name="T86" fmla="+- 0 210 202"/>
                            <a:gd name="T87" fmla="*/ 210 h 61"/>
                            <a:gd name="T88" fmla="+- 0 4286 4232"/>
                            <a:gd name="T89" fmla="*/ T88 w 61"/>
                            <a:gd name="T90" fmla="+- 0 213 202"/>
                            <a:gd name="T91" fmla="*/ 213 h 61"/>
                            <a:gd name="T92" fmla="+- 0 4288 4232"/>
                            <a:gd name="T93" fmla="*/ T92 w 61"/>
                            <a:gd name="T94" fmla="+- 0 216 202"/>
                            <a:gd name="T95" fmla="*/ 216 h 61"/>
                            <a:gd name="T96" fmla="+- 0 4290 4232"/>
                            <a:gd name="T97" fmla="*/ T96 w 61"/>
                            <a:gd name="T98" fmla="+- 0 220 202"/>
                            <a:gd name="T99" fmla="*/ 220 h 61"/>
                            <a:gd name="T100" fmla="+- 0 4291 4232"/>
                            <a:gd name="T101" fmla="*/ T100 w 61"/>
                            <a:gd name="T102" fmla="+- 0 224 202"/>
                            <a:gd name="T103" fmla="*/ 224 h 61"/>
                            <a:gd name="T104" fmla="+- 0 4292 4232"/>
                            <a:gd name="T105" fmla="*/ T104 w 61"/>
                            <a:gd name="T106" fmla="+- 0 228 202"/>
                            <a:gd name="T107" fmla="*/ 228 h 61"/>
                            <a:gd name="T108" fmla="+- 0 4292 4232"/>
                            <a:gd name="T109" fmla="*/ T108 w 61"/>
                            <a:gd name="T110" fmla="+- 0 236 202"/>
                            <a:gd name="T111" fmla="*/ 236 h 61"/>
                            <a:gd name="T112" fmla="+- 0 4283 4232"/>
                            <a:gd name="T113" fmla="*/ T112 w 61"/>
                            <a:gd name="T114" fmla="+- 0 253 202"/>
                            <a:gd name="T115" fmla="*/ 253 h 61"/>
                            <a:gd name="T116" fmla="+- 0 4280 4232"/>
                            <a:gd name="T117" fmla="*/ T116 w 61"/>
                            <a:gd name="T118" fmla="+- 0 256 202"/>
                            <a:gd name="T119" fmla="*/ 256 h 61"/>
                            <a:gd name="T120" fmla="+- 0 4277 4232"/>
                            <a:gd name="T121" fmla="*/ T120 w 61"/>
                            <a:gd name="T122" fmla="+- 0 258 202"/>
                            <a:gd name="T123" fmla="*/ 258 h 61"/>
                            <a:gd name="T124" fmla="+- 0 4270 4232"/>
                            <a:gd name="T125" fmla="*/ T124 w 61"/>
                            <a:gd name="T126" fmla="+- 0 261 202"/>
                            <a:gd name="T127" fmla="*/ 261 h 61"/>
                            <a:gd name="T128" fmla="+- 0 4266 4232"/>
                            <a:gd name="T129" fmla="*/ T128 w 61"/>
                            <a:gd name="T130" fmla="+- 0 262 202"/>
                            <a:gd name="T131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377" id="Freeform 249" o:spid="_x0000_s1026" style="position:absolute;margin-left:211.6pt;margin-top:10.1pt;width:3.05pt;height:3.05pt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66370;16510,166370;13970,165735;9525,163830;6985,162560;5715,160655;3810,158750;2540,156845;1270,154305;635,151765;0,149860;0,144780;5715,133350;6985,132080;9525,130175;13970,128270;16510,128270;21590,128270;24130,128270;28575,130175;30480,132080;32385,133350;34290,135255;35560,137160;36830,139700;37465,142240;38100,144780;38100,149860;32385,160655;30480,162560;28575,163830;24130,165735;21590,16637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4"/>
          <w:lang w:val="de-DE"/>
        </w:rPr>
        <w:t xml:space="preserve">Beschreibung </w:t>
      </w:r>
      <w:r w:rsidR="00C66A8C" w:rsidRPr="0049740D">
        <w:rPr>
          <w:lang w:val="de-DE"/>
        </w:rPr>
        <w:t xml:space="preserve">der </w:t>
      </w:r>
      <w:r w:rsidR="00C66A8C" w:rsidRPr="0049740D">
        <w:rPr>
          <w:spacing w:val="-4"/>
          <w:lang w:val="de-DE"/>
        </w:rPr>
        <w:t xml:space="preserve">Funktionalitäten, </w:t>
      </w:r>
      <w:r w:rsidR="00C66A8C" w:rsidRPr="0049740D">
        <w:rPr>
          <w:spacing w:val="-3"/>
          <w:lang w:val="de-DE"/>
        </w:rPr>
        <w:t xml:space="preserve">Business Analyse </w:t>
      </w:r>
      <w:r w:rsidR="00C66A8C" w:rsidRPr="0049740D">
        <w:rPr>
          <w:lang w:val="de-DE"/>
        </w:rPr>
        <w:t xml:space="preserve">der </w:t>
      </w:r>
      <w:r w:rsidR="00C66A8C" w:rsidRPr="0049740D">
        <w:rPr>
          <w:w w:val="95"/>
          <w:lang w:val="de-DE"/>
        </w:rPr>
        <w:t>Geschäftsbereiche</w:t>
      </w:r>
      <w:r w:rsidR="00C66A8C" w:rsidRPr="0049740D">
        <w:rPr>
          <w:spacing w:val="-45"/>
          <w:w w:val="95"/>
          <w:lang w:val="de-DE"/>
        </w:rPr>
        <w:t xml:space="preserve"> </w:t>
      </w:r>
      <w:r w:rsidR="00C66A8C" w:rsidRPr="0049740D">
        <w:rPr>
          <w:spacing w:val="-3"/>
          <w:w w:val="95"/>
          <w:lang w:val="de-DE"/>
        </w:rPr>
        <w:t>(Business</w:t>
      </w:r>
      <w:r w:rsidR="00C66A8C" w:rsidRPr="0049740D">
        <w:rPr>
          <w:spacing w:val="-40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Area</w:t>
      </w:r>
      <w:r w:rsidR="00C66A8C" w:rsidRPr="0049740D">
        <w:rPr>
          <w:spacing w:val="-41"/>
          <w:w w:val="95"/>
          <w:lang w:val="de-DE"/>
        </w:rPr>
        <w:t xml:space="preserve"> </w:t>
      </w:r>
      <w:r w:rsidR="00C66A8C" w:rsidRPr="0049740D">
        <w:rPr>
          <w:spacing w:val="-3"/>
          <w:w w:val="95"/>
          <w:lang w:val="de-DE"/>
        </w:rPr>
        <w:t>Analysis)</w:t>
      </w:r>
      <w:r w:rsidR="00C66A8C" w:rsidRPr="0049740D">
        <w:rPr>
          <w:spacing w:val="-43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und</w:t>
      </w:r>
      <w:r w:rsidR="00C66A8C" w:rsidRPr="0049740D">
        <w:rPr>
          <w:spacing w:val="-40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Dokumentation</w:t>
      </w:r>
      <w:r w:rsidR="00C66A8C" w:rsidRPr="0049740D">
        <w:rPr>
          <w:spacing w:val="-46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 xml:space="preserve">der </w:t>
      </w:r>
      <w:r w:rsidR="00C66A8C" w:rsidRPr="0049740D">
        <w:rPr>
          <w:spacing w:val="-3"/>
          <w:w w:val="95"/>
          <w:lang w:val="de-DE"/>
        </w:rPr>
        <w:t xml:space="preserve">Ergebnisse </w:t>
      </w:r>
      <w:r w:rsidR="00C66A8C" w:rsidRPr="0049740D">
        <w:rPr>
          <w:w w:val="95"/>
          <w:lang w:val="de-DE"/>
        </w:rPr>
        <w:t xml:space="preserve">in </w:t>
      </w:r>
      <w:r w:rsidR="00C66A8C" w:rsidRPr="0049740D">
        <w:rPr>
          <w:spacing w:val="-3"/>
          <w:w w:val="95"/>
          <w:lang w:val="de-DE"/>
        </w:rPr>
        <w:t xml:space="preserve">Baseline </w:t>
      </w:r>
      <w:r w:rsidR="00C66A8C" w:rsidRPr="0049740D">
        <w:rPr>
          <w:spacing w:val="-6"/>
          <w:w w:val="95"/>
          <w:lang w:val="de-DE"/>
        </w:rPr>
        <w:t xml:space="preserve">Dokumente </w:t>
      </w:r>
      <w:r w:rsidR="00C66A8C" w:rsidRPr="0049740D">
        <w:rPr>
          <w:spacing w:val="-4"/>
          <w:w w:val="95"/>
          <w:lang w:val="de-DE"/>
        </w:rPr>
        <w:t xml:space="preserve">einschl. </w:t>
      </w:r>
      <w:r w:rsidR="00C66A8C" w:rsidRPr="0049740D">
        <w:rPr>
          <w:w w:val="95"/>
          <w:lang w:val="de-DE"/>
        </w:rPr>
        <w:t xml:space="preserve">Use Case </w:t>
      </w:r>
      <w:r w:rsidR="00C66A8C" w:rsidRPr="0049740D">
        <w:rPr>
          <w:spacing w:val="-4"/>
          <w:w w:val="95"/>
          <w:lang w:val="de-DE"/>
        </w:rPr>
        <w:t xml:space="preserve">Modelling zur </w:t>
      </w:r>
      <w:r w:rsidR="00C66A8C" w:rsidRPr="0049740D">
        <w:rPr>
          <w:spacing w:val="-3"/>
          <w:w w:val="95"/>
          <w:lang w:val="de-DE"/>
        </w:rPr>
        <w:t>Abbildung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der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Anforderungen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und</w:t>
      </w:r>
      <w:r w:rsidR="00C66A8C" w:rsidRPr="0049740D">
        <w:rPr>
          <w:spacing w:val="-42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Geschäftsprozesse,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Erstellung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 xml:space="preserve">von </w:t>
      </w:r>
      <w:r w:rsidR="00C66A8C" w:rsidRPr="0049740D">
        <w:rPr>
          <w:spacing w:val="-3"/>
          <w:lang w:val="de-DE"/>
        </w:rPr>
        <w:t xml:space="preserve">Lastenheften </w:t>
      </w:r>
      <w:r w:rsidR="00C66A8C" w:rsidRPr="0049740D">
        <w:rPr>
          <w:spacing w:val="-4"/>
          <w:lang w:val="de-DE"/>
        </w:rPr>
        <w:t>(Requirements De</w:t>
      </w:r>
      <w:r w:rsidR="00C66A8C">
        <w:rPr>
          <w:spacing w:val="-4"/>
        </w:rPr>
        <w:t>ﬁ</w:t>
      </w:r>
      <w:r w:rsidR="00C66A8C" w:rsidRPr="0049740D">
        <w:rPr>
          <w:spacing w:val="-4"/>
          <w:lang w:val="de-DE"/>
        </w:rPr>
        <w:t xml:space="preserve">nition </w:t>
      </w:r>
      <w:r w:rsidR="00C66A8C" w:rsidRPr="0049740D">
        <w:rPr>
          <w:spacing w:val="-5"/>
          <w:lang w:val="de-DE"/>
        </w:rPr>
        <w:t xml:space="preserve">Document), </w:t>
      </w:r>
      <w:r w:rsidR="00C66A8C" w:rsidRPr="0049740D">
        <w:rPr>
          <w:spacing w:val="-3"/>
          <w:lang w:val="de-DE"/>
        </w:rPr>
        <w:t xml:space="preserve">UML </w:t>
      </w:r>
      <w:r w:rsidR="00C66A8C" w:rsidRPr="0049740D">
        <w:rPr>
          <w:spacing w:val="-4"/>
          <w:lang w:val="de-DE"/>
        </w:rPr>
        <w:t xml:space="preserve">mit </w:t>
      </w:r>
      <w:r w:rsidR="00C66A8C" w:rsidRPr="0049740D">
        <w:rPr>
          <w:spacing w:val="-4"/>
          <w:w w:val="90"/>
          <w:lang w:val="de-DE"/>
        </w:rPr>
        <w:t>verschiedenen</w:t>
      </w:r>
      <w:r w:rsidR="00C66A8C" w:rsidRPr="0049740D">
        <w:rPr>
          <w:spacing w:val="-32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Tools,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Aktivitätsdiagramme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10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 xml:space="preserve">Prozess-beschreibungen, </w:t>
      </w:r>
      <w:r w:rsidR="00C66A8C" w:rsidRPr="0049740D">
        <w:rPr>
          <w:w w:val="95"/>
          <w:lang w:val="de-DE"/>
        </w:rPr>
        <w:t>sowie</w:t>
      </w:r>
      <w:r w:rsidR="00C66A8C" w:rsidRPr="0049740D">
        <w:rPr>
          <w:spacing w:val="-42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Datenmodellierung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(ERD)</w:t>
      </w:r>
      <w:r w:rsidR="00C66A8C" w:rsidRPr="0049740D">
        <w:rPr>
          <w:spacing w:val="-40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nach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IEE</w:t>
      </w:r>
      <w:r w:rsidR="00C66A8C" w:rsidRPr="0049740D">
        <w:rPr>
          <w:spacing w:val="-42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Standard.</w:t>
      </w:r>
      <w:r w:rsidR="00C66A8C" w:rsidRPr="0049740D">
        <w:rPr>
          <w:spacing w:val="-42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Optimierung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 xml:space="preserve">der </w:t>
      </w:r>
      <w:r w:rsidR="00C66A8C" w:rsidRPr="0049740D">
        <w:rPr>
          <w:spacing w:val="-3"/>
          <w:w w:val="95"/>
          <w:lang w:val="de-DE"/>
        </w:rPr>
        <w:t>Ergebnisse</w:t>
      </w:r>
      <w:r w:rsidR="00C66A8C" w:rsidRPr="0049740D">
        <w:rPr>
          <w:spacing w:val="-42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unter</w:t>
      </w:r>
      <w:r w:rsidR="00C66A8C" w:rsidRPr="0049740D">
        <w:rPr>
          <w:spacing w:val="-39"/>
          <w:w w:val="95"/>
          <w:lang w:val="de-DE"/>
        </w:rPr>
        <w:t xml:space="preserve"> </w:t>
      </w:r>
      <w:r w:rsidR="00C66A8C" w:rsidRPr="0049740D">
        <w:rPr>
          <w:spacing w:val="-5"/>
          <w:w w:val="95"/>
          <w:lang w:val="de-DE"/>
        </w:rPr>
        <w:t>Berücksichtigung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weiterer</w:t>
      </w:r>
      <w:r w:rsidR="00C66A8C" w:rsidRPr="0049740D">
        <w:rPr>
          <w:spacing w:val="-39"/>
          <w:w w:val="95"/>
          <w:lang w:val="de-DE"/>
        </w:rPr>
        <w:t xml:space="preserve"> </w:t>
      </w:r>
      <w:r w:rsidR="00C66A8C" w:rsidRPr="0049740D">
        <w:rPr>
          <w:spacing w:val="-3"/>
          <w:w w:val="95"/>
          <w:lang w:val="de-DE"/>
        </w:rPr>
        <w:t>Methoden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und</w:t>
      </w:r>
      <w:r w:rsidR="00C66A8C" w:rsidRPr="0049740D">
        <w:rPr>
          <w:spacing w:val="-37"/>
          <w:w w:val="95"/>
          <w:lang w:val="de-DE"/>
        </w:rPr>
        <w:t xml:space="preserve"> </w:t>
      </w:r>
      <w:r w:rsidR="00C66A8C" w:rsidRPr="0049740D">
        <w:rPr>
          <w:spacing w:val="-3"/>
          <w:w w:val="95"/>
          <w:lang w:val="de-DE"/>
        </w:rPr>
        <w:t>Tools.</w:t>
      </w:r>
      <w:r w:rsidR="00C66A8C" w:rsidRPr="0049740D">
        <w:rPr>
          <w:spacing w:val="-41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 xml:space="preserve">(Six </w:t>
      </w:r>
      <w:r w:rsidR="00C66A8C" w:rsidRPr="0049740D">
        <w:rPr>
          <w:spacing w:val="-3"/>
          <w:lang w:val="de-DE"/>
        </w:rPr>
        <w:t xml:space="preserve">Sigma, IPMA </w:t>
      </w:r>
      <w:r w:rsidR="00C66A8C" w:rsidRPr="0049740D">
        <w:rPr>
          <w:spacing w:val="-4"/>
          <w:lang w:val="de-DE"/>
        </w:rPr>
        <w:t xml:space="preserve">u.a.)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spacing w:val="-4"/>
          <w:lang w:val="de-DE"/>
        </w:rPr>
        <w:t xml:space="preserve">Realisierung </w:t>
      </w:r>
      <w:r w:rsidR="00C66A8C" w:rsidRPr="0049740D">
        <w:rPr>
          <w:lang w:val="de-DE"/>
        </w:rPr>
        <w:t xml:space="preserve">der </w:t>
      </w:r>
      <w:r w:rsidR="00C66A8C" w:rsidRPr="0049740D">
        <w:rPr>
          <w:spacing w:val="-3"/>
          <w:lang w:val="de-DE"/>
        </w:rPr>
        <w:t xml:space="preserve">Ergebnisse </w:t>
      </w:r>
      <w:r w:rsidR="00C66A8C" w:rsidRPr="0049740D">
        <w:rPr>
          <w:lang w:val="de-DE"/>
        </w:rPr>
        <w:t xml:space="preserve">nach </w:t>
      </w:r>
      <w:r w:rsidR="00C66A8C" w:rsidRPr="0049740D">
        <w:rPr>
          <w:spacing w:val="-4"/>
          <w:lang w:val="de-DE"/>
        </w:rPr>
        <w:t xml:space="preserve">agilen </w:t>
      </w:r>
      <w:r w:rsidR="00C66A8C" w:rsidRPr="0049740D">
        <w:rPr>
          <w:spacing w:val="-5"/>
          <w:lang w:val="de-DE"/>
        </w:rPr>
        <w:t>Projektentwicklungsmethoden.</w:t>
      </w:r>
    </w:p>
    <w:p w14:paraId="6BC474B9" w14:textId="77777777" w:rsidR="00CE237B" w:rsidRPr="0049740D" w:rsidRDefault="00CE237B">
      <w:pPr>
        <w:pStyle w:val="Textkrper"/>
        <w:spacing w:before="10"/>
        <w:rPr>
          <w:sz w:val="18"/>
          <w:lang w:val="de-DE"/>
        </w:rPr>
      </w:pPr>
    </w:p>
    <w:p w14:paraId="6ABED876" w14:textId="77777777" w:rsidR="00CE237B" w:rsidRPr="0049740D" w:rsidRDefault="003B3734" w:rsidP="00151AF0">
      <w:pPr>
        <w:pStyle w:val="Textkrper"/>
        <w:spacing w:before="106" w:line="292" w:lineRule="auto"/>
        <w:ind w:left="315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9355B66" wp14:editId="4F0026CE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14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47 4232"/>
                            <a:gd name="T13" fmla="*/ T12 w 61"/>
                            <a:gd name="T14" fmla="+- 0 258 202"/>
                            <a:gd name="T15" fmla="*/ 258 h 61"/>
                            <a:gd name="T16" fmla="+- 0 4243 4232"/>
                            <a:gd name="T17" fmla="*/ T16 w 61"/>
                            <a:gd name="T18" fmla="+- 0 256 202"/>
                            <a:gd name="T19" fmla="*/ 256 h 61"/>
                            <a:gd name="T20" fmla="+- 0 4241 4232"/>
                            <a:gd name="T21" fmla="*/ T20 w 61"/>
                            <a:gd name="T22" fmla="+- 0 253 202"/>
                            <a:gd name="T23" fmla="*/ 253 h 61"/>
                            <a:gd name="T24" fmla="+- 0 4238 4232"/>
                            <a:gd name="T25" fmla="*/ T24 w 61"/>
                            <a:gd name="T26" fmla="+- 0 250 202"/>
                            <a:gd name="T27" fmla="*/ 250 h 61"/>
                            <a:gd name="T28" fmla="+- 0 4236 4232"/>
                            <a:gd name="T29" fmla="*/ T28 w 61"/>
                            <a:gd name="T30" fmla="+- 0 247 202"/>
                            <a:gd name="T31" fmla="*/ 247 h 61"/>
                            <a:gd name="T32" fmla="+- 0 4234 4232"/>
                            <a:gd name="T33" fmla="*/ T32 w 61"/>
                            <a:gd name="T34" fmla="+- 0 243 202"/>
                            <a:gd name="T35" fmla="*/ 243 h 61"/>
                            <a:gd name="T36" fmla="+- 0 4233 4232"/>
                            <a:gd name="T37" fmla="*/ T36 w 61"/>
                            <a:gd name="T38" fmla="+- 0 239 202"/>
                            <a:gd name="T39" fmla="*/ 239 h 61"/>
                            <a:gd name="T40" fmla="+- 0 4232 4232"/>
                            <a:gd name="T41" fmla="*/ T40 w 61"/>
                            <a:gd name="T42" fmla="+- 0 236 202"/>
                            <a:gd name="T43" fmla="*/ 236 h 61"/>
                            <a:gd name="T44" fmla="+- 0 4232 4232"/>
                            <a:gd name="T45" fmla="*/ T44 w 61"/>
                            <a:gd name="T46" fmla="+- 0 228 202"/>
                            <a:gd name="T47" fmla="*/ 228 h 61"/>
                            <a:gd name="T48" fmla="+- 0 4241 4232"/>
                            <a:gd name="T49" fmla="*/ T48 w 61"/>
                            <a:gd name="T50" fmla="+- 0 210 202"/>
                            <a:gd name="T51" fmla="*/ 210 h 61"/>
                            <a:gd name="T52" fmla="+- 0 4243 4232"/>
                            <a:gd name="T53" fmla="*/ T52 w 61"/>
                            <a:gd name="T54" fmla="+- 0 208 202"/>
                            <a:gd name="T55" fmla="*/ 208 h 61"/>
                            <a:gd name="T56" fmla="+- 0 4247 4232"/>
                            <a:gd name="T57" fmla="*/ T56 w 61"/>
                            <a:gd name="T58" fmla="+- 0 205 202"/>
                            <a:gd name="T59" fmla="*/ 205 h 61"/>
                            <a:gd name="T60" fmla="+- 0 4254 4232"/>
                            <a:gd name="T61" fmla="*/ T60 w 61"/>
                            <a:gd name="T62" fmla="+- 0 202 202"/>
                            <a:gd name="T63" fmla="*/ 202 h 61"/>
                            <a:gd name="T64" fmla="+- 0 4258 4232"/>
                            <a:gd name="T65" fmla="*/ T64 w 61"/>
                            <a:gd name="T66" fmla="+- 0 202 202"/>
                            <a:gd name="T67" fmla="*/ 202 h 61"/>
                            <a:gd name="T68" fmla="+- 0 4266 4232"/>
                            <a:gd name="T69" fmla="*/ T68 w 61"/>
                            <a:gd name="T70" fmla="+- 0 202 202"/>
                            <a:gd name="T71" fmla="*/ 202 h 61"/>
                            <a:gd name="T72" fmla="+- 0 4270 4232"/>
                            <a:gd name="T73" fmla="*/ T72 w 61"/>
                            <a:gd name="T74" fmla="+- 0 202 202"/>
                            <a:gd name="T75" fmla="*/ 202 h 61"/>
                            <a:gd name="T76" fmla="+- 0 4277 4232"/>
                            <a:gd name="T77" fmla="*/ T76 w 61"/>
                            <a:gd name="T78" fmla="+- 0 205 202"/>
                            <a:gd name="T79" fmla="*/ 205 h 61"/>
                            <a:gd name="T80" fmla="+- 0 4280 4232"/>
                            <a:gd name="T81" fmla="*/ T80 w 61"/>
                            <a:gd name="T82" fmla="+- 0 208 202"/>
                            <a:gd name="T83" fmla="*/ 208 h 61"/>
                            <a:gd name="T84" fmla="+- 0 4283 4232"/>
                            <a:gd name="T85" fmla="*/ T84 w 61"/>
                            <a:gd name="T86" fmla="+- 0 210 202"/>
                            <a:gd name="T87" fmla="*/ 210 h 61"/>
                            <a:gd name="T88" fmla="+- 0 4286 4232"/>
                            <a:gd name="T89" fmla="*/ T88 w 61"/>
                            <a:gd name="T90" fmla="+- 0 213 202"/>
                            <a:gd name="T91" fmla="*/ 213 h 61"/>
                            <a:gd name="T92" fmla="+- 0 4288 4232"/>
                            <a:gd name="T93" fmla="*/ T92 w 61"/>
                            <a:gd name="T94" fmla="+- 0 216 202"/>
                            <a:gd name="T95" fmla="*/ 216 h 61"/>
                            <a:gd name="T96" fmla="+- 0 4290 4232"/>
                            <a:gd name="T97" fmla="*/ T96 w 61"/>
                            <a:gd name="T98" fmla="+- 0 220 202"/>
                            <a:gd name="T99" fmla="*/ 220 h 61"/>
                            <a:gd name="T100" fmla="+- 0 4291 4232"/>
                            <a:gd name="T101" fmla="*/ T100 w 61"/>
                            <a:gd name="T102" fmla="+- 0 224 202"/>
                            <a:gd name="T103" fmla="*/ 224 h 61"/>
                            <a:gd name="T104" fmla="+- 0 4292 4232"/>
                            <a:gd name="T105" fmla="*/ T104 w 61"/>
                            <a:gd name="T106" fmla="+- 0 228 202"/>
                            <a:gd name="T107" fmla="*/ 228 h 61"/>
                            <a:gd name="T108" fmla="+- 0 4292 4232"/>
                            <a:gd name="T109" fmla="*/ T108 w 61"/>
                            <a:gd name="T110" fmla="+- 0 236 202"/>
                            <a:gd name="T111" fmla="*/ 236 h 61"/>
                            <a:gd name="T112" fmla="+- 0 4283 4232"/>
                            <a:gd name="T113" fmla="*/ T112 w 61"/>
                            <a:gd name="T114" fmla="+- 0 253 202"/>
                            <a:gd name="T115" fmla="*/ 253 h 61"/>
                            <a:gd name="T116" fmla="+- 0 4280 4232"/>
                            <a:gd name="T117" fmla="*/ T116 w 61"/>
                            <a:gd name="T118" fmla="+- 0 256 202"/>
                            <a:gd name="T119" fmla="*/ 256 h 61"/>
                            <a:gd name="T120" fmla="+- 0 4277 4232"/>
                            <a:gd name="T121" fmla="*/ T120 w 61"/>
                            <a:gd name="T122" fmla="+- 0 258 202"/>
                            <a:gd name="T123" fmla="*/ 258 h 61"/>
                            <a:gd name="T124" fmla="+- 0 4270 4232"/>
                            <a:gd name="T125" fmla="*/ T124 w 61"/>
                            <a:gd name="T126" fmla="+- 0 261 202"/>
                            <a:gd name="T127" fmla="*/ 261 h 61"/>
                            <a:gd name="T128" fmla="+- 0 4266 4232"/>
                            <a:gd name="T129" fmla="*/ T128 w 61"/>
                            <a:gd name="T130" fmla="+- 0 262 202"/>
                            <a:gd name="T131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5A17" id="Freeform 248" o:spid="_x0000_s1026" style="position:absolute;margin-left:211.6pt;margin-top:10.1pt;width:3.05pt;height:3.05pt;z-index: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66370;16510,166370;13970,165735;9525,163830;6985,162560;5715,160655;3810,158750;2540,156845;1270,154305;635,151765;0,149860;0,144780;5715,133350;6985,132080;9525,130175;13970,128270;16510,128270;21590,128270;24130,128270;28575,130175;30480,132080;32385,133350;34290,135255;35560,137160;36830,139700;37465,142240;38100,144780;38100,149860;32385,160655;30480,162560;28575,163830;24130,165735;21590,16637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4"/>
          <w:w w:val="95"/>
          <w:lang w:val="de-DE"/>
        </w:rPr>
        <w:t>Ober</w:t>
      </w:r>
      <w:r w:rsidR="00C66A8C">
        <w:rPr>
          <w:spacing w:val="-4"/>
          <w:w w:val="95"/>
        </w:rPr>
        <w:t>ﬂ</w:t>
      </w:r>
      <w:r w:rsidR="00C66A8C" w:rsidRPr="0049740D">
        <w:rPr>
          <w:spacing w:val="-4"/>
          <w:w w:val="95"/>
          <w:lang w:val="de-DE"/>
        </w:rPr>
        <w:t xml:space="preserve">ächenkonzepte für Internetauftritt </w:t>
      </w:r>
      <w:r w:rsidR="00C66A8C" w:rsidRPr="0049740D">
        <w:rPr>
          <w:w w:val="95"/>
          <w:lang w:val="de-DE"/>
        </w:rPr>
        <w:t xml:space="preserve">(CCS, </w:t>
      </w:r>
      <w:r w:rsidR="00C66A8C" w:rsidRPr="0049740D">
        <w:rPr>
          <w:spacing w:val="-5"/>
          <w:w w:val="95"/>
          <w:lang w:val="de-DE"/>
        </w:rPr>
        <w:t xml:space="preserve">Anbindung </w:t>
      </w:r>
      <w:r w:rsidR="00C66A8C" w:rsidRPr="0049740D">
        <w:rPr>
          <w:spacing w:val="-3"/>
          <w:w w:val="95"/>
          <w:lang w:val="de-DE"/>
        </w:rPr>
        <w:t>A</w:t>
      </w:r>
      <w:r w:rsidR="00C66A8C">
        <w:rPr>
          <w:spacing w:val="-3"/>
          <w:w w:val="95"/>
        </w:rPr>
        <w:t>ﬃ</w:t>
      </w:r>
      <w:r w:rsidR="00C66A8C" w:rsidRPr="0049740D">
        <w:rPr>
          <w:spacing w:val="-3"/>
          <w:w w:val="95"/>
          <w:lang w:val="de-DE"/>
        </w:rPr>
        <w:t xml:space="preserve">liate </w:t>
      </w:r>
      <w:r w:rsidR="00C66A8C" w:rsidRPr="0049740D">
        <w:rPr>
          <w:w w:val="90"/>
          <w:lang w:val="de-DE"/>
        </w:rPr>
        <w:t>Systems,</w:t>
      </w:r>
      <w:r w:rsidR="00C66A8C" w:rsidRPr="0049740D">
        <w:rPr>
          <w:spacing w:val="-3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CC&amp;B,</w:t>
      </w:r>
      <w:r w:rsidR="00C66A8C" w:rsidRPr="0049740D">
        <w:rPr>
          <w:spacing w:val="-30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CRM,</w:t>
      </w:r>
      <w:r w:rsidR="00C66A8C" w:rsidRPr="0049740D">
        <w:rPr>
          <w:spacing w:val="-31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Customer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Centricity)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Business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Analyse</w:t>
      </w:r>
      <w:r w:rsidR="00C66A8C" w:rsidRPr="0049740D">
        <w:rPr>
          <w:spacing w:val="-3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für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 xml:space="preserve">Produkt- </w:t>
      </w:r>
      <w:r w:rsidR="00C66A8C" w:rsidRPr="0049740D">
        <w:rPr>
          <w:spacing w:val="-6"/>
          <w:lang w:val="de-DE"/>
        </w:rPr>
        <w:t>und</w:t>
      </w:r>
      <w:r w:rsidR="00C66A8C" w:rsidRPr="0049740D">
        <w:rPr>
          <w:spacing w:val="-28"/>
          <w:lang w:val="de-DE"/>
        </w:rPr>
        <w:t xml:space="preserve"> </w:t>
      </w:r>
      <w:r w:rsidR="00C66A8C" w:rsidRPr="0049740D">
        <w:rPr>
          <w:spacing w:val="-5"/>
          <w:lang w:val="de-DE"/>
        </w:rPr>
        <w:t>Systementwicklung</w:t>
      </w:r>
      <w:r w:rsidR="00C66A8C" w:rsidRPr="0049740D">
        <w:rPr>
          <w:spacing w:val="-37"/>
          <w:lang w:val="de-DE"/>
        </w:rPr>
        <w:t xml:space="preserve"> </w:t>
      </w:r>
      <w:r w:rsidR="00C66A8C" w:rsidRPr="0049740D">
        <w:rPr>
          <w:spacing w:val="-3"/>
          <w:lang w:val="de-DE"/>
        </w:rPr>
        <w:t>(Innovation</w:t>
      </w:r>
      <w:r w:rsidR="00C66A8C" w:rsidRPr="0049740D">
        <w:rPr>
          <w:spacing w:val="-38"/>
          <w:lang w:val="de-DE"/>
        </w:rPr>
        <w:t xml:space="preserve"> </w:t>
      </w:r>
      <w:r w:rsidR="00C66A8C" w:rsidRPr="0049740D">
        <w:rPr>
          <w:lang w:val="de-DE"/>
        </w:rPr>
        <w:t>oder</w:t>
      </w:r>
      <w:r w:rsidR="00C66A8C" w:rsidRPr="0049740D">
        <w:rPr>
          <w:spacing w:val="-30"/>
          <w:lang w:val="de-DE"/>
        </w:rPr>
        <w:t xml:space="preserve"> </w:t>
      </w:r>
      <w:r w:rsidR="00C66A8C" w:rsidRPr="0049740D">
        <w:rPr>
          <w:spacing w:val="-5"/>
          <w:lang w:val="de-DE"/>
        </w:rPr>
        <w:t>Relaunch)</w:t>
      </w:r>
    </w:p>
    <w:p w14:paraId="36831F6D" w14:textId="77777777" w:rsidR="00CE237B" w:rsidRPr="0049740D" w:rsidRDefault="00CE237B">
      <w:pPr>
        <w:pStyle w:val="Textkrper"/>
        <w:rPr>
          <w:sz w:val="16"/>
          <w:lang w:val="de-DE"/>
        </w:rPr>
      </w:pPr>
    </w:p>
    <w:p w14:paraId="5F597C67" w14:textId="77777777" w:rsidR="00CE237B" w:rsidRPr="0049740D" w:rsidRDefault="003B3734">
      <w:pPr>
        <w:pStyle w:val="Textkrper"/>
        <w:spacing w:before="107" w:line="292" w:lineRule="auto"/>
        <w:ind w:left="3156" w:right="214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3DD8301" wp14:editId="73F792DB">
                <wp:simplePos x="0" y="0"/>
                <wp:positionH relativeFrom="page">
                  <wp:posOffset>2687320</wp:posOffset>
                </wp:positionH>
                <wp:positionV relativeFrom="paragraph">
                  <wp:posOffset>128905</wp:posOffset>
                </wp:positionV>
                <wp:extent cx="38735" cy="38735"/>
                <wp:effectExtent l="0" t="0" r="0" b="0"/>
                <wp:wrapNone/>
                <wp:docPr id="15" name="Freeform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3 203"/>
                            <a:gd name="T3" fmla="*/ 263 h 61"/>
                            <a:gd name="T4" fmla="+- 0 4258 4232"/>
                            <a:gd name="T5" fmla="*/ T4 w 61"/>
                            <a:gd name="T6" fmla="+- 0 263 203"/>
                            <a:gd name="T7" fmla="*/ 263 h 61"/>
                            <a:gd name="T8" fmla="+- 0 4254 4232"/>
                            <a:gd name="T9" fmla="*/ T8 w 61"/>
                            <a:gd name="T10" fmla="+- 0 262 203"/>
                            <a:gd name="T11" fmla="*/ 262 h 61"/>
                            <a:gd name="T12" fmla="+- 0 4247 4232"/>
                            <a:gd name="T13" fmla="*/ T12 w 61"/>
                            <a:gd name="T14" fmla="+- 0 259 203"/>
                            <a:gd name="T15" fmla="*/ 259 h 61"/>
                            <a:gd name="T16" fmla="+- 0 4243 4232"/>
                            <a:gd name="T17" fmla="*/ T16 w 61"/>
                            <a:gd name="T18" fmla="+- 0 257 203"/>
                            <a:gd name="T19" fmla="*/ 257 h 61"/>
                            <a:gd name="T20" fmla="+- 0 4241 4232"/>
                            <a:gd name="T21" fmla="*/ T20 w 61"/>
                            <a:gd name="T22" fmla="+- 0 254 203"/>
                            <a:gd name="T23" fmla="*/ 254 h 61"/>
                            <a:gd name="T24" fmla="+- 0 4238 4232"/>
                            <a:gd name="T25" fmla="*/ T24 w 61"/>
                            <a:gd name="T26" fmla="+- 0 251 203"/>
                            <a:gd name="T27" fmla="*/ 251 h 61"/>
                            <a:gd name="T28" fmla="+- 0 4236 4232"/>
                            <a:gd name="T29" fmla="*/ T28 w 61"/>
                            <a:gd name="T30" fmla="+- 0 248 203"/>
                            <a:gd name="T31" fmla="*/ 248 h 61"/>
                            <a:gd name="T32" fmla="+- 0 4234 4232"/>
                            <a:gd name="T33" fmla="*/ T32 w 61"/>
                            <a:gd name="T34" fmla="+- 0 244 203"/>
                            <a:gd name="T35" fmla="*/ 244 h 61"/>
                            <a:gd name="T36" fmla="+- 0 4233 4232"/>
                            <a:gd name="T37" fmla="*/ T36 w 61"/>
                            <a:gd name="T38" fmla="+- 0 240 203"/>
                            <a:gd name="T39" fmla="*/ 240 h 61"/>
                            <a:gd name="T40" fmla="+- 0 4232 4232"/>
                            <a:gd name="T41" fmla="*/ T40 w 61"/>
                            <a:gd name="T42" fmla="+- 0 237 203"/>
                            <a:gd name="T43" fmla="*/ 237 h 61"/>
                            <a:gd name="T44" fmla="+- 0 4232 4232"/>
                            <a:gd name="T45" fmla="*/ T44 w 61"/>
                            <a:gd name="T46" fmla="+- 0 229 203"/>
                            <a:gd name="T47" fmla="*/ 229 h 61"/>
                            <a:gd name="T48" fmla="+- 0 4241 4232"/>
                            <a:gd name="T49" fmla="*/ T48 w 61"/>
                            <a:gd name="T50" fmla="+- 0 211 203"/>
                            <a:gd name="T51" fmla="*/ 211 h 61"/>
                            <a:gd name="T52" fmla="+- 0 4243 4232"/>
                            <a:gd name="T53" fmla="*/ T52 w 61"/>
                            <a:gd name="T54" fmla="+- 0 209 203"/>
                            <a:gd name="T55" fmla="*/ 209 h 61"/>
                            <a:gd name="T56" fmla="+- 0 4247 4232"/>
                            <a:gd name="T57" fmla="*/ T56 w 61"/>
                            <a:gd name="T58" fmla="+- 0 206 203"/>
                            <a:gd name="T59" fmla="*/ 206 h 61"/>
                            <a:gd name="T60" fmla="+- 0 4254 4232"/>
                            <a:gd name="T61" fmla="*/ T60 w 61"/>
                            <a:gd name="T62" fmla="+- 0 203 203"/>
                            <a:gd name="T63" fmla="*/ 203 h 61"/>
                            <a:gd name="T64" fmla="+- 0 4258 4232"/>
                            <a:gd name="T65" fmla="*/ T64 w 61"/>
                            <a:gd name="T66" fmla="+- 0 203 203"/>
                            <a:gd name="T67" fmla="*/ 203 h 61"/>
                            <a:gd name="T68" fmla="+- 0 4266 4232"/>
                            <a:gd name="T69" fmla="*/ T68 w 61"/>
                            <a:gd name="T70" fmla="+- 0 203 203"/>
                            <a:gd name="T71" fmla="*/ 203 h 61"/>
                            <a:gd name="T72" fmla="+- 0 4270 4232"/>
                            <a:gd name="T73" fmla="*/ T72 w 61"/>
                            <a:gd name="T74" fmla="+- 0 203 203"/>
                            <a:gd name="T75" fmla="*/ 203 h 61"/>
                            <a:gd name="T76" fmla="+- 0 4277 4232"/>
                            <a:gd name="T77" fmla="*/ T76 w 61"/>
                            <a:gd name="T78" fmla="+- 0 206 203"/>
                            <a:gd name="T79" fmla="*/ 206 h 61"/>
                            <a:gd name="T80" fmla="+- 0 4280 4232"/>
                            <a:gd name="T81" fmla="*/ T80 w 61"/>
                            <a:gd name="T82" fmla="+- 0 209 203"/>
                            <a:gd name="T83" fmla="*/ 209 h 61"/>
                            <a:gd name="T84" fmla="+- 0 4283 4232"/>
                            <a:gd name="T85" fmla="*/ T84 w 61"/>
                            <a:gd name="T86" fmla="+- 0 211 203"/>
                            <a:gd name="T87" fmla="*/ 211 h 61"/>
                            <a:gd name="T88" fmla="+- 0 4286 4232"/>
                            <a:gd name="T89" fmla="*/ T88 w 61"/>
                            <a:gd name="T90" fmla="+- 0 214 203"/>
                            <a:gd name="T91" fmla="*/ 214 h 61"/>
                            <a:gd name="T92" fmla="+- 0 4288 4232"/>
                            <a:gd name="T93" fmla="*/ T92 w 61"/>
                            <a:gd name="T94" fmla="+- 0 217 203"/>
                            <a:gd name="T95" fmla="*/ 217 h 61"/>
                            <a:gd name="T96" fmla="+- 0 4290 4232"/>
                            <a:gd name="T97" fmla="*/ T96 w 61"/>
                            <a:gd name="T98" fmla="+- 0 221 203"/>
                            <a:gd name="T99" fmla="*/ 221 h 61"/>
                            <a:gd name="T100" fmla="+- 0 4291 4232"/>
                            <a:gd name="T101" fmla="*/ T100 w 61"/>
                            <a:gd name="T102" fmla="+- 0 225 203"/>
                            <a:gd name="T103" fmla="*/ 225 h 61"/>
                            <a:gd name="T104" fmla="+- 0 4292 4232"/>
                            <a:gd name="T105" fmla="*/ T104 w 61"/>
                            <a:gd name="T106" fmla="+- 0 229 203"/>
                            <a:gd name="T107" fmla="*/ 229 h 61"/>
                            <a:gd name="T108" fmla="+- 0 4292 4232"/>
                            <a:gd name="T109" fmla="*/ T108 w 61"/>
                            <a:gd name="T110" fmla="+- 0 237 203"/>
                            <a:gd name="T111" fmla="*/ 237 h 61"/>
                            <a:gd name="T112" fmla="+- 0 4283 4232"/>
                            <a:gd name="T113" fmla="*/ T112 w 61"/>
                            <a:gd name="T114" fmla="+- 0 254 203"/>
                            <a:gd name="T115" fmla="*/ 254 h 61"/>
                            <a:gd name="T116" fmla="+- 0 4280 4232"/>
                            <a:gd name="T117" fmla="*/ T116 w 61"/>
                            <a:gd name="T118" fmla="+- 0 257 203"/>
                            <a:gd name="T119" fmla="*/ 257 h 61"/>
                            <a:gd name="T120" fmla="+- 0 4277 4232"/>
                            <a:gd name="T121" fmla="*/ T120 w 61"/>
                            <a:gd name="T122" fmla="+- 0 259 203"/>
                            <a:gd name="T123" fmla="*/ 259 h 61"/>
                            <a:gd name="T124" fmla="+- 0 4270 4232"/>
                            <a:gd name="T125" fmla="*/ T124 w 61"/>
                            <a:gd name="T126" fmla="+- 0 262 203"/>
                            <a:gd name="T127" fmla="*/ 262 h 61"/>
                            <a:gd name="T128" fmla="+- 0 4266 4232"/>
                            <a:gd name="T129" fmla="*/ T128 w 61"/>
                            <a:gd name="T130" fmla="+- 0 263 203"/>
                            <a:gd name="T131" fmla="*/ 2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32F2D" id="Freeform 247" o:spid="_x0000_s1026" style="position:absolute;margin-left:211.6pt;margin-top:10.15pt;width:3.05pt;height:3.05pt;z-index: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67005;16510,167005;13970,166370;9525,164465;6985,163195;5715,161290;3810,159385;2540,157480;1270,154940;635,152400;0,150495;0,145415;5715,133985;6985,132715;9525,130810;13970,128905;16510,128905;21590,128905;24130,128905;28575,130810;30480,132715;32385,133985;34290,135890;35560,137795;36830,140335;37465,142875;38100,145415;38100,150495;32385,161290;30480,163195;28575,164465;24130,166370;21590,16700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 xml:space="preserve">Business </w:t>
      </w:r>
      <w:r w:rsidR="00C66A8C" w:rsidRPr="0049740D">
        <w:rPr>
          <w:w w:val="90"/>
          <w:lang w:val="de-DE"/>
        </w:rPr>
        <w:t xml:space="preserve">Process </w:t>
      </w:r>
      <w:r w:rsidR="00C66A8C" w:rsidRPr="0049740D">
        <w:rPr>
          <w:spacing w:val="-5"/>
          <w:w w:val="90"/>
          <w:lang w:val="de-DE"/>
        </w:rPr>
        <w:t xml:space="preserve">Management </w:t>
      </w:r>
      <w:r w:rsidR="00C66A8C" w:rsidRPr="0049740D">
        <w:rPr>
          <w:spacing w:val="-3"/>
          <w:w w:val="90"/>
          <w:lang w:val="de-DE"/>
        </w:rPr>
        <w:t xml:space="preserve">(BPM)in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3"/>
          <w:w w:val="90"/>
          <w:lang w:val="de-DE"/>
        </w:rPr>
        <w:t xml:space="preserve">Business </w:t>
      </w:r>
      <w:r w:rsidR="00C66A8C" w:rsidRPr="0049740D">
        <w:rPr>
          <w:spacing w:val="-4"/>
          <w:w w:val="90"/>
          <w:lang w:val="de-DE"/>
        </w:rPr>
        <w:t xml:space="preserve">Analyse: </w:t>
      </w:r>
      <w:r w:rsidR="00C66A8C" w:rsidRPr="0049740D">
        <w:rPr>
          <w:w w:val="90"/>
          <w:lang w:val="de-DE"/>
        </w:rPr>
        <w:t xml:space="preserve">Prozess </w:t>
      </w:r>
      <w:r w:rsidR="00C66A8C" w:rsidRPr="0049740D">
        <w:rPr>
          <w:spacing w:val="-3"/>
          <w:w w:val="90"/>
          <w:lang w:val="de-DE"/>
        </w:rPr>
        <w:t xml:space="preserve">Analyse (FMEA </w:t>
      </w:r>
      <w:r w:rsidR="00C66A8C" w:rsidRPr="0049740D">
        <w:rPr>
          <w:spacing w:val="-4"/>
          <w:w w:val="90"/>
          <w:lang w:val="de-DE"/>
        </w:rPr>
        <w:t xml:space="preserve">u.a.)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3"/>
          <w:w w:val="90"/>
          <w:lang w:val="de-DE"/>
        </w:rPr>
        <w:t xml:space="preserve">zentralen </w:t>
      </w:r>
      <w:r w:rsidR="00C66A8C" w:rsidRPr="0049740D">
        <w:rPr>
          <w:w w:val="90"/>
          <w:lang w:val="de-DE"/>
        </w:rPr>
        <w:t xml:space="preserve">Geschäftsprozesse </w:t>
      </w:r>
      <w:r w:rsidR="00C66A8C" w:rsidRPr="0049740D">
        <w:rPr>
          <w:spacing w:val="-6"/>
          <w:w w:val="90"/>
          <w:lang w:val="de-DE"/>
        </w:rPr>
        <w:t xml:space="preserve">und Entwicklung </w:t>
      </w:r>
      <w:r w:rsidR="00C66A8C" w:rsidRPr="0049740D">
        <w:rPr>
          <w:w w:val="90"/>
          <w:lang w:val="de-DE"/>
        </w:rPr>
        <w:t>von</w:t>
      </w:r>
      <w:r w:rsidR="00C66A8C" w:rsidRPr="0049740D">
        <w:rPr>
          <w:spacing w:val="-30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Konzepten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spacing w:val="-2"/>
          <w:w w:val="90"/>
          <w:lang w:val="de-DE"/>
        </w:rPr>
        <w:t>auf</w:t>
      </w:r>
      <w:r w:rsidR="00C66A8C" w:rsidRPr="0049740D">
        <w:rPr>
          <w:spacing w:val="-23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Basis</w:t>
      </w:r>
      <w:r w:rsidR="00C66A8C" w:rsidRPr="0049740D">
        <w:rPr>
          <w:spacing w:val="-19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bestehender</w:t>
      </w:r>
      <w:r w:rsidR="00C66A8C" w:rsidRPr="0049740D">
        <w:rPr>
          <w:spacing w:val="-23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Frameworks,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Prozess</w:t>
      </w:r>
      <w:r w:rsidR="00C66A8C" w:rsidRPr="0049740D">
        <w:rPr>
          <w:spacing w:val="-19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Design</w:t>
      </w:r>
      <w:r w:rsidR="00C66A8C" w:rsidRPr="0049740D">
        <w:rPr>
          <w:spacing w:val="-30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3"/>
          <w:w w:val="95"/>
          <w:lang w:val="de-DE"/>
        </w:rPr>
        <w:t xml:space="preserve">Integration </w:t>
      </w:r>
      <w:r w:rsidR="00C66A8C" w:rsidRPr="0049740D">
        <w:rPr>
          <w:spacing w:val="-6"/>
          <w:w w:val="95"/>
          <w:lang w:val="de-DE"/>
        </w:rPr>
        <w:t xml:space="preserve">neuer </w:t>
      </w:r>
      <w:r w:rsidR="00C66A8C" w:rsidRPr="0049740D">
        <w:rPr>
          <w:w w:val="95"/>
          <w:lang w:val="de-DE"/>
        </w:rPr>
        <w:t xml:space="preserve">Prozesse in das </w:t>
      </w:r>
      <w:r w:rsidR="00C66A8C" w:rsidRPr="0049740D">
        <w:rPr>
          <w:spacing w:val="-3"/>
          <w:w w:val="95"/>
          <w:lang w:val="de-DE"/>
        </w:rPr>
        <w:t xml:space="preserve">zentrale </w:t>
      </w:r>
      <w:r w:rsidR="00C66A8C" w:rsidRPr="0049740D">
        <w:rPr>
          <w:w w:val="95"/>
          <w:lang w:val="de-DE"/>
        </w:rPr>
        <w:t>Work</w:t>
      </w:r>
      <w:r w:rsidR="00C66A8C">
        <w:rPr>
          <w:w w:val="95"/>
        </w:rPr>
        <w:t>ﬂ</w:t>
      </w:r>
      <w:r w:rsidR="00C66A8C" w:rsidRPr="0049740D">
        <w:rPr>
          <w:w w:val="95"/>
          <w:lang w:val="de-DE"/>
        </w:rPr>
        <w:t xml:space="preserve">ow </w:t>
      </w:r>
      <w:r w:rsidR="00C66A8C" w:rsidRPr="0049740D">
        <w:rPr>
          <w:spacing w:val="-5"/>
          <w:w w:val="95"/>
          <w:lang w:val="de-DE"/>
        </w:rPr>
        <w:t xml:space="preserve">Management, </w:t>
      </w:r>
      <w:r w:rsidR="00C66A8C" w:rsidRPr="0049740D">
        <w:rPr>
          <w:spacing w:val="-4"/>
          <w:w w:val="95"/>
          <w:lang w:val="de-DE"/>
        </w:rPr>
        <w:t>Prozessentwicklung,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Best</w:t>
      </w:r>
      <w:r w:rsidR="00C66A8C" w:rsidRPr="0049740D">
        <w:rPr>
          <w:spacing w:val="-45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Practice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spacing w:val="-3"/>
          <w:w w:val="95"/>
          <w:lang w:val="de-DE"/>
        </w:rPr>
        <w:t>Lösungen</w:t>
      </w:r>
      <w:r w:rsidR="00C66A8C" w:rsidRPr="0049740D">
        <w:rPr>
          <w:spacing w:val="-48"/>
          <w:w w:val="95"/>
          <w:lang w:val="de-DE"/>
        </w:rPr>
        <w:t xml:space="preserve"> </w:t>
      </w:r>
      <w:r w:rsidR="00C66A8C" w:rsidRPr="0049740D">
        <w:rPr>
          <w:spacing w:val="-2"/>
          <w:w w:val="95"/>
          <w:lang w:val="de-DE"/>
        </w:rPr>
        <w:t>aus</w:t>
      </w:r>
      <w:r w:rsidR="00C66A8C" w:rsidRPr="0049740D">
        <w:rPr>
          <w:spacing w:val="-43"/>
          <w:w w:val="95"/>
          <w:lang w:val="de-DE"/>
        </w:rPr>
        <w:t xml:space="preserve"> </w:t>
      </w:r>
      <w:r w:rsidR="00C66A8C" w:rsidRPr="0049740D">
        <w:rPr>
          <w:spacing w:val="-5"/>
          <w:w w:val="95"/>
          <w:lang w:val="de-DE"/>
        </w:rPr>
        <w:t>Erfahrungen</w:t>
      </w:r>
      <w:r w:rsidR="00C66A8C" w:rsidRPr="0049740D">
        <w:rPr>
          <w:spacing w:val="-48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mit</w:t>
      </w:r>
      <w:r w:rsidR="00C66A8C" w:rsidRPr="0049740D">
        <w:rPr>
          <w:spacing w:val="-46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 xml:space="preserve">der </w:t>
      </w:r>
      <w:r w:rsidR="00C66A8C" w:rsidRPr="0049740D">
        <w:rPr>
          <w:spacing w:val="-3"/>
          <w:w w:val="90"/>
          <w:lang w:val="de-DE"/>
        </w:rPr>
        <w:t xml:space="preserve">Übernahme </w:t>
      </w:r>
      <w:r w:rsidR="00C66A8C" w:rsidRPr="0049740D">
        <w:rPr>
          <w:w w:val="90"/>
          <w:lang w:val="de-DE"/>
        </w:rPr>
        <w:t xml:space="preserve">von Geschäftsprozessen, </w:t>
      </w:r>
      <w:r w:rsidR="00C66A8C" w:rsidRPr="0049740D">
        <w:rPr>
          <w:spacing w:val="-4"/>
          <w:w w:val="90"/>
          <w:lang w:val="de-DE"/>
        </w:rPr>
        <w:t>Work</w:t>
      </w:r>
      <w:r w:rsidR="00C66A8C">
        <w:rPr>
          <w:spacing w:val="-4"/>
          <w:w w:val="90"/>
        </w:rPr>
        <w:t>ﬂ</w:t>
      </w:r>
      <w:r w:rsidR="00C66A8C" w:rsidRPr="0049740D">
        <w:rPr>
          <w:spacing w:val="-4"/>
          <w:w w:val="90"/>
          <w:lang w:val="de-DE"/>
        </w:rPr>
        <w:t xml:space="preserve">owkonzepten, </w:t>
      </w:r>
      <w:r w:rsidR="00C66A8C" w:rsidRPr="0049740D">
        <w:rPr>
          <w:spacing w:val="-3"/>
          <w:w w:val="90"/>
          <w:lang w:val="de-DE"/>
        </w:rPr>
        <w:t xml:space="preserve">Methoden </w:t>
      </w:r>
      <w:r w:rsidR="00C66A8C" w:rsidRPr="0049740D">
        <w:rPr>
          <w:spacing w:val="-6"/>
          <w:lang w:val="de-DE"/>
        </w:rPr>
        <w:t>und</w:t>
      </w:r>
      <w:r w:rsidR="00C66A8C" w:rsidRPr="0049740D">
        <w:rPr>
          <w:spacing w:val="-26"/>
          <w:lang w:val="de-DE"/>
        </w:rPr>
        <w:t xml:space="preserve"> </w:t>
      </w:r>
      <w:r w:rsidR="00C66A8C" w:rsidRPr="0049740D">
        <w:rPr>
          <w:spacing w:val="-3"/>
          <w:lang w:val="de-DE"/>
        </w:rPr>
        <w:t>Tools,</w:t>
      </w:r>
      <w:r w:rsidR="00C66A8C" w:rsidRPr="0049740D">
        <w:rPr>
          <w:spacing w:val="-33"/>
          <w:lang w:val="de-DE"/>
        </w:rPr>
        <w:t xml:space="preserve"> </w:t>
      </w:r>
      <w:r w:rsidR="00C66A8C" w:rsidRPr="0049740D">
        <w:rPr>
          <w:spacing w:val="-3"/>
          <w:lang w:val="de-DE"/>
        </w:rPr>
        <w:t>Analyse</w:t>
      </w:r>
      <w:r w:rsidR="00C66A8C" w:rsidRPr="0049740D">
        <w:rPr>
          <w:spacing w:val="-33"/>
          <w:lang w:val="de-DE"/>
        </w:rPr>
        <w:t xml:space="preserve"> </w:t>
      </w:r>
      <w:r w:rsidR="00C66A8C" w:rsidRPr="0049740D">
        <w:rPr>
          <w:lang w:val="de-DE"/>
        </w:rPr>
        <w:t>von</w:t>
      </w:r>
      <w:r w:rsidR="00C66A8C" w:rsidRPr="0049740D">
        <w:rPr>
          <w:spacing w:val="-36"/>
          <w:lang w:val="de-DE"/>
        </w:rPr>
        <w:t xml:space="preserve"> </w:t>
      </w:r>
      <w:r w:rsidR="00C66A8C" w:rsidRPr="0049740D">
        <w:rPr>
          <w:spacing w:val="-3"/>
          <w:lang w:val="de-DE"/>
        </w:rPr>
        <w:t>lizenzbasierten</w:t>
      </w:r>
      <w:r w:rsidR="00C66A8C" w:rsidRPr="0049740D">
        <w:rPr>
          <w:spacing w:val="-36"/>
          <w:lang w:val="de-DE"/>
        </w:rPr>
        <w:t xml:space="preserve"> </w:t>
      </w:r>
      <w:r w:rsidR="00C66A8C" w:rsidRPr="0049740D">
        <w:rPr>
          <w:spacing w:val="-3"/>
          <w:lang w:val="de-DE"/>
        </w:rPr>
        <w:t>Lösungen</w:t>
      </w:r>
    </w:p>
    <w:p w14:paraId="0706532A" w14:textId="77777777" w:rsidR="00CE237B" w:rsidRPr="0049740D" w:rsidRDefault="00CE237B">
      <w:pPr>
        <w:pStyle w:val="Textkrper"/>
        <w:spacing w:before="7"/>
        <w:rPr>
          <w:sz w:val="18"/>
          <w:lang w:val="de-DE"/>
        </w:rPr>
      </w:pPr>
    </w:p>
    <w:p w14:paraId="18B11A46" w14:textId="77777777" w:rsidR="00CE237B" w:rsidRPr="0049740D" w:rsidRDefault="003B3734">
      <w:pPr>
        <w:pStyle w:val="Textkrper"/>
        <w:spacing w:before="106" w:line="292" w:lineRule="auto"/>
        <w:ind w:left="315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BC9BF0F" wp14:editId="05B3AB0C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16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47 4232"/>
                            <a:gd name="T13" fmla="*/ T12 w 61"/>
                            <a:gd name="T14" fmla="+- 0 258 202"/>
                            <a:gd name="T15" fmla="*/ 258 h 61"/>
                            <a:gd name="T16" fmla="+- 0 4243 4232"/>
                            <a:gd name="T17" fmla="*/ T16 w 61"/>
                            <a:gd name="T18" fmla="+- 0 256 202"/>
                            <a:gd name="T19" fmla="*/ 256 h 61"/>
                            <a:gd name="T20" fmla="+- 0 4241 4232"/>
                            <a:gd name="T21" fmla="*/ T20 w 61"/>
                            <a:gd name="T22" fmla="+- 0 253 202"/>
                            <a:gd name="T23" fmla="*/ 253 h 61"/>
                            <a:gd name="T24" fmla="+- 0 4238 4232"/>
                            <a:gd name="T25" fmla="*/ T24 w 61"/>
                            <a:gd name="T26" fmla="+- 0 250 202"/>
                            <a:gd name="T27" fmla="*/ 250 h 61"/>
                            <a:gd name="T28" fmla="+- 0 4236 4232"/>
                            <a:gd name="T29" fmla="*/ T28 w 61"/>
                            <a:gd name="T30" fmla="+- 0 247 202"/>
                            <a:gd name="T31" fmla="*/ 247 h 61"/>
                            <a:gd name="T32" fmla="+- 0 4234 4232"/>
                            <a:gd name="T33" fmla="*/ T32 w 61"/>
                            <a:gd name="T34" fmla="+- 0 243 202"/>
                            <a:gd name="T35" fmla="*/ 243 h 61"/>
                            <a:gd name="T36" fmla="+- 0 4233 4232"/>
                            <a:gd name="T37" fmla="*/ T36 w 61"/>
                            <a:gd name="T38" fmla="+- 0 239 202"/>
                            <a:gd name="T39" fmla="*/ 239 h 61"/>
                            <a:gd name="T40" fmla="+- 0 4232 4232"/>
                            <a:gd name="T41" fmla="*/ T40 w 61"/>
                            <a:gd name="T42" fmla="+- 0 236 202"/>
                            <a:gd name="T43" fmla="*/ 236 h 61"/>
                            <a:gd name="T44" fmla="+- 0 4232 4232"/>
                            <a:gd name="T45" fmla="*/ T44 w 61"/>
                            <a:gd name="T46" fmla="+- 0 228 202"/>
                            <a:gd name="T47" fmla="*/ 228 h 61"/>
                            <a:gd name="T48" fmla="+- 0 4241 4232"/>
                            <a:gd name="T49" fmla="*/ T48 w 61"/>
                            <a:gd name="T50" fmla="+- 0 210 202"/>
                            <a:gd name="T51" fmla="*/ 210 h 61"/>
                            <a:gd name="T52" fmla="+- 0 4243 4232"/>
                            <a:gd name="T53" fmla="*/ T52 w 61"/>
                            <a:gd name="T54" fmla="+- 0 208 202"/>
                            <a:gd name="T55" fmla="*/ 208 h 61"/>
                            <a:gd name="T56" fmla="+- 0 4247 4232"/>
                            <a:gd name="T57" fmla="*/ T56 w 61"/>
                            <a:gd name="T58" fmla="+- 0 205 202"/>
                            <a:gd name="T59" fmla="*/ 205 h 61"/>
                            <a:gd name="T60" fmla="+- 0 4254 4232"/>
                            <a:gd name="T61" fmla="*/ T60 w 61"/>
                            <a:gd name="T62" fmla="+- 0 202 202"/>
                            <a:gd name="T63" fmla="*/ 202 h 61"/>
                            <a:gd name="T64" fmla="+- 0 4258 4232"/>
                            <a:gd name="T65" fmla="*/ T64 w 61"/>
                            <a:gd name="T66" fmla="+- 0 202 202"/>
                            <a:gd name="T67" fmla="*/ 202 h 61"/>
                            <a:gd name="T68" fmla="+- 0 4266 4232"/>
                            <a:gd name="T69" fmla="*/ T68 w 61"/>
                            <a:gd name="T70" fmla="+- 0 202 202"/>
                            <a:gd name="T71" fmla="*/ 202 h 61"/>
                            <a:gd name="T72" fmla="+- 0 4270 4232"/>
                            <a:gd name="T73" fmla="*/ T72 w 61"/>
                            <a:gd name="T74" fmla="+- 0 202 202"/>
                            <a:gd name="T75" fmla="*/ 202 h 61"/>
                            <a:gd name="T76" fmla="+- 0 4277 4232"/>
                            <a:gd name="T77" fmla="*/ T76 w 61"/>
                            <a:gd name="T78" fmla="+- 0 205 202"/>
                            <a:gd name="T79" fmla="*/ 205 h 61"/>
                            <a:gd name="T80" fmla="+- 0 4280 4232"/>
                            <a:gd name="T81" fmla="*/ T80 w 61"/>
                            <a:gd name="T82" fmla="+- 0 208 202"/>
                            <a:gd name="T83" fmla="*/ 208 h 61"/>
                            <a:gd name="T84" fmla="+- 0 4283 4232"/>
                            <a:gd name="T85" fmla="*/ T84 w 61"/>
                            <a:gd name="T86" fmla="+- 0 210 202"/>
                            <a:gd name="T87" fmla="*/ 210 h 61"/>
                            <a:gd name="T88" fmla="+- 0 4286 4232"/>
                            <a:gd name="T89" fmla="*/ T88 w 61"/>
                            <a:gd name="T90" fmla="+- 0 213 202"/>
                            <a:gd name="T91" fmla="*/ 213 h 61"/>
                            <a:gd name="T92" fmla="+- 0 4288 4232"/>
                            <a:gd name="T93" fmla="*/ T92 w 61"/>
                            <a:gd name="T94" fmla="+- 0 216 202"/>
                            <a:gd name="T95" fmla="*/ 216 h 61"/>
                            <a:gd name="T96" fmla="+- 0 4290 4232"/>
                            <a:gd name="T97" fmla="*/ T96 w 61"/>
                            <a:gd name="T98" fmla="+- 0 220 202"/>
                            <a:gd name="T99" fmla="*/ 220 h 61"/>
                            <a:gd name="T100" fmla="+- 0 4291 4232"/>
                            <a:gd name="T101" fmla="*/ T100 w 61"/>
                            <a:gd name="T102" fmla="+- 0 224 202"/>
                            <a:gd name="T103" fmla="*/ 224 h 61"/>
                            <a:gd name="T104" fmla="+- 0 4292 4232"/>
                            <a:gd name="T105" fmla="*/ T104 w 61"/>
                            <a:gd name="T106" fmla="+- 0 228 202"/>
                            <a:gd name="T107" fmla="*/ 228 h 61"/>
                            <a:gd name="T108" fmla="+- 0 4292 4232"/>
                            <a:gd name="T109" fmla="*/ T108 w 61"/>
                            <a:gd name="T110" fmla="+- 0 236 202"/>
                            <a:gd name="T111" fmla="*/ 236 h 61"/>
                            <a:gd name="T112" fmla="+- 0 4291 4232"/>
                            <a:gd name="T113" fmla="*/ T112 w 61"/>
                            <a:gd name="T114" fmla="+- 0 239 202"/>
                            <a:gd name="T115" fmla="*/ 239 h 61"/>
                            <a:gd name="T116" fmla="+- 0 4290 4232"/>
                            <a:gd name="T117" fmla="*/ T116 w 61"/>
                            <a:gd name="T118" fmla="+- 0 243 202"/>
                            <a:gd name="T119" fmla="*/ 243 h 61"/>
                            <a:gd name="T120" fmla="+- 0 4288 4232"/>
                            <a:gd name="T121" fmla="*/ T120 w 61"/>
                            <a:gd name="T122" fmla="+- 0 247 202"/>
                            <a:gd name="T123" fmla="*/ 247 h 61"/>
                            <a:gd name="T124" fmla="+- 0 4286 4232"/>
                            <a:gd name="T125" fmla="*/ T124 w 61"/>
                            <a:gd name="T126" fmla="+- 0 250 202"/>
                            <a:gd name="T127" fmla="*/ 250 h 61"/>
                            <a:gd name="T128" fmla="+- 0 4283 4232"/>
                            <a:gd name="T129" fmla="*/ T128 w 61"/>
                            <a:gd name="T130" fmla="+- 0 253 202"/>
                            <a:gd name="T131" fmla="*/ 253 h 61"/>
                            <a:gd name="T132" fmla="+- 0 4280 4232"/>
                            <a:gd name="T133" fmla="*/ T132 w 61"/>
                            <a:gd name="T134" fmla="+- 0 256 202"/>
                            <a:gd name="T135" fmla="*/ 256 h 61"/>
                            <a:gd name="T136" fmla="+- 0 4277 4232"/>
                            <a:gd name="T137" fmla="*/ T136 w 61"/>
                            <a:gd name="T138" fmla="+- 0 258 202"/>
                            <a:gd name="T139" fmla="*/ 258 h 61"/>
                            <a:gd name="T140" fmla="+- 0 4270 4232"/>
                            <a:gd name="T141" fmla="*/ T140 w 61"/>
                            <a:gd name="T142" fmla="+- 0 261 202"/>
                            <a:gd name="T143" fmla="*/ 261 h 61"/>
                            <a:gd name="T144" fmla="+- 0 4266 4232"/>
                            <a:gd name="T145" fmla="*/ T144 w 61"/>
                            <a:gd name="T146" fmla="+- 0 262 202"/>
                            <a:gd name="T147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763F" id="Freeform 246" o:spid="_x0000_s1026" style="position:absolute;margin-left:211.6pt;margin-top:10.1pt;width:3.05pt;height:3.05pt;z-index: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66370;16510,166370;13970,165735;9525,163830;6985,162560;5715,160655;3810,158750;2540,156845;1270,154305;635,151765;0,149860;0,144780;5715,133350;6985,132080;9525,130175;13970,128270;16510,128270;21590,128270;24130,128270;28575,130175;30480,132080;32385,133350;34290,135255;35560,137160;36830,139700;37465,142240;38100,144780;38100,149860;37465,151765;36830,154305;35560,156845;34290,158750;32385,160655;30480,162560;28575,163830;24130,165735;21590,16637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>Methodische</w:t>
      </w:r>
      <w:r w:rsidR="00C66A8C" w:rsidRPr="0049740D">
        <w:rPr>
          <w:spacing w:val="-17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Analyse</w:t>
      </w:r>
      <w:r w:rsidR="00C66A8C" w:rsidRPr="0049740D">
        <w:rPr>
          <w:spacing w:val="-16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u.</w:t>
      </w:r>
      <w:r w:rsidR="00C66A8C" w:rsidRPr="0049740D">
        <w:rPr>
          <w:spacing w:val="-15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Aufbereitung</w:t>
      </w:r>
      <w:r w:rsidR="00C66A8C" w:rsidRPr="0049740D">
        <w:rPr>
          <w:spacing w:val="-20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komplexer</w:t>
      </w:r>
      <w:r w:rsidR="00C66A8C" w:rsidRPr="0049740D">
        <w:rPr>
          <w:spacing w:val="-1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geschäftlicher</w:t>
      </w:r>
      <w:r w:rsidR="00C66A8C" w:rsidRPr="0049740D">
        <w:rPr>
          <w:spacing w:val="-10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4"/>
          <w:w w:val="95"/>
          <w:lang w:val="de-DE"/>
        </w:rPr>
        <w:t>technischer</w:t>
      </w:r>
      <w:r w:rsidR="00C66A8C" w:rsidRPr="0049740D">
        <w:rPr>
          <w:spacing w:val="-45"/>
          <w:w w:val="95"/>
          <w:lang w:val="de-DE"/>
        </w:rPr>
        <w:t xml:space="preserve"> </w:t>
      </w:r>
      <w:r w:rsidR="00C66A8C" w:rsidRPr="0049740D">
        <w:rPr>
          <w:spacing w:val="-3"/>
          <w:w w:val="95"/>
          <w:lang w:val="de-DE"/>
        </w:rPr>
        <w:t>Sachverhalte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in</w:t>
      </w:r>
      <w:r w:rsidR="00C66A8C" w:rsidRPr="0049740D">
        <w:rPr>
          <w:spacing w:val="-48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Konzepte,</w:t>
      </w:r>
      <w:r w:rsidR="00C66A8C" w:rsidRPr="0049740D">
        <w:rPr>
          <w:spacing w:val="-47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Prozesse</w:t>
      </w:r>
      <w:r w:rsidR="00C66A8C" w:rsidRPr="0049740D">
        <w:rPr>
          <w:spacing w:val="-46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und</w:t>
      </w:r>
      <w:r w:rsidR="00C66A8C" w:rsidRPr="0049740D">
        <w:rPr>
          <w:spacing w:val="-44"/>
          <w:w w:val="95"/>
          <w:lang w:val="de-DE"/>
        </w:rPr>
        <w:t xml:space="preserve"> </w:t>
      </w:r>
      <w:r w:rsidR="00C66A8C" w:rsidRPr="0049740D">
        <w:rPr>
          <w:spacing w:val="-5"/>
          <w:w w:val="95"/>
          <w:lang w:val="de-DE"/>
        </w:rPr>
        <w:t>Strukturen.</w:t>
      </w:r>
    </w:p>
    <w:p w14:paraId="5D49A2C1" w14:textId="77777777" w:rsidR="00CE237B" w:rsidRPr="0049740D" w:rsidRDefault="00C66A8C">
      <w:pPr>
        <w:pStyle w:val="Textkrper"/>
        <w:spacing w:before="2" w:line="292" w:lineRule="auto"/>
        <w:ind w:left="3156"/>
        <w:rPr>
          <w:lang w:val="de-DE"/>
        </w:rPr>
      </w:pPr>
      <w:r w:rsidRPr="0049740D">
        <w:rPr>
          <w:spacing w:val="-3"/>
          <w:w w:val="90"/>
          <w:lang w:val="de-DE"/>
        </w:rPr>
        <w:t xml:space="preserve">Strategische </w:t>
      </w:r>
      <w:r w:rsidRPr="0049740D">
        <w:rPr>
          <w:spacing w:val="-4"/>
          <w:w w:val="90"/>
          <w:lang w:val="de-DE"/>
        </w:rPr>
        <w:t xml:space="preserve">Beratung </w:t>
      </w:r>
      <w:r w:rsidRPr="0049740D">
        <w:rPr>
          <w:spacing w:val="-6"/>
          <w:w w:val="90"/>
          <w:lang w:val="de-DE"/>
        </w:rPr>
        <w:t xml:space="preserve">und Aufnahme </w:t>
      </w:r>
      <w:r w:rsidRPr="0049740D">
        <w:rPr>
          <w:w w:val="90"/>
          <w:lang w:val="de-DE"/>
        </w:rPr>
        <w:t xml:space="preserve">der </w:t>
      </w:r>
      <w:r w:rsidRPr="0049740D">
        <w:rPr>
          <w:spacing w:val="-4"/>
          <w:w w:val="90"/>
          <w:lang w:val="de-DE"/>
        </w:rPr>
        <w:t xml:space="preserve">Anforderungen </w:t>
      </w:r>
      <w:r w:rsidRPr="0049740D">
        <w:rPr>
          <w:spacing w:val="-5"/>
          <w:w w:val="90"/>
          <w:lang w:val="de-DE"/>
        </w:rPr>
        <w:t xml:space="preserve">(Tiefgehende </w:t>
      </w:r>
      <w:r w:rsidRPr="0049740D">
        <w:rPr>
          <w:spacing w:val="-4"/>
          <w:lang w:val="de-DE"/>
        </w:rPr>
        <w:t xml:space="preserve">Kenntnisse/Skills zur </w:t>
      </w:r>
      <w:r w:rsidRPr="0049740D">
        <w:rPr>
          <w:spacing w:val="-6"/>
          <w:lang w:val="de-DE"/>
        </w:rPr>
        <w:t xml:space="preserve">Aufnahme </w:t>
      </w:r>
      <w:r w:rsidRPr="0049740D">
        <w:rPr>
          <w:lang w:val="de-DE"/>
        </w:rPr>
        <w:t xml:space="preserve">von </w:t>
      </w:r>
      <w:r w:rsidRPr="0049740D">
        <w:rPr>
          <w:spacing w:val="-5"/>
          <w:lang w:val="de-DE"/>
        </w:rPr>
        <w:t>Anforderungen),</w:t>
      </w:r>
    </w:p>
    <w:p w14:paraId="6CF5B036" w14:textId="77777777" w:rsidR="00CE237B" w:rsidRPr="0049740D" w:rsidRDefault="00CE237B">
      <w:pPr>
        <w:spacing w:line="292" w:lineRule="auto"/>
        <w:rPr>
          <w:lang w:val="de-DE"/>
        </w:rPr>
        <w:sectPr w:rsidR="00CE237B" w:rsidRPr="0049740D">
          <w:type w:val="continuous"/>
          <w:pgSz w:w="11900" w:h="16840"/>
          <w:pgMar w:top="0" w:right="1020" w:bottom="500" w:left="1300" w:header="720" w:footer="720" w:gutter="0"/>
          <w:cols w:space="720"/>
        </w:sectPr>
      </w:pPr>
    </w:p>
    <w:p w14:paraId="2875E940" w14:textId="77777777" w:rsidR="00CE237B" w:rsidRPr="0049740D" w:rsidRDefault="003B3734">
      <w:pPr>
        <w:pStyle w:val="berschrift1"/>
        <w:spacing w:before="108"/>
        <w:ind w:left="116"/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546624" behindDoc="0" locked="0" layoutInCell="1" allowOverlap="1" wp14:anchorId="58B5A3EE" wp14:editId="4B5EC09F">
                <wp:simplePos x="0" y="0"/>
                <wp:positionH relativeFrom="page">
                  <wp:posOffset>4621530</wp:posOffset>
                </wp:positionH>
                <wp:positionV relativeFrom="paragraph">
                  <wp:posOffset>187959</wp:posOffset>
                </wp:positionV>
                <wp:extent cx="2211070" cy="0"/>
                <wp:effectExtent l="0" t="0" r="0" b="0"/>
                <wp:wrapNone/>
                <wp:docPr id="289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07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602EE" id="Line 245" o:spid="_x0000_s1026" style="position:absolute;z-index:2515466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3.9pt,14.8pt" to="53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" strokecolor="#244585" strokeweight=".26469mm">
                <w10:wrap anchorx="page"/>
              </v:line>
            </w:pict>
          </mc:Fallback>
        </mc:AlternateContent>
      </w:r>
      <w:r w:rsidR="00C66A8C" w:rsidRPr="0049740D">
        <w:rPr>
          <w:color w:val="244585"/>
          <w:spacing w:val="-6"/>
          <w:w w:val="105"/>
          <w:lang w:val="de-DE"/>
        </w:rPr>
        <w:t xml:space="preserve">Multi-Project- </w:t>
      </w:r>
      <w:r w:rsidR="00C66A8C" w:rsidRPr="0049740D">
        <w:rPr>
          <w:color w:val="244585"/>
          <w:w w:val="105"/>
          <w:lang w:val="de-DE"/>
        </w:rPr>
        <w:t>/</w:t>
      </w:r>
      <w:r w:rsidR="00C66A8C" w:rsidRPr="0049740D">
        <w:rPr>
          <w:color w:val="244585"/>
          <w:spacing w:val="-73"/>
          <w:w w:val="105"/>
          <w:lang w:val="de-DE"/>
        </w:rPr>
        <w:t xml:space="preserve"> </w:t>
      </w:r>
      <w:r w:rsidR="001C611D" w:rsidRPr="0049740D">
        <w:rPr>
          <w:color w:val="244585"/>
          <w:spacing w:val="-73"/>
          <w:w w:val="105"/>
          <w:lang w:val="de-DE"/>
        </w:rPr>
        <w:t xml:space="preserve"> </w:t>
      </w:r>
      <w:r w:rsidR="006B1198" w:rsidRPr="0049740D">
        <w:rPr>
          <w:color w:val="244585"/>
          <w:spacing w:val="-73"/>
          <w:w w:val="105"/>
          <w:lang w:val="de-DE"/>
        </w:rPr>
        <w:t xml:space="preserve"> </w:t>
      </w:r>
      <w:r w:rsidR="00C66A8C" w:rsidRPr="0049740D">
        <w:rPr>
          <w:color w:val="244585"/>
          <w:spacing w:val="-4"/>
          <w:w w:val="105"/>
          <w:lang w:val="de-DE"/>
        </w:rPr>
        <w:t xml:space="preserve">Program </w:t>
      </w:r>
      <w:r w:rsidR="00C66A8C" w:rsidRPr="0049740D">
        <w:rPr>
          <w:color w:val="244585"/>
          <w:spacing w:val="-3"/>
          <w:w w:val="105"/>
          <w:lang w:val="de-DE"/>
        </w:rPr>
        <w:t>Management</w:t>
      </w:r>
    </w:p>
    <w:p w14:paraId="4E8209CD" w14:textId="77777777" w:rsidR="00CE237B" w:rsidRPr="0049740D" w:rsidRDefault="00CE237B">
      <w:pPr>
        <w:pStyle w:val="Textkrper"/>
        <w:rPr>
          <w:rFonts w:ascii="Arial"/>
          <w:sz w:val="31"/>
          <w:lang w:val="de-DE"/>
        </w:rPr>
      </w:pPr>
    </w:p>
    <w:p w14:paraId="6DBED73C" w14:textId="77777777" w:rsidR="00CE237B" w:rsidRPr="0049740D" w:rsidRDefault="003B3734">
      <w:pPr>
        <w:pStyle w:val="Textkrper"/>
        <w:tabs>
          <w:tab w:val="left" w:pos="3156"/>
        </w:tabs>
        <w:ind w:left="11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D106177" wp14:editId="4877D391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7" name="Freeform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1 101"/>
                            <a:gd name="T3" fmla="*/ 161 h 61"/>
                            <a:gd name="T4" fmla="+- 0 4258 4232"/>
                            <a:gd name="T5" fmla="*/ T4 w 61"/>
                            <a:gd name="T6" fmla="+- 0 161 101"/>
                            <a:gd name="T7" fmla="*/ 161 h 61"/>
                            <a:gd name="T8" fmla="+- 0 4254 4232"/>
                            <a:gd name="T9" fmla="*/ T8 w 61"/>
                            <a:gd name="T10" fmla="+- 0 160 101"/>
                            <a:gd name="T11" fmla="*/ 160 h 61"/>
                            <a:gd name="T12" fmla="+- 0 4247 4232"/>
                            <a:gd name="T13" fmla="*/ T12 w 61"/>
                            <a:gd name="T14" fmla="+- 0 157 101"/>
                            <a:gd name="T15" fmla="*/ 157 h 61"/>
                            <a:gd name="T16" fmla="+- 0 4243 4232"/>
                            <a:gd name="T17" fmla="*/ T16 w 61"/>
                            <a:gd name="T18" fmla="+- 0 155 101"/>
                            <a:gd name="T19" fmla="*/ 155 h 61"/>
                            <a:gd name="T20" fmla="+- 0 4241 4232"/>
                            <a:gd name="T21" fmla="*/ T20 w 61"/>
                            <a:gd name="T22" fmla="+- 0 152 101"/>
                            <a:gd name="T23" fmla="*/ 152 h 61"/>
                            <a:gd name="T24" fmla="+- 0 4238 4232"/>
                            <a:gd name="T25" fmla="*/ T24 w 61"/>
                            <a:gd name="T26" fmla="+- 0 149 101"/>
                            <a:gd name="T27" fmla="*/ 149 h 61"/>
                            <a:gd name="T28" fmla="+- 0 4236 4232"/>
                            <a:gd name="T29" fmla="*/ T28 w 61"/>
                            <a:gd name="T30" fmla="+- 0 146 101"/>
                            <a:gd name="T31" fmla="*/ 146 h 61"/>
                            <a:gd name="T32" fmla="+- 0 4234 4232"/>
                            <a:gd name="T33" fmla="*/ T32 w 61"/>
                            <a:gd name="T34" fmla="+- 0 142 101"/>
                            <a:gd name="T35" fmla="*/ 142 h 61"/>
                            <a:gd name="T36" fmla="+- 0 4233 4232"/>
                            <a:gd name="T37" fmla="*/ T36 w 61"/>
                            <a:gd name="T38" fmla="+- 0 138 101"/>
                            <a:gd name="T39" fmla="*/ 138 h 61"/>
                            <a:gd name="T40" fmla="+- 0 4232 4232"/>
                            <a:gd name="T41" fmla="*/ T40 w 61"/>
                            <a:gd name="T42" fmla="+- 0 135 101"/>
                            <a:gd name="T43" fmla="*/ 135 h 61"/>
                            <a:gd name="T44" fmla="+- 0 4232 4232"/>
                            <a:gd name="T45" fmla="*/ T44 w 61"/>
                            <a:gd name="T46" fmla="+- 0 127 101"/>
                            <a:gd name="T47" fmla="*/ 127 h 61"/>
                            <a:gd name="T48" fmla="+- 0 4241 4232"/>
                            <a:gd name="T49" fmla="*/ T48 w 61"/>
                            <a:gd name="T50" fmla="+- 0 109 101"/>
                            <a:gd name="T51" fmla="*/ 109 h 61"/>
                            <a:gd name="T52" fmla="+- 0 4243 4232"/>
                            <a:gd name="T53" fmla="*/ T52 w 61"/>
                            <a:gd name="T54" fmla="+- 0 107 101"/>
                            <a:gd name="T55" fmla="*/ 107 h 61"/>
                            <a:gd name="T56" fmla="+- 0 4247 4232"/>
                            <a:gd name="T57" fmla="*/ T56 w 61"/>
                            <a:gd name="T58" fmla="+- 0 104 101"/>
                            <a:gd name="T59" fmla="*/ 104 h 61"/>
                            <a:gd name="T60" fmla="+- 0 4254 4232"/>
                            <a:gd name="T61" fmla="*/ T60 w 61"/>
                            <a:gd name="T62" fmla="+- 0 101 101"/>
                            <a:gd name="T63" fmla="*/ 101 h 61"/>
                            <a:gd name="T64" fmla="+- 0 4258 4232"/>
                            <a:gd name="T65" fmla="*/ T64 w 61"/>
                            <a:gd name="T66" fmla="+- 0 101 101"/>
                            <a:gd name="T67" fmla="*/ 101 h 61"/>
                            <a:gd name="T68" fmla="+- 0 4266 4232"/>
                            <a:gd name="T69" fmla="*/ T68 w 61"/>
                            <a:gd name="T70" fmla="+- 0 101 101"/>
                            <a:gd name="T71" fmla="*/ 101 h 61"/>
                            <a:gd name="T72" fmla="+- 0 4270 4232"/>
                            <a:gd name="T73" fmla="*/ T72 w 61"/>
                            <a:gd name="T74" fmla="+- 0 101 101"/>
                            <a:gd name="T75" fmla="*/ 101 h 61"/>
                            <a:gd name="T76" fmla="+- 0 4277 4232"/>
                            <a:gd name="T77" fmla="*/ T76 w 61"/>
                            <a:gd name="T78" fmla="+- 0 104 101"/>
                            <a:gd name="T79" fmla="*/ 104 h 61"/>
                            <a:gd name="T80" fmla="+- 0 4280 4232"/>
                            <a:gd name="T81" fmla="*/ T80 w 61"/>
                            <a:gd name="T82" fmla="+- 0 107 101"/>
                            <a:gd name="T83" fmla="*/ 107 h 61"/>
                            <a:gd name="T84" fmla="+- 0 4283 4232"/>
                            <a:gd name="T85" fmla="*/ T84 w 61"/>
                            <a:gd name="T86" fmla="+- 0 109 101"/>
                            <a:gd name="T87" fmla="*/ 109 h 61"/>
                            <a:gd name="T88" fmla="+- 0 4286 4232"/>
                            <a:gd name="T89" fmla="*/ T88 w 61"/>
                            <a:gd name="T90" fmla="+- 0 112 101"/>
                            <a:gd name="T91" fmla="*/ 112 h 61"/>
                            <a:gd name="T92" fmla="+- 0 4288 4232"/>
                            <a:gd name="T93" fmla="*/ T92 w 61"/>
                            <a:gd name="T94" fmla="+- 0 115 101"/>
                            <a:gd name="T95" fmla="*/ 115 h 61"/>
                            <a:gd name="T96" fmla="+- 0 4290 4232"/>
                            <a:gd name="T97" fmla="*/ T96 w 61"/>
                            <a:gd name="T98" fmla="+- 0 119 101"/>
                            <a:gd name="T99" fmla="*/ 119 h 61"/>
                            <a:gd name="T100" fmla="+- 0 4291 4232"/>
                            <a:gd name="T101" fmla="*/ T100 w 61"/>
                            <a:gd name="T102" fmla="+- 0 123 101"/>
                            <a:gd name="T103" fmla="*/ 123 h 61"/>
                            <a:gd name="T104" fmla="+- 0 4292 4232"/>
                            <a:gd name="T105" fmla="*/ T104 w 61"/>
                            <a:gd name="T106" fmla="+- 0 127 101"/>
                            <a:gd name="T107" fmla="*/ 127 h 61"/>
                            <a:gd name="T108" fmla="+- 0 4292 4232"/>
                            <a:gd name="T109" fmla="*/ T108 w 61"/>
                            <a:gd name="T110" fmla="+- 0 135 101"/>
                            <a:gd name="T111" fmla="*/ 135 h 61"/>
                            <a:gd name="T112" fmla="+- 0 4283 4232"/>
                            <a:gd name="T113" fmla="*/ T112 w 61"/>
                            <a:gd name="T114" fmla="+- 0 152 101"/>
                            <a:gd name="T115" fmla="*/ 152 h 61"/>
                            <a:gd name="T116" fmla="+- 0 4280 4232"/>
                            <a:gd name="T117" fmla="*/ T116 w 61"/>
                            <a:gd name="T118" fmla="+- 0 155 101"/>
                            <a:gd name="T119" fmla="*/ 155 h 61"/>
                            <a:gd name="T120" fmla="+- 0 4277 4232"/>
                            <a:gd name="T121" fmla="*/ T120 w 61"/>
                            <a:gd name="T122" fmla="+- 0 157 101"/>
                            <a:gd name="T123" fmla="*/ 157 h 61"/>
                            <a:gd name="T124" fmla="+- 0 4270 4232"/>
                            <a:gd name="T125" fmla="*/ T124 w 61"/>
                            <a:gd name="T126" fmla="+- 0 160 101"/>
                            <a:gd name="T127" fmla="*/ 160 h 61"/>
                            <a:gd name="T128" fmla="+- 0 4266 4232"/>
                            <a:gd name="T129" fmla="*/ T128 w 61"/>
                            <a:gd name="T130" fmla="+- 0 161 101"/>
                            <a:gd name="T131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48AEB" id="Freeform 244" o:spid="_x0000_s1026" style="position:absolute;margin-left:211.6pt;margin-top:5.05pt;width:3.05pt;height:3.0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2235;16510,102235;13970,101600;9525,99695;6985,98425;5715,96520;3810,94615;2540,92710;1270,90170;635,87630;0,85725;0,80645;5715,69215;6985,67945;9525,66040;13970,64135;16510,64135;21590,64135;24130,64135;28575,66040;30480,67945;32385,69215;34290,71120;35560,73025;36830,75565;37465,78105;38100,80645;38100,85725;32385,96520;30480,98425;28575,99695;24130,101600;21590,10223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rFonts w:ascii="Arial"/>
          <w:spacing w:val="-7"/>
          <w:lang w:val="de-DE"/>
        </w:rPr>
        <w:t xml:space="preserve">Meine </w:t>
      </w:r>
      <w:r w:rsidR="00C66A8C" w:rsidRPr="0049740D">
        <w:rPr>
          <w:rFonts w:ascii="Arial"/>
          <w:lang w:val="de-DE"/>
        </w:rPr>
        <w:t>Aufgaben</w:t>
      </w:r>
      <w:r w:rsidR="00C66A8C" w:rsidRPr="0049740D">
        <w:rPr>
          <w:rFonts w:ascii="Arial"/>
          <w:spacing w:val="-15"/>
          <w:lang w:val="de-DE"/>
        </w:rPr>
        <w:t xml:space="preserve"> </w:t>
      </w:r>
      <w:r w:rsidR="00C66A8C" w:rsidRPr="0049740D">
        <w:rPr>
          <w:rFonts w:ascii="Arial"/>
          <w:spacing w:val="-3"/>
          <w:lang w:val="de-DE"/>
        </w:rPr>
        <w:t>im</w:t>
      </w:r>
      <w:r w:rsidR="00C66A8C" w:rsidRPr="0049740D">
        <w:rPr>
          <w:rFonts w:ascii="Arial"/>
          <w:spacing w:val="-8"/>
          <w:lang w:val="de-DE"/>
        </w:rPr>
        <w:t xml:space="preserve"> </w:t>
      </w:r>
      <w:r w:rsidR="00C66A8C" w:rsidRPr="0049740D">
        <w:rPr>
          <w:rFonts w:ascii="Arial"/>
          <w:spacing w:val="-4"/>
          <w:lang w:val="de-DE"/>
        </w:rPr>
        <w:t>MPM</w:t>
      </w:r>
      <w:r w:rsidR="00C66A8C" w:rsidRPr="0049740D">
        <w:rPr>
          <w:rFonts w:ascii="Arial"/>
          <w:spacing w:val="-4"/>
          <w:lang w:val="de-DE"/>
        </w:rPr>
        <w:tab/>
      </w:r>
      <w:r w:rsidR="00C66A8C" w:rsidRPr="0049740D">
        <w:rPr>
          <w:spacing w:val="-5"/>
          <w:w w:val="95"/>
          <w:position w:val="2"/>
          <w:lang w:val="de-DE"/>
        </w:rPr>
        <w:t>Planung</w:t>
      </w:r>
      <w:r w:rsidR="00C66A8C" w:rsidRPr="0049740D">
        <w:rPr>
          <w:spacing w:val="-42"/>
          <w:w w:val="95"/>
          <w:position w:val="2"/>
          <w:lang w:val="de-DE"/>
        </w:rPr>
        <w:t xml:space="preserve"> </w:t>
      </w:r>
      <w:r w:rsidR="00C66A8C" w:rsidRPr="0049740D">
        <w:rPr>
          <w:spacing w:val="-6"/>
          <w:w w:val="95"/>
          <w:position w:val="2"/>
          <w:lang w:val="de-DE"/>
        </w:rPr>
        <w:t>und</w:t>
      </w:r>
      <w:r w:rsidR="00C66A8C" w:rsidRPr="0049740D">
        <w:rPr>
          <w:spacing w:val="-34"/>
          <w:w w:val="95"/>
          <w:position w:val="2"/>
          <w:lang w:val="de-DE"/>
        </w:rPr>
        <w:t xml:space="preserve"> </w:t>
      </w:r>
      <w:r w:rsidR="00C66A8C" w:rsidRPr="0049740D">
        <w:rPr>
          <w:spacing w:val="-2"/>
          <w:w w:val="95"/>
          <w:position w:val="2"/>
          <w:lang w:val="de-DE"/>
        </w:rPr>
        <w:t>Aufbau</w:t>
      </w:r>
      <w:r w:rsidR="00C66A8C" w:rsidRPr="0049740D">
        <w:rPr>
          <w:spacing w:val="-42"/>
          <w:w w:val="95"/>
          <w:position w:val="2"/>
          <w:lang w:val="de-DE"/>
        </w:rPr>
        <w:t xml:space="preserve"> </w:t>
      </w:r>
      <w:r w:rsidR="00C66A8C" w:rsidRPr="0049740D">
        <w:rPr>
          <w:w w:val="95"/>
          <w:position w:val="2"/>
          <w:lang w:val="de-DE"/>
        </w:rPr>
        <w:t>des</w:t>
      </w:r>
      <w:r w:rsidR="00C66A8C" w:rsidRPr="0049740D">
        <w:rPr>
          <w:spacing w:val="-34"/>
          <w:w w:val="95"/>
          <w:position w:val="2"/>
          <w:lang w:val="de-DE"/>
        </w:rPr>
        <w:t xml:space="preserve"> </w:t>
      </w:r>
      <w:r w:rsidR="00C66A8C" w:rsidRPr="0049740D">
        <w:rPr>
          <w:spacing w:val="-3"/>
          <w:w w:val="95"/>
          <w:position w:val="2"/>
          <w:lang w:val="de-DE"/>
        </w:rPr>
        <w:t>MPM</w:t>
      </w:r>
    </w:p>
    <w:p w14:paraId="4D5409DD" w14:textId="77777777" w:rsidR="00CE237B" w:rsidRPr="0049740D" w:rsidRDefault="003B3734">
      <w:pPr>
        <w:pStyle w:val="Textkrper"/>
        <w:spacing w:before="42" w:line="292" w:lineRule="auto"/>
        <w:ind w:left="3156" w:right="469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7FC4A80" wp14:editId="64C2EEC2">
                <wp:simplePos x="0" y="0"/>
                <wp:positionH relativeFrom="page">
                  <wp:posOffset>2687320</wp:posOffset>
                </wp:positionH>
                <wp:positionV relativeFrom="paragraph">
                  <wp:posOffset>87630</wp:posOffset>
                </wp:positionV>
                <wp:extent cx="38735" cy="38735"/>
                <wp:effectExtent l="0" t="0" r="0" b="0"/>
                <wp:wrapNone/>
                <wp:docPr id="18" name="Freeform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98 138"/>
                            <a:gd name="T3" fmla="*/ 198 h 61"/>
                            <a:gd name="T4" fmla="+- 0 4258 4232"/>
                            <a:gd name="T5" fmla="*/ T4 w 61"/>
                            <a:gd name="T6" fmla="+- 0 198 138"/>
                            <a:gd name="T7" fmla="*/ 198 h 61"/>
                            <a:gd name="T8" fmla="+- 0 4254 4232"/>
                            <a:gd name="T9" fmla="*/ T8 w 61"/>
                            <a:gd name="T10" fmla="+- 0 197 138"/>
                            <a:gd name="T11" fmla="*/ 197 h 61"/>
                            <a:gd name="T12" fmla="+- 0 4247 4232"/>
                            <a:gd name="T13" fmla="*/ T12 w 61"/>
                            <a:gd name="T14" fmla="+- 0 194 138"/>
                            <a:gd name="T15" fmla="*/ 194 h 61"/>
                            <a:gd name="T16" fmla="+- 0 4243 4232"/>
                            <a:gd name="T17" fmla="*/ T16 w 61"/>
                            <a:gd name="T18" fmla="+- 0 192 138"/>
                            <a:gd name="T19" fmla="*/ 192 h 61"/>
                            <a:gd name="T20" fmla="+- 0 4241 4232"/>
                            <a:gd name="T21" fmla="*/ T20 w 61"/>
                            <a:gd name="T22" fmla="+- 0 189 138"/>
                            <a:gd name="T23" fmla="*/ 189 h 61"/>
                            <a:gd name="T24" fmla="+- 0 4238 4232"/>
                            <a:gd name="T25" fmla="*/ T24 w 61"/>
                            <a:gd name="T26" fmla="+- 0 186 138"/>
                            <a:gd name="T27" fmla="*/ 186 h 61"/>
                            <a:gd name="T28" fmla="+- 0 4236 4232"/>
                            <a:gd name="T29" fmla="*/ T28 w 61"/>
                            <a:gd name="T30" fmla="+- 0 183 138"/>
                            <a:gd name="T31" fmla="*/ 183 h 61"/>
                            <a:gd name="T32" fmla="+- 0 4234 4232"/>
                            <a:gd name="T33" fmla="*/ T32 w 61"/>
                            <a:gd name="T34" fmla="+- 0 179 138"/>
                            <a:gd name="T35" fmla="*/ 179 h 61"/>
                            <a:gd name="T36" fmla="+- 0 4233 4232"/>
                            <a:gd name="T37" fmla="*/ T36 w 61"/>
                            <a:gd name="T38" fmla="+- 0 175 138"/>
                            <a:gd name="T39" fmla="*/ 175 h 61"/>
                            <a:gd name="T40" fmla="+- 0 4232 4232"/>
                            <a:gd name="T41" fmla="*/ T40 w 61"/>
                            <a:gd name="T42" fmla="+- 0 172 138"/>
                            <a:gd name="T43" fmla="*/ 172 h 61"/>
                            <a:gd name="T44" fmla="+- 0 4232 4232"/>
                            <a:gd name="T45" fmla="*/ T44 w 61"/>
                            <a:gd name="T46" fmla="+- 0 164 138"/>
                            <a:gd name="T47" fmla="*/ 164 h 61"/>
                            <a:gd name="T48" fmla="+- 0 4241 4232"/>
                            <a:gd name="T49" fmla="*/ T48 w 61"/>
                            <a:gd name="T50" fmla="+- 0 146 138"/>
                            <a:gd name="T51" fmla="*/ 146 h 61"/>
                            <a:gd name="T52" fmla="+- 0 4243 4232"/>
                            <a:gd name="T53" fmla="*/ T52 w 61"/>
                            <a:gd name="T54" fmla="+- 0 144 138"/>
                            <a:gd name="T55" fmla="*/ 144 h 61"/>
                            <a:gd name="T56" fmla="+- 0 4247 4232"/>
                            <a:gd name="T57" fmla="*/ T56 w 61"/>
                            <a:gd name="T58" fmla="+- 0 141 138"/>
                            <a:gd name="T59" fmla="*/ 141 h 61"/>
                            <a:gd name="T60" fmla="+- 0 4254 4232"/>
                            <a:gd name="T61" fmla="*/ T60 w 61"/>
                            <a:gd name="T62" fmla="+- 0 138 138"/>
                            <a:gd name="T63" fmla="*/ 138 h 61"/>
                            <a:gd name="T64" fmla="+- 0 4258 4232"/>
                            <a:gd name="T65" fmla="*/ T64 w 61"/>
                            <a:gd name="T66" fmla="+- 0 138 138"/>
                            <a:gd name="T67" fmla="*/ 138 h 61"/>
                            <a:gd name="T68" fmla="+- 0 4266 4232"/>
                            <a:gd name="T69" fmla="*/ T68 w 61"/>
                            <a:gd name="T70" fmla="+- 0 138 138"/>
                            <a:gd name="T71" fmla="*/ 138 h 61"/>
                            <a:gd name="T72" fmla="+- 0 4270 4232"/>
                            <a:gd name="T73" fmla="*/ T72 w 61"/>
                            <a:gd name="T74" fmla="+- 0 138 138"/>
                            <a:gd name="T75" fmla="*/ 138 h 61"/>
                            <a:gd name="T76" fmla="+- 0 4277 4232"/>
                            <a:gd name="T77" fmla="*/ T76 w 61"/>
                            <a:gd name="T78" fmla="+- 0 141 138"/>
                            <a:gd name="T79" fmla="*/ 141 h 61"/>
                            <a:gd name="T80" fmla="+- 0 4280 4232"/>
                            <a:gd name="T81" fmla="*/ T80 w 61"/>
                            <a:gd name="T82" fmla="+- 0 144 138"/>
                            <a:gd name="T83" fmla="*/ 144 h 61"/>
                            <a:gd name="T84" fmla="+- 0 4283 4232"/>
                            <a:gd name="T85" fmla="*/ T84 w 61"/>
                            <a:gd name="T86" fmla="+- 0 146 138"/>
                            <a:gd name="T87" fmla="*/ 146 h 61"/>
                            <a:gd name="T88" fmla="+- 0 4286 4232"/>
                            <a:gd name="T89" fmla="*/ T88 w 61"/>
                            <a:gd name="T90" fmla="+- 0 149 138"/>
                            <a:gd name="T91" fmla="*/ 149 h 61"/>
                            <a:gd name="T92" fmla="+- 0 4288 4232"/>
                            <a:gd name="T93" fmla="*/ T92 w 61"/>
                            <a:gd name="T94" fmla="+- 0 152 138"/>
                            <a:gd name="T95" fmla="*/ 152 h 61"/>
                            <a:gd name="T96" fmla="+- 0 4290 4232"/>
                            <a:gd name="T97" fmla="*/ T96 w 61"/>
                            <a:gd name="T98" fmla="+- 0 156 138"/>
                            <a:gd name="T99" fmla="*/ 156 h 61"/>
                            <a:gd name="T100" fmla="+- 0 4291 4232"/>
                            <a:gd name="T101" fmla="*/ T100 w 61"/>
                            <a:gd name="T102" fmla="+- 0 160 138"/>
                            <a:gd name="T103" fmla="*/ 160 h 61"/>
                            <a:gd name="T104" fmla="+- 0 4292 4232"/>
                            <a:gd name="T105" fmla="*/ T104 w 61"/>
                            <a:gd name="T106" fmla="+- 0 164 138"/>
                            <a:gd name="T107" fmla="*/ 164 h 61"/>
                            <a:gd name="T108" fmla="+- 0 4292 4232"/>
                            <a:gd name="T109" fmla="*/ T108 w 61"/>
                            <a:gd name="T110" fmla="+- 0 172 138"/>
                            <a:gd name="T111" fmla="*/ 172 h 61"/>
                            <a:gd name="T112" fmla="+- 0 4283 4232"/>
                            <a:gd name="T113" fmla="*/ T112 w 61"/>
                            <a:gd name="T114" fmla="+- 0 189 138"/>
                            <a:gd name="T115" fmla="*/ 189 h 61"/>
                            <a:gd name="T116" fmla="+- 0 4280 4232"/>
                            <a:gd name="T117" fmla="*/ T116 w 61"/>
                            <a:gd name="T118" fmla="+- 0 192 138"/>
                            <a:gd name="T119" fmla="*/ 192 h 61"/>
                            <a:gd name="T120" fmla="+- 0 4277 4232"/>
                            <a:gd name="T121" fmla="*/ T120 w 61"/>
                            <a:gd name="T122" fmla="+- 0 194 138"/>
                            <a:gd name="T123" fmla="*/ 194 h 61"/>
                            <a:gd name="T124" fmla="+- 0 4270 4232"/>
                            <a:gd name="T125" fmla="*/ T124 w 61"/>
                            <a:gd name="T126" fmla="+- 0 197 138"/>
                            <a:gd name="T127" fmla="*/ 197 h 61"/>
                            <a:gd name="T128" fmla="+- 0 4266 4232"/>
                            <a:gd name="T129" fmla="*/ T128 w 61"/>
                            <a:gd name="T130" fmla="+- 0 198 138"/>
                            <a:gd name="T131" fmla="*/ 1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6636E" id="Freeform 243" o:spid="_x0000_s1026" style="position:absolute;margin-left:211.6pt;margin-top:6.9pt;width:3.05pt;height:3.05pt;z-index: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25730;16510,125730;13970,125095;9525,123190;6985,121920;5715,120015;3810,118110;2540,116205;1270,113665;635,111125;0,109220;0,104140;5715,92710;6985,91440;9525,89535;13970,87630;16510,87630;21590,87630;24130,87630;28575,89535;30480,91440;32385,92710;34290,94615;35560,96520;36830,99060;37465,101600;38100,104140;38100,109220;32385,120015;30480,121920;28575,123190;24130,125095;21590,12573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5"/>
          <w:w w:val="90"/>
          <w:lang w:val="de-DE"/>
        </w:rPr>
        <w:t xml:space="preserve">Strukturierung </w:t>
      </w:r>
      <w:r w:rsidR="00C66A8C" w:rsidRPr="0049740D">
        <w:rPr>
          <w:w w:val="90"/>
          <w:lang w:val="de-DE"/>
        </w:rPr>
        <w:t xml:space="preserve">des </w:t>
      </w:r>
      <w:r w:rsidR="00C66A8C" w:rsidRPr="0049740D">
        <w:rPr>
          <w:spacing w:val="-3"/>
          <w:w w:val="90"/>
          <w:lang w:val="de-DE"/>
        </w:rPr>
        <w:t xml:space="preserve">MPM </w:t>
      </w:r>
      <w:r w:rsidR="00C66A8C" w:rsidRPr="0049740D">
        <w:rPr>
          <w:w w:val="90"/>
          <w:lang w:val="de-DE"/>
        </w:rPr>
        <w:t xml:space="preserve">nach </w:t>
      </w:r>
      <w:r w:rsidR="00C66A8C" w:rsidRPr="0049740D">
        <w:rPr>
          <w:spacing w:val="-3"/>
          <w:w w:val="90"/>
          <w:lang w:val="de-DE"/>
        </w:rPr>
        <w:t xml:space="preserve">Programmen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3"/>
          <w:w w:val="90"/>
          <w:lang w:val="de-DE"/>
        </w:rPr>
        <w:t xml:space="preserve">Kategorisierung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lang w:val="de-DE"/>
        </w:rPr>
        <w:t>Projekte</w:t>
      </w:r>
    </w:p>
    <w:p w14:paraId="2C0B40DF" w14:textId="77777777" w:rsidR="00CE237B" w:rsidRPr="0049740D" w:rsidRDefault="003B3734">
      <w:pPr>
        <w:pStyle w:val="Textkrper"/>
        <w:spacing w:before="2" w:line="292" w:lineRule="auto"/>
        <w:ind w:left="315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54E75A6" wp14:editId="4E042DBB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9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83 4232"/>
                            <a:gd name="T113" fmla="*/ T112 w 61"/>
                            <a:gd name="T114" fmla="+- 0 149 98"/>
                            <a:gd name="T115" fmla="*/ 149 h 61"/>
                            <a:gd name="T116" fmla="+- 0 4280 4232"/>
                            <a:gd name="T117" fmla="*/ T116 w 61"/>
                            <a:gd name="T118" fmla="+- 0 152 98"/>
                            <a:gd name="T119" fmla="*/ 152 h 61"/>
                            <a:gd name="T120" fmla="+- 0 4277 4232"/>
                            <a:gd name="T121" fmla="*/ T120 w 61"/>
                            <a:gd name="T122" fmla="+- 0 154 98"/>
                            <a:gd name="T123" fmla="*/ 154 h 61"/>
                            <a:gd name="T124" fmla="+- 0 4270 4232"/>
                            <a:gd name="T125" fmla="*/ T124 w 61"/>
                            <a:gd name="T126" fmla="+- 0 157 98"/>
                            <a:gd name="T127" fmla="*/ 157 h 61"/>
                            <a:gd name="T128" fmla="+- 0 4266 4232"/>
                            <a:gd name="T129" fmla="*/ T128 w 61"/>
                            <a:gd name="T130" fmla="+- 0 158 98"/>
                            <a:gd name="T13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985F4" id="Freeform 242" o:spid="_x0000_s1026" style="position:absolute;margin-left:211.6pt;margin-top:4.9pt;width:3.05pt;height:3.05pt;z-index: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2385,94615;30480,96520;28575,97790;24130,99695;21590,10033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lang w:val="de-DE"/>
        </w:rPr>
        <w:t xml:space="preserve">Portfoliomanagement </w:t>
      </w:r>
      <w:r w:rsidR="00C66A8C" w:rsidRPr="0049740D">
        <w:rPr>
          <w:spacing w:val="-5"/>
          <w:lang w:val="de-DE"/>
        </w:rPr>
        <w:t xml:space="preserve">kommerzieller </w:t>
      </w:r>
      <w:r w:rsidR="00C66A8C" w:rsidRPr="0049740D">
        <w:rPr>
          <w:lang w:val="de-DE"/>
        </w:rPr>
        <w:t xml:space="preserve">Produktportfolios, </w:t>
      </w:r>
      <w:r w:rsidR="00C66A8C" w:rsidRPr="0049740D">
        <w:rPr>
          <w:spacing w:val="-4"/>
          <w:w w:val="90"/>
          <w:lang w:val="de-DE"/>
        </w:rPr>
        <w:t>Projektmanagement</w:t>
      </w:r>
      <w:r w:rsidR="00C66A8C" w:rsidRPr="0049740D">
        <w:rPr>
          <w:spacing w:val="-1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im</w:t>
      </w:r>
      <w:r w:rsidR="00C66A8C" w:rsidRPr="0049740D">
        <w:rPr>
          <w:spacing w:val="-23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Bereich</w:t>
      </w:r>
      <w:r w:rsidR="00C66A8C" w:rsidRPr="0049740D">
        <w:rPr>
          <w:spacing w:val="-24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Sales</w:t>
      </w:r>
      <w:r w:rsidR="00C66A8C" w:rsidRPr="0049740D">
        <w:rPr>
          <w:spacing w:val="-12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12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Marketing,</w:t>
      </w:r>
      <w:r w:rsidR="00C66A8C" w:rsidRPr="0049740D">
        <w:rPr>
          <w:spacing w:val="-20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Projektplanung</w:t>
      </w:r>
      <w:r w:rsidR="00C66A8C" w:rsidRPr="0049740D">
        <w:rPr>
          <w:spacing w:val="-24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lang w:val="de-DE"/>
        </w:rPr>
        <w:t>Projektpräsentation</w:t>
      </w:r>
    </w:p>
    <w:p w14:paraId="46C47FD5" w14:textId="77777777" w:rsidR="00CE237B" w:rsidRPr="0049740D" w:rsidRDefault="003B3734">
      <w:pPr>
        <w:pStyle w:val="Textkrper"/>
        <w:spacing w:before="4" w:line="292" w:lineRule="auto"/>
        <w:ind w:left="3156" w:right="156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115B4344" wp14:editId="7530437E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0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9 100"/>
                            <a:gd name="T11" fmla="*/ 159 h 61"/>
                            <a:gd name="T12" fmla="+- 0 4247 4232"/>
                            <a:gd name="T13" fmla="*/ T12 w 61"/>
                            <a:gd name="T14" fmla="+- 0 156 100"/>
                            <a:gd name="T15" fmla="*/ 156 h 61"/>
                            <a:gd name="T16" fmla="+- 0 4243 4232"/>
                            <a:gd name="T17" fmla="*/ T16 w 61"/>
                            <a:gd name="T18" fmla="+- 0 154 100"/>
                            <a:gd name="T19" fmla="*/ 154 h 61"/>
                            <a:gd name="T20" fmla="+- 0 4241 4232"/>
                            <a:gd name="T21" fmla="*/ T20 w 61"/>
                            <a:gd name="T22" fmla="+- 0 151 100"/>
                            <a:gd name="T23" fmla="*/ 151 h 61"/>
                            <a:gd name="T24" fmla="+- 0 4238 4232"/>
                            <a:gd name="T25" fmla="*/ T24 w 61"/>
                            <a:gd name="T26" fmla="+- 0 148 100"/>
                            <a:gd name="T27" fmla="*/ 148 h 61"/>
                            <a:gd name="T28" fmla="+- 0 4236 4232"/>
                            <a:gd name="T29" fmla="*/ T28 w 61"/>
                            <a:gd name="T30" fmla="+- 0 145 100"/>
                            <a:gd name="T31" fmla="*/ 145 h 61"/>
                            <a:gd name="T32" fmla="+- 0 4234 4232"/>
                            <a:gd name="T33" fmla="*/ T32 w 61"/>
                            <a:gd name="T34" fmla="+- 0 141 100"/>
                            <a:gd name="T35" fmla="*/ 141 h 61"/>
                            <a:gd name="T36" fmla="+- 0 4233 4232"/>
                            <a:gd name="T37" fmla="*/ T36 w 61"/>
                            <a:gd name="T38" fmla="+- 0 137 100"/>
                            <a:gd name="T39" fmla="*/ 137 h 61"/>
                            <a:gd name="T40" fmla="+- 0 4232 4232"/>
                            <a:gd name="T41" fmla="*/ T40 w 61"/>
                            <a:gd name="T42" fmla="+- 0 134 100"/>
                            <a:gd name="T43" fmla="*/ 134 h 61"/>
                            <a:gd name="T44" fmla="+- 0 4232 4232"/>
                            <a:gd name="T45" fmla="*/ T44 w 61"/>
                            <a:gd name="T46" fmla="+- 0 126 100"/>
                            <a:gd name="T47" fmla="*/ 126 h 61"/>
                            <a:gd name="T48" fmla="+- 0 4241 4232"/>
                            <a:gd name="T49" fmla="*/ T48 w 61"/>
                            <a:gd name="T50" fmla="+- 0 108 100"/>
                            <a:gd name="T51" fmla="*/ 108 h 61"/>
                            <a:gd name="T52" fmla="+- 0 4243 4232"/>
                            <a:gd name="T53" fmla="*/ T52 w 61"/>
                            <a:gd name="T54" fmla="+- 0 106 100"/>
                            <a:gd name="T55" fmla="*/ 106 h 61"/>
                            <a:gd name="T56" fmla="+- 0 4247 4232"/>
                            <a:gd name="T57" fmla="*/ T56 w 61"/>
                            <a:gd name="T58" fmla="+- 0 103 100"/>
                            <a:gd name="T59" fmla="*/ 103 h 61"/>
                            <a:gd name="T60" fmla="+- 0 4254 4232"/>
                            <a:gd name="T61" fmla="*/ T60 w 61"/>
                            <a:gd name="T62" fmla="+- 0 100 100"/>
                            <a:gd name="T63" fmla="*/ 100 h 61"/>
                            <a:gd name="T64" fmla="+- 0 4258 4232"/>
                            <a:gd name="T65" fmla="*/ T64 w 61"/>
                            <a:gd name="T66" fmla="+- 0 100 100"/>
                            <a:gd name="T67" fmla="*/ 100 h 61"/>
                            <a:gd name="T68" fmla="+- 0 4266 4232"/>
                            <a:gd name="T69" fmla="*/ T68 w 61"/>
                            <a:gd name="T70" fmla="+- 0 100 100"/>
                            <a:gd name="T71" fmla="*/ 100 h 61"/>
                            <a:gd name="T72" fmla="+- 0 4270 4232"/>
                            <a:gd name="T73" fmla="*/ T72 w 61"/>
                            <a:gd name="T74" fmla="+- 0 100 100"/>
                            <a:gd name="T75" fmla="*/ 100 h 61"/>
                            <a:gd name="T76" fmla="+- 0 4277 4232"/>
                            <a:gd name="T77" fmla="*/ T76 w 61"/>
                            <a:gd name="T78" fmla="+- 0 103 100"/>
                            <a:gd name="T79" fmla="*/ 103 h 61"/>
                            <a:gd name="T80" fmla="+- 0 4280 4232"/>
                            <a:gd name="T81" fmla="*/ T80 w 61"/>
                            <a:gd name="T82" fmla="+- 0 106 100"/>
                            <a:gd name="T83" fmla="*/ 106 h 61"/>
                            <a:gd name="T84" fmla="+- 0 4283 4232"/>
                            <a:gd name="T85" fmla="*/ T84 w 61"/>
                            <a:gd name="T86" fmla="+- 0 108 100"/>
                            <a:gd name="T87" fmla="*/ 108 h 61"/>
                            <a:gd name="T88" fmla="+- 0 4286 4232"/>
                            <a:gd name="T89" fmla="*/ T88 w 61"/>
                            <a:gd name="T90" fmla="+- 0 111 100"/>
                            <a:gd name="T91" fmla="*/ 111 h 61"/>
                            <a:gd name="T92" fmla="+- 0 4288 4232"/>
                            <a:gd name="T93" fmla="*/ T92 w 61"/>
                            <a:gd name="T94" fmla="+- 0 114 100"/>
                            <a:gd name="T95" fmla="*/ 114 h 61"/>
                            <a:gd name="T96" fmla="+- 0 4290 4232"/>
                            <a:gd name="T97" fmla="*/ T96 w 61"/>
                            <a:gd name="T98" fmla="+- 0 118 100"/>
                            <a:gd name="T99" fmla="*/ 118 h 61"/>
                            <a:gd name="T100" fmla="+- 0 4291 4232"/>
                            <a:gd name="T101" fmla="*/ T100 w 61"/>
                            <a:gd name="T102" fmla="+- 0 122 100"/>
                            <a:gd name="T103" fmla="*/ 122 h 61"/>
                            <a:gd name="T104" fmla="+- 0 4292 4232"/>
                            <a:gd name="T105" fmla="*/ T104 w 61"/>
                            <a:gd name="T106" fmla="+- 0 126 100"/>
                            <a:gd name="T107" fmla="*/ 126 h 61"/>
                            <a:gd name="T108" fmla="+- 0 4292 4232"/>
                            <a:gd name="T109" fmla="*/ T108 w 61"/>
                            <a:gd name="T110" fmla="+- 0 134 100"/>
                            <a:gd name="T111" fmla="*/ 134 h 61"/>
                            <a:gd name="T112" fmla="+- 0 4291 4232"/>
                            <a:gd name="T113" fmla="*/ T112 w 61"/>
                            <a:gd name="T114" fmla="+- 0 137 100"/>
                            <a:gd name="T115" fmla="*/ 137 h 61"/>
                            <a:gd name="T116" fmla="+- 0 4290 4232"/>
                            <a:gd name="T117" fmla="*/ T116 w 61"/>
                            <a:gd name="T118" fmla="+- 0 141 100"/>
                            <a:gd name="T119" fmla="*/ 141 h 61"/>
                            <a:gd name="T120" fmla="+- 0 4288 4232"/>
                            <a:gd name="T121" fmla="*/ T120 w 61"/>
                            <a:gd name="T122" fmla="+- 0 145 100"/>
                            <a:gd name="T123" fmla="*/ 145 h 61"/>
                            <a:gd name="T124" fmla="+- 0 4286 4232"/>
                            <a:gd name="T125" fmla="*/ T124 w 61"/>
                            <a:gd name="T126" fmla="+- 0 148 100"/>
                            <a:gd name="T127" fmla="*/ 148 h 61"/>
                            <a:gd name="T128" fmla="+- 0 4283 4232"/>
                            <a:gd name="T129" fmla="*/ T128 w 61"/>
                            <a:gd name="T130" fmla="+- 0 151 100"/>
                            <a:gd name="T131" fmla="*/ 151 h 61"/>
                            <a:gd name="T132" fmla="+- 0 4280 4232"/>
                            <a:gd name="T133" fmla="*/ T132 w 61"/>
                            <a:gd name="T134" fmla="+- 0 154 100"/>
                            <a:gd name="T135" fmla="*/ 154 h 61"/>
                            <a:gd name="T136" fmla="+- 0 4277 4232"/>
                            <a:gd name="T137" fmla="*/ T136 w 61"/>
                            <a:gd name="T138" fmla="+- 0 156 100"/>
                            <a:gd name="T139" fmla="*/ 156 h 61"/>
                            <a:gd name="T140" fmla="+- 0 4270 4232"/>
                            <a:gd name="T141" fmla="*/ T140 w 61"/>
                            <a:gd name="T142" fmla="+- 0 159 100"/>
                            <a:gd name="T143" fmla="*/ 159 h 61"/>
                            <a:gd name="T144" fmla="+- 0 4266 4232"/>
                            <a:gd name="T145" fmla="*/ T144 w 61"/>
                            <a:gd name="T146" fmla="+- 0 160 100"/>
                            <a:gd name="T147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C7CC" id="Freeform 241" o:spid="_x0000_s1026" style="position:absolute;margin-left:211.6pt;margin-top:5pt;width:3.05pt;height:3.05pt;z-index: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1600;16510,101600;13970,100965;9525,99060;6985,97790;5715,95885;3810,93980;2540,92075;1270,89535;635,86995;0,85090;0,80010;5715,68580;6985,67310;9525,65405;13970,63500;16510,63500;21590,63500;24130,63500;28575,65405;30480,67310;32385,68580;34290,70485;35560,72390;36830,74930;37465,77470;38100,80010;38100,85090;37465,86995;36830,89535;35560,92075;34290,93980;32385,95885;30480,97790;28575,99060;24130,100965;21590,10160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79A3707" wp14:editId="523DE3EE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21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4 385"/>
                            <a:gd name="T11" fmla="*/ 444 h 61"/>
                            <a:gd name="T12" fmla="+- 0 4247 4232"/>
                            <a:gd name="T13" fmla="*/ T12 w 61"/>
                            <a:gd name="T14" fmla="+- 0 441 385"/>
                            <a:gd name="T15" fmla="*/ 441 h 61"/>
                            <a:gd name="T16" fmla="+- 0 4243 4232"/>
                            <a:gd name="T17" fmla="*/ T16 w 61"/>
                            <a:gd name="T18" fmla="+- 0 439 385"/>
                            <a:gd name="T19" fmla="*/ 439 h 61"/>
                            <a:gd name="T20" fmla="+- 0 4241 4232"/>
                            <a:gd name="T21" fmla="*/ T20 w 61"/>
                            <a:gd name="T22" fmla="+- 0 436 385"/>
                            <a:gd name="T23" fmla="*/ 436 h 61"/>
                            <a:gd name="T24" fmla="+- 0 4238 4232"/>
                            <a:gd name="T25" fmla="*/ T24 w 61"/>
                            <a:gd name="T26" fmla="+- 0 433 385"/>
                            <a:gd name="T27" fmla="*/ 433 h 61"/>
                            <a:gd name="T28" fmla="+- 0 4236 4232"/>
                            <a:gd name="T29" fmla="*/ T28 w 61"/>
                            <a:gd name="T30" fmla="+- 0 430 385"/>
                            <a:gd name="T31" fmla="*/ 430 h 61"/>
                            <a:gd name="T32" fmla="+- 0 4234 4232"/>
                            <a:gd name="T33" fmla="*/ T32 w 61"/>
                            <a:gd name="T34" fmla="+- 0 426 385"/>
                            <a:gd name="T35" fmla="*/ 426 h 61"/>
                            <a:gd name="T36" fmla="+- 0 4233 4232"/>
                            <a:gd name="T37" fmla="*/ T36 w 61"/>
                            <a:gd name="T38" fmla="+- 0 423 385"/>
                            <a:gd name="T39" fmla="*/ 423 h 61"/>
                            <a:gd name="T40" fmla="+- 0 4232 4232"/>
                            <a:gd name="T41" fmla="*/ T40 w 61"/>
                            <a:gd name="T42" fmla="+- 0 419 385"/>
                            <a:gd name="T43" fmla="*/ 419 h 61"/>
                            <a:gd name="T44" fmla="+- 0 4232 4232"/>
                            <a:gd name="T45" fmla="*/ T44 w 61"/>
                            <a:gd name="T46" fmla="+- 0 411 385"/>
                            <a:gd name="T47" fmla="*/ 411 h 61"/>
                            <a:gd name="T48" fmla="+- 0 4241 4232"/>
                            <a:gd name="T49" fmla="*/ T48 w 61"/>
                            <a:gd name="T50" fmla="+- 0 394 385"/>
                            <a:gd name="T51" fmla="*/ 394 h 61"/>
                            <a:gd name="T52" fmla="+- 0 4243 4232"/>
                            <a:gd name="T53" fmla="*/ T52 w 61"/>
                            <a:gd name="T54" fmla="+- 0 391 385"/>
                            <a:gd name="T55" fmla="*/ 391 h 61"/>
                            <a:gd name="T56" fmla="+- 0 4247 4232"/>
                            <a:gd name="T57" fmla="*/ T56 w 61"/>
                            <a:gd name="T58" fmla="+- 0 388 385"/>
                            <a:gd name="T59" fmla="*/ 388 h 61"/>
                            <a:gd name="T60" fmla="+- 0 4254 4232"/>
                            <a:gd name="T61" fmla="*/ T60 w 61"/>
                            <a:gd name="T62" fmla="+- 0 385 385"/>
                            <a:gd name="T63" fmla="*/ 385 h 61"/>
                            <a:gd name="T64" fmla="+- 0 4258 4232"/>
                            <a:gd name="T65" fmla="*/ T64 w 61"/>
                            <a:gd name="T66" fmla="+- 0 385 385"/>
                            <a:gd name="T67" fmla="*/ 385 h 61"/>
                            <a:gd name="T68" fmla="+- 0 4266 4232"/>
                            <a:gd name="T69" fmla="*/ T68 w 61"/>
                            <a:gd name="T70" fmla="+- 0 385 385"/>
                            <a:gd name="T71" fmla="*/ 385 h 61"/>
                            <a:gd name="T72" fmla="+- 0 4270 4232"/>
                            <a:gd name="T73" fmla="*/ T72 w 61"/>
                            <a:gd name="T74" fmla="+- 0 385 385"/>
                            <a:gd name="T75" fmla="*/ 385 h 61"/>
                            <a:gd name="T76" fmla="+- 0 4277 4232"/>
                            <a:gd name="T77" fmla="*/ T76 w 61"/>
                            <a:gd name="T78" fmla="+- 0 388 385"/>
                            <a:gd name="T79" fmla="*/ 388 h 61"/>
                            <a:gd name="T80" fmla="+- 0 4280 4232"/>
                            <a:gd name="T81" fmla="*/ T80 w 61"/>
                            <a:gd name="T82" fmla="+- 0 391 385"/>
                            <a:gd name="T83" fmla="*/ 391 h 61"/>
                            <a:gd name="T84" fmla="+- 0 4283 4232"/>
                            <a:gd name="T85" fmla="*/ T84 w 61"/>
                            <a:gd name="T86" fmla="+- 0 394 385"/>
                            <a:gd name="T87" fmla="*/ 394 h 61"/>
                            <a:gd name="T88" fmla="+- 0 4286 4232"/>
                            <a:gd name="T89" fmla="*/ T88 w 61"/>
                            <a:gd name="T90" fmla="+- 0 396 385"/>
                            <a:gd name="T91" fmla="*/ 396 h 61"/>
                            <a:gd name="T92" fmla="+- 0 4288 4232"/>
                            <a:gd name="T93" fmla="*/ T92 w 61"/>
                            <a:gd name="T94" fmla="+- 0 400 385"/>
                            <a:gd name="T95" fmla="*/ 400 h 61"/>
                            <a:gd name="T96" fmla="+- 0 4290 4232"/>
                            <a:gd name="T97" fmla="*/ T96 w 61"/>
                            <a:gd name="T98" fmla="+- 0 403 385"/>
                            <a:gd name="T99" fmla="*/ 403 h 61"/>
                            <a:gd name="T100" fmla="+- 0 4291 4232"/>
                            <a:gd name="T101" fmla="*/ T100 w 61"/>
                            <a:gd name="T102" fmla="+- 0 407 385"/>
                            <a:gd name="T103" fmla="*/ 407 h 61"/>
                            <a:gd name="T104" fmla="+- 0 4292 4232"/>
                            <a:gd name="T105" fmla="*/ T104 w 61"/>
                            <a:gd name="T106" fmla="+- 0 411 385"/>
                            <a:gd name="T107" fmla="*/ 411 h 61"/>
                            <a:gd name="T108" fmla="+- 0 4292 4232"/>
                            <a:gd name="T109" fmla="*/ T108 w 61"/>
                            <a:gd name="T110" fmla="+- 0 419 385"/>
                            <a:gd name="T111" fmla="*/ 419 h 61"/>
                            <a:gd name="T112" fmla="+- 0 4291 4232"/>
                            <a:gd name="T113" fmla="*/ T112 w 61"/>
                            <a:gd name="T114" fmla="+- 0 423 385"/>
                            <a:gd name="T115" fmla="*/ 423 h 61"/>
                            <a:gd name="T116" fmla="+- 0 4290 4232"/>
                            <a:gd name="T117" fmla="*/ T116 w 61"/>
                            <a:gd name="T118" fmla="+- 0 426 385"/>
                            <a:gd name="T119" fmla="*/ 426 h 61"/>
                            <a:gd name="T120" fmla="+- 0 4288 4232"/>
                            <a:gd name="T121" fmla="*/ T120 w 61"/>
                            <a:gd name="T122" fmla="+- 0 430 385"/>
                            <a:gd name="T123" fmla="*/ 430 h 61"/>
                            <a:gd name="T124" fmla="+- 0 4286 4232"/>
                            <a:gd name="T125" fmla="*/ T124 w 61"/>
                            <a:gd name="T126" fmla="+- 0 433 385"/>
                            <a:gd name="T127" fmla="*/ 433 h 61"/>
                            <a:gd name="T128" fmla="+- 0 4283 4232"/>
                            <a:gd name="T129" fmla="*/ T128 w 61"/>
                            <a:gd name="T130" fmla="+- 0 436 385"/>
                            <a:gd name="T131" fmla="*/ 436 h 61"/>
                            <a:gd name="T132" fmla="+- 0 4280 4232"/>
                            <a:gd name="T133" fmla="*/ T132 w 61"/>
                            <a:gd name="T134" fmla="+- 0 439 385"/>
                            <a:gd name="T135" fmla="*/ 439 h 61"/>
                            <a:gd name="T136" fmla="+- 0 4277 4232"/>
                            <a:gd name="T137" fmla="*/ T136 w 61"/>
                            <a:gd name="T138" fmla="+- 0 441 385"/>
                            <a:gd name="T139" fmla="*/ 441 h 61"/>
                            <a:gd name="T140" fmla="+- 0 4270 4232"/>
                            <a:gd name="T141" fmla="*/ T140 w 61"/>
                            <a:gd name="T142" fmla="+- 0 444 385"/>
                            <a:gd name="T143" fmla="*/ 444 h 61"/>
                            <a:gd name="T144" fmla="+- 0 4266 4232"/>
                            <a:gd name="T145" fmla="*/ T144 w 61"/>
                            <a:gd name="T146" fmla="+- 0 445 385"/>
                            <a:gd name="T147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A5E3" id="Freeform 240" o:spid="_x0000_s1026" style="position:absolute;margin-left:211.6pt;margin-top:19.25pt;width:3.05pt;height:3.05pt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2575;16510,282575;13970,281940;9525,280035;6985,278765;5715,276860;3810,274955;2540,273050;1270,270510;635,268605;0,266065;0,260985;5715,250190;6985,248285;9525,246380;13970,244475;16510,244475;21590,244475;24130,244475;28575,246380;30480,248285;32385,250190;34290,251460;35560,254000;36830,255905;37465,258445;38100,260985;38100,266065;37465,268605;36830,270510;35560,273050;34290,274955;32385,276860;30480,278765;28575,280035;24130,281940;21590,2825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B5DF9E1" wp14:editId="4F47ED1A">
                <wp:simplePos x="0" y="0"/>
                <wp:positionH relativeFrom="page">
                  <wp:posOffset>2687320</wp:posOffset>
                </wp:positionH>
                <wp:positionV relativeFrom="paragraph">
                  <wp:posOffset>425450</wp:posOffset>
                </wp:positionV>
                <wp:extent cx="38735" cy="38735"/>
                <wp:effectExtent l="0" t="0" r="0" b="0"/>
                <wp:wrapNone/>
                <wp:docPr id="22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30 670"/>
                            <a:gd name="T3" fmla="*/ 730 h 61"/>
                            <a:gd name="T4" fmla="+- 0 4258 4232"/>
                            <a:gd name="T5" fmla="*/ T4 w 61"/>
                            <a:gd name="T6" fmla="+- 0 730 670"/>
                            <a:gd name="T7" fmla="*/ 730 h 61"/>
                            <a:gd name="T8" fmla="+- 0 4254 4232"/>
                            <a:gd name="T9" fmla="*/ T8 w 61"/>
                            <a:gd name="T10" fmla="+- 0 729 670"/>
                            <a:gd name="T11" fmla="*/ 729 h 61"/>
                            <a:gd name="T12" fmla="+- 0 4247 4232"/>
                            <a:gd name="T13" fmla="*/ T12 w 61"/>
                            <a:gd name="T14" fmla="+- 0 726 670"/>
                            <a:gd name="T15" fmla="*/ 726 h 61"/>
                            <a:gd name="T16" fmla="+- 0 4243 4232"/>
                            <a:gd name="T17" fmla="*/ T16 w 61"/>
                            <a:gd name="T18" fmla="+- 0 724 670"/>
                            <a:gd name="T19" fmla="*/ 724 h 61"/>
                            <a:gd name="T20" fmla="+- 0 4241 4232"/>
                            <a:gd name="T21" fmla="*/ T20 w 61"/>
                            <a:gd name="T22" fmla="+- 0 721 670"/>
                            <a:gd name="T23" fmla="*/ 721 h 61"/>
                            <a:gd name="T24" fmla="+- 0 4238 4232"/>
                            <a:gd name="T25" fmla="*/ T24 w 61"/>
                            <a:gd name="T26" fmla="+- 0 718 670"/>
                            <a:gd name="T27" fmla="*/ 718 h 61"/>
                            <a:gd name="T28" fmla="+- 0 4236 4232"/>
                            <a:gd name="T29" fmla="*/ T28 w 61"/>
                            <a:gd name="T30" fmla="+- 0 715 670"/>
                            <a:gd name="T31" fmla="*/ 715 h 61"/>
                            <a:gd name="T32" fmla="+- 0 4234 4232"/>
                            <a:gd name="T33" fmla="*/ T32 w 61"/>
                            <a:gd name="T34" fmla="+- 0 711 670"/>
                            <a:gd name="T35" fmla="*/ 711 h 61"/>
                            <a:gd name="T36" fmla="+- 0 4233 4232"/>
                            <a:gd name="T37" fmla="*/ T36 w 61"/>
                            <a:gd name="T38" fmla="+- 0 708 670"/>
                            <a:gd name="T39" fmla="*/ 708 h 61"/>
                            <a:gd name="T40" fmla="+- 0 4232 4232"/>
                            <a:gd name="T41" fmla="*/ T40 w 61"/>
                            <a:gd name="T42" fmla="+- 0 704 670"/>
                            <a:gd name="T43" fmla="*/ 704 h 61"/>
                            <a:gd name="T44" fmla="+- 0 4232 4232"/>
                            <a:gd name="T45" fmla="*/ T44 w 61"/>
                            <a:gd name="T46" fmla="+- 0 696 670"/>
                            <a:gd name="T47" fmla="*/ 696 h 61"/>
                            <a:gd name="T48" fmla="+- 0 4241 4232"/>
                            <a:gd name="T49" fmla="*/ T48 w 61"/>
                            <a:gd name="T50" fmla="+- 0 679 670"/>
                            <a:gd name="T51" fmla="*/ 679 h 61"/>
                            <a:gd name="T52" fmla="+- 0 4243 4232"/>
                            <a:gd name="T53" fmla="*/ T52 w 61"/>
                            <a:gd name="T54" fmla="+- 0 676 670"/>
                            <a:gd name="T55" fmla="*/ 676 h 61"/>
                            <a:gd name="T56" fmla="+- 0 4247 4232"/>
                            <a:gd name="T57" fmla="*/ T56 w 61"/>
                            <a:gd name="T58" fmla="+- 0 674 670"/>
                            <a:gd name="T59" fmla="*/ 674 h 61"/>
                            <a:gd name="T60" fmla="+- 0 4254 4232"/>
                            <a:gd name="T61" fmla="*/ T60 w 61"/>
                            <a:gd name="T62" fmla="+- 0 671 670"/>
                            <a:gd name="T63" fmla="*/ 671 h 61"/>
                            <a:gd name="T64" fmla="+- 0 4258 4232"/>
                            <a:gd name="T65" fmla="*/ T64 w 61"/>
                            <a:gd name="T66" fmla="+- 0 670 670"/>
                            <a:gd name="T67" fmla="*/ 670 h 61"/>
                            <a:gd name="T68" fmla="+- 0 4266 4232"/>
                            <a:gd name="T69" fmla="*/ T68 w 61"/>
                            <a:gd name="T70" fmla="+- 0 670 670"/>
                            <a:gd name="T71" fmla="*/ 670 h 61"/>
                            <a:gd name="T72" fmla="+- 0 4270 4232"/>
                            <a:gd name="T73" fmla="*/ T72 w 61"/>
                            <a:gd name="T74" fmla="+- 0 671 670"/>
                            <a:gd name="T75" fmla="*/ 671 h 61"/>
                            <a:gd name="T76" fmla="+- 0 4277 4232"/>
                            <a:gd name="T77" fmla="*/ T76 w 61"/>
                            <a:gd name="T78" fmla="+- 0 674 670"/>
                            <a:gd name="T79" fmla="*/ 674 h 61"/>
                            <a:gd name="T80" fmla="+- 0 4280 4232"/>
                            <a:gd name="T81" fmla="*/ T80 w 61"/>
                            <a:gd name="T82" fmla="+- 0 676 670"/>
                            <a:gd name="T83" fmla="*/ 676 h 61"/>
                            <a:gd name="T84" fmla="+- 0 4283 4232"/>
                            <a:gd name="T85" fmla="*/ T84 w 61"/>
                            <a:gd name="T86" fmla="+- 0 679 670"/>
                            <a:gd name="T87" fmla="*/ 679 h 61"/>
                            <a:gd name="T88" fmla="+- 0 4286 4232"/>
                            <a:gd name="T89" fmla="*/ T88 w 61"/>
                            <a:gd name="T90" fmla="+- 0 681 670"/>
                            <a:gd name="T91" fmla="*/ 681 h 61"/>
                            <a:gd name="T92" fmla="+- 0 4288 4232"/>
                            <a:gd name="T93" fmla="*/ T92 w 61"/>
                            <a:gd name="T94" fmla="+- 0 685 670"/>
                            <a:gd name="T95" fmla="*/ 685 h 61"/>
                            <a:gd name="T96" fmla="+- 0 4290 4232"/>
                            <a:gd name="T97" fmla="*/ T96 w 61"/>
                            <a:gd name="T98" fmla="+- 0 688 670"/>
                            <a:gd name="T99" fmla="*/ 688 h 61"/>
                            <a:gd name="T100" fmla="+- 0 4291 4232"/>
                            <a:gd name="T101" fmla="*/ T100 w 61"/>
                            <a:gd name="T102" fmla="+- 0 692 670"/>
                            <a:gd name="T103" fmla="*/ 692 h 61"/>
                            <a:gd name="T104" fmla="+- 0 4292 4232"/>
                            <a:gd name="T105" fmla="*/ T104 w 61"/>
                            <a:gd name="T106" fmla="+- 0 696 670"/>
                            <a:gd name="T107" fmla="*/ 696 h 61"/>
                            <a:gd name="T108" fmla="+- 0 4292 4232"/>
                            <a:gd name="T109" fmla="*/ T108 w 61"/>
                            <a:gd name="T110" fmla="+- 0 704 670"/>
                            <a:gd name="T111" fmla="*/ 704 h 61"/>
                            <a:gd name="T112" fmla="+- 0 4291 4232"/>
                            <a:gd name="T113" fmla="*/ T112 w 61"/>
                            <a:gd name="T114" fmla="+- 0 708 670"/>
                            <a:gd name="T115" fmla="*/ 708 h 61"/>
                            <a:gd name="T116" fmla="+- 0 4290 4232"/>
                            <a:gd name="T117" fmla="*/ T116 w 61"/>
                            <a:gd name="T118" fmla="+- 0 711 670"/>
                            <a:gd name="T119" fmla="*/ 711 h 61"/>
                            <a:gd name="T120" fmla="+- 0 4288 4232"/>
                            <a:gd name="T121" fmla="*/ T120 w 61"/>
                            <a:gd name="T122" fmla="+- 0 715 670"/>
                            <a:gd name="T123" fmla="*/ 715 h 61"/>
                            <a:gd name="T124" fmla="+- 0 4286 4232"/>
                            <a:gd name="T125" fmla="*/ T124 w 61"/>
                            <a:gd name="T126" fmla="+- 0 718 670"/>
                            <a:gd name="T127" fmla="*/ 718 h 61"/>
                            <a:gd name="T128" fmla="+- 0 4283 4232"/>
                            <a:gd name="T129" fmla="*/ T128 w 61"/>
                            <a:gd name="T130" fmla="+- 0 721 670"/>
                            <a:gd name="T131" fmla="*/ 721 h 61"/>
                            <a:gd name="T132" fmla="+- 0 4280 4232"/>
                            <a:gd name="T133" fmla="*/ T132 w 61"/>
                            <a:gd name="T134" fmla="+- 0 724 670"/>
                            <a:gd name="T135" fmla="*/ 724 h 61"/>
                            <a:gd name="T136" fmla="+- 0 4277 4232"/>
                            <a:gd name="T137" fmla="*/ T136 w 61"/>
                            <a:gd name="T138" fmla="+- 0 726 670"/>
                            <a:gd name="T139" fmla="*/ 726 h 61"/>
                            <a:gd name="T140" fmla="+- 0 4270 4232"/>
                            <a:gd name="T141" fmla="*/ T140 w 61"/>
                            <a:gd name="T142" fmla="+- 0 729 670"/>
                            <a:gd name="T143" fmla="*/ 729 h 61"/>
                            <a:gd name="T144" fmla="+- 0 4266 4232"/>
                            <a:gd name="T145" fmla="*/ T144 w 61"/>
                            <a:gd name="T146" fmla="+- 0 730 670"/>
                            <a:gd name="T147" fmla="*/ 73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B1DD" id="Freeform 239" o:spid="_x0000_s1026" style="position:absolute;margin-left:211.6pt;margin-top:33.5pt;width:3.05pt;height:3.05pt;z-index: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" path="m34,60r-8,l22,59,15,56,11,54,9,51,6,48,4,45,2,41,1,38,,34,,26,9,9,11,6,15,4,22,1,26,r8,l38,1r7,3l48,6r3,3l54,11r2,4l58,18r1,4l60,26r,8l59,38r-1,3l56,45r-2,3l51,51r-3,3l45,56r-7,3l34,60xe" fillcolor="black" stroked="f">
                <v:path arrowok="t" o:connecttype="custom" o:connectlocs="21590,463550;16510,463550;13970,462915;9525,461010;6985,459740;5715,457835;3810,455930;2540,454025;1270,451485;635,449580;0,447040;0,441960;5715,431165;6985,429260;9525,427990;13970,426085;16510,425450;21590,425450;24130,426085;28575,427990;30480,429260;32385,431165;34290,432435;35560,434975;36830,436880;37465,439420;38100,441960;38100,447040;37465,449580;36830,451485;35560,454025;34290,455930;32385,457835;30480,459740;28575,461010;24130,462915;21590,46355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55FD969" wp14:editId="19245841">
                <wp:simplePos x="0" y="0"/>
                <wp:positionH relativeFrom="page">
                  <wp:posOffset>2687320</wp:posOffset>
                </wp:positionH>
                <wp:positionV relativeFrom="paragraph">
                  <wp:posOffset>606425</wp:posOffset>
                </wp:positionV>
                <wp:extent cx="38735" cy="38735"/>
                <wp:effectExtent l="0" t="0" r="0" b="0"/>
                <wp:wrapNone/>
                <wp:docPr id="23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015 955"/>
                            <a:gd name="T3" fmla="*/ 1015 h 61"/>
                            <a:gd name="T4" fmla="+- 0 4258 4232"/>
                            <a:gd name="T5" fmla="*/ T4 w 61"/>
                            <a:gd name="T6" fmla="+- 0 1015 955"/>
                            <a:gd name="T7" fmla="*/ 1015 h 61"/>
                            <a:gd name="T8" fmla="+- 0 4254 4232"/>
                            <a:gd name="T9" fmla="*/ T8 w 61"/>
                            <a:gd name="T10" fmla="+- 0 1014 955"/>
                            <a:gd name="T11" fmla="*/ 1014 h 61"/>
                            <a:gd name="T12" fmla="+- 0 4247 4232"/>
                            <a:gd name="T13" fmla="*/ T12 w 61"/>
                            <a:gd name="T14" fmla="+- 0 1011 955"/>
                            <a:gd name="T15" fmla="*/ 1011 h 61"/>
                            <a:gd name="T16" fmla="+- 0 4243 4232"/>
                            <a:gd name="T17" fmla="*/ T16 w 61"/>
                            <a:gd name="T18" fmla="+- 0 1009 955"/>
                            <a:gd name="T19" fmla="*/ 1009 h 61"/>
                            <a:gd name="T20" fmla="+- 0 4241 4232"/>
                            <a:gd name="T21" fmla="*/ T20 w 61"/>
                            <a:gd name="T22" fmla="+- 0 1006 955"/>
                            <a:gd name="T23" fmla="*/ 1006 h 61"/>
                            <a:gd name="T24" fmla="+- 0 4238 4232"/>
                            <a:gd name="T25" fmla="*/ T24 w 61"/>
                            <a:gd name="T26" fmla="+- 0 1003 955"/>
                            <a:gd name="T27" fmla="*/ 1003 h 61"/>
                            <a:gd name="T28" fmla="+- 0 4236 4232"/>
                            <a:gd name="T29" fmla="*/ T28 w 61"/>
                            <a:gd name="T30" fmla="+- 0 1000 955"/>
                            <a:gd name="T31" fmla="*/ 1000 h 61"/>
                            <a:gd name="T32" fmla="+- 0 4234 4232"/>
                            <a:gd name="T33" fmla="*/ T32 w 61"/>
                            <a:gd name="T34" fmla="+- 0 996 955"/>
                            <a:gd name="T35" fmla="*/ 996 h 61"/>
                            <a:gd name="T36" fmla="+- 0 4233 4232"/>
                            <a:gd name="T37" fmla="*/ T36 w 61"/>
                            <a:gd name="T38" fmla="+- 0 993 955"/>
                            <a:gd name="T39" fmla="*/ 993 h 61"/>
                            <a:gd name="T40" fmla="+- 0 4232 4232"/>
                            <a:gd name="T41" fmla="*/ T40 w 61"/>
                            <a:gd name="T42" fmla="+- 0 989 955"/>
                            <a:gd name="T43" fmla="*/ 989 h 61"/>
                            <a:gd name="T44" fmla="+- 0 4232 4232"/>
                            <a:gd name="T45" fmla="*/ T44 w 61"/>
                            <a:gd name="T46" fmla="+- 0 981 955"/>
                            <a:gd name="T47" fmla="*/ 981 h 61"/>
                            <a:gd name="T48" fmla="+- 0 4241 4232"/>
                            <a:gd name="T49" fmla="*/ T48 w 61"/>
                            <a:gd name="T50" fmla="+- 0 964 955"/>
                            <a:gd name="T51" fmla="*/ 964 h 61"/>
                            <a:gd name="T52" fmla="+- 0 4243 4232"/>
                            <a:gd name="T53" fmla="*/ T52 w 61"/>
                            <a:gd name="T54" fmla="+- 0 961 955"/>
                            <a:gd name="T55" fmla="*/ 961 h 61"/>
                            <a:gd name="T56" fmla="+- 0 4247 4232"/>
                            <a:gd name="T57" fmla="*/ T56 w 61"/>
                            <a:gd name="T58" fmla="+- 0 959 955"/>
                            <a:gd name="T59" fmla="*/ 959 h 61"/>
                            <a:gd name="T60" fmla="+- 0 4254 4232"/>
                            <a:gd name="T61" fmla="*/ T60 w 61"/>
                            <a:gd name="T62" fmla="+- 0 956 955"/>
                            <a:gd name="T63" fmla="*/ 956 h 61"/>
                            <a:gd name="T64" fmla="+- 0 4258 4232"/>
                            <a:gd name="T65" fmla="*/ T64 w 61"/>
                            <a:gd name="T66" fmla="+- 0 955 955"/>
                            <a:gd name="T67" fmla="*/ 955 h 61"/>
                            <a:gd name="T68" fmla="+- 0 4266 4232"/>
                            <a:gd name="T69" fmla="*/ T68 w 61"/>
                            <a:gd name="T70" fmla="+- 0 955 955"/>
                            <a:gd name="T71" fmla="*/ 955 h 61"/>
                            <a:gd name="T72" fmla="+- 0 4270 4232"/>
                            <a:gd name="T73" fmla="*/ T72 w 61"/>
                            <a:gd name="T74" fmla="+- 0 956 955"/>
                            <a:gd name="T75" fmla="*/ 956 h 61"/>
                            <a:gd name="T76" fmla="+- 0 4277 4232"/>
                            <a:gd name="T77" fmla="*/ T76 w 61"/>
                            <a:gd name="T78" fmla="+- 0 959 955"/>
                            <a:gd name="T79" fmla="*/ 959 h 61"/>
                            <a:gd name="T80" fmla="+- 0 4280 4232"/>
                            <a:gd name="T81" fmla="*/ T80 w 61"/>
                            <a:gd name="T82" fmla="+- 0 961 955"/>
                            <a:gd name="T83" fmla="*/ 961 h 61"/>
                            <a:gd name="T84" fmla="+- 0 4283 4232"/>
                            <a:gd name="T85" fmla="*/ T84 w 61"/>
                            <a:gd name="T86" fmla="+- 0 964 955"/>
                            <a:gd name="T87" fmla="*/ 964 h 61"/>
                            <a:gd name="T88" fmla="+- 0 4286 4232"/>
                            <a:gd name="T89" fmla="*/ T88 w 61"/>
                            <a:gd name="T90" fmla="+- 0 967 955"/>
                            <a:gd name="T91" fmla="*/ 967 h 61"/>
                            <a:gd name="T92" fmla="+- 0 4288 4232"/>
                            <a:gd name="T93" fmla="*/ T92 w 61"/>
                            <a:gd name="T94" fmla="+- 0 970 955"/>
                            <a:gd name="T95" fmla="*/ 970 h 61"/>
                            <a:gd name="T96" fmla="+- 0 4290 4232"/>
                            <a:gd name="T97" fmla="*/ T96 w 61"/>
                            <a:gd name="T98" fmla="+- 0 973 955"/>
                            <a:gd name="T99" fmla="*/ 973 h 61"/>
                            <a:gd name="T100" fmla="+- 0 4291 4232"/>
                            <a:gd name="T101" fmla="*/ T100 w 61"/>
                            <a:gd name="T102" fmla="+- 0 977 955"/>
                            <a:gd name="T103" fmla="*/ 977 h 61"/>
                            <a:gd name="T104" fmla="+- 0 4292 4232"/>
                            <a:gd name="T105" fmla="*/ T104 w 61"/>
                            <a:gd name="T106" fmla="+- 0 981 955"/>
                            <a:gd name="T107" fmla="*/ 981 h 61"/>
                            <a:gd name="T108" fmla="+- 0 4292 4232"/>
                            <a:gd name="T109" fmla="*/ T108 w 61"/>
                            <a:gd name="T110" fmla="+- 0 989 955"/>
                            <a:gd name="T111" fmla="*/ 989 h 61"/>
                            <a:gd name="T112" fmla="+- 0 4291 4232"/>
                            <a:gd name="T113" fmla="*/ T112 w 61"/>
                            <a:gd name="T114" fmla="+- 0 993 955"/>
                            <a:gd name="T115" fmla="*/ 993 h 61"/>
                            <a:gd name="T116" fmla="+- 0 4290 4232"/>
                            <a:gd name="T117" fmla="*/ T116 w 61"/>
                            <a:gd name="T118" fmla="+- 0 996 955"/>
                            <a:gd name="T119" fmla="*/ 996 h 61"/>
                            <a:gd name="T120" fmla="+- 0 4288 4232"/>
                            <a:gd name="T121" fmla="*/ T120 w 61"/>
                            <a:gd name="T122" fmla="+- 0 1000 955"/>
                            <a:gd name="T123" fmla="*/ 1000 h 61"/>
                            <a:gd name="T124" fmla="+- 0 4286 4232"/>
                            <a:gd name="T125" fmla="*/ T124 w 61"/>
                            <a:gd name="T126" fmla="+- 0 1003 955"/>
                            <a:gd name="T127" fmla="*/ 1003 h 61"/>
                            <a:gd name="T128" fmla="+- 0 4283 4232"/>
                            <a:gd name="T129" fmla="*/ T128 w 61"/>
                            <a:gd name="T130" fmla="+- 0 1006 955"/>
                            <a:gd name="T131" fmla="*/ 1006 h 61"/>
                            <a:gd name="T132" fmla="+- 0 4280 4232"/>
                            <a:gd name="T133" fmla="*/ T132 w 61"/>
                            <a:gd name="T134" fmla="+- 0 1009 955"/>
                            <a:gd name="T135" fmla="*/ 1009 h 61"/>
                            <a:gd name="T136" fmla="+- 0 4277 4232"/>
                            <a:gd name="T137" fmla="*/ T136 w 61"/>
                            <a:gd name="T138" fmla="+- 0 1011 955"/>
                            <a:gd name="T139" fmla="*/ 1011 h 61"/>
                            <a:gd name="T140" fmla="+- 0 4270 4232"/>
                            <a:gd name="T141" fmla="*/ T140 w 61"/>
                            <a:gd name="T142" fmla="+- 0 1014 955"/>
                            <a:gd name="T143" fmla="*/ 1014 h 61"/>
                            <a:gd name="T144" fmla="+- 0 4266 4232"/>
                            <a:gd name="T145" fmla="*/ T144 w 61"/>
                            <a:gd name="T146" fmla="+- 0 1015 955"/>
                            <a:gd name="T147" fmla="*/ 101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39796" id="Freeform 238" o:spid="_x0000_s1026" style="position:absolute;margin-left:211.6pt;margin-top:47.75pt;width:3.05pt;height:3.05pt;z-index: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" path="m34,60r-8,l22,59,15,56,11,54,9,51,6,48,4,45,2,41,1,38,,34,,26,9,9,11,6,15,4,22,1,26,r8,l38,1r7,3l48,6r3,3l54,12r2,3l58,18r1,4l60,26r,8l59,38r-1,3l56,45r-2,3l51,51r-3,3l45,56r-7,3l34,60xe" fillcolor="black" stroked="f">
                <v:path arrowok="t" o:connecttype="custom" o:connectlocs="21590,644525;16510,644525;13970,643890;9525,641985;6985,640715;5715,638810;3810,636905;2540,635000;1270,632460;635,630555;0,628015;0,622935;5715,612140;6985,610235;9525,608965;13970,607060;16510,606425;21590,606425;24130,607060;28575,608965;30480,610235;32385,612140;34290,614045;35560,615950;36830,617855;37465,620395;38100,622935;38100,628015;37465,630555;36830,632460;35560,635000;34290,636905;32385,638810;30480,640715;28575,641985;24130,643890;21590,64452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25A778D" wp14:editId="03A93012">
                <wp:simplePos x="0" y="0"/>
                <wp:positionH relativeFrom="page">
                  <wp:posOffset>2687320</wp:posOffset>
                </wp:positionH>
                <wp:positionV relativeFrom="paragraph">
                  <wp:posOffset>787400</wp:posOffset>
                </wp:positionV>
                <wp:extent cx="38735" cy="38735"/>
                <wp:effectExtent l="0" t="0" r="0" b="0"/>
                <wp:wrapNone/>
                <wp:docPr id="24" name="Freeform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300 1240"/>
                            <a:gd name="T3" fmla="*/ 1300 h 61"/>
                            <a:gd name="T4" fmla="+- 0 4258 4232"/>
                            <a:gd name="T5" fmla="*/ T4 w 61"/>
                            <a:gd name="T6" fmla="+- 0 1300 1240"/>
                            <a:gd name="T7" fmla="*/ 1300 h 61"/>
                            <a:gd name="T8" fmla="+- 0 4254 4232"/>
                            <a:gd name="T9" fmla="*/ T8 w 61"/>
                            <a:gd name="T10" fmla="+- 0 1299 1240"/>
                            <a:gd name="T11" fmla="*/ 1299 h 61"/>
                            <a:gd name="T12" fmla="+- 0 4247 4232"/>
                            <a:gd name="T13" fmla="*/ T12 w 61"/>
                            <a:gd name="T14" fmla="+- 0 1296 1240"/>
                            <a:gd name="T15" fmla="*/ 1296 h 61"/>
                            <a:gd name="T16" fmla="+- 0 4243 4232"/>
                            <a:gd name="T17" fmla="*/ T16 w 61"/>
                            <a:gd name="T18" fmla="+- 0 1294 1240"/>
                            <a:gd name="T19" fmla="*/ 1294 h 61"/>
                            <a:gd name="T20" fmla="+- 0 4241 4232"/>
                            <a:gd name="T21" fmla="*/ T20 w 61"/>
                            <a:gd name="T22" fmla="+- 0 1291 1240"/>
                            <a:gd name="T23" fmla="*/ 1291 h 61"/>
                            <a:gd name="T24" fmla="+- 0 4238 4232"/>
                            <a:gd name="T25" fmla="*/ T24 w 61"/>
                            <a:gd name="T26" fmla="+- 0 1289 1240"/>
                            <a:gd name="T27" fmla="*/ 1289 h 61"/>
                            <a:gd name="T28" fmla="+- 0 4236 4232"/>
                            <a:gd name="T29" fmla="*/ T28 w 61"/>
                            <a:gd name="T30" fmla="+- 0 1285 1240"/>
                            <a:gd name="T31" fmla="*/ 1285 h 61"/>
                            <a:gd name="T32" fmla="+- 0 4234 4232"/>
                            <a:gd name="T33" fmla="*/ T32 w 61"/>
                            <a:gd name="T34" fmla="+- 0 1282 1240"/>
                            <a:gd name="T35" fmla="*/ 1282 h 61"/>
                            <a:gd name="T36" fmla="+- 0 4233 4232"/>
                            <a:gd name="T37" fmla="*/ T36 w 61"/>
                            <a:gd name="T38" fmla="+- 0 1278 1240"/>
                            <a:gd name="T39" fmla="*/ 1278 h 61"/>
                            <a:gd name="T40" fmla="+- 0 4232 4232"/>
                            <a:gd name="T41" fmla="*/ T40 w 61"/>
                            <a:gd name="T42" fmla="+- 0 1274 1240"/>
                            <a:gd name="T43" fmla="*/ 1274 h 61"/>
                            <a:gd name="T44" fmla="+- 0 4232 4232"/>
                            <a:gd name="T45" fmla="*/ T44 w 61"/>
                            <a:gd name="T46" fmla="+- 0 1266 1240"/>
                            <a:gd name="T47" fmla="*/ 1266 h 61"/>
                            <a:gd name="T48" fmla="+- 0 4241 4232"/>
                            <a:gd name="T49" fmla="*/ T48 w 61"/>
                            <a:gd name="T50" fmla="+- 0 1249 1240"/>
                            <a:gd name="T51" fmla="*/ 1249 h 61"/>
                            <a:gd name="T52" fmla="+- 0 4243 4232"/>
                            <a:gd name="T53" fmla="*/ T52 w 61"/>
                            <a:gd name="T54" fmla="+- 0 1246 1240"/>
                            <a:gd name="T55" fmla="*/ 1246 h 61"/>
                            <a:gd name="T56" fmla="+- 0 4247 4232"/>
                            <a:gd name="T57" fmla="*/ T56 w 61"/>
                            <a:gd name="T58" fmla="+- 0 1244 1240"/>
                            <a:gd name="T59" fmla="*/ 1244 h 61"/>
                            <a:gd name="T60" fmla="+- 0 4254 4232"/>
                            <a:gd name="T61" fmla="*/ T60 w 61"/>
                            <a:gd name="T62" fmla="+- 0 1241 1240"/>
                            <a:gd name="T63" fmla="*/ 1241 h 61"/>
                            <a:gd name="T64" fmla="+- 0 4258 4232"/>
                            <a:gd name="T65" fmla="*/ T64 w 61"/>
                            <a:gd name="T66" fmla="+- 0 1240 1240"/>
                            <a:gd name="T67" fmla="*/ 1240 h 61"/>
                            <a:gd name="T68" fmla="+- 0 4266 4232"/>
                            <a:gd name="T69" fmla="*/ T68 w 61"/>
                            <a:gd name="T70" fmla="+- 0 1240 1240"/>
                            <a:gd name="T71" fmla="*/ 1240 h 61"/>
                            <a:gd name="T72" fmla="+- 0 4270 4232"/>
                            <a:gd name="T73" fmla="*/ T72 w 61"/>
                            <a:gd name="T74" fmla="+- 0 1241 1240"/>
                            <a:gd name="T75" fmla="*/ 1241 h 61"/>
                            <a:gd name="T76" fmla="+- 0 4277 4232"/>
                            <a:gd name="T77" fmla="*/ T76 w 61"/>
                            <a:gd name="T78" fmla="+- 0 1244 1240"/>
                            <a:gd name="T79" fmla="*/ 1244 h 61"/>
                            <a:gd name="T80" fmla="+- 0 4280 4232"/>
                            <a:gd name="T81" fmla="*/ T80 w 61"/>
                            <a:gd name="T82" fmla="+- 0 1246 1240"/>
                            <a:gd name="T83" fmla="*/ 1246 h 61"/>
                            <a:gd name="T84" fmla="+- 0 4283 4232"/>
                            <a:gd name="T85" fmla="*/ T84 w 61"/>
                            <a:gd name="T86" fmla="+- 0 1249 1240"/>
                            <a:gd name="T87" fmla="*/ 1249 h 61"/>
                            <a:gd name="T88" fmla="+- 0 4286 4232"/>
                            <a:gd name="T89" fmla="*/ T88 w 61"/>
                            <a:gd name="T90" fmla="+- 0 1252 1240"/>
                            <a:gd name="T91" fmla="*/ 1252 h 61"/>
                            <a:gd name="T92" fmla="+- 0 4288 4232"/>
                            <a:gd name="T93" fmla="*/ T92 w 61"/>
                            <a:gd name="T94" fmla="+- 0 1255 1240"/>
                            <a:gd name="T95" fmla="*/ 1255 h 61"/>
                            <a:gd name="T96" fmla="+- 0 4290 4232"/>
                            <a:gd name="T97" fmla="*/ T96 w 61"/>
                            <a:gd name="T98" fmla="+- 0 1259 1240"/>
                            <a:gd name="T99" fmla="*/ 1259 h 61"/>
                            <a:gd name="T100" fmla="+- 0 4291 4232"/>
                            <a:gd name="T101" fmla="*/ T100 w 61"/>
                            <a:gd name="T102" fmla="+- 0 1262 1240"/>
                            <a:gd name="T103" fmla="*/ 1262 h 61"/>
                            <a:gd name="T104" fmla="+- 0 4292 4232"/>
                            <a:gd name="T105" fmla="*/ T104 w 61"/>
                            <a:gd name="T106" fmla="+- 0 1266 1240"/>
                            <a:gd name="T107" fmla="*/ 1266 h 61"/>
                            <a:gd name="T108" fmla="+- 0 4292 4232"/>
                            <a:gd name="T109" fmla="*/ T108 w 61"/>
                            <a:gd name="T110" fmla="+- 0 1274 1240"/>
                            <a:gd name="T111" fmla="*/ 1274 h 61"/>
                            <a:gd name="T112" fmla="+- 0 4291 4232"/>
                            <a:gd name="T113" fmla="*/ T112 w 61"/>
                            <a:gd name="T114" fmla="+- 0 1278 1240"/>
                            <a:gd name="T115" fmla="*/ 1278 h 61"/>
                            <a:gd name="T116" fmla="+- 0 4290 4232"/>
                            <a:gd name="T117" fmla="*/ T116 w 61"/>
                            <a:gd name="T118" fmla="+- 0 1282 1240"/>
                            <a:gd name="T119" fmla="*/ 1282 h 61"/>
                            <a:gd name="T120" fmla="+- 0 4288 4232"/>
                            <a:gd name="T121" fmla="*/ T120 w 61"/>
                            <a:gd name="T122" fmla="+- 0 1285 1240"/>
                            <a:gd name="T123" fmla="*/ 1285 h 61"/>
                            <a:gd name="T124" fmla="+- 0 4286 4232"/>
                            <a:gd name="T125" fmla="*/ T124 w 61"/>
                            <a:gd name="T126" fmla="+- 0 1289 1240"/>
                            <a:gd name="T127" fmla="*/ 1289 h 61"/>
                            <a:gd name="T128" fmla="+- 0 4283 4232"/>
                            <a:gd name="T129" fmla="*/ T128 w 61"/>
                            <a:gd name="T130" fmla="+- 0 1291 1240"/>
                            <a:gd name="T131" fmla="*/ 1291 h 61"/>
                            <a:gd name="T132" fmla="+- 0 4280 4232"/>
                            <a:gd name="T133" fmla="*/ T132 w 61"/>
                            <a:gd name="T134" fmla="+- 0 1294 1240"/>
                            <a:gd name="T135" fmla="*/ 1294 h 61"/>
                            <a:gd name="T136" fmla="+- 0 4277 4232"/>
                            <a:gd name="T137" fmla="*/ T136 w 61"/>
                            <a:gd name="T138" fmla="+- 0 1296 1240"/>
                            <a:gd name="T139" fmla="*/ 1296 h 61"/>
                            <a:gd name="T140" fmla="+- 0 4270 4232"/>
                            <a:gd name="T141" fmla="*/ T140 w 61"/>
                            <a:gd name="T142" fmla="+- 0 1299 1240"/>
                            <a:gd name="T143" fmla="*/ 1299 h 61"/>
                            <a:gd name="T144" fmla="+- 0 4266 4232"/>
                            <a:gd name="T145" fmla="*/ T144 w 61"/>
                            <a:gd name="T146" fmla="+- 0 1300 1240"/>
                            <a:gd name="T147" fmla="*/ 130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439E8" id="Freeform 237" o:spid="_x0000_s1026" style="position:absolute;margin-left:211.6pt;margin-top:62pt;width:3.05pt;height:3.05pt;z-index: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" path="m34,60r-8,l22,59,15,56,11,54,9,51,6,49,4,45,2,42,1,38,,34,,26,9,9,11,6,15,4,22,1,26,r8,l38,1r7,3l48,6r3,3l54,12r2,3l58,19r1,3l60,26r,8l59,38r-1,4l56,45r-2,4l51,51r-3,3l45,56r-7,3l34,60xe" fillcolor="black" stroked="f">
                <v:path arrowok="t" o:connecttype="custom" o:connectlocs="21590,825500;16510,825500;13970,824865;9525,822960;6985,821690;5715,819785;3810,818515;2540,815975;1270,814070;635,811530;0,808990;0,803910;5715,793115;6985,791210;9525,789940;13970,788035;16510,787400;21590,787400;24130,788035;28575,789940;30480,791210;32385,793115;34290,795020;35560,796925;36830,799465;37465,801370;38100,803910;38100,808990;37465,811530;36830,814070;35560,815975;34290,818515;32385,819785;30480,821690;28575,822960;24130,824865;21590,82550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 xml:space="preserve">Übernahme </w:t>
      </w:r>
      <w:r w:rsidR="00C66A8C" w:rsidRPr="0049740D">
        <w:rPr>
          <w:w w:val="90"/>
          <w:lang w:val="de-DE"/>
        </w:rPr>
        <w:t xml:space="preserve">des </w:t>
      </w:r>
      <w:r w:rsidR="00C66A8C" w:rsidRPr="0049740D">
        <w:rPr>
          <w:spacing w:val="-4"/>
          <w:w w:val="90"/>
          <w:lang w:val="de-DE"/>
        </w:rPr>
        <w:t xml:space="preserve">Projektmanagement für Einzelprojekte </w:t>
      </w:r>
      <w:r w:rsidR="00C66A8C" w:rsidRPr="0049740D">
        <w:rPr>
          <w:lang w:val="de-DE"/>
        </w:rPr>
        <w:t xml:space="preserve">Projekte </w:t>
      </w:r>
      <w:r w:rsidR="00C66A8C" w:rsidRPr="0049740D">
        <w:rPr>
          <w:spacing w:val="-4"/>
          <w:lang w:val="de-DE"/>
        </w:rPr>
        <w:t xml:space="preserve">planen, </w:t>
      </w:r>
      <w:r w:rsidR="00C66A8C" w:rsidRPr="0049740D">
        <w:rPr>
          <w:spacing w:val="-3"/>
          <w:lang w:val="de-DE"/>
        </w:rPr>
        <w:t xml:space="preserve">aktualisieren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lang w:val="de-DE"/>
        </w:rPr>
        <w:t xml:space="preserve">realisieren </w:t>
      </w:r>
      <w:r w:rsidR="00C66A8C" w:rsidRPr="0049740D">
        <w:rPr>
          <w:spacing w:val="-3"/>
          <w:w w:val="90"/>
          <w:lang w:val="de-DE"/>
        </w:rPr>
        <w:t xml:space="preserve">Ressourcen-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4"/>
          <w:w w:val="90"/>
          <w:lang w:val="de-DE"/>
        </w:rPr>
        <w:t xml:space="preserve">Budgetverantwortung für </w:t>
      </w:r>
      <w:r w:rsidR="00C66A8C" w:rsidRPr="0049740D">
        <w:rPr>
          <w:w w:val="90"/>
          <w:lang w:val="de-DE"/>
        </w:rPr>
        <w:t xml:space="preserve">die Projekte </w:t>
      </w:r>
      <w:r w:rsidR="00C66A8C" w:rsidRPr="0049740D">
        <w:rPr>
          <w:spacing w:val="-4"/>
          <w:lang w:val="de-DE"/>
        </w:rPr>
        <w:t xml:space="preserve">Projektverfolgung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spacing w:val="-4"/>
          <w:lang w:val="de-DE"/>
        </w:rPr>
        <w:t xml:space="preserve">Erstellung </w:t>
      </w:r>
      <w:r w:rsidR="00C66A8C" w:rsidRPr="0049740D">
        <w:rPr>
          <w:lang w:val="de-DE"/>
        </w:rPr>
        <w:t xml:space="preserve">von Protokollen </w:t>
      </w:r>
      <w:r w:rsidR="00C66A8C" w:rsidRPr="0049740D">
        <w:rPr>
          <w:spacing w:val="-2"/>
          <w:lang w:val="de-DE"/>
        </w:rPr>
        <w:t xml:space="preserve">Reporting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spacing w:val="-3"/>
          <w:lang w:val="de-DE"/>
        </w:rPr>
        <w:t xml:space="preserve">Controlling </w:t>
      </w:r>
      <w:r w:rsidR="00C66A8C" w:rsidRPr="0049740D">
        <w:rPr>
          <w:lang w:val="de-DE"/>
        </w:rPr>
        <w:t xml:space="preserve">der </w:t>
      </w:r>
      <w:r w:rsidR="00C66A8C" w:rsidRPr="0049740D">
        <w:rPr>
          <w:spacing w:val="-5"/>
          <w:lang w:val="de-DE"/>
        </w:rPr>
        <w:t>Zielerreichung</w:t>
      </w:r>
    </w:p>
    <w:p w14:paraId="7B68D987" w14:textId="77777777" w:rsidR="00CE237B" w:rsidRPr="0049740D" w:rsidRDefault="003B3734">
      <w:pPr>
        <w:pStyle w:val="Textkrper"/>
        <w:spacing w:before="5" w:line="292" w:lineRule="auto"/>
        <w:ind w:left="3156" w:right="1061"/>
        <w:jc w:val="both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CA5DFD5" wp14:editId="5288B82F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5" name="Freeform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1 101"/>
                            <a:gd name="T3" fmla="*/ 161 h 61"/>
                            <a:gd name="T4" fmla="+- 0 4258 4232"/>
                            <a:gd name="T5" fmla="*/ T4 w 61"/>
                            <a:gd name="T6" fmla="+- 0 161 101"/>
                            <a:gd name="T7" fmla="*/ 161 h 61"/>
                            <a:gd name="T8" fmla="+- 0 4254 4232"/>
                            <a:gd name="T9" fmla="*/ T8 w 61"/>
                            <a:gd name="T10" fmla="+- 0 160 101"/>
                            <a:gd name="T11" fmla="*/ 160 h 61"/>
                            <a:gd name="T12" fmla="+- 0 4247 4232"/>
                            <a:gd name="T13" fmla="*/ T12 w 61"/>
                            <a:gd name="T14" fmla="+- 0 157 101"/>
                            <a:gd name="T15" fmla="*/ 157 h 61"/>
                            <a:gd name="T16" fmla="+- 0 4243 4232"/>
                            <a:gd name="T17" fmla="*/ T16 w 61"/>
                            <a:gd name="T18" fmla="+- 0 155 101"/>
                            <a:gd name="T19" fmla="*/ 155 h 61"/>
                            <a:gd name="T20" fmla="+- 0 4241 4232"/>
                            <a:gd name="T21" fmla="*/ T20 w 61"/>
                            <a:gd name="T22" fmla="+- 0 152 101"/>
                            <a:gd name="T23" fmla="*/ 152 h 61"/>
                            <a:gd name="T24" fmla="+- 0 4238 4232"/>
                            <a:gd name="T25" fmla="*/ T24 w 61"/>
                            <a:gd name="T26" fmla="+- 0 149 101"/>
                            <a:gd name="T27" fmla="*/ 149 h 61"/>
                            <a:gd name="T28" fmla="+- 0 4236 4232"/>
                            <a:gd name="T29" fmla="*/ T28 w 61"/>
                            <a:gd name="T30" fmla="+- 0 146 101"/>
                            <a:gd name="T31" fmla="*/ 146 h 61"/>
                            <a:gd name="T32" fmla="+- 0 4234 4232"/>
                            <a:gd name="T33" fmla="*/ T32 w 61"/>
                            <a:gd name="T34" fmla="+- 0 142 101"/>
                            <a:gd name="T35" fmla="*/ 142 h 61"/>
                            <a:gd name="T36" fmla="+- 0 4233 4232"/>
                            <a:gd name="T37" fmla="*/ T36 w 61"/>
                            <a:gd name="T38" fmla="+- 0 138 101"/>
                            <a:gd name="T39" fmla="*/ 138 h 61"/>
                            <a:gd name="T40" fmla="+- 0 4232 4232"/>
                            <a:gd name="T41" fmla="*/ T40 w 61"/>
                            <a:gd name="T42" fmla="+- 0 135 101"/>
                            <a:gd name="T43" fmla="*/ 135 h 61"/>
                            <a:gd name="T44" fmla="+- 0 4232 4232"/>
                            <a:gd name="T45" fmla="*/ T44 w 61"/>
                            <a:gd name="T46" fmla="+- 0 127 101"/>
                            <a:gd name="T47" fmla="*/ 127 h 61"/>
                            <a:gd name="T48" fmla="+- 0 4241 4232"/>
                            <a:gd name="T49" fmla="*/ T48 w 61"/>
                            <a:gd name="T50" fmla="+- 0 109 101"/>
                            <a:gd name="T51" fmla="*/ 109 h 61"/>
                            <a:gd name="T52" fmla="+- 0 4243 4232"/>
                            <a:gd name="T53" fmla="*/ T52 w 61"/>
                            <a:gd name="T54" fmla="+- 0 107 101"/>
                            <a:gd name="T55" fmla="*/ 107 h 61"/>
                            <a:gd name="T56" fmla="+- 0 4247 4232"/>
                            <a:gd name="T57" fmla="*/ T56 w 61"/>
                            <a:gd name="T58" fmla="+- 0 104 101"/>
                            <a:gd name="T59" fmla="*/ 104 h 61"/>
                            <a:gd name="T60" fmla="+- 0 4254 4232"/>
                            <a:gd name="T61" fmla="*/ T60 w 61"/>
                            <a:gd name="T62" fmla="+- 0 101 101"/>
                            <a:gd name="T63" fmla="*/ 101 h 61"/>
                            <a:gd name="T64" fmla="+- 0 4258 4232"/>
                            <a:gd name="T65" fmla="*/ T64 w 61"/>
                            <a:gd name="T66" fmla="+- 0 101 101"/>
                            <a:gd name="T67" fmla="*/ 101 h 61"/>
                            <a:gd name="T68" fmla="+- 0 4266 4232"/>
                            <a:gd name="T69" fmla="*/ T68 w 61"/>
                            <a:gd name="T70" fmla="+- 0 101 101"/>
                            <a:gd name="T71" fmla="*/ 101 h 61"/>
                            <a:gd name="T72" fmla="+- 0 4270 4232"/>
                            <a:gd name="T73" fmla="*/ T72 w 61"/>
                            <a:gd name="T74" fmla="+- 0 101 101"/>
                            <a:gd name="T75" fmla="*/ 101 h 61"/>
                            <a:gd name="T76" fmla="+- 0 4277 4232"/>
                            <a:gd name="T77" fmla="*/ T76 w 61"/>
                            <a:gd name="T78" fmla="+- 0 104 101"/>
                            <a:gd name="T79" fmla="*/ 104 h 61"/>
                            <a:gd name="T80" fmla="+- 0 4280 4232"/>
                            <a:gd name="T81" fmla="*/ T80 w 61"/>
                            <a:gd name="T82" fmla="+- 0 107 101"/>
                            <a:gd name="T83" fmla="*/ 107 h 61"/>
                            <a:gd name="T84" fmla="+- 0 4283 4232"/>
                            <a:gd name="T85" fmla="*/ T84 w 61"/>
                            <a:gd name="T86" fmla="+- 0 109 101"/>
                            <a:gd name="T87" fmla="*/ 109 h 61"/>
                            <a:gd name="T88" fmla="+- 0 4286 4232"/>
                            <a:gd name="T89" fmla="*/ T88 w 61"/>
                            <a:gd name="T90" fmla="+- 0 112 101"/>
                            <a:gd name="T91" fmla="*/ 112 h 61"/>
                            <a:gd name="T92" fmla="+- 0 4288 4232"/>
                            <a:gd name="T93" fmla="*/ T92 w 61"/>
                            <a:gd name="T94" fmla="+- 0 115 101"/>
                            <a:gd name="T95" fmla="*/ 115 h 61"/>
                            <a:gd name="T96" fmla="+- 0 4290 4232"/>
                            <a:gd name="T97" fmla="*/ T96 w 61"/>
                            <a:gd name="T98" fmla="+- 0 119 101"/>
                            <a:gd name="T99" fmla="*/ 119 h 61"/>
                            <a:gd name="T100" fmla="+- 0 4291 4232"/>
                            <a:gd name="T101" fmla="*/ T100 w 61"/>
                            <a:gd name="T102" fmla="+- 0 123 101"/>
                            <a:gd name="T103" fmla="*/ 123 h 61"/>
                            <a:gd name="T104" fmla="+- 0 4292 4232"/>
                            <a:gd name="T105" fmla="*/ T104 w 61"/>
                            <a:gd name="T106" fmla="+- 0 127 101"/>
                            <a:gd name="T107" fmla="*/ 127 h 61"/>
                            <a:gd name="T108" fmla="+- 0 4292 4232"/>
                            <a:gd name="T109" fmla="*/ T108 w 61"/>
                            <a:gd name="T110" fmla="+- 0 135 101"/>
                            <a:gd name="T111" fmla="*/ 135 h 61"/>
                            <a:gd name="T112" fmla="+- 0 4291 4232"/>
                            <a:gd name="T113" fmla="*/ T112 w 61"/>
                            <a:gd name="T114" fmla="+- 0 138 101"/>
                            <a:gd name="T115" fmla="*/ 138 h 61"/>
                            <a:gd name="T116" fmla="+- 0 4290 4232"/>
                            <a:gd name="T117" fmla="*/ T116 w 61"/>
                            <a:gd name="T118" fmla="+- 0 142 101"/>
                            <a:gd name="T119" fmla="*/ 142 h 61"/>
                            <a:gd name="T120" fmla="+- 0 4288 4232"/>
                            <a:gd name="T121" fmla="*/ T120 w 61"/>
                            <a:gd name="T122" fmla="+- 0 146 101"/>
                            <a:gd name="T123" fmla="*/ 146 h 61"/>
                            <a:gd name="T124" fmla="+- 0 4286 4232"/>
                            <a:gd name="T125" fmla="*/ T124 w 61"/>
                            <a:gd name="T126" fmla="+- 0 149 101"/>
                            <a:gd name="T127" fmla="*/ 149 h 61"/>
                            <a:gd name="T128" fmla="+- 0 4283 4232"/>
                            <a:gd name="T129" fmla="*/ T128 w 61"/>
                            <a:gd name="T130" fmla="+- 0 152 101"/>
                            <a:gd name="T131" fmla="*/ 152 h 61"/>
                            <a:gd name="T132" fmla="+- 0 4280 4232"/>
                            <a:gd name="T133" fmla="*/ T132 w 61"/>
                            <a:gd name="T134" fmla="+- 0 155 101"/>
                            <a:gd name="T135" fmla="*/ 155 h 61"/>
                            <a:gd name="T136" fmla="+- 0 4277 4232"/>
                            <a:gd name="T137" fmla="*/ T136 w 61"/>
                            <a:gd name="T138" fmla="+- 0 157 101"/>
                            <a:gd name="T139" fmla="*/ 157 h 61"/>
                            <a:gd name="T140" fmla="+- 0 4270 4232"/>
                            <a:gd name="T141" fmla="*/ T140 w 61"/>
                            <a:gd name="T142" fmla="+- 0 160 101"/>
                            <a:gd name="T143" fmla="*/ 160 h 61"/>
                            <a:gd name="T144" fmla="+- 0 4266 4232"/>
                            <a:gd name="T145" fmla="*/ T144 w 61"/>
                            <a:gd name="T146" fmla="+- 0 161 101"/>
                            <a:gd name="T147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9566A" id="Freeform 236" o:spid="_x0000_s1026" style="position:absolute;margin-left:211.6pt;margin-top:5.05pt;width:3.05pt;height:3.05pt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2235;16510,102235;13970,101600;9525,99695;6985,98425;5715,96520;3810,94615;2540,92710;1270,90170;635,87630;0,85725;0,80645;5715,69215;6985,67945;9525,66040;13970,64135;16510,64135;21590,64135;24130,64135;28575,66040;30480,67945;32385,69215;34290,71120;35560,73025;36830,75565;37465,78105;38100,80645;38100,85725;37465,87630;36830,90170;35560,92710;34290,94615;32385,96520;30480,98425;28575,99695;24130,101600;21590,10223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0EB9B1" wp14:editId="69F6943D">
                <wp:simplePos x="0" y="0"/>
                <wp:positionH relativeFrom="page">
                  <wp:posOffset>2687320</wp:posOffset>
                </wp:positionH>
                <wp:positionV relativeFrom="paragraph">
                  <wp:posOffset>245110</wp:posOffset>
                </wp:positionV>
                <wp:extent cx="38735" cy="38735"/>
                <wp:effectExtent l="0" t="0" r="0" b="0"/>
                <wp:wrapNone/>
                <wp:docPr id="26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6 386"/>
                            <a:gd name="T3" fmla="*/ 446 h 61"/>
                            <a:gd name="T4" fmla="+- 0 4258 4232"/>
                            <a:gd name="T5" fmla="*/ T4 w 61"/>
                            <a:gd name="T6" fmla="+- 0 446 386"/>
                            <a:gd name="T7" fmla="*/ 446 h 61"/>
                            <a:gd name="T8" fmla="+- 0 4254 4232"/>
                            <a:gd name="T9" fmla="*/ T8 w 61"/>
                            <a:gd name="T10" fmla="+- 0 445 386"/>
                            <a:gd name="T11" fmla="*/ 445 h 61"/>
                            <a:gd name="T12" fmla="+- 0 4247 4232"/>
                            <a:gd name="T13" fmla="*/ T12 w 61"/>
                            <a:gd name="T14" fmla="+- 0 442 386"/>
                            <a:gd name="T15" fmla="*/ 442 h 61"/>
                            <a:gd name="T16" fmla="+- 0 4243 4232"/>
                            <a:gd name="T17" fmla="*/ T16 w 61"/>
                            <a:gd name="T18" fmla="+- 0 440 386"/>
                            <a:gd name="T19" fmla="*/ 440 h 61"/>
                            <a:gd name="T20" fmla="+- 0 4241 4232"/>
                            <a:gd name="T21" fmla="*/ T20 w 61"/>
                            <a:gd name="T22" fmla="+- 0 437 386"/>
                            <a:gd name="T23" fmla="*/ 437 h 61"/>
                            <a:gd name="T24" fmla="+- 0 4238 4232"/>
                            <a:gd name="T25" fmla="*/ T24 w 61"/>
                            <a:gd name="T26" fmla="+- 0 434 386"/>
                            <a:gd name="T27" fmla="*/ 434 h 61"/>
                            <a:gd name="T28" fmla="+- 0 4236 4232"/>
                            <a:gd name="T29" fmla="*/ T28 w 61"/>
                            <a:gd name="T30" fmla="+- 0 431 386"/>
                            <a:gd name="T31" fmla="*/ 431 h 61"/>
                            <a:gd name="T32" fmla="+- 0 4234 4232"/>
                            <a:gd name="T33" fmla="*/ T32 w 61"/>
                            <a:gd name="T34" fmla="+- 0 427 386"/>
                            <a:gd name="T35" fmla="*/ 427 h 61"/>
                            <a:gd name="T36" fmla="+- 0 4233 4232"/>
                            <a:gd name="T37" fmla="*/ T36 w 61"/>
                            <a:gd name="T38" fmla="+- 0 424 386"/>
                            <a:gd name="T39" fmla="*/ 424 h 61"/>
                            <a:gd name="T40" fmla="+- 0 4232 4232"/>
                            <a:gd name="T41" fmla="*/ T40 w 61"/>
                            <a:gd name="T42" fmla="+- 0 420 386"/>
                            <a:gd name="T43" fmla="*/ 420 h 61"/>
                            <a:gd name="T44" fmla="+- 0 4232 4232"/>
                            <a:gd name="T45" fmla="*/ T44 w 61"/>
                            <a:gd name="T46" fmla="+- 0 412 386"/>
                            <a:gd name="T47" fmla="*/ 412 h 61"/>
                            <a:gd name="T48" fmla="+- 0 4241 4232"/>
                            <a:gd name="T49" fmla="*/ T48 w 61"/>
                            <a:gd name="T50" fmla="+- 0 395 386"/>
                            <a:gd name="T51" fmla="*/ 395 h 61"/>
                            <a:gd name="T52" fmla="+- 0 4243 4232"/>
                            <a:gd name="T53" fmla="*/ T52 w 61"/>
                            <a:gd name="T54" fmla="+- 0 392 386"/>
                            <a:gd name="T55" fmla="*/ 392 h 61"/>
                            <a:gd name="T56" fmla="+- 0 4247 4232"/>
                            <a:gd name="T57" fmla="*/ T56 w 61"/>
                            <a:gd name="T58" fmla="+- 0 389 386"/>
                            <a:gd name="T59" fmla="*/ 389 h 61"/>
                            <a:gd name="T60" fmla="+- 0 4254 4232"/>
                            <a:gd name="T61" fmla="*/ T60 w 61"/>
                            <a:gd name="T62" fmla="+- 0 386 386"/>
                            <a:gd name="T63" fmla="*/ 386 h 61"/>
                            <a:gd name="T64" fmla="+- 0 4258 4232"/>
                            <a:gd name="T65" fmla="*/ T64 w 61"/>
                            <a:gd name="T66" fmla="+- 0 386 386"/>
                            <a:gd name="T67" fmla="*/ 386 h 61"/>
                            <a:gd name="T68" fmla="+- 0 4266 4232"/>
                            <a:gd name="T69" fmla="*/ T68 w 61"/>
                            <a:gd name="T70" fmla="+- 0 386 386"/>
                            <a:gd name="T71" fmla="*/ 386 h 61"/>
                            <a:gd name="T72" fmla="+- 0 4270 4232"/>
                            <a:gd name="T73" fmla="*/ T72 w 61"/>
                            <a:gd name="T74" fmla="+- 0 386 386"/>
                            <a:gd name="T75" fmla="*/ 386 h 61"/>
                            <a:gd name="T76" fmla="+- 0 4277 4232"/>
                            <a:gd name="T77" fmla="*/ T76 w 61"/>
                            <a:gd name="T78" fmla="+- 0 389 386"/>
                            <a:gd name="T79" fmla="*/ 389 h 61"/>
                            <a:gd name="T80" fmla="+- 0 4280 4232"/>
                            <a:gd name="T81" fmla="*/ T80 w 61"/>
                            <a:gd name="T82" fmla="+- 0 392 386"/>
                            <a:gd name="T83" fmla="*/ 392 h 61"/>
                            <a:gd name="T84" fmla="+- 0 4283 4232"/>
                            <a:gd name="T85" fmla="*/ T84 w 61"/>
                            <a:gd name="T86" fmla="+- 0 395 386"/>
                            <a:gd name="T87" fmla="*/ 395 h 61"/>
                            <a:gd name="T88" fmla="+- 0 4286 4232"/>
                            <a:gd name="T89" fmla="*/ T88 w 61"/>
                            <a:gd name="T90" fmla="+- 0 397 386"/>
                            <a:gd name="T91" fmla="*/ 397 h 61"/>
                            <a:gd name="T92" fmla="+- 0 4288 4232"/>
                            <a:gd name="T93" fmla="*/ T92 w 61"/>
                            <a:gd name="T94" fmla="+- 0 401 386"/>
                            <a:gd name="T95" fmla="*/ 401 h 61"/>
                            <a:gd name="T96" fmla="+- 0 4290 4232"/>
                            <a:gd name="T97" fmla="*/ T96 w 61"/>
                            <a:gd name="T98" fmla="+- 0 404 386"/>
                            <a:gd name="T99" fmla="*/ 404 h 61"/>
                            <a:gd name="T100" fmla="+- 0 4291 4232"/>
                            <a:gd name="T101" fmla="*/ T100 w 61"/>
                            <a:gd name="T102" fmla="+- 0 408 386"/>
                            <a:gd name="T103" fmla="*/ 408 h 61"/>
                            <a:gd name="T104" fmla="+- 0 4292 4232"/>
                            <a:gd name="T105" fmla="*/ T104 w 61"/>
                            <a:gd name="T106" fmla="+- 0 412 386"/>
                            <a:gd name="T107" fmla="*/ 412 h 61"/>
                            <a:gd name="T108" fmla="+- 0 4292 4232"/>
                            <a:gd name="T109" fmla="*/ T108 w 61"/>
                            <a:gd name="T110" fmla="+- 0 420 386"/>
                            <a:gd name="T111" fmla="*/ 420 h 61"/>
                            <a:gd name="T112" fmla="+- 0 4291 4232"/>
                            <a:gd name="T113" fmla="*/ T112 w 61"/>
                            <a:gd name="T114" fmla="+- 0 424 386"/>
                            <a:gd name="T115" fmla="*/ 424 h 61"/>
                            <a:gd name="T116" fmla="+- 0 4290 4232"/>
                            <a:gd name="T117" fmla="*/ T116 w 61"/>
                            <a:gd name="T118" fmla="+- 0 427 386"/>
                            <a:gd name="T119" fmla="*/ 427 h 61"/>
                            <a:gd name="T120" fmla="+- 0 4288 4232"/>
                            <a:gd name="T121" fmla="*/ T120 w 61"/>
                            <a:gd name="T122" fmla="+- 0 431 386"/>
                            <a:gd name="T123" fmla="*/ 431 h 61"/>
                            <a:gd name="T124" fmla="+- 0 4286 4232"/>
                            <a:gd name="T125" fmla="*/ T124 w 61"/>
                            <a:gd name="T126" fmla="+- 0 434 386"/>
                            <a:gd name="T127" fmla="*/ 434 h 61"/>
                            <a:gd name="T128" fmla="+- 0 4283 4232"/>
                            <a:gd name="T129" fmla="*/ T128 w 61"/>
                            <a:gd name="T130" fmla="+- 0 437 386"/>
                            <a:gd name="T131" fmla="*/ 437 h 61"/>
                            <a:gd name="T132" fmla="+- 0 4280 4232"/>
                            <a:gd name="T133" fmla="*/ T132 w 61"/>
                            <a:gd name="T134" fmla="+- 0 440 386"/>
                            <a:gd name="T135" fmla="*/ 440 h 61"/>
                            <a:gd name="T136" fmla="+- 0 4277 4232"/>
                            <a:gd name="T137" fmla="*/ T136 w 61"/>
                            <a:gd name="T138" fmla="+- 0 442 386"/>
                            <a:gd name="T139" fmla="*/ 442 h 61"/>
                            <a:gd name="T140" fmla="+- 0 4270 4232"/>
                            <a:gd name="T141" fmla="*/ T140 w 61"/>
                            <a:gd name="T142" fmla="+- 0 445 386"/>
                            <a:gd name="T143" fmla="*/ 445 h 61"/>
                            <a:gd name="T144" fmla="+- 0 4266 4232"/>
                            <a:gd name="T145" fmla="*/ T144 w 61"/>
                            <a:gd name="T146" fmla="+- 0 446 386"/>
                            <a:gd name="T147" fmla="*/ 4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8004A" id="Freeform 235" o:spid="_x0000_s1026" style="position:absolute;margin-left:211.6pt;margin-top:19.3pt;width:3.05pt;height:3.05pt;z-index: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3210;16510,283210;13970,282575;9525,280670;6985,279400;5715,277495;3810,275590;2540,273685;1270,271145;635,269240;0,266700;0,261620;5715,250825;6985,248920;9525,247015;13970,245110;16510,245110;21590,245110;24130,245110;28575,247015;30480,248920;32385,250825;34290,252095;35560,254635;36830,256540;37465,259080;38100,261620;38100,266700;37465,269240;36830,271145;35560,273685;34290,275590;32385,277495;30480,279400;28575,280670;24130,282575;21590,28321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4"/>
          <w:w w:val="90"/>
          <w:lang w:val="de-DE"/>
        </w:rPr>
        <w:t>De</w:t>
      </w:r>
      <w:r w:rsidR="00C66A8C">
        <w:rPr>
          <w:spacing w:val="-4"/>
          <w:w w:val="90"/>
        </w:rPr>
        <w:t>ﬁ</w:t>
      </w:r>
      <w:r w:rsidR="00C66A8C" w:rsidRPr="0049740D">
        <w:rPr>
          <w:spacing w:val="-4"/>
          <w:w w:val="90"/>
          <w:lang w:val="de-DE"/>
        </w:rPr>
        <w:t xml:space="preserve">nition </w:t>
      </w:r>
      <w:r w:rsidR="00C66A8C" w:rsidRPr="0049740D">
        <w:rPr>
          <w:w w:val="90"/>
          <w:lang w:val="de-DE"/>
        </w:rPr>
        <w:t xml:space="preserve">des </w:t>
      </w:r>
      <w:r w:rsidR="00C66A8C" w:rsidRPr="0049740D">
        <w:rPr>
          <w:spacing w:val="-4"/>
          <w:w w:val="90"/>
          <w:lang w:val="de-DE"/>
        </w:rPr>
        <w:t xml:space="preserve">Vorgehensmodells für </w:t>
      </w:r>
      <w:r w:rsidR="00C66A8C" w:rsidRPr="0049740D">
        <w:rPr>
          <w:w w:val="90"/>
          <w:lang w:val="de-DE"/>
        </w:rPr>
        <w:t xml:space="preserve">das </w:t>
      </w:r>
      <w:r w:rsidR="00C66A8C" w:rsidRPr="0049740D">
        <w:rPr>
          <w:spacing w:val="-4"/>
          <w:w w:val="90"/>
          <w:lang w:val="de-DE"/>
        </w:rPr>
        <w:t xml:space="preserve">Projektmanagement </w:t>
      </w:r>
      <w:r w:rsidR="00C66A8C" w:rsidRPr="0049740D">
        <w:rPr>
          <w:spacing w:val="-3"/>
          <w:w w:val="90"/>
          <w:lang w:val="de-DE"/>
        </w:rPr>
        <w:t>Analyse</w:t>
      </w:r>
      <w:r w:rsidR="00C66A8C" w:rsidRPr="0049740D">
        <w:rPr>
          <w:spacing w:val="-1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der</w:t>
      </w:r>
      <w:r w:rsidR="00C66A8C" w:rsidRPr="0049740D">
        <w:rPr>
          <w:spacing w:val="-13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Rollen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9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Verantwortlichkeiten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im</w:t>
      </w:r>
      <w:r w:rsidR="00C66A8C" w:rsidRPr="0049740D">
        <w:rPr>
          <w:spacing w:val="-20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 xml:space="preserve">Unternehmen </w:t>
      </w:r>
      <w:r w:rsidR="00C66A8C" w:rsidRPr="0049740D">
        <w:rPr>
          <w:spacing w:val="-3"/>
          <w:lang w:val="de-DE"/>
        </w:rPr>
        <w:t xml:space="preserve">(Stakeholder </w:t>
      </w:r>
      <w:r w:rsidR="00C66A8C" w:rsidRPr="0049740D">
        <w:rPr>
          <w:lang w:val="de-DE"/>
        </w:rPr>
        <w:t>&amp;</w:t>
      </w:r>
      <w:r w:rsidR="00C66A8C" w:rsidRPr="0049740D">
        <w:rPr>
          <w:spacing w:val="-51"/>
          <w:lang w:val="de-DE"/>
        </w:rPr>
        <w:t xml:space="preserve"> </w:t>
      </w:r>
      <w:r w:rsidR="00C66A8C" w:rsidRPr="0049740D">
        <w:rPr>
          <w:spacing w:val="-5"/>
          <w:lang w:val="de-DE"/>
        </w:rPr>
        <w:t>Kunden)</w:t>
      </w:r>
    </w:p>
    <w:p w14:paraId="006E175E" w14:textId="77777777" w:rsidR="00CE237B" w:rsidRPr="0049740D" w:rsidRDefault="003B3734">
      <w:pPr>
        <w:pStyle w:val="Textkrper"/>
        <w:spacing w:before="3" w:line="292" w:lineRule="auto"/>
        <w:ind w:left="3156" w:right="894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3A1D94E" wp14:editId="631A4373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7" name="Freeform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83 4232"/>
                            <a:gd name="T113" fmla="*/ T112 w 61"/>
                            <a:gd name="T114" fmla="+- 0 150 99"/>
                            <a:gd name="T115" fmla="*/ 150 h 61"/>
                            <a:gd name="T116" fmla="+- 0 4280 4232"/>
                            <a:gd name="T117" fmla="*/ T116 w 61"/>
                            <a:gd name="T118" fmla="+- 0 153 99"/>
                            <a:gd name="T119" fmla="*/ 153 h 61"/>
                            <a:gd name="T120" fmla="+- 0 4277 4232"/>
                            <a:gd name="T121" fmla="*/ T120 w 61"/>
                            <a:gd name="T122" fmla="+- 0 155 99"/>
                            <a:gd name="T123" fmla="*/ 155 h 61"/>
                            <a:gd name="T124" fmla="+- 0 4270 4232"/>
                            <a:gd name="T125" fmla="*/ T124 w 61"/>
                            <a:gd name="T126" fmla="+- 0 158 99"/>
                            <a:gd name="T127" fmla="*/ 158 h 61"/>
                            <a:gd name="T128" fmla="+- 0 4266 4232"/>
                            <a:gd name="T129" fmla="*/ T128 w 61"/>
                            <a:gd name="T130" fmla="+- 0 159 99"/>
                            <a:gd name="T131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502B" id="Freeform 234" o:spid="_x0000_s1026" style="position:absolute;margin-left:211.6pt;margin-top:4.95pt;width:3.05pt;height:3.05pt;z-index: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2385,95250;30480,97155;28575,98425;24130,100330;21590,10096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5"/>
          <w:w w:val="90"/>
          <w:lang w:val="de-DE"/>
        </w:rPr>
        <w:t xml:space="preserve">Einbindung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4"/>
          <w:w w:val="90"/>
          <w:lang w:val="de-DE"/>
        </w:rPr>
        <w:t xml:space="preserve">beteiligten Unternehmensbereiche </w:t>
      </w:r>
      <w:r w:rsidR="00C66A8C" w:rsidRPr="0049740D">
        <w:rPr>
          <w:w w:val="90"/>
          <w:lang w:val="de-DE"/>
        </w:rPr>
        <w:t xml:space="preserve">in das </w:t>
      </w:r>
      <w:r w:rsidR="00C66A8C" w:rsidRPr="0049740D">
        <w:rPr>
          <w:spacing w:val="-5"/>
          <w:w w:val="90"/>
          <w:lang w:val="de-DE"/>
        </w:rPr>
        <w:t xml:space="preserve">Multi- </w:t>
      </w:r>
      <w:r w:rsidR="00C66A8C" w:rsidRPr="0049740D">
        <w:rPr>
          <w:spacing w:val="-4"/>
          <w:lang w:val="de-DE"/>
        </w:rPr>
        <w:t>Projektmanagement</w:t>
      </w:r>
    </w:p>
    <w:p w14:paraId="1A83266D" w14:textId="77777777" w:rsidR="00CE237B" w:rsidRPr="0049740D" w:rsidRDefault="003B3734">
      <w:pPr>
        <w:pStyle w:val="Textkrper"/>
        <w:spacing w:before="3" w:line="292" w:lineRule="auto"/>
        <w:ind w:left="3156" w:right="123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19A82E0" wp14:editId="1F9B74AA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8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83 4232"/>
                            <a:gd name="T113" fmla="*/ T112 w 61"/>
                            <a:gd name="T114" fmla="+- 0 150 99"/>
                            <a:gd name="T115" fmla="*/ 150 h 61"/>
                            <a:gd name="T116" fmla="+- 0 4280 4232"/>
                            <a:gd name="T117" fmla="*/ T116 w 61"/>
                            <a:gd name="T118" fmla="+- 0 153 99"/>
                            <a:gd name="T119" fmla="*/ 153 h 61"/>
                            <a:gd name="T120" fmla="+- 0 4277 4232"/>
                            <a:gd name="T121" fmla="*/ T120 w 61"/>
                            <a:gd name="T122" fmla="+- 0 155 99"/>
                            <a:gd name="T123" fmla="*/ 155 h 61"/>
                            <a:gd name="T124" fmla="+- 0 4270 4232"/>
                            <a:gd name="T125" fmla="*/ T124 w 61"/>
                            <a:gd name="T126" fmla="+- 0 158 99"/>
                            <a:gd name="T127" fmla="*/ 158 h 61"/>
                            <a:gd name="T128" fmla="+- 0 4266 4232"/>
                            <a:gd name="T129" fmla="*/ T128 w 61"/>
                            <a:gd name="T130" fmla="+- 0 159 99"/>
                            <a:gd name="T131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F720" id="Freeform 233" o:spid="_x0000_s1026" style="position:absolute;margin-left:211.6pt;margin-top:4.95pt;width:3.05pt;height:3.05pt;z-index: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2385,95250;30480,97155;28575,98425;24130,100330;21590,10096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 xml:space="preserve">Projektübergreifendes </w:t>
      </w:r>
      <w:r w:rsidR="00C66A8C" w:rsidRPr="0049740D">
        <w:rPr>
          <w:spacing w:val="-5"/>
          <w:w w:val="90"/>
          <w:lang w:val="de-DE"/>
        </w:rPr>
        <w:t xml:space="preserve">Management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5"/>
          <w:w w:val="90"/>
          <w:lang w:val="de-DE"/>
        </w:rPr>
        <w:t xml:space="preserve">Steuerung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4"/>
          <w:w w:val="90"/>
          <w:lang w:val="de-DE"/>
        </w:rPr>
        <w:t>Einzelprojekte zur</w:t>
      </w:r>
      <w:r w:rsidR="00C66A8C" w:rsidRPr="0049740D">
        <w:rPr>
          <w:spacing w:val="-34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verbesserten</w:t>
      </w:r>
      <w:r w:rsidR="00C66A8C" w:rsidRPr="0049740D">
        <w:rPr>
          <w:spacing w:val="-39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Chancen-,</w:t>
      </w:r>
      <w:r w:rsidR="00C66A8C" w:rsidRPr="0049740D">
        <w:rPr>
          <w:spacing w:val="-36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Nutzen-,</w:t>
      </w:r>
      <w:r w:rsidR="00C66A8C" w:rsidRPr="0049740D">
        <w:rPr>
          <w:spacing w:val="-36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32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Ressourcenauswertung</w:t>
      </w:r>
      <w:r w:rsidR="00C66A8C" w:rsidRPr="0049740D">
        <w:rPr>
          <w:spacing w:val="-39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 xml:space="preserve">(einschl. </w:t>
      </w:r>
      <w:r w:rsidR="00C66A8C" w:rsidRPr="0049740D">
        <w:rPr>
          <w:spacing w:val="-3"/>
          <w:lang w:val="de-DE"/>
        </w:rPr>
        <w:t>Projektauswahl,</w:t>
      </w:r>
      <w:r w:rsidR="00C66A8C" w:rsidRPr="0049740D">
        <w:rPr>
          <w:spacing w:val="-30"/>
          <w:lang w:val="de-DE"/>
        </w:rPr>
        <w:t xml:space="preserve"> </w:t>
      </w:r>
      <w:r w:rsidR="00C66A8C" w:rsidRPr="0049740D">
        <w:rPr>
          <w:spacing w:val="-5"/>
          <w:lang w:val="de-DE"/>
        </w:rPr>
        <w:t>Ranking</w:t>
      </w:r>
      <w:r w:rsidR="00C66A8C" w:rsidRPr="0049740D">
        <w:rPr>
          <w:spacing w:val="-33"/>
          <w:lang w:val="de-DE"/>
        </w:rPr>
        <w:t xml:space="preserve"> </w:t>
      </w:r>
      <w:r w:rsidR="00C66A8C" w:rsidRPr="0049740D">
        <w:rPr>
          <w:spacing w:val="-6"/>
          <w:lang w:val="de-DE"/>
        </w:rPr>
        <w:t>und</w:t>
      </w:r>
      <w:r w:rsidR="00C66A8C" w:rsidRPr="0049740D">
        <w:rPr>
          <w:spacing w:val="-23"/>
          <w:lang w:val="de-DE"/>
        </w:rPr>
        <w:t xml:space="preserve"> </w:t>
      </w:r>
      <w:r w:rsidR="00C66A8C" w:rsidRPr="0049740D">
        <w:rPr>
          <w:spacing w:val="-3"/>
          <w:lang w:val="de-DE"/>
        </w:rPr>
        <w:t>Priorisierung)</w:t>
      </w:r>
    </w:p>
    <w:p w14:paraId="3465DCB2" w14:textId="77777777" w:rsidR="00CE237B" w:rsidRPr="0049740D" w:rsidRDefault="003B3734">
      <w:pPr>
        <w:pStyle w:val="Textkrper"/>
        <w:spacing w:before="3" w:line="292" w:lineRule="auto"/>
        <w:ind w:left="315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9D75475" wp14:editId="44CFE269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9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91 4232"/>
                            <a:gd name="T113" fmla="*/ T112 w 61"/>
                            <a:gd name="T114" fmla="+- 0 136 99"/>
                            <a:gd name="T115" fmla="*/ 136 h 61"/>
                            <a:gd name="T116" fmla="+- 0 4290 4232"/>
                            <a:gd name="T117" fmla="*/ T116 w 61"/>
                            <a:gd name="T118" fmla="+- 0 140 99"/>
                            <a:gd name="T119" fmla="*/ 140 h 61"/>
                            <a:gd name="T120" fmla="+- 0 4288 4232"/>
                            <a:gd name="T121" fmla="*/ T120 w 61"/>
                            <a:gd name="T122" fmla="+- 0 144 99"/>
                            <a:gd name="T123" fmla="*/ 144 h 61"/>
                            <a:gd name="T124" fmla="+- 0 4286 4232"/>
                            <a:gd name="T125" fmla="*/ T124 w 61"/>
                            <a:gd name="T126" fmla="+- 0 147 99"/>
                            <a:gd name="T127" fmla="*/ 147 h 61"/>
                            <a:gd name="T128" fmla="+- 0 4283 4232"/>
                            <a:gd name="T129" fmla="*/ T128 w 61"/>
                            <a:gd name="T130" fmla="+- 0 150 99"/>
                            <a:gd name="T131" fmla="*/ 150 h 61"/>
                            <a:gd name="T132" fmla="+- 0 4280 4232"/>
                            <a:gd name="T133" fmla="*/ T132 w 61"/>
                            <a:gd name="T134" fmla="+- 0 153 99"/>
                            <a:gd name="T135" fmla="*/ 153 h 61"/>
                            <a:gd name="T136" fmla="+- 0 4277 4232"/>
                            <a:gd name="T137" fmla="*/ T136 w 61"/>
                            <a:gd name="T138" fmla="+- 0 155 99"/>
                            <a:gd name="T139" fmla="*/ 155 h 61"/>
                            <a:gd name="T140" fmla="+- 0 4270 4232"/>
                            <a:gd name="T141" fmla="*/ T140 w 61"/>
                            <a:gd name="T142" fmla="+- 0 158 99"/>
                            <a:gd name="T143" fmla="*/ 158 h 61"/>
                            <a:gd name="T144" fmla="+- 0 4266 4232"/>
                            <a:gd name="T145" fmla="*/ T144 w 61"/>
                            <a:gd name="T146" fmla="+- 0 159 99"/>
                            <a:gd name="T147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15ADC" id="Freeform 232" o:spid="_x0000_s1026" style="position:absolute;margin-left:211.6pt;margin-top:4.95pt;width:3.05pt;height:3.05pt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7465,86360;36830,88900;35560,91440;34290,93345;32385,95250;30480,97155;28575,98425;24130,100330;21590,10096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2"/>
          <w:w w:val="95"/>
          <w:lang w:val="de-DE"/>
        </w:rPr>
        <w:t>Aufbau</w:t>
      </w:r>
      <w:r w:rsidR="00C66A8C" w:rsidRPr="0049740D">
        <w:rPr>
          <w:spacing w:val="-46"/>
          <w:w w:val="95"/>
          <w:lang w:val="de-DE"/>
        </w:rPr>
        <w:t xml:space="preserve"> </w:t>
      </w:r>
      <w:r w:rsidR="00C66A8C" w:rsidRPr="0049740D">
        <w:rPr>
          <w:w w:val="95"/>
          <w:lang w:val="de-DE"/>
        </w:rPr>
        <w:t>der</w:t>
      </w:r>
      <w:r w:rsidR="00C66A8C" w:rsidRPr="0049740D">
        <w:rPr>
          <w:spacing w:val="-43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unternehmensinternen</w:t>
      </w:r>
      <w:r w:rsidR="00C66A8C" w:rsidRPr="0049740D">
        <w:rPr>
          <w:spacing w:val="-46"/>
          <w:w w:val="95"/>
          <w:lang w:val="de-DE"/>
        </w:rPr>
        <w:t xml:space="preserve"> </w:t>
      </w:r>
      <w:r w:rsidR="00C66A8C" w:rsidRPr="0049740D">
        <w:rPr>
          <w:spacing w:val="-6"/>
          <w:w w:val="95"/>
          <w:lang w:val="de-DE"/>
        </w:rPr>
        <w:t>und</w:t>
      </w:r>
      <w:r w:rsidR="00C66A8C" w:rsidRPr="0049740D">
        <w:rPr>
          <w:spacing w:val="-40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>-externen</w:t>
      </w:r>
      <w:r w:rsidR="00C66A8C" w:rsidRPr="0049740D">
        <w:rPr>
          <w:spacing w:val="-46"/>
          <w:w w:val="95"/>
          <w:lang w:val="de-DE"/>
        </w:rPr>
        <w:t xml:space="preserve"> </w:t>
      </w:r>
      <w:r w:rsidR="00C66A8C" w:rsidRPr="0049740D">
        <w:rPr>
          <w:spacing w:val="-4"/>
          <w:w w:val="95"/>
          <w:lang w:val="de-DE"/>
        </w:rPr>
        <w:t xml:space="preserve">Kommunikation </w:t>
      </w:r>
      <w:r w:rsidR="00C66A8C" w:rsidRPr="0049740D">
        <w:rPr>
          <w:spacing w:val="-3"/>
          <w:w w:val="90"/>
          <w:lang w:val="de-DE"/>
        </w:rPr>
        <w:t>Projektbezogenes</w:t>
      </w:r>
      <w:r w:rsidR="00C66A8C" w:rsidRPr="0049740D">
        <w:rPr>
          <w:spacing w:val="-9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Wissensmanagement</w:t>
      </w:r>
      <w:r w:rsidR="00C66A8C" w:rsidRPr="0049740D">
        <w:rPr>
          <w:spacing w:val="-14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zum</w:t>
      </w:r>
      <w:r w:rsidR="00C66A8C" w:rsidRPr="0049740D">
        <w:rPr>
          <w:spacing w:val="-19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Know-How</w:t>
      </w:r>
      <w:r w:rsidR="00C66A8C" w:rsidRPr="0049740D">
        <w:rPr>
          <w:spacing w:val="-18"/>
          <w:w w:val="90"/>
          <w:lang w:val="de-DE"/>
        </w:rPr>
        <w:t xml:space="preserve"> </w:t>
      </w:r>
      <w:r w:rsidR="00C66A8C" w:rsidRPr="0049740D">
        <w:rPr>
          <w:spacing w:val="-2"/>
          <w:w w:val="90"/>
          <w:lang w:val="de-DE"/>
        </w:rPr>
        <w:t>Aufbau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lang w:val="de-DE"/>
        </w:rPr>
        <w:t>Transfer im</w:t>
      </w:r>
      <w:r w:rsidR="00C66A8C" w:rsidRPr="0049740D">
        <w:rPr>
          <w:spacing w:val="-51"/>
          <w:lang w:val="de-DE"/>
        </w:rPr>
        <w:t xml:space="preserve"> </w:t>
      </w:r>
      <w:r w:rsidR="00C66A8C" w:rsidRPr="0049740D">
        <w:rPr>
          <w:spacing w:val="-5"/>
          <w:lang w:val="de-DE"/>
        </w:rPr>
        <w:t>Unternehmen</w:t>
      </w:r>
    </w:p>
    <w:p w14:paraId="42D06760" w14:textId="77777777" w:rsidR="00CE237B" w:rsidRPr="0049740D" w:rsidRDefault="00CE237B">
      <w:pPr>
        <w:spacing w:line="292" w:lineRule="auto"/>
        <w:rPr>
          <w:lang w:val="de-DE"/>
        </w:rPr>
        <w:sectPr w:rsidR="00CE237B" w:rsidRPr="0049740D">
          <w:pgSz w:w="11900" w:h="16840"/>
          <w:pgMar w:top="1580" w:right="1020" w:bottom="500" w:left="1300" w:header="0" w:footer="243" w:gutter="0"/>
          <w:cols w:space="720"/>
        </w:sectPr>
      </w:pPr>
    </w:p>
    <w:p w14:paraId="501AB3BD" w14:textId="77777777" w:rsidR="00CE237B" w:rsidRPr="0049740D" w:rsidRDefault="003B3734">
      <w:pPr>
        <w:pStyle w:val="berschrift1"/>
        <w:spacing w:before="87"/>
        <w:ind w:left="116"/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559936" behindDoc="0" locked="0" layoutInCell="1" allowOverlap="1" wp14:anchorId="762DA66D" wp14:editId="5056A8AB">
                <wp:simplePos x="0" y="0"/>
                <wp:positionH relativeFrom="page">
                  <wp:posOffset>3011170</wp:posOffset>
                </wp:positionH>
                <wp:positionV relativeFrom="paragraph">
                  <wp:posOffset>179069</wp:posOffset>
                </wp:positionV>
                <wp:extent cx="3821430" cy="0"/>
                <wp:effectExtent l="0" t="0" r="0" b="0"/>
                <wp:wrapNone/>
                <wp:docPr id="27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1430" cy="0"/>
                        </a:xfrm>
                        <a:prstGeom prst="line">
                          <a:avLst/>
                        </a:prstGeom>
                        <a:noFill/>
                        <a:ln w="19058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57C22" id="Line 231" o:spid="_x0000_s1026" style="position:absolute;z-index:2515599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37.1pt,14.1pt" to="53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" strokecolor="#244585" strokeweight=".52939mm">
                <w10:wrap anchorx="page"/>
              </v:line>
            </w:pict>
          </mc:Fallback>
        </mc:AlternateContent>
      </w:r>
      <w:r w:rsidR="00C66A8C" w:rsidRPr="0049740D">
        <w:rPr>
          <w:color w:val="244585"/>
          <w:lang w:val="de-DE"/>
        </w:rPr>
        <w:t>Change Management</w:t>
      </w:r>
    </w:p>
    <w:p w14:paraId="2B6E445C" w14:textId="77777777" w:rsidR="00CE237B" w:rsidRPr="0049740D" w:rsidRDefault="00CE237B">
      <w:pPr>
        <w:pStyle w:val="Textkrper"/>
        <w:spacing w:before="6"/>
        <w:rPr>
          <w:rFonts w:ascii="Arial"/>
          <w:sz w:val="23"/>
          <w:lang w:val="de-DE"/>
        </w:rPr>
      </w:pPr>
    </w:p>
    <w:p w14:paraId="40414A13" w14:textId="77777777" w:rsidR="00CE237B" w:rsidRPr="0049740D" w:rsidRDefault="00CE237B">
      <w:pPr>
        <w:rPr>
          <w:rFonts w:ascii="Arial"/>
          <w:sz w:val="23"/>
          <w:lang w:val="de-DE"/>
        </w:rPr>
        <w:sectPr w:rsidR="00CE237B" w:rsidRPr="0049740D">
          <w:pgSz w:w="11900" w:h="16840"/>
          <w:pgMar w:top="1560" w:right="1020" w:bottom="500" w:left="1300" w:header="0" w:footer="243" w:gutter="0"/>
          <w:cols w:space="720"/>
        </w:sectPr>
      </w:pPr>
    </w:p>
    <w:p w14:paraId="23C38DC6" w14:textId="77777777" w:rsidR="00CE237B" w:rsidRPr="0049740D" w:rsidRDefault="003B3734">
      <w:pPr>
        <w:pStyle w:val="Textkrper"/>
        <w:spacing w:before="119" w:line="328" w:lineRule="auto"/>
        <w:ind w:left="116" w:right="23"/>
        <w:rPr>
          <w:rFonts w:ascii="Arial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279198BD" wp14:editId="179D64BA">
                <wp:simplePos x="0" y="0"/>
                <wp:positionH relativeFrom="page">
                  <wp:posOffset>2687320</wp:posOffset>
                </wp:positionH>
                <wp:positionV relativeFrom="paragraph">
                  <wp:posOffset>490220</wp:posOffset>
                </wp:positionV>
                <wp:extent cx="38735" cy="38735"/>
                <wp:effectExtent l="0" t="0" r="0" b="0"/>
                <wp:wrapNone/>
                <wp:docPr id="30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832 772"/>
                            <a:gd name="T3" fmla="*/ 832 h 61"/>
                            <a:gd name="T4" fmla="+- 0 4258 4232"/>
                            <a:gd name="T5" fmla="*/ T4 w 61"/>
                            <a:gd name="T6" fmla="+- 0 832 772"/>
                            <a:gd name="T7" fmla="*/ 832 h 61"/>
                            <a:gd name="T8" fmla="+- 0 4254 4232"/>
                            <a:gd name="T9" fmla="*/ T8 w 61"/>
                            <a:gd name="T10" fmla="+- 0 831 772"/>
                            <a:gd name="T11" fmla="*/ 831 h 61"/>
                            <a:gd name="T12" fmla="+- 0 4247 4232"/>
                            <a:gd name="T13" fmla="*/ T12 w 61"/>
                            <a:gd name="T14" fmla="+- 0 828 772"/>
                            <a:gd name="T15" fmla="*/ 828 h 61"/>
                            <a:gd name="T16" fmla="+- 0 4243 4232"/>
                            <a:gd name="T17" fmla="*/ T16 w 61"/>
                            <a:gd name="T18" fmla="+- 0 826 772"/>
                            <a:gd name="T19" fmla="*/ 826 h 61"/>
                            <a:gd name="T20" fmla="+- 0 4241 4232"/>
                            <a:gd name="T21" fmla="*/ T20 w 61"/>
                            <a:gd name="T22" fmla="+- 0 823 772"/>
                            <a:gd name="T23" fmla="*/ 823 h 61"/>
                            <a:gd name="T24" fmla="+- 0 4238 4232"/>
                            <a:gd name="T25" fmla="*/ T24 w 61"/>
                            <a:gd name="T26" fmla="+- 0 820 772"/>
                            <a:gd name="T27" fmla="*/ 820 h 61"/>
                            <a:gd name="T28" fmla="+- 0 4236 4232"/>
                            <a:gd name="T29" fmla="*/ T28 w 61"/>
                            <a:gd name="T30" fmla="+- 0 817 772"/>
                            <a:gd name="T31" fmla="*/ 817 h 61"/>
                            <a:gd name="T32" fmla="+- 0 4234 4232"/>
                            <a:gd name="T33" fmla="*/ T32 w 61"/>
                            <a:gd name="T34" fmla="+- 0 813 772"/>
                            <a:gd name="T35" fmla="*/ 813 h 61"/>
                            <a:gd name="T36" fmla="+- 0 4233 4232"/>
                            <a:gd name="T37" fmla="*/ T36 w 61"/>
                            <a:gd name="T38" fmla="+- 0 810 772"/>
                            <a:gd name="T39" fmla="*/ 810 h 61"/>
                            <a:gd name="T40" fmla="+- 0 4232 4232"/>
                            <a:gd name="T41" fmla="*/ T40 w 61"/>
                            <a:gd name="T42" fmla="+- 0 806 772"/>
                            <a:gd name="T43" fmla="*/ 806 h 61"/>
                            <a:gd name="T44" fmla="+- 0 4232 4232"/>
                            <a:gd name="T45" fmla="*/ T44 w 61"/>
                            <a:gd name="T46" fmla="+- 0 798 772"/>
                            <a:gd name="T47" fmla="*/ 798 h 61"/>
                            <a:gd name="T48" fmla="+- 0 4241 4232"/>
                            <a:gd name="T49" fmla="*/ T48 w 61"/>
                            <a:gd name="T50" fmla="+- 0 781 772"/>
                            <a:gd name="T51" fmla="*/ 781 h 61"/>
                            <a:gd name="T52" fmla="+- 0 4243 4232"/>
                            <a:gd name="T53" fmla="*/ T52 w 61"/>
                            <a:gd name="T54" fmla="+- 0 778 772"/>
                            <a:gd name="T55" fmla="*/ 778 h 61"/>
                            <a:gd name="T56" fmla="+- 0 4247 4232"/>
                            <a:gd name="T57" fmla="*/ T56 w 61"/>
                            <a:gd name="T58" fmla="+- 0 776 772"/>
                            <a:gd name="T59" fmla="*/ 776 h 61"/>
                            <a:gd name="T60" fmla="+- 0 4254 4232"/>
                            <a:gd name="T61" fmla="*/ T60 w 61"/>
                            <a:gd name="T62" fmla="+- 0 773 772"/>
                            <a:gd name="T63" fmla="*/ 773 h 61"/>
                            <a:gd name="T64" fmla="+- 0 4258 4232"/>
                            <a:gd name="T65" fmla="*/ T64 w 61"/>
                            <a:gd name="T66" fmla="+- 0 772 772"/>
                            <a:gd name="T67" fmla="*/ 772 h 61"/>
                            <a:gd name="T68" fmla="+- 0 4266 4232"/>
                            <a:gd name="T69" fmla="*/ T68 w 61"/>
                            <a:gd name="T70" fmla="+- 0 772 772"/>
                            <a:gd name="T71" fmla="*/ 772 h 61"/>
                            <a:gd name="T72" fmla="+- 0 4270 4232"/>
                            <a:gd name="T73" fmla="*/ T72 w 61"/>
                            <a:gd name="T74" fmla="+- 0 773 772"/>
                            <a:gd name="T75" fmla="*/ 773 h 61"/>
                            <a:gd name="T76" fmla="+- 0 4277 4232"/>
                            <a:gd name="T77" fmla="*/ T76 w 61"/>
                            <a:gd name="T78" fmla="+- 0 776 772"/>
                            <a:gd name="T79" fmla="*/ 776 h 61"/>
                            <a:gd name="T80" fmla="+- 0 4280 4232"/>
                            <a:gd name="T81" fmla="*/ T80 w 61"/>
                            <a:gd name="T82" fmla="+- 0 778 772"/>
                            <a:gd name="T83" fmla="*/ 778 h 61"/>
                            <a:gd name="T84" fmla="+- 0 4283 4232"/>
                            <a:gd name="T85" fmla="*/ T84 w 61"/>
                            <a:gd name="T86" fmla="+- 0 781 772"/>
                            <a:gd name="T87" fmla="*/ 781 h 61"/>
                            <a:gd name="T88" fmla="+- 0 4286 4232"/>
                            <a:gd name="T89" fmla="*/ T88 w 61"/>
                            <a:gd name="T90" fmla="+- 0 783 772"/>
                            <a:gd name="T91" fmla="*/ 783 h 61"/>
                            <a:gd name="T92" fmla="+- 0 4288 4232"/>
                            <a:gd name="T93" fmla="*/ T92 w 61"/>
                            <a:gd name="T94" fmla="+- 0 787 772"/>
                            <a:gd name="T95" fmla="*/ 787 h 61"/>
                            <a:gd name="T96" fmla="+- 0 4290 4232"/>
                            <a:gd name="T97" fmla="*/ T96 w 61"/>
                            <a:gd name="T98" fmla="+- 0 790 772"/>
                            <a:gd name="T99" fmla="*/ 790 h 61"/>
                            <a:gd name="T100" fmla="+- 0 4291 4232"/>
                            <a:gd name="T101" fmla="*/ T100 w 61"/>
                            <a:gd name="T102" fmla="+- 0 794 772"/>
                            <a:gd name="T103" fmla="*/ 794 h 61"/>
                            <a:gd name="T104" fmla="+- 0 4292 4232"/>
                            <a:gd name="T105" fmla="*/ T104 w 61"/>
                            <a:gd name="T106" fmla="+- 0 798 772"/>
                            <a:gd name="T107" fmla="*/ 798 h 61"/>
                            <a:gd name="T108" fmla="+- 0 4292 4232"/>
                            <a:gd name="T109" fmla="*/ T108 w 61"/>
                            <a:gd name="T110" fmla="+- 0 806 772"/>
                            <a:gd name="T111" fmla="*/ 806 h 61"/>
                            <a:gd name="T112" fmla="+- 0 4283 4232"/>
                            <a:gd name="T113" fmla="*/ T112 w 61"/>
                            <a:gd name="T114" fmla="+- 0 823 772"/>
                            <a:gd name="T115" fmla="*/ 823 h 61"/>
                            <a:gd name="T116" fmla="+- 0 4280 4232"/>
                            <a:gd name="T117" fmla="*/ T116 w 61"/>
                            <a:gd name="T118" fmla="+- 0 826 772"/>
                            <a:gd name="T119" fmla="*/ 826 h 61"/>
                            <a:gd name="T120" fmla="+- 0 4277 4232"/>
                            <a:gd name="T121" fmla="*/ T120 w 61"/>
                            <a:gd name="T122" fmla="+- 0 828 772"/>
                            <a:gd name="T123" fmla="*/ 828 h 61"/>
                            <a:gd name="T124" fmla="+- 0 4270 4232"/>
                            <a:gd name="T125" fmla="*/ T124 w 61"/>
                            <a:gd name="T126" fmla="+- 0 831 772"/>
                            <a:gd name="T127" fmla="*/ 831 h 61"/>
                            <a:gd name="T128" fmla="+- 0 4266 4232"/>
                            <a:gd name="T129" fmla="*/ T128 w 61"/>
                            <a:gd name="T130" fmla="+- 0 832 772"/>
                            <a:gd name="T131" fmla="*/ 83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67533" id="Freeform 230" o:spid="_x0000_s1026" style="position:absolute;margin-left:211.6pt;margin-top:38.6pt;width:3.05pt;height:3.05pt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" path="m34,60r-8,l22,59,15,56,11,54,9,51,6,48,4,45,2,41,1,38,,34,,26,9,9,11,6,15,4,22,1,26,r8,l38,1r7,3l48,6r3,3l54,11r2,4l58,18r1,4l60,26r,8l51,51r-3,3l45,56r-7,3l34,60xe" fillcolor="black" stroked="f">
                <v:path arrowok="t" o:connecttype="custom" o:connectlocs="21590,528320;16510,528320;13970,527685;9525,525780;6985,524510;5715,522605;3810,520700;2540,518795;1270,516255;635,514350;0,511810;0,506730;5715,495935;6985,494030;9525,492760;13970,490855;16510,490220;21590,490220;24130,490855;28575,492760;30480,494030;32385,495935;34290,497205;35560,499745;36830,501650;37465,504190;38100,506730;38100,511810;32385,522605;30480,524510;28575,525780;24130,527685;21590,52832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rFonts w:ascii="Arial"/>
          <w:spacing w:val="-7"/>
          <w:w w:val="105"/>
          <w:lang w:val="de-DE"/>
        </w:rPr>
        <w:t>Meine</w:t>
      </w:r>
      <w:r w:rsidR="00C66A8C" w:rsidRPr="0049740D">
        <w:rPr>
          <w:rFonts w:ascii="Arial"/>
          <w:spacing w:val="-44"/>
          <w:w w:val="105"/>
          <w:lang w:val="de-DE"/>
        </w:rPr>
        <w:t xml:space="preserve"> </w:t>
      </w:r>
      <w:r w:rsidR="00C66A8C" w:rsidRPr="0049740D">
        <w:rPr>
          <w:rFonts w:ascii="Arial"/>
          <w:w w:val="105"/>
          <w:lang w:val="de-DE"/>
        </w:rPr>
        <w:t>Aufgaben</w:t>
      </w:r>
      <w:r w:rsidR="00C66A8C" w:rsidRPr="0049740D">
        <w:rPr>
          <w:rFonts w:ascii="Arial"/>
          <w:spacing w:val="-45"/>
          <w:w w:val="105"/>
          <w:lang w:val="de-DE"/>
        </w:rPr>
        <w:t xml:space="preserve"> </w:t>
      </w:r>
      <w:r w:rsidR="00C66A8C" w:rsidRPr="0049740D">
        <w:rPr>
          <w:rFonts w:ascii="Arial"/>
          <w:spacing w:val="-3"/>
          <w:w w:val="105"/>
          <w:lang w:val="de-DE"/>
        </w:rPr>
        <w:t>im</w:t>
      </w:r>
      <w:r w:rsidR="00C66A8C" w:rsidRPr="0049740D">
        <w:rPr>
          <w:rFonts w:ascii="Arial"/>
          <w:spacing w:val="-44"/>
          <w:w w:val="105"/>
          <w:lang w:val="de-DE"/>
        </w:rPr>
        <w:t xml:space="preserve"> </w:t>
      </w:r>
      <w:r w:rsidR="00C66A8C" w:rsidRPr="0049740D">
        <w:rPr>
          <w:rFonts w:ascii="Arial"/>
          <w:spacing w:val="-4"/>
          <w:w w:val="105"/>
          <w:lang w:val="de-DE"/>
        </w:rPr>
        <w:t xml:space="preserve">Change </w:t>
      </w:r>
      <w:r w:rsidR="00C66A8C" w:rsidRPr="0049740D">
        <w:rPr>
          <w:rFonts w:ascii="Arial"/>
          <w:spacing w:val="-5"/>
          <w:w w:val="105"/>
          <w:lang w:val="de-DE"/>
        </w:rPr>
        <w:t>Management</w:t>
      </w:r>
    </w:p>
    <w:p w14:paraId="2022BABA" w14:textId="77777777" w:rsidR="00CE237B" w:rsidRPr="0049740D" w:rsidRDefault="00C66A8C">
      <w:pPr>
        <w:pStyle w:val="Textkrper"/>
        <w:spacing w:before="106" w:line="292" w:lineRule="auto"/>
        <w:ind w:left="116" w:right="458"/>
        <w:rPr>
          <w:lang w:val="de-DE"/>
        </w:rPr>
      </w:pPr>
      <w:r w:rsidRPr="0049740D">
        <w:rPr>
          <w:lang w:val="de-DE"/>
        </w:rPr>
        <w:br w:type="column"/>
      </w:r>
      <w:r w:rsidRPr="0049740D">
        <w:rPr>
          <w:spacing w:val="-2"/>
          <w:w w:val="90"/>
          <w:lang w:val="de-DE"/>
        </w:rPr>
        <w:t xml:space="preserve">Aufbau </w:t>
      </w:r>
      <w:r w:rsidRPr="0049740D">
        <w:rPr>
          <w:spacing w:val="-5"/>
          <w:w w:val="90"/>
          <w:lang w:val="de-DE"/>
        </w:rPr>
        <w:t xml:space="preserve">eines </w:t>
      </w:r>
      <w:r w:rsidRPr="0049740D">
        <w:rPr>
          <w:spacing w:val="-4"/>
          <w:w w:val="90"/>
          <w:lang w:val="de-DE"/>
        </w:rPr>
        <w:t>unternehmensspezi</w:t>
      </w:r>
      <w:r>
        <w:rPr>
          <w:spacing w:val="-4"/>
          <w:w w:val="90"/>
        </w:rPr>
        <w:t>ﬁ</w:t>
      </w:r>
      <w:r w:rsidRPr="0049740D">
        <w:rPr>
          <w:spacing w:val="-4"/>
          <w:w w:val="90"/>
          <w:lang w:val="de-DE"/>
        </w:rPr>
        <w:t xml:space="preserve">schen </w:t>
      </w:r>
      <w:r w:rsidRPr="0049740D">
        <w:rPr>
          <w:spacing w:val="-5"/>
          <w:w w:val="90"/>
          <w:lang w:val="de-DE"/>
        </w:rPr>
        <w:t xml:space="preserve">Change </w:t>
      </w:r>
      <w:r w:rsidRPr="0049740D">
        <w:rPr>
          <w:spacing w:val="-4"/>
          <w:w w:val="90"/>
          <w:lang w:val="de-DE"/>
        </w:rPr>
        <w:t xml:space="preserve">Management(s) für </w:t>
      </w:r>
      <w:r w:rsidRPr="0049740D">
        <w:rPr>
          <w:spacing w:val="-6"/>
          <w:lang w:val="de-DE"/>
        </w:rPr>
        <w:t xml:space="preserve">neue </w:t>
      </w:r>
      <w:r w:rsidRPr="0049740D">
        <w:rPr>
          <w:spacing w:val="-4"/>
          <w:lang w:val="de-DE"/>
        </w:rPr>
        <w:t>Anforderungen</w:t>
      </w:r>
    </w:p>
    <w:p w14:paraId="6F622438" w14:textId="77777777" w:rsidR="00CE237B" w:rsidRPr="0049740D" w:rsidRDefault="003B3734">
      <w:pPr>
        <w:pStyle w:val="Textkrper"/>
        <w:spacing w:before="2" w:line="292" w:lineRule="auto"/>
        <w:ind w:left="116" w:right="12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C2DF3CA" wp14:editId="59EE330B">
                <wp:simplePos x="0" y="0"/>
                <wp:positionH relativeFrom="page">
                  <wp:posOffset>2687320</wp:posOffset>
                </wp:positionH>
                <wp:positionV relativeFrom="paragraph">
                  <wp:posOffset>-300355</wp:posOffset>
                </wp:positionV>
                <wp:extent cx="38735" cy="38735"/>
                <wp:effectExtent l="0" t="0" r="0" b="0"/>
                <wp:wrapNone/>
                <wp:docPr id="31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-413 -473"/>
                            <a:gd name="T3" fmla="*/ -413 h 61"/>
                            <a:gd name="T4" fmla="+- 0 4258 4232"/>
                            <a:gd name="T5" fmla="*/ T4 w 61"/>
                            <a:gd name="T6" fmla="+- 0 -413 -473"/>
                            <a:gd name="T7" fmla="*/ -413 h 61"/>
                            <a:gd name="T8" fmla="+- 0 4254 4232"/>
                            <a:gd name="T9" fmla="*/ T8 w 61"/>
                            <a:gd name="T10" fmla="+- 0 -413 -473"/>
                            <a:gd name="T11" fmla="*/ -413 h 61"/>
                            <a:gd name="T12" fmla="+- 0 4247 4232"/>
                            <a:gd name="T13" fmla="*/ T12 w 61"/>
                            <a:gd name="T14" fmla="+- 0 -416 -473"/>
                            <a:gd name="T15" fmla="*/ -416 h 61"/>
                            <a:gd name="T16" fmla="+- 0 4243 4232"/>
                            <a:gd name="T17" fmla="*/ T16 w 61"/>
                            <a:gd name="T18" fmla="+- 0 -419 -473"/>
                            <a:gd name="T19" fmla="*/ -419 h 61"/>
                            <a:gd name="T20" fmla="+- 0 4241 4232"/>
                            <a:gd name="T21" fmla="*/ T20 w 61"/>
                            <a:gd name="T22" fmla="+- 0 -421 -473"/>
                            <a:gd name="T23" fmla="*/ -421 h 61"/>
                            <a:gd name="T24" fmla="+- 0 4238 4232"/>
                            <a:gd name="T25" fmla="*/ T24 w 61"/>
                            <a:gd name="T26" fmla="+- 0 -424 -473"/>
                            <a:gd name="T27" fmla="*/ -424 h 61"/>
                            <a:gd name="T28" fmla="+- 0 4236 4232"/>
                            <a:gd name="T29" fmla="*/ T28 w 61"/>
                            <a:gd name="T30" fmla="+- 0 -427 -473"/>
                            <a:gd name="T31" fmla="*/ -427 h 61"/>
                            <a:gd name="T32" fmla="+- 0 4234 4232"/>
                            <a:gd name="T33" fmla="*/ T32 w 61"/>
                            <a:gd name="T34" fmla="+- 0 -431 -473"/>
                            <a:gd name="T35" fmla="*/ -431 h 61"/>
                            <a:gd name="T36" fmla="+- 0 4233 4232"/>
                            <a:gd name="T37" fmla="*/ T36 w 61"/>
                            <a:gd name="T38" fmla="+- 0 -435 -473"/>
                            <a:gd name="T39" fmla="*/ -435 h 61"/>
                            <a:gd name="T40" fmla="+- 0 4232 4232"/>
                            <a:gd name="T41" fmla="*/ T40 w 61"/>
                            <a:gd name="T42" fmla="+- 0 -439 -473"/>
                            <a:gd name="T43" fmla="*/ -439 h 61"/>
                            <a:gd name="T44" fmla="+- 0 4232 4232"/>
                            <a:gd name="T45" fmla="*/ T44 w 61"/>
                            <a:gd name="T46" fmla="+- 0 -447 -473"/>
                            <a:gd name="T47" fmla="*/ -447 h 61"/>
                            <a:gd name="T48" fmla="+- 0 4241 4232"/>
                            <a:gd name="T49" fmla="*/ T48 w 61"/>
                            <a:gd name="T50" fmla="+- 0 -464 -473"/>
                            <a:gd name="T51" fmla="*/ -464 h 61"/>
                            <a:gd name="T52" fmla="+- 0 4243 4232"/>
                            <a:gd name="T53" fmla="*/ T52 w 61"/>
                            <a:gd name="T54" fmla="+- 0 -467 -473"/>
                            <a:gd name="T55" fmla="*/ -467 h 61"/>
                            <a:gd name="T56" fmla="+- 0 4247 4232"/>
                            <a:gd name="T57" fmla="*/ T56 w 61"/>
                            <a:gd name="T58" fmla="+- 0 -469 -473"/>
                            <a:gd name="T59" fmla="*/ -469 h 61"/>
                            <a:gd name="T60" fmla="+- 0 4254 4232"/>
                            <a:gd name="T61" fmla="*/ T60 w 61"/>
                            <a:gd name="T62" fmla="+- 0 -472 -473"/>
                            <a:gd name="T63" fmla="*/ -472 h 61"/>
                            <a:gd name="T64" fmla="+- 0 4258 4232"/>
                            <a:gd name="T65" fmla="*/ T64 w 61"/>
                            <a:gd name="T66" fmla="+- 0 -473 -473"/>
                            <a:gd name="T67" fmla="*/ -473 h 61"/>
                            <a:gd name="T68" fmla="+- 0 4266 4232"/>
                            <a:gd name="T69" fmla="*/ T68 w 61"/>
                            <a:gd name="T70" fmla="+- 0 -473 -473"/>
                            <a:gd name="T71" fmla="*/ -473 h 61"/>
                            <a:gd name="T72" fmla="+- 0 4270 4232"/>
                            <a:gd name="T73" fmla="*/ T72 w 61"/>
                            <a:gd name="T74" fmla="+- 0 -472 -473"/>
                            <a:gd name="T75" fmla="*/ -472 h 61"/>
                            <a:gd name="T76" fmla="+- 0 4277 4232"/>
                            <a:gd name="T77" fmla="*/ T76 w 61"/>
                            <a:gd name="T78" fmla="+- 0 -469 -473"/>
                            <a:gd name="T79" fmla="*/ -469 h 61"/>
                            <a:gd name="T80" fmla="+- 0 4280 4232"/>
                            <a:gd name="T81" fmla="*/ T80 w 61"/>
                            <a:gd name="T82" fmla="+- 0 -467 -473"/>
                            <a:gd name="T83" fmla="*/ -467 h 61"/>
                            <a:gd name="T84" fmla="+- 0 4283 4232"/>
                            <a:gd name="T85" fmla="*/ T84 w 61"/>
                            <a:gd name="T86" fmla="+- 0 -464 -473"/>
                            <a:gd name="T87" fmla="*/ -464 h 61"/>
                            <a:gd name="T88" fmla="+- 0 4286 4232"/>
                            <a:gd name="T89" fmla="*/ T88 w 61"/>
                            <a:gd name="T90" fmla="+- 0 -461 -473"/>
                            <a:gd name="T91" fmla="*/ -461 h 61"/>
                            <a:gd name="T92" fmla="+- 0 4288 4232"/>
                            <a:gd name="T93" fmla="*/ T92 w 61"/>
                            <a:gd name="T94" fmla="+- 0 -458 -473"/>
                            <a:gd name="T95" fmla="*/ -458 h 61"/>
                            <a:gd name="T96" fmla="+- 0 4290 4232"/>
                            <a:gd name="T97" fmla="*/ T96 w 61"/>
                            <a:gd name="T98" fmla="+- 0 -454 -473"/>
                            <a:gd name="T99" fmla="*/ -454 h 61"/>
                            <a:gd name="T100" fmla="+- 0 4291 4232"/>
                            <a:gd name="T101" fmla="*/ T100 w 61"/>
                            <a:gd name="T102" fmla="+- 0 -450 -473"/>
                            <a:gd name="T103" fmla="*/ -450 h 61"/>
                            <a:gd name="T104" fmla="+- 0 4292 4232"/>
                            <a:gd name="T105" fmla="*/ T104 w 61"/>
                            <a:gd name="T106" fmla="+- 0 -447 -473"/>
                            <a:gd name="T107" fmla="*/ -447 h 61"/>
                            <a:gd name="T108" fmla="+- 0 4292 4232"/>
                            <a:gd name="T109" fmla="*/ T108 w 61"/>
                            <a:gd name="T110" fmla="+- 0 -439 -473"/>
                            <a:gd name="T111" fmla="*/ -439 h 61"/>
                            <a:gd name="T112" fmla="+- 0 4283 4232"/>
                            <a:gd name="T113" fmla="*/ T112 w 61"/>
                            <a:gd name="T114" fmla="+- 0 -421 -473"/>
                            <a:gd name="T115" fmla="*/ -421 h 61"/>
                            <a:gd name="T116" fmla="+- 0 4280 4232"/>
                            <a:gd name="T117" fmla="*/ T116 w 61"/>
                            <a:gd name="T118" fmla="+- 0 -419 -473"/>
                            <a:gd name="T119" fmla="*/ -419 h 61"/>
                            <a:gd name="T120" fmla="+- 0 4277 4232"/>
                            <a:gd name="T121" fmla="*/ T120 w 61"/>
                            <a:gd name="T122" fmla="+- 0 -416 -473"/>
                            <a:gd name="T123" fmla="*/ -416 h 61"/>
                            <a:gd name="T124" fmla="+- 0 4270 4232"/>
                            <a:gd name="T125" fmla="*/ T124 w 61"/>
                            <a:gd name="T126" fmla="+- 0 -413 -473"/>
                            <a:gd name="T127" fmla="*/ -413 h 61"/>
                            <a:gd name="T128" fmla="+- 0 4266 4232"/>
                            <a:gd name="T129" fmla="*/ T128 w 61"/>
                            <a:gd name="T130" fmla="+- 0 -413 -473"/>
                            <a:gd name="T131" fmla="*/ -41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11" y="54"/>
                              </a:lnTo>
                              <a:lnTo>
                                <a:pt x="9" y="52"/>
                              </a:lnTo>
                              <a:lnTo>
                                <a:pt x="6" y="49"/>
                              </a:lnTo>
                              <a:lnTo>
                                <a:pt x="4" y="46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2"/>
                              </a:lnTo>
                              <a:lnTo>
                                <a:pt x="48" y="54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E9362" id="Freeform 229" o:spid="_x0000_s1026" style="position:absolute;margin-left:211.6pt;margin-top:-23.65pt;width:3.05pt;height:3.05pt;z-index: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" path="m34,60r-8,l22,60,15,57,11,54,9,52,6,49,4,46,2,42,1,38,,34,,26,9,9,11,6,15,4,22,1,26,r8,l38,1r7,3l48,6r3,3l54,12r2,3l58,19r1,4l60,26r,8l51,52r-3,2l45,57r-7,3l34,60xe" fillcolor="black" stroked="f">
                <v:path arrowok="t" o:connecttype="custom" o:connectlocs="21590,-262255;16510,-262255;13970,-262255;9525,-264160;6985,-266065;5715,-267335;3810,-269240;2540,-271145;1270,-273685;635,-276225;0,-278765;0,-283845;5715,-294640;6985,-296545;9525,-297815;13970,-299720;16510,-300355;21590,-300355;24130,-299720;28575,-297815;30480,-296545;32385,-294640;34290,-292735;35560,-290830;36830,-288290;37465,-285750;38100,-283845;38100,-278765;32385,-267335;30480,-266065;28575,-264160;24130,-262255;21590,-26225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6"/>
          <w:w w:val="90"/>
          <w:lang w:val="de-DE"/>
        </w:rPr>
        <w:t>Einführung</w:t>
      </w:r>
      <w:r w:rsidR="00C66A8C" w:rsidRPr="0049740D">
        <w:rPr>
          <w:spacing w:val="-26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der</w:t>
      </w:r>
      <w:r w:rsidR="00C66A8C" w:rsidRPr="0049740D">
        <w:rPr>
          <w:spacing w:val="-17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Geschäftsprozesse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für</w:t>
      </w:r>
      <w:r w:rsidR="00C66A8C" w:rsidRPr="0049740D">
        <w:rPr>
          <w:spacing w:val="-17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die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Steuerung</w:t>
      </w:r>
      <w:r w:rsidR="00C66A8C" w:rsidRPr="0049740D">
        <w:rPr>
          <w:spacing w:val="-25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des</w:t>
      </w:r>
      <w:r w:rsidR="00C66A8C" w:rsidRPr="0049740D">
        <w:rPr>
          <w:spacing w:val="-14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 xml:space="preserve">Change </w:t>
      </w:r>
      <w:r w:rsidR="00C66A8C" w:rsidRPr="0049740D">
        <w:rPr>
          <w:spacing w:val="-5"/>
          <w:lang w:val="de-DE"/>
        </w:rPr>
        <w:t>Managements</w:t>
      </w:r>
    </w:p>
    <w:p w14:paraId="23147075" w14:textId="77777777" w:rsidR="00CE237B" w:rsidRPr="0049740D" w:rsidRDefault="003B3734">
      <w:pPr>
        <w:pStyle w:val="Textkrper"/>
        <w:spacing w:before="2" w:line="292" w:lineRule="auto"/>
        <w:ind w:left="116" w:right="163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22922B6" wp14:editId="1F25614F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2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83 4232"/>
                            <a:gd name="T113" fmla="*/ T112 w 61"/>
                            <a:gd name="T114" fmla="+- 0 149 98"/>
                            <a:gd name="T115" fmla="*/ 149 h 61"/>
                            <a:gd name="T116" fmla="+- 0 4280 4232"/>
                            <a:gd name="T117" fmla="*/ T116 w 61"/>
                            <a:gd name="T118" fmla="+- 0 152 98"/>
                            <a:gd name="T119" fmla="*/ 152 h 61"/>
                            <a:gd name="T120" fmla="+- 0 4277 4232"/>
                            <a:gd name="T121" fmla="*/ T120 w 61"/>
                            <a:gd name="T122" fmla="+- 0 154 98"/>
                            <a:gd name="T123" fmla="*/ 154 h 61"/>
                            <a:gd name="T124" fmla="+- 0 4270 4232"/>
                            <a:gd name="T125" fmla="*/ T124 w 61"/>
                            <a:gd name="T126" fmla="+- 0 157 98"/>
                            <a:gd name="T127" fmla="*/ 157 h 61"/>
                            <a:gd name="T128" fmla="+- 0 4266 4232"/>
                            <a:gd name="T129" fmla="*/ T128 w 61"/>
                            <a:gd name="T130" fmla="+- 0 158 98"/>
                            <a:gd name="T13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76E82" id="Freeform 228" o:spid="_x0000_s1026" style="position:absolute;margin-left:211.6pt;margin-top:4.9pt;width:3.05pt;height:3.05pt;z-index: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2385,94615;30480,96520;28575,97790;24130,99695;21590,10033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6"/>
          <w:w w:val="90"/>
          <w:lang w:val="de-DE"/>
        </w:rPr>
        <w:t xml:space="preserve">Entwicklung </w:t>
      </w:r>
      <w:r w:rsidR="00C66A8C" w:rsidRPr="0049740D">
        <w:rPr>
          <w:w w:val="90"/>
          <w:lang w:val="de-DE"/>
        </w:rPr>
        <w:t xml:space="preserve">von </w:t>
      </w:r>
      <w:r w:rsidR="00C66A8C" w:rsidRPr="0049740D">
        <w:rPr>
          <w:spacing w:val="-4"/>
          <w:w w:val="90"/>
          <w:lang w:val="de-DE"/>
        </w:rPr>
        <w:t xml:space="preserve">Entscheidungsvorlagen, Anforderungsdokumenten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4"/>
          <w:lang w:val="de-DE"/>
        </w:rPr>
        <w:t xml:space="preserve">Tools für </w:t>
      </w:r>
      <w:r w:rsidR="00C66A8C" w:rsidRPr="0049740D">
        <w:rPr>
          <w:lang w:val="de-DE"/>
        </w:rPr>
        <w:t xml:space="preserve">die </w:t>
      </w:r>
      <w:r w:rsidR="00C66A8C" w:rsidRPr="0049740D">
        <w:rPr>
          <w:spacing w:val="-3"/>
          <w:lang w:val="de-DE"/>
        </w:rPr>
        <w:t>Anforderungsanalyse</w:t>
      </w:r>
    </w:p>
    <w:p w14:paraId="622AF292" w14:textId="77777777" w:rsidR="00CE237B" w:rsidRPr="0049740D" w:rsidRDefault="003B3734">
      <w:pPr>
        <w:pStyle w:val="Textkrper"/>
        <w:spacing w:before="3" w:line="292" w:lineRule="auto"/>
        <w:ind w:left="116" w:right="12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812C839" wp14:editId="03981937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33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91 4232"/>
                            <a:gd name="T113" fmla="*/ T112 w 61"/>
                            <a:gd name="T114" fmla="+- 0 136 99"/>
                            <a:gd name="T115" fmla="*/ 136 h 61"/>
                            <a:gd name="T116" fmla="+- 0 4290 4232"/>
                            <a:gd name="T117" fmla="*/ T116 w 61"/>
                            <a:gd name="T118" fmla="+- 0 140 99"/>
                            <a:gd name="T119" fmla="*/ 140 h 61"/>
                            <a:gd name="T120" fmla="+- 0 4288 4232"/>
                            <a:gd name="T121" fmla="*/ T120 w 61"/>
                            <a:gd name="T122" fmla="+- 0 144 99"/>
                            <a:gd name="T123" fmla="*/ 144 h 61"/>
                            <a:gd name="T124" fmla="+- 0 4286 4232"/>
                            <a:gd name="T125" fmla="*/ T124 w 61"/>
                            <a:gd name="T126" fmla="+- 0 147 99"/>
                            <a:gd name="T127" fmla="*/ 147 h 61"/>
                            <a:gd name="T128" fmla="+- 0 4283 4232"/>
                            <a:gd name="T129" fmla="*/ T128 w 61"/>
                            <a:gd name="T130" fmla="+- 0 150 99"/>
                            <a:gd name="T131" fmla="*/ 150 h 61"/>
                            <a:gd name="T132" fmla="+- 0 4280 4232"/>
                            <a:gd name="T133" fmla="*/ T132 w 61"/>
                            <a:gd name="T134" fmla="+- 0 153 99"/>
                            <a:gd name="T135" fmla="*/ 153 h 61"/>
                            <a:gd name="T136" fmla="+- 0 4277 4232"/>
                            <a:gd name="T137" fmla="*/ T136 w 61"/>
                            <a:gd name="T138" fmla="+- 0 155 99"/>
                            <a:gd name="T139" fmla="*/ 155 h 61"/>
                            <a:gd name="T140" fmla="+- 0 4270 4232"/>
                            <a:gd name="T141" fmla="*/ T140 w 61"/>
                            <a:gd name="T142" fmla="+- 0 158 99"/>
                            <a:gd name="T143" fmla="*/ 158 h 61"/>
                            <a:gd name="T144" fmla="+- 0 4266 4232"/>
                            <a:gd name="T145" fmla="*/ T144 w 61"/>
                            <a:gd name="T146" fmla="+- 0 159 99"/>
                            <a:gd name="T147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CB552" id="Freeform 227" o:spid="_x0000_s1026" style="position:absolute;margin-left:211.6pt;margin-top:4.95pt;width:3.05pt;height:3.05pt;z-index: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7465,86360;36830,88900;35560,91440;34290,93345;32385,95250;30480,97155;28575,98425;24130,100330;21590,10096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4"/>
          <w:lang w:val="de-DE"/>
        </w:rPr>
        <w:t xml:space="preserve">Erstellung </w:t>
      </w:r>
      <w:r w:rsidR="00C66A8C" w:rsidRPr="0049740D">
        <w:rPr>
          <w:spacing w:val="-5"/>
          <w:lang w:val="de-DE"/>
        </w:rPr>
        <w:t xml:space="preserve">eines </w:t>
      </w:r>
      <w:r w:rsidR="00C66A8C" w:rsidRPr="0049740D">
        <w:rPr>
          <w:spacing w:val="-3"/>
          <w:lang w:val="de-DE"/>
        </w:rPr>
        <w:t xml:space="preserve">Kriterienkatalogs </w:t>
      </w:r>
      <w:r w:rsidR="00C66A8C" w:rsidRPr="0049740D">
        <w:rPr>
          <w:spacing w:val="-4"/>
          <w:lang w:val="de-DE"/>
        </w:rPr>
        <w:t>zur Veri</w:t>
      </w:r>
      <w:r w:rsidR="00C66A8C">
        <w:rPr>
          <w:spacing w:val="-4"/>
        </w:rPr>
        <w:t>ﬁ</w:t>
      </w:r>
      <w:r w:rsidR="00C66A8C" w:rsidRPr="0049740D">
        <w:rPr>
          <w:spacing w:val="-4"/>
          <w:lang w:val="de-DE"/>
        </w:rPr>
        <w:t xml:space="preserve">zierung </w:t>
      </w:r>
      <w:r w:rsidR="00C66A8C" w:rsidRPr="0049740D">
        <w:rPr>
          <w:lang w:val="de-DE"/>
        </w:rPr>
        <w:t xml:space="preserve">von </w:t>
      </w:r>
      <w:r w:rsidR="00C66A8C" w:rsidRPr="0049740D">
        <w:rPr>
          <w:spacing w:val="-3"/>
          <w:w w:val="90"/>
          <w:lang w:val="de-DE"/>
        </w:rPr>
        <w:t>Machbarkeitsanalysen,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Realisierung,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Test</w:t>
      </w:r>
      <w:r w:rsidR="00C66A8C" w:rsidRPr="0049740D">
        <w:rPr>
          <w:spacing w:val="-26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Abnahme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von</w:t>
      </w:r>
      <w:r w:rsidR="00C66A8C" w:rsidRPr="0049740D">
        <w:rPr>
          <w:spacing w:val="-32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 xml:space="preserve">Änderungen </w:t>
      </w:r>
      <w:r w:rsidR="00C66A8C" w:rsidRPr="0049740D">
        <w:rPr>
          <w:spacing w:val="-6"/>
          <w:lang w:val="de-DE"/>
        </w:rPr>
        <w:t>und neuen</w:t>
      </w:r>
      <w:r w:rsidR="00C66A8C" w:rsidRPr="0049740D">
        <w:rPr>
          <w:spacing w:val="-42"/>
          <w:lang w:val="de-DE"/>
        </w:rPr>
        <w:t xml:space="preserve"> </w:t>
      </w:r>
      <w:r w:rsidR="00C66A8C" w:rsidRPr="0049740D">
        <w:rPr>
          <w:spacing w:val="-4"/>
          <w:lang w:val="de-DE"/>
        </w:rPr>
        <w:t>Anforderungen</w:t>
      </w:r>
    </w:p>
    <w:p w14:paraId="24A8C27A" w14:textId="77777777" w:rsidR="00CE237B" w:rsidRPr="0049740D" w:rsidRDefault="003B3734">
      <w:pPr>
        <w:pStyle w:val="Textkrper"/>
        <w:spacing w:before="3" w:line="292" w:lineRule="auto"/>
        <w:ind w:left="116" w:right="12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D0BF2AC" wp14:editId="4E69AA51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34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83 4232"/>
                            <a:gd name="T113" fmla="*/ T112 w 61"/>
                            <a:gd name="T114" fmla="+- 0 150 99"/>
                            <a:gd name="T115" fmla="*/ 150 h 61"/>
                            <a:gd name="T116" fmla="+- 0 4280 4232"/>
                            <a:gd name="T117" fmla="*/ T116 w 61"/>
                            <a:gd name="T118" fmla="+- 0 153 99"/>
                            <a:gd name="T119" fmla="*/ 153 h 61"/>
                            <a:gd name="T120" fmla="+- 0 4277 4232"/>
                            <a:gd name="T121" fmla="*/ T120 w 61"/>
                            <a:gd name="T122" fmla="+- 0 155 99"/>
                            <a:gd name="T123" fmla="*/ 155 h 61"/>
                            <a:gd name="T124" fmla="+- 0 4270 4232"/>
                            <a:gd name="T125" fmla="*/ T124 w 61"/>
                            <a:gd name="T126" fmla="+- 0 158 99"/>
                            <a:gd name="T127" fmla="*/ 158 h 61"/>
                            <a:gd name="T128" fmla="+- 0 4266 4232"/>
                            <a:gd name="T129" fmla="*/ T128 w 61"/>
                            <a:gd name="T130" fmla="+- 0 159 99"/>
                            <a:gd name="T131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2B40D" id="Freeform 226" o:spid="_x0000_s1026" style="position:absolute;margin-left:211.6pt;margin-top:4.95pt;width:3.05pt;height:3.05pt;z-index: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2385,95250;30480,97155;28575,98425;24130,100330;21590,10096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46B7CCC0" wp14:editId="1436CE19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35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3 384"/>
                            <a:gd name="T11" fmla="*/ 443 h 61"/>
                            <a:gd name="T12" fmla="+- 0 4247 4232"/>
                            <a:gd name="T13" fmla="*/ T12 w 61"/>
                            <a:gd name="T14" fmla="+- 0 440 384"/>
                            <a:gd name="T15" fmla="*/ 440 h 61"/>
                            <a:gd name="T16" fmla="+- 0 4243 4232"/>
                            <a:gd name="T17" fmla="*/ T16 w 61"/>
                            <a:gd name="T18" fmla="+- 0 438 384"/>
                            <a:gd name="T19" fmla="*/ 438 h 61"/>
                            <a:gd name="T20" fmla="+- 0 4241 4232"/>
                            <a:gd name="T21" fmla="*/ T20 w 61"/>
                            <a:gd name="T22" fmla="+- 0 435 384"/>
                            <a:gd name="T23" fmla="*/ 435 h 61"/>
                            <a:gd name="T24" fmla="+- 0 4238 4232"/>
                            <a:gd name="T25" fmla="*/ T24 w 61"/>
                            <a:gd name="T26" fmla="+- 0 432 384"/>
                            <a:gd name="T27" fmla="*/ 432 h 61"/>
                            <a:gd name="T28" fmla="+- 0 4236 4232"/>
                            <a:gd name="T29" fmla="*/ T28 w 61"/>
                            <a:gd name="T30" fmla="+- 0 429 384"/>
                            <a:gd name="T31" fmla="*/ 429 h 61"/>
                            <a:gd name="T32" fmla="+- 0 4234 4232"/>
                            <a:gd name="T33" fmla="*/ T32 w 61"/>
                            <a:gd name="T34" fmla="+- 0 425 384"/>
                            <a:gd name="T35" fmla="*/ 425 h 61"/>
                            <a:gd name="T36" fmla="+- 0 4233 4232"/>
                            <a:gd name="T37" fmla="*/ T36 w 61"/>
                            <a:gd name="T38" fmla="+- 0 422 384"/>
                            <a:gd name="T39" fmla="*/ 422 h 61"/>
                            <a:gd name="T40" fmla="+- 0 4232 4232"/>
                            <a:gd name="T41" fmla="*/ T40 w 61"/>
                            <a:gd name="T42" fmla="+- 0 418 384"/>
                            <a:gd name="T43" fmla="*/ 418 h 61"/>
                            <a:gd name="T44" fmla="+- 0 4232 4232"/>
                            <a:gd name="T45" fmla="*/ T44 w 61"/>
                            <a:gd name="T46" fmla="+- 0 410 384"/>
                            <a:gd name="T47" fmla="*/ 410 h 61"/>
                            <a:gd name="T48" fmla="+- 0 4241 4232"/>
                            <a:gd name="T49" fmla="*/ T48 w 61"/>
                            <a:gd name="T50" fmla="+- 0 393 384"/>
                            <a:gd name="T51" fmla="*/ 393 h 61"/>
                            <a:gd name="T52" fmla="+- 0 4243 4232"/>
                            <a:gd name="T53" fmla="*/ T52 w 61"/>
                            <a:gd name="T54" fmla="+- 0 390 384"/>
                            <a:gd name="T55" fmla="*/ 390 h 61"/>
                            <a:gd name="T56" fmla="+- 0 4247 4232"/>
                            <a:gd name="T57" fmla="*/ T56 w 61"/>
                            <a:gd name="T58" fmla="+- 0 387 384"/>
                            <a:gd name="T59" fmla="*/ 387 h 61"/>
                            <a:gd name="T60" fmla="+- 0 4254 4232"/>
                            <a:gd name="T61" fmla="*/ T60 w 61"/>
                            <a:gd name="T62" fmla="+- 0 384 384"/>
                            <a:gd name="T63" fmla="*/ 384 h 61"/>
                            <a:gd name="T64" fmla="+- 0 4258 4232"/>
                            <a:gd name="T65" fmla="*/ T64 w 61"/>
                            <a:gd name="T66" fmla="+- 0 384 384"/>
                            <a:gd name="T67" fmla="*/ 384 h 61"/>
                            <a:gd name="T68" fmla="+- 0 4266 4232"/>
                            <a:gd name="T69" fmla="*/ T68 w 61"/>
                            <a:gd name="T70" fmla="+- 0 384 384"/>
                            <a:gd name="T71" fmla="*/ 384 h 61"/>
                            <a:gd name="T72" fmla="+- 0 4270 4232"/>
                            <a:gd name="T73" fmla="*/ T72 w 61"/>
                            <a:gd name="T74" fmla="+- 0 384 384"/>
                            <a:gd name="T75" fmla="*/ 384 h 61"/>
                            <a:gd name="T76" fmla="+- 0 4277 4232"/>
                            <a:gd name="T77" fmla="*/ T76 w 61"/>
                            <a:gd name="T78" fmla="+- 0 387 384"/>
                            <a:gd name="T79" fmla="*/ 387 h 61"/>
                            <a:gd name="T80" fmla="+- 0 4280 4232"/>
                            <a:gd name="T81" fmla="*/ T80 w 61"/>
                            <a:gd name="T82" fmla="+- 0 390 384"/>
                            <a:gd name="T83" fmla="*/ 390 h 61"/>
                            <a:gd name="T84" fmla="+- 0 4283 4232"/>
                            <a:gd name="T85" fmla="*/ T84 w 61"/>
                            <a:gd name="T86" fmla="+- 0 393 384"/>
                            <a:gd name="T87" fmla="*/ 393 h 61"/>
                            <a:gd name="T88" fmla="+- 0 4286 4232"/>
                            <a:gd name="T89" fmla="*/ T88 w 61"/>
                            <a:gd name="T90" fmla="+- 0 395 384"/>
                            <a:gd name="T91" fmla="*/ 395 h 61"/>
                            <a:gd name="T92" fmla="+- 0 4288 4232"/>
                            <a:gd name="T93" fmla="*/ T92 w 61"/>
                            <a:gd name="T94" fmla="+- 0 399 384"/>
                            <a:gd name="T95" fmla="*/ 399 h 61"/>
                            <a:gd name="T96" fmla="+- 0 4290 4232"/>
                            <a:gd name="T97" fmla="*/ T96 w 61"/>
                            <a:gd name="T98" fmla="+- 0 402 384"/>
                            <a:gd name="T99" fmla="*/ 402 h 61"/>
                            <a:gd name="T100" fmla="+- 0 4291 4232"/>
                            <a:gd name="T101" fmla="*/ T100 w 61"/>
                            <a:gd name="T102" fmla="+- 0 406 384"/>
                            <a:gd name="T103" fmla="*/ 406 h 61"/>
                            <a:gd name="T104" fmla="+- 0 4292 4232"/>
                            <a:gd name="T105" fmla="*/ T104 w 61"/>
                            <a:gd name="T106" fmla="+- 0 410 384"/>
                            <a:gd name="T107" fmla="*/ 410 h 61"/>
                            <a:gd name="T108" fmla="+- 0 4292 4232"/>
                            <a:gd name="T109" fmla="*/ T108 w 61"/>
                            <a:gd name="T110" fmla="+- 0 418 384"/>
                            <a:gd name="T111" fmla="*/ 418 h 61"/>
                            <a:gd name="T112" fmla="+- 0 4283 4232"/>
                            <a:gd name="T113" fmla="*/ T112 w 61"/>
                            <a:gd name="T114" fmla="+- 0 435 384"/>
                            <a:gd name="T115" fmla="*/ 435 h 61"/>
                            <a:gd name="T116" fmla="+- 0 4280 4232"/>
                            <a:gd name="T117" fmla="*/ T116 w 61"/>
                            <a:gd name="T118" fmla="+- 0 438 384"/>
                            <a:gd name="T119" fmla="*/ 438 h 61"/>
                            <a:gd name="T120" fmla="+- 0 4277 4232"/>
                            <a:gd name="T121" fmla="*/ T120 w 61"/>
                            <a:gd name="T122" fmla="+- 0 440 384"/>
                            <a:gd name="T123" fmla="*/ 440 h 61"/>
                            <a:gd name="T124" fmla="+- 0 4270 4232"/>
                            <a:gd name="T125" fmla="*/ T124 w 61"/>
                            <a:gd name="T126" fmla="+- 0 443 384"/>
                            <a:gd name="T127" fmla="*/ 443 h 61"/>
                            <a:gd name="T128" fmla="+- 0 4266 4232"/>
                            <a:gd name="T129" fmla="*/ T128 w 61"/>
                            <a:gd name="T130" fmla="+- 0 444 384"/>
                            <a:gd name="T131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96F0F" id="Freeform 225" o:spid="_x0000_s1026" style="position:absolute;margin-left:211.6pt;margin-top:19.2pt;width:3.05pt;height:3.05pt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" path="m34,60r-8,l22,59,15,56,11,54,9,51,6,48,4,45,2,41,1,38,,34,,26,9,9,11,6,15,3,22,r4,l34,r4,l45,3r3,3l51,9r3,2l56,15r2,3l59,22r1,4l60,34,51,51r-3,3l45,56r-7,3l34,60xe" fillcolor="black" stroked="f">
                <v:path arrowok="t" o:connecttype="custom" o:connectlocs="21590,281940;16510,281940;13970,281305;9525,279400;6985,278130;5715,276225;3810,274320;2540,272415;1270,269875;635,267970;0,265430;0,260350;5715,249555;6985,247650;9525,245745;13970,243840;16510,243840;21590,243840;24130,243840;28575,245745;30480,247650;32385,249555;34290,250825;35560,253365;36830,255270;37465,257810;38100,260350;38100,265430;32385,276225;30480,278130;28575,279400;24130,281305;21590,28194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6"/>
          <w:w w:val="90"/>
          <w:lang w:val="de-DE"/>
        </w:rPr>
        <w:t>Einführung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von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>Gremien</w:t>
      </w:r>
      <w:r w:rsidR="00C66A8C" w:rsidRPr="0049740D">
        <w:rPr>
          <w:spacing w:val="-22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8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Instrumenten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zur</w:t>
      </w:r>
      <w:r w:rsidR="00C66A8C" w:rsidRPr="0049740D">
        <w:rPr>
          <w:spacing w:val="-13"/>
          <w:w w:val="90"/>
          <w:lang w:val="de-DE"/>
        </w:rPr>
        <w:t xml:space="preserve"> </w:t>
      </w:r>
      <w:r w:rsidR="00C66A8C" w:rsidRPr="0049740D">
        <w:rPr>
          <w:spacing w:val="-5"/>
          <w:w w:val="90"/>
          <w:lang w:val="de-DE"/>
        </w:rPr>
        <w:t>Steuerung</w:t>
      </w:r>
      <w:r w:rsidR="00C66A8C" w:rsidRPr="0049740D">
        <w:rPr>
          <w:spacing w:val="-21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der</w:t>
      </w:r>
      <w:r w:rsidR="00C66A8C" w:rsidRPr="0049740D">
        <w:rPr>
          <w:spacing w:val="-13"/>
          <w:w w:val="90"/>
          <w:lang w:val="de-DE"/>
        </w:rPr>
        <w:t xml:space="preserve"> </w:t>
      </w:r>
      <w:r w:rsidR="00C66A8C" w:rsidRPr="0049740D">
        <w:rPr>
          <w:spacing w:val="-3"/>
          <w:w w:val="90"/>
          <w:lang w:val="de-DE"/>
        </w:rPr>
        <w:t xml:space="preserve">Projekte: </w:t>
      </w:r>
      <w:r w:rsidR="00C66A8C" w:rsidRPr="0049740D">
        <w:rPr>
          <w:spacing w:val="-3"/>
          <w:lang w:val="de-DE"/>
        </w:rPr>
        <w:t>Aufwandsschätzung</w:t>
      </w:r>
      <w:r w:rsidR="00C66A8C" w:rsidRPr="0049740D">
        <w:rPr>
          <w:spacing w:val="-37"/>
          <w:lang w:val="de-DE"/>
        </w:rPr>
        <w:t xml:space="preserve"> </w:t>
      </w:r>
      <w:r w:rsidR="00C66A8C" w:rsidRPr="0049740D">
        <w:rPr>
          <w:spacing w:val="-6"/>
          <w:lang w:val="de-DE"/>
        </w:rPr>
        <w:t>und</w:t>
      </w:r>
      <w:r w:rsidR="00C66A8C" w:rsidRPr="0049740D">
        <w:rPr>
          <w:spacing w:val="-27"/>
          <w:lang w:val="de-DE"/>
        </w:rPr>
        <w:t xml:space="preserve"> </w:t>
      </w:r>
      <w:r w:rsidR="00C66A8C" w:rsidRPr="0049740D">
        <w:rPr>
          <w:lang w:val="de-DE"/>
        </w:rPr>
        <w:t>Ressourcenallokation</w:t>
      </w:r>
    </w:p>
    <w:p w14:paraId="79398A53" w14:textId="77777777" w:rsidR="00CE237B" w:rsidRPr="0049740D" w:rsidRDefault="003B3734">
      <w:pPr>
        <w:pStyle w:val="Textkrper"/>
        <w:spacing w:before="2" w:line="292" w:lineRule="auto"/>
        <w:ind w:left="116" w:right="458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58D6196" wp14:editId="6BE57C6D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6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83 4232"/>
                            <a:gd name="T113" fmla="*/ T112 w 61"/>
                            <a:gd name="T114" fmla="+- 0 149 98"/>
                            <a:gd name="T115" fmla="*/ 149 h 61"/>
                            <a:gd name="T116" fmla="+- 0 4280 4232"/>
                            <a:gd name="T117" fmla="*/ T116 w 61"/>
                            <a:gd name="T118" fmla="+- 0 152 98"/>
                            <a:gd name="T119" fmla="*/ 152 h 61"/>
                            <a:gd name="T120" fmla="+- 0 4277 4232"/>
                            <a:gd name="T121" fmla="*/ T120 w 61"/>
                            <a:gd name="T122" fmla="+- 0 154 98"/>
                            <a:gd name="T123" fmla="*/ 154 h 61"/>
                            <a:gd name="T124" fmla="+- 0 4270 4232"/>
                            <a:gd name="T125" fmla="*/ T124 w 61"/>
                            <a:gd name="T126" fmla="+- 0 157 98"/>
                            <a:gd name="T127" fmla="*/ 157 h 61"/>
                            <a:gd name="T128" fmla="+- 0 4266 4232"/>
                            <a:gd name="T129" fmla="*/ T128 w 61"/>
                            <a:gd name="T130" fmla="+- 0 158 98"/>
                            <a:gd name="T13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49667" id="Freeform 224" o:spid="_x0000_s1026" style="position:absolute;margin-left:211.6pt;margin-top:4.9pt;width:3.05pt;height:3.05pt;z-index: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2385,94615;30480,96520;28575,97790;24130,99695;21590,10033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DE33FA2" wp14:editId="720D0230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37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2 383"/>
                            <a:gd name="T11" fmla="*/ 442 h 61"/>
                            <a:gd name="T12" fmla="+- 0 4247 4232"/>
                            <a:gd name="T13" fmla="*/ T12 w 61"/>
                            <a:gd name="T14" fmla="+- 0 439 383"/>
                            <a:gd name="T15" fmla="*/ 439 h 61"/>
                            <a:gd name="T16" fmla="+- 0 4243 4232"/>
                            <a:gd name="T17" fmla="*/ T16 w 61"/>
                            <a:gd name="T18" fmla="+- 0 437 383"/>
                            <a:gd name="T19" fmla="*/ 437 h 61"/>
                            <a:gd name="T20" fmla="+- 0 4241 4232"/>
                            <a:gd name="T21" fmla="*/ T20 w 61"/>
                            <a:gd name="T22" fmla="+- 0 434 383"/>
                            <a:gd name="T23" fmla="*/ 434 h 61"/>
                            <a:gd name="T24" fmla="+- 0 4238 4232"/>
                            <a:gd name="T25" fmla="*/ T24 w 61"/>
                            <a:gd name="T26" fmla="+- 0 431 383"/>
                            <a:gd name="T27" fmla="*/ 431 h 61"/>
                            <a:gd name="T28" fmla="+- 0 4236 4232"/>
                            <a:gd name="T29" fmla="*/ T28 w 61"/>
                            <a:gd name="T30" fmla="+- 0 428 383"/>
                            <a:gd name="T31" fmla="*/ 428 h 61"/>
                            <a:gd name="T32" fmla="+- 0 4234 4232"/>
                            <a:gd name="T33" fmla="*/ T32 w 61"/>
                            <a:gd name="T34" fmla="+- 0 424 383"/>
                            <a:gd name="T35" fmla="*/ 424 h 61"/>
                            <a:gd name="T36" fmla="+- 0 4233 4232"/>
                            <a:gd name="T37" fmla="*/ T36 w 61"/>
                            <a:gd name="T38" fmla="+- 0 421 383"/>
                            <a:gd name="T39" fmla="*/ 421 h 61"/>
                            <a:gd name="T40" fmla="+- 0 4232 4232"/>
                            <a:gd name="T41" fmla="*/ T40 w 61"/>
                            <a:gd name="T42" fmla="+- 0 417 383"/>
                            <a:gd name="T43" fmla="*/ 417 h 61"/>
                            <a:gd name="T44" fmla="+- 0 4232 4232"/>
                            <a:gd name="T45" fmla="*/ T44 w 61"/>
                            <a:gd name="T46" fmla="+- 0 409 383"/>
                            <a:gd name="T47" fmla="*/ 409 h 61"/>
                            <a:gd name="T48" fmla="+- 0 4241 4232"/>
                            <a:gd name="T49" fmla="*/ T48 w 61"/>
                            <a:gd name="T50" fmla="+- 0 392 383"/>
                            <a:gd name="T51" fmla="*/ 392 h 61"/>
                            <a:gd name="T52" fmla="+- 0 4243 4232"/>
                            <a:gd name="T53" fmla="*/ T52 w 61"/>
                            <a:gd name="T54" fmla="+- 0 389 383"/>
                            <a:gd name="T55" fmla="*/ 389 h 61"/>
                            <a:gd name="T56" fmla="+- 0 4247 4232"/>
                            <a:gd name="T57" fmla="*/ T56 w 61"/>
                            <a:gd name="T58" fmla="+- 0 386 383"/>
                            <a:gd name="T59" fmla="*/ 386 h 61"/>
                            <a:gd name="T60" fmla="+- 0 4254 4232"/>
                            <a:gd name="T61" fmla="*/ T60 w 61"/>
                            <a:gd name="T62" fmla="+- 0 383 383"/>
                            <a:gd name="T63" fmla="*/ 383 h 61"/>
                            <a:gd name="T64" fmla="+- 0 4258 4232"/>
                            <a:gd name="T65" fmla="*/ T64 w 61"/>
                            <a:gd name="T66" fmla="+- 0 383 383"/>
                            <a:gd name="T67" fmla="*/ 383 h 61"/>
                            <a:gd name="T68" fmla="+- 0 4266 4232"/>
                            <a:gd name="T69" fmla="*/ T68 w 61"/>
                            <a:gd name="T70" fmla="+- 0 383 383"/>
                            <a:gd name="T71" fmla="*/ 383 h 61"/>
                            <a:gd name="T72" fmla="+- 0 4270 4232"/>
                            <a:gd name="T73" fmla="*/ T72 w 61"/>
                            <a:gd name="T74" fmla="+- 0 383 383"/>
                            <a:gd name="T75" fmla="*/ 383 h 61"/>
                            <a:gd name="T76" fmla="+- 0 4277 4232"/>
                            <a:gd name="T77" fmla="*/ T76 w 61"/>
                            <a:gd name="T78" fmla="+- 0 386 383"/>
                            <a:gd name="T79" fmla="*/ 386 h 61"/>
                            <a:gd name="T80" fmla="+- 0 4280 4232"/>
                            <a:gd name="T81" fmla="*/ T80 w 61"/>
                            <a:gd name="T82" fmla="+- 0 389 383"/>
                            <a:gd name="T83" fmla="*/ 389 h 61"/>
                            <a:gd name="T84" fmla="+- 0 4283 4232"/>
                            <a:gd name="T85" fmla="*/ T84 w 61"/>
                            <a:gd name="T86" fmla="+- 0 392 383"/>
                            <a:gd name="T87" fmla="*/ 392 h 61"/>
                            <a:gd name="T88" fmla="+- 0 4286 4232"/>
                            <a:gd name="T89" fmla="*/ T88 w 61"/>
                            <a:gd name="T90" fmla="+- 0 394 383"/>
                            <a:gd name="T91" fmla="*/ 394 h 61"/>
                            <a:gd name="T92" fmla="+- 0 4288 4232"/>
                            <a:gd name="T93" fmla="*/ T92 w 61"/>
                            <a:gd name="T94" fmla="+- 0 398 383"/>
                            <a:gd name="T95" fmla="*/ 398 h 61"/>
                            <a:gd name="T96" fmla="+- 0 4290 4232"/>
                            <a:gd name="T97" fmla="*/ T96 w 61"/>
                            <a:gd name="T98" fmla="+- 0 401 383"/>
                            <a:gd name="T99" fmla="*/ 401 h 61"/>
                            <a:gd name="T100" fmla="+- 0 4291 4232"/>
                            <a:gd name="T101" fmla="*/ T100 w 61"/>
                            <a:gd name="T102" fmla="+- 0 405 383"/>
                            <a:gd name="T103" fmla="*/ 405 h 61"/>
                            <a:gd name="T104" fmla="+- 0 4292 4232"/>
                            <a:gd name="T105" fmla="*/ T104 w 61"/>
                            <a:gd name="T106" fmla="+- 0 409 383"/>
                            <a:gd name="T107" fmla="*/ 409 h 61"/>
                            <a:gd name="T108" fmla="+- 0 4292 4232"/>
                            <a:gd name="T109" fmla="*/ T108 w 61"/>
                            <a:gd name="T110" fmla="+- 0 417 383"/>
                            <a:gd name="T111" fmla="*/ 417 h 61"/>
                            <a:gd name="T112" fmla="+- 0 4283 4232"/>
                            <a:gd name="T113" fmla="*/ T112 w 61"/>
                            <a:gd name="T114" fmla="+- 0 434 383"/>
                            <a:gd name="T115" fmla="*/ 434 h 61"/>
                            <a:gd name="T116" fmla="+- 0 4280 4232"/>
                            <a:gd name="T117" fmla="*/ T116 w 61"/>
                            <a:gd name="T118" fmla="+- 0 437 383"/>
                            <a:gd name="T119" fmla="*/ 437 h 61"/>
                            <a:gd name="T120" fmla="+- 0 4277 4232"/>
                            <a:gd name="T121" fmla="*/ T120 w 61"/>
                            <a:gd name="T122" fmla="+- 0 439 383"/>
                            <a:gd name="T123" fmla="*/ 439 h 61"/>
                            <a:gd name="T124" fmla="+- 0 4270 4232"/>
                            <a:gd name="T125" fmla="*/ T124 w 61"/>
                            <a:gd name="T126" fmla="+- 0 442 383"/>
                            <a:gd name="T127" fmla="*/ 442 h 61"/>
                            <a:gd name="T128" fmla="+- 0 4266 4232"/>
                            <a:gd name="T129" fmla="*/ T128 w 61"/>
                            <a:gd name="T130" fmla="+- 0 443 383"/>
                            <a:gd name="T131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9B1F1" id="Freeform 223" o:spid="_x0000_s1026" style="position:absolute;margin-left:211.6pt;margin-top:19.15pt;width:3.05pt;height:3.05pt;z-index: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" path="m34,60r-8,l22,59,15,56,11,54,9,51,6,48,4,45,2,41,1,38,,34,,26,9,9,11,6,15,3,22,r4,l34,r4,l45,3r3,3l51,9r3,2l56,15r2,3l59,22r1,4l60,34,51,51r-3,3l45,56r-7,3l34,60xe" fillcolor="black" stroked="f">
                <v:path arrowok="t" o:connecttype="custom" o:connectlocs="21590,281305;16510,281305;13970,280670;9525,278765;6985,277495;5715,275590;3810,273685;2540,271780;1270,269240;635,267335;0,264795;0,259715;5715,248920;6985,247015;9525,245110;13970,243205;16510,243205;21590,243205;24130,243205;28575,245110;30480,247015;32385,248920;34290,250190;35560,252730;36830,254635;37465,257175;38100,259715;38100,264795;32385,275590;30480,277495;28575,278765;24130,280670;21590,28130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 xml:space="preserve">Simulation </w:t>
      </w:r>
      <w:r w:rsidR="00C66A8C" w:rsidRPr="0049740D">
        <w:rPr>
          <w:spacing w:val="-4"/>
          <w:w w:val="90"/>
          <w:lang w:val="de-DE"/>
        </w:rPr>
        <w:t xml:space="preserve">für </w:t>
      </w:r>
      <w:r w:rsidR="00C66A8C" w:rsidRPr="0049740D">
        <w:rPr>
          <w:spacing w:val="-5"/>
          <w:w w:val="90"/>
          <w:lang w:val="de-DE"/>
        </w:rPr>
        <w:t xml:space="preserve">eine </w:t>
      </w:r>
      <w:r w:rsidR="00C66A8C" w:rsidRPr="0049740D">
        <w:rPr>
          <w:spacing w:val="-4"/>
          <w:w w:val="90"/>
          <w:lang w:val="de-DE"/>
        </w:rPr>
        <w:t>e</w:t>
      </w:r>
      <w:r w:rsidR="00C66A8C">
        <w:rPr>
          <w:spacing w:val="-4"/>
          <w:w w:val="90"/>
        </w:rPr>
        <w:t>ﬃ</w:t>
      </w:r>
      <w:r w:rsidR="00C66A8C" w:rsidRPr="0049740D">
        <w:rPr>
          <w:spacing w:val="-4"/>
          <w:w w:val="90"/>
          <w:lang w:val="de-DE"/>
        </w:rPr>
        <w:t xml:space="preserve">ziente Ressourcenverteilung </w:t>
      </w:r>
      <w:r w:rsidR="00C66A8C" w:rsidRPr="0049740D">
        <w:rPr>
          <w:spacing w:val="-4"/>
          <w:lang w:val="de-DE"/>
        </w:rPr>
        <w:t xml:space="preserve">Projektbewertung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lang w:val="de-DE"/>
        </w:rPr>
        <w:t>-Priorisierung</w:t>
      </w:r>
    </w:p>
    <w:p w14:paraId="2F7C8159" w14:textId="77777777" w:rsidR="00CE237B" w:rsidRPr="0049740D" w:rsidRDefault="003B3734">
      <w:pPr>
        <w:pStyle w:val="Textkrper"/>
        <w:spacing w:before="2" w:line="292" w:lineRule="auto"/>
        <w:ind w:left="116" w:right="1424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819F18E" wp14:editId="1654DA30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8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83 4232"/>
                            <a:gd name="T113" fmla="*/ T112 w 61"/>
                            <a:gd name="T114" fmla="+- 0 149 98"/>
                            <a:gd name="T115" fmla="*/ 149 h 61"/>
                            <a:gd name="T116" fmla="+- 0 4280 4232"/>
                            <a:gd name="T117" fmla="*/ T116 w 61"/>
                            <a:gd name="T118" fmla="+- 0 152 98"/>
                            <a:gd name="T119" fmla="*/ 152 h 61"/>
                            <a:gd name="T120" fmla="+- 0 4277 4232"/>
                            <a:gd name="T121" fmla="*/ T120 w 61"/>
                            <a:gd name="T122" fmla="+- 0 154 98"/>
                            <a:gd name="T123" fmla="*/ 154 h 61"/>
                            <a:gd name="T124" fmla="+- 0 4270 4232"/>
                            <a:gd name="T125" fmla="*/ T124 w 61"/>
                            <a:gd name="T126" fmla="+- 0 157 98"/>
                            <a:gd name="T127" fmla="*/ 157 h 61"/>
                            <a:gd name="T128" fmla="+- 0 4266 4232"/>
                            <a:gd name="T129" fmla="*/ T128 w 61"/>
                            <a:gd name="T130" fmla="+- 0 158 98"/>
                            <a:gd name="T13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122" id="Freeform 222" o:spid="_x0000_s1026" style="position:absolute;margin-left:211.6pt;margin-top:4.9pt;width:3.05pt;height:3.05pt;z-index: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2385,94615;30480,96520;28575,97790;24130,99695;21590,10033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04311D1" wp14:editId="380F697A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39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2 383"/>
                            <a:gd name="T11" fmla="*/ 442 h 61"/>
                            <a:gd name="T12" fmla="+- 0 4247 4232"/>
                            <a:gd name="T13" fmla="*/ T12 w 61"/>
                            <a:gd name="T14" fmla="+- 0 439 383"/>
                            <a:gd name="T15" fmla="*/ 439 h 61"/>
                            <a:gd name="T16" fmla="+- 0 4243 4232"/>
                            <a:gd name="T17" fmla="*/ T16 w 61"/>
                            <a:gd name="T18" fmla="+- 0 437 383"/>
                            <a:gd name="T19" fmla="*/ 437 h 61"/>
                            <a:gd name="T20" fmla="+- 0 4241 4232"/>
                            <a:gd name="T21" fmla="*/ T20 w 61"/>
                            <a:gd name="T22" fmla="+- 0 434 383"/>
                            <a:gd name="T23" fmla="*/ 434 h 61"/>
                            <a:gd name="T24" fmla="+- 0 4238 4232"/>
                            <a:gd name="T25" fmla="*/ T24 w 61"/>
                            <a:gd name="T26" fmla="+- 0 431 383"/>
                            <a:gd name="T27" fmla="*/ 431 h 61"/>
                            <a:gd name="T28" fmla="+- 0 4236 4232"/>
                            <a:gd name="T29" fmla="*/ T28 w 61"/>
                            <a:gd name="T30" fmla="+- 0 428 383"/>
                            <a:gd name="T31" fmla="*/ 428 h 61"/>
                            <a:gd name="T32" fmla="+- 0 4234 4232"/>
                            <a:gd name="T33" fmla="*/ T32 w 61"/>
                            <a:gd name="T34" fmla="+- 0 424 383"/>
                            <a:gd name="T35" fmla="*/ 424 h 61"/>
                            <a:gd name="T36" fmla="+- 0 4233 4232"/>
                            <a:gd name="T37" fmla="*/ T36 w 61"/>
                            <a:gd name="T38" fmla="+- 0 421 383"/>
                            <a:gd name="T39" fmla="*/ 421 h 61"/>
                            <a:gd name="T40" fmla="+- 0 4232 4232"/>
                            <a:gd name="T41" fmla="*/ T40 w 61"/>
                            <a:gd name="T42" fmla="+- 0 417 383"/>
                            <a:gd name="T43" fmla="*/ 417 h 61"/>
                            <a:gd name="T44" fmla="+- 0 4232 4232"/>
                            <a:gd name="T45" fmla="*/ T44 w 61"/>
                            <a:gd name="T46" fmla="+- 0 409 383"/>
                            <a:gd name="T47" fmla="*/ 409 h 61"/>
                            <a:gd name="T48" fmla="+- 0 4241 4232"/>
                            <a:gd name="T49" fmla="*/ T48 w 61"/>
                            <a:gd name="T50" fmla="+- 0 392 383"/>
                            <a:gd name="T51" fmla="*/ 392 h 61"/>
                            <a:gd name="T52" fmla="+- 0 4243 4232"/>
                            <a:gd name="T53" fmla="*/ T52 w 61"/>
                            <a:gd name="T54" fmla="+- 0 389 383"/>
                            <a:gd name="T55" fmla="*/ 389 h 61"/>
                            <a:gd name="T56" fmla="+- 0 4247 4232"/>
                            <a:gd name="T57" fmla="*/ T56 w 61"/>
                            <a:gd name="T58" fmla="+- 0 386 383"/>
                            <a:gd name="T59" fmla="*/ 386 h 61"/>
                            <a:gd name="T60" fmla="+- 0 4254 4232"/>
                            <a:gd name="T61" fmla="*/ T60 w 61"/>
                            <a:gd name="T62" fmla="+- 0 383 383"/>
                            <a:gd name="T63" fmla="*/ 383 h 61"/>
                            <a:gd name="T64" fmla="+- 0 4258 4232"/>
                            <a:gd name="T65" fmla="*/ T64 w 61"/>
                            <a:gd name="T66" fmla="+- 0 383 383"/>
                            <a:gd name="T67" fmla="*/ 383 h 61"/>
                            <a:gd name="T68" fmla="+- 0 4266 4232"/>
                            <a:gd name="T69" fmla="*/ T68 w 61"/>
                            <a:gd name="T70" fmla="+- 0 383 383"/>
                            <a:gd name="T71" fmla="*/ 383 h 61"/>
                            <a:gd name="T72" fmla="+- 0 4270 4232"/>
                            <a:gd name="T73" fmla="*/ T72 w 61"/>
                            <a:gd name="T74" fmla="+- 0 383 383"/>
                            <a:gd name="T75" fmla="*/ 383 h 61"/>
                            <a:gd name="T76" fmla="+- 0 4277 4232"/>
                            <a:gd name="T77" fmla="*/ T76 w 61"/>
                            <a:gd name="T78" fmla="+- 0 386 383"/>
                            <a:gd name="T79" fmla="*/ 386 h 61"/>
                            <a:gd name="T80" fmla="+- 0 4280 4232"/>
                            <a:gd name="T81" fmla="*/ T80 w 61"/>
                            <a:gd name="T82" fmla="+- 0 389 383"/>
                            <a:gd name="T83" fmla="*/ 389 h 61"/>
                            <a:gd name="T84" fmla="+- 0 4283 4232"/>
                            <a:gd name="T85" fmla="*/ T84 w 61"/>
                            <a:gd name="T86" fmla="+- 0 392 383"/>
                            <a:gd name="T87" fmla="*/ 392 h 61"/>
                            <a:gd name="T88" fmla="+- 0 4286 4232"/>
                            <a:gd name="T89" fmla="*/ T88 w 61"/>
                            <a:gd name="T90" fmla="+- 0 394 383"/>
                            <a:gd name="T91" fmla="*/ 394 h 61"/>
                            <a:gd name="T92" fmla="+- 0 4288 4232"/>
                            <a:gd name="T93" fmla="*/ T92 w 61"/>
                            <a:gd name="T94" fmla="+- 0 398 383"/>
                            <a:gd name="T95" fmla="*/ 398 h 61"/>
                            <a:gd name="T96" fmla="+- 0 4290 4232"/>
                            <a:gd name="T97" fmla="*/ T96 w 61"/>
                            <a:gd name="T98" fmla="+- 0 401 383"/>
                            <a:gd name="T99" fmla="*/ 401 h 61"/>
                            <a:gd name="T100" fmla="+- 0 4291 4232"/>
                            <a:gd name="T101" fmla="*/ T100 w 61"/>
                            <a:gd name="T102" fmla="+- 0 405 383"/>
                            <a:gd name="T103" fmla="*/ 405 h 61"/>
                            <a:gd name="T104" fmla="+- 0 4292 4232"/>
                            <a:gd name="T105" fmla="*/ T104 w 61"/>
                            <a:gd name="T106" fmla="+- 0 409 383"/>
                            <a:gd name="T107" fmla="*/ 409 h 61"/>
                            <a:gd name="T108" fmla="+- 0 4292 4232"/>
                            <a:gd name="T109" fmla="*/ T108 w 61"/>
                            <a:gd name="T110" fmla="+- 0 417 383"/>
                            <a:gd name="T111" fmla="*/ 417 h 61"/>
                            <a:gd name="T112" fmla="+- 0 4283 4232"/>
                            <a:gd name="T113" fmla="*/ T112 w 61"/>
                            <a:gd name="T114" fmla="+- 0 434 383"/>
                            <a:gd name="T115" fmla="*/ 434 h 61"/>
                            <a:gd name="T116" fmla="+- 0 4280 4232"/>
                            <a:gd name="T117" fmla="*/ T116 w 61"/>
                            <a:gd name="T118" fmla="+- 0 437 383"/>
                            <a:gd name="T119" fmla="*/ 437 h 61"/>
                            <a:gd name="T120" fmla="+- 0 4277 4232"/>
                            <a:gd name="T121" fmla="*/ T120 w 61"/>
                            <a:gd name="T122" fmla="+- 0 439 383"/>
                            <a:gd name="T123" fmla="*/ 439 h 61"/>
                            <a:gd name="T124" fmla="+- 0 4270 4232"/>
                            <a:gd name="T125" fmla="*/ T124 w 61"/>
                            <a:gd name="T126" fmla="+- 0 442 383"/>
                            <a:gd name="T127" fmla="*/ 442 h 61"/>
                            <a:gd name="T128" fmla="+- 0 4266 4232"/>
                            <a:gd name="T129" fmla="*/ T128 w 61"/>
                            <a:gd name="T130" fmla="+- 0 443 383"/>
                            <a:gd name="T131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83E9" id="Freeform 221" o:spid="_x0000_s1026" style="position:absolute;margin-left:211.6pt;margin-top:19.15pt;width:3.05pt;height:3.05pt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" path="m34,60r-8,l22,59,15,56,11,54,9,51,6,48,4,45,2,41,1,38,,34,,26,9,9,11,6,15,3,22,r4,l34,r4,l45,3r3,3l51,9r3,2l56,15r2,3l59,22r1,4l60,34,51,51r-3,3l45,56r-7,3l34,60xe" fillcolor="black" stroked="f">
                <v:path arrowok="t" o:connecttype="custom" o:connectlocs="21590,281305;16510,281305;13970,280670;9525,278765;6985,277495;5715,275590;3810,273685;2540,271780;1270,269240;635,267335;0,264795;0,259715;5715,248920;6985,247015;9525,245110;13970,243205;16510,243205;21590,243205;24130,243205;28575,245110;30480,247015;32385,248920;34290,250190;35560,252730;36830,254635;37465,257175;38100,259715;38100,264795;32385,275590;30480,277495;28575,278765;24130,280670;21590,28130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5"/>
          <w:w w:val="90"/>
          <w:lang w:val="de-DE"/>
        </w:rPr>
        <w:t xml:space="preserve">Planung </w:t>
      </w:r>
      <w:r w:rsidR="00C66A8C" w:rsidRPr="0049740D">
        <w:rPr>
          <w:w w:val="90"/>
          <w:lang w:val="de-DE"/>
        </w:rPr>
        <w:t xml:space="preserve">der Roadmap </w:t>
      </w:r>
      <w:r w:rsidR="00C66A8C" w:rsidRPr="0049740D">
        <w:rPr>
          <w:spacing w:val="-6"/>
          <w:w w:val="90"/>
          <w:lang w:val="de-DE"/>
        </w:rPr>
        <w:t xml:space="preserve">und </w:t>
      </w:r>
      <w:r w:rsidR="00C66A8C" w:rsidRPr="0049740D">
        <w:rPr>
          <w:spacing w:val="-5"/>
          <w:w w:val="90"/>
          <w:lang w:val="de-DE"/>
        </w:rPr>
        <w:t xml:space="preserve">Management </w:t>
      </w:r>
      <w:r w:rsidR="00C66A8C" w:rsidRPr="0049740D">
        <w:rPr>
          <w:w w:val="90"/>
          <w:lang w:val="de-DE"/>
        </w:rPr>
        <w:t xml:space="preserve">der Ressourcen </w:t>
      </w:r>
      <w:r w:rsidR="00C66A8C" w:rsidRPr="0049740D">
        <w:rPr>
          <w:spacing w:val="-5"/>
          <w:lang w:val="de-DE"/>
        </w:rPr>
        <w:t xml:space="preserve">Budgetierung </w:t>
      </w:r>
      <w:r w:rsidR="00C66A8C" w:rsidRPr="0049740D">
        <w:rPr>
          <w:spacing w:val="-6"/>
          <w:lang w:val="de-DE"/>
        </w:rPr>
        <w:t xml:space="preserve">und </w:t>
      </w:r>
      <w:r w:rsidR="00C66A8C" w:rsidRPr="0049740D">
        <w:rPr>
          <w:spacing w:val="-3"/>
          <w:lang w:val="de-DE"/>
        </w:rPr>
        <w:t>Kostenkontrolle</w:t>
      </w:r>
    </w:p>
    <w:p w14:paraId="567AFC16" w14:textId="77777777" w:rsidR="00CE237B" w:rsidRPr="0049740D" w:rsidRDefault="003B3734">
      <w:pPr>
        <w:pStyle w:val="Textkrper"/>
        <w:spacing w:before="2"/>
        <w:ind w:left="11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24E2C09" wp14:editId="4BFC3062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0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83 4232"/>
                            <a:gd name="T113" fmla="*/ T112 w 61"/>
                            <a:gd name="T114" fmla="+- 0 149 98"/>
                            <a:gd name="T115" fmla="*/ 149 h 61"/>
                            <a:gd name="T116" fmla="+- 0 4280 4232"/>
                            <a:gd name="T117" fmla="*/ T116 w 61"/>
                            <a:gd name="T118" fmla="+- 0 152 98"/>
                            <a:gd name="T119" fmla="*/ 152 h 61"/>
                            <a:gd name="T120" fmla="+- 0 4277 4232"/>
                            <a:gd name="T121" fmla="*/ T120 w 61"/>
                            <a:gd name="T122" fmla="+- 0 154 98"/>
                            <a:gd name="T123" fmla="*/ 154 h 61"/>
                            <a:gd name="T124" fmla="+- 0 4270 4232"/>
                            <a:gd name="T125" fmla="*/ T124 w 61"/>
                            <a:gd name="T126" fmla="+- 0 157 98"/>
                            <a:gd name="T127" fmla="*/ 157 h 61"/>
                            <a:gd name="T128" fmla="+- 0 4266 4232"/>
                            <a:gd name="T129" fmla="*/ T128 w 61"/>
                            <a:gd name="T130" fmla="+- 0 158 98"/>
                            <a:gd name="T13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C5088" id="Freeform 220" o:spid="_x0000_s1026" style="position:absolute;margin-left:211.6pt;margin-top:4.9pt;width:3.05pt;height:3.05pt;z-index: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2385,94615;30480,96520;28575,97790;24130,99695;21590,100330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lang w:val="de-DE"/>
        </w:rPr>
        <w:t>Aufnahme in das Release Management</w:t>
      </w:r>
    </w:p>
    <w:p w14:paraId="4725C024" w14:textId="77777777" w:rsidR="00CE237B" w:rsidRPr="0049740D" w:rsidRDefault="003B3734">
      <w:pPr>
        <w:pStyle w:val="Textkrper"/>
        <w:spacing w:before="53" w:line="292" w:lineRule="auto"/>
        <w:ind w:left="116" w:right="125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24D8F4A6" wp14:editId="322E3E00">
                <wp:simplePos x="0" y="0"/>
                <wp:positionH relativeFrom="page">
                  <wp:posOffset>2687320</wp:posOffset>
                </wp:positionH>
                <wp:positionV relativeFrom="paragraph">
                  <wp:posOffset>94615</wp:posOffset>
                </wp:positionV>
                <wp:extent cx="38735" cy="38735"/>
                <wp:effectExtent l="0" t="0" r="0" b="0"/>
                <wp:wrapNone/>
                <wp:docPr id="41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9 149"/>
                            <a:gd name="T3" fmla="*/ 209 h 61"/>
                            <a:gd name="T4" fmla="+- 0 4258 4232"/>
                            <a:gd name="T5" fmla="*/ T4 w 61"/>
                            <a:gd name="T6" fmla="+- 0 209 149"/>
                            <a:gd name="T7" fmla="*/ 209 h 61"/>
                            <a:gd name="T8" fmla="+- 0 4254 4232"/>
                            <a:gd name="T9" fmla="*/ T8 w 61"/>
                            <a:gd name="T10" fmla="+- 0 208 149"/>
                            <a:gd name="T11" fmla="*/ 208 h 61"/>
                            <a:gd name="T12" fmla="+- 0 4247 4232"/>
                            <a:gd name="T13" fmla="*/ T12 w 61"/>
                            <a:gd name="T14" fmla="+- 0 205 149"/>
                            <a:gd name="T15" fmla="*/ 205 h 61"/>
                            <a:gd name="T16" fmla="+- 0 4243 4232"/>
                            <a:gd name="T17" fmla="*/ T16 w 61"/>
                            <a:gd name="T18" fmla="+- 0 203 149"/>
                            <a:gd name="T19" fmla="*/ 203 h 61"/>
                            <a:gd name="T20" fmla="+- 0 4241 4232"/>
                            <a:gd name="T21" fmla="*/ T20 w 61"/>
                            <a:gd name="T22" fmla="+- 0 200 149"/>
                            <a:gd name="T23" fmla="*/ 200 h 61"/>
                            <a:gd name="T24" fmla="+- 0 4238 4232"/>
                            <a:gd name="T25" fmla="*/ T24 w 61"/>
                            <a:gd name="T26" fmla="+- 0 197 149"/>
                            <a:gd name="T27" fmla="*/ 197 h 61"/>
                            <a:gd name="T28" fmla="+- 0 4236 4232"/>
                            <a:gd name="T29" fmla="*/ T28 w 61"/>
                            <a:gd name="T30" fmla="+- 0 194 149"/>
                            <a:gd name="T31" fmla="*/ 194 h 61"/>
                            <a:gd name="T32" fmla="+- 0 4234 4232"/>
                            <a:gd name="T33" fmla="*/ T32 w 61"/>
                            <a:gd name="T34" fmla="+- 0 190 149"/>
                            <a:gd name="T35" fmla="*/ 190 h 61"/>
                            <a:gd name="T36" fmla="+- 0 4233 4232"/>
                            <a:gd name="T37" fmla="*/ T36 w 61"/>
                            <a:gd name="T38" fmla="+- 0 186 149"/>
                            <a:gd name="T39" fmla="*/ 186 h 61"/>
                            <a:gd name="T40" fmla="+- 0 4232 4232"/>
                            <a:gd name="T41" fmla="*/ T40 w 61"/>
                            <a:gd name="T42" fmla="+- 0 183 149"/>
                            <a:gd name="T43" fmla="*/ 183 h 61"/>
                            <a:gd name="T44" fmla="+- 0 4232 4232"/>
                            <a:gd name="T45" fmla="*/ T44 w 61"/>
                            <a:gd name="T46" fmla="+- 0 175 149"/>
                            <a:gd name="T47" fmla="*/ 175 h 61"/>
                            <a:gd name="T48" fmla="+- 0 4241 4232"/>
                            <a:gd name="T49" fmla="*/ T48 w 61"/>
                            <a:gd name="T50" fmla="+- 0 157 149"/>
                            <a:gd name="T51" fmla="*/ 157 h 61"/>
                            <a:gd name="T52" fmla="+- 0 4243 4232"/>
                            <a:gd name="T53" fmla="*/ T52 w 61"/>
                            <a:gd name="T54" fmla="+- 0 155 149"/>
                            <a:gd name="T55" fmla="*/ 155 h 61"/>
                            <a:gd name="T56" fmla="+- 0 4247 4232"/>
                            <a:gd name="T57" fmla="*/ T56 w 61"/>
                            <a:gd name="T58" fmla="+- 0 152 149"/>
                            <a:gd name="T59" fmla="*/ 152 h 61"/>
                            <a:gd name="T60" fmla="+- 0 4254 4232"/>
                            <a:gd name="T61" fmla="*/ T60 w 61"/>
                            <a:gd name="T62" fmla="+- 0 149 149"/>
                            <a:gd name="T63" fmla="*/ 149 h 61"/>
                            <a:gd name="T64" fmla="+- 0 4258 4232"/>
                            <a:gd name="T65" fmla="*/ T64 w 61"/>
                            <a:gd name="T66" fmla="+- 0 149 149"/>
                            <a:gd name="T67" fmla="*/ 149 h 61"/>
                            <a:gd name="T68" fmla="+- 0 4266 4232"/>
                            <a:gd name="T69" fmla="*/ T68 w 61"/>
                            <a:gd name="T70" fmla="+- 0 149 149"/>
                            <a:gd name="T71" fmla="*/ 149 h 61"/>
                            <a:gd name="T72" fmla="+- 0 4270 4232"/>
                            <a:gd name="T73" fmla="*/ T72 w 61"/>
                            <a:gd name="T74" fmla="+- 0 149 149"/>
                            <a:gd name="T75" fmla="*/ 149 h 61"/>
                            <a:gd name="T76" fmla="+- 0 4277 4232"/>
                            <a:gd name="T77" fmla="*/ T76 w 61"/>
                            <a:gd name="T78" fmla="+- 0 152 149"/>
                            <a:gd name="T79" fmla="*/ 152 h 61"/>
                            <a:gd name="T80" fmla="+- 0 4280 4232"/>
                            <a:gd name="T81" fmla="*/ T80 w 61"/>
                            <a:gd name="T82" fmla="+- 0 155 149"/>
                            <a:gd name="T83" fmla="*/ 155 h 61"/>
                            <a:gd name="T84" fmla="+- 0 4283 4232"/>
                            <a:gd name="T85" fmla="*/ T84 w 61"/>
                            <a:gd name="T86" fmla="+- 0 157 149"/>
                            <a:gd name="T87" fmla="*/ 157 h 61"/>
                            <a:gd name="T88" fmla="+- 0 4286 4232"/>
                            <a:gd name="T89" fmla="*/ T88 w 61"/>
                            <a:gd name="T90" fmla="+- 0 160 149"/>
                            <a:gd name="T91" fmla="*/ 160 h 61"/>
                            <a:gd name="T92" fmla="+- 0 4288 4232"/>
                            <a:gd name="T93" fmla="*/ T92 w 61"/>
                            <a:gd name="T94" fmla="+- 0 163 149"/>
                            <a:gd name="T95" fmla="*/ 163 h 61"/>
                            <a:gd name="T96" fmla="+- 0 4290 4232"/>
                            <a:gd name="T97" fmla="*/ T96 w 61"/>
                            <a:gd name="T98" fmla="+- 0 167 149"/>
                            <a:gd name="T99" fmla="*/ 167 h 61"/>
                            <a:gd name="T100" fmla="+- 0 4291 4232"/>
                            <a:gd name="T101" fmla="*/ T100 w 61"/>
                            <a:gd name="T102" fmla="+- 0 171 149"/>
                            <a:gd name="T103" fmla="*/ 171 h 61"/>
                            <a:gd name="T104" fmla="+- 0 4292 4232"/>
                            <a:gd name="T105" fmla="*/ T104 w 61"/>
                            <a:gd name="T106" fmla="+- 0 175 149"/>
                            <a:gd name="T107" fmla="*/ 175 h 61"/>
                            <a:gd name="T108" fmla="+- 0 4292 4232"/>
                            <a:gd name="T109" fmla="*/ T108 w 61"/>
                            <a:gd name="T110" fmla="+- 0 183 149"/>
                            <a:gd name="T111" fmla="*/ 183 h 61"/>
                            <a:gd name="T112" fmla="+- 0 4283 4232"/>
                            <a:gd name="T113" fmla="*/ T112 w 61"/>
                            <a:gd name="T114" fmla="+- 0 200 149"/>
                            <a:gd name="T115" fmla="*/ 200 h 61"/>
                            <a:gd name="T116" fmla="+- 0 4280 4232"/>
                            <a:gd name="T117" fmla="*/ T116 w 61"/>
                            <a:gd name="T118" fmla="+- 0 203 149"/>
                            <a:gd name="T119" fmla="*/ 203 h 61"/>
                            <a:gd name="T120" fmla="+- 0 4277 4232"/>
                            <a:gd name="T121" fmla="*/ T120 w 61"/>
                            <a:gd name="T122" fmla="+- 0 205 149"/>
                            <a:gd name="T123" fmla="*/ 205 h 61"/>
                            <a:gd name="T124" fmla="+- 0 4270 4232"/>
                            <a:gd name="T125" fmla="*/ T124 w 61"/>
                            <a:gd name="T126" fmla="+- 0 208 149"/>
                            <a:gd name="T127" fmla="*/ 208 h 61"/>
                            <a:gd name="T128" fmla="+- 0 4266 4232"/>
                            <a:gd name="T129" fmla="*/ T128 w 61"/>
                            <a:gd name="T130" fmla="+- 0 209 149"/>
                            <a:gd name="T131" fmla="*/ 20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CE97A" id="Freeform 219" o:spid="_x0000_s1026" style="position:absolute;margin-left:211.6pt;margin-top:7.45pt;width:3.05pt;height:3.05pt;z-index: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32715;16510,132715;13970,132080;9525,130175;6985,128905;5715,127000;3810,125095;2540,123190;1270,120650;635,118110;0,116205;0,111125;5715,99695;6985,98425;9525,96520;13970,94615;16510,94615;21590,94615;24130,94615;28575,96520;30480,98425;32385,99695;34290,101600;35560,103505;36830,106045;37465,108585;38100,111125;38100,116205;32385,127000;30480,128905;28575,130175;24130,132080;21590,132715" o:connectangles="0,0,0,0,0,0,0,0,0,0,0,0,0,0,0,0,0,0,0,0,0,0,0,0,0,0,0,0,0,0,0,0,0"/>
                <w10:wrap anchorx="page"/>
              </v:shape>
            </w:pict>
          </mc:Fallback>
        </mc:AlternateContent>
      </w:r>
      <w:r w:rsidR="00C66A8C" w:rsidRPr="0049740D">
        <w:rPr>
          <w:spacing w:val="-3"/>
          <w:w w:val="90"/>
          <w:lang w:val="de-DE"/>
        </w:rPr>
        <w:t>Vorbereitung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von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4"/>
          <w:w w:val="90"/>
          <w:lang w:val="de-DE"/>
        </w:rPr>
        <w:t>Entscheidungsvorlagen</w:t>
      </w:r>
      <w:r w:rsidR="00C66A8C" w:rsidRPr="0049740D">
        <w:rPr>
          <w:spacing w:val="-28"/>
          <w:w w:val="90"/>
          <w:lang w:val="de-DE"/>
        </w:rPr>
        <w:t xml:space="preserve"> </w:t>
      </w:r>
      <w:r w:rsidR="00C66A8C" w:rsidRPr="0049740D">
        <w:rPr>
          <w:spacing w:val="-6"/>
          <w:w w:val="90"/>
          <w:lang w:val="de-DE"/>
        </w:rPr>
        <w:t>und</w:t>
      </w:r>
      <w:r w:rsidR="00C66A8C" w:rsidRPr="0049740D">
        <w:rPr>
          <w:spacing w:val="-17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>Präsentationen</w:t>
      </w:r>
      <w:r w:rsidR="00C66A8C" w:rsidRPr="0049740D">
        <w:rPr>
          <w:spacing w:val="-29"/>
          <w:w w:val="90"/>
          <w:lang w:val="de-DE"/>
        </w:rPr>
        <w:t xml:space="preserve"> </w:t>
      </w:r>
      <w:r w:rsidR="00C66A8C" w:rsidRPr="0049740D">
        <w:rPr>
          <w:w w:val="90"/>
          <w:lang w:val="de-DE"/>
        </w:rPr>
        <w:t xml:space="preserve">der </w:t>
      </w:r>
      <w:r w:rsidR="00C66A8C" w:rsidRPr="0049740D">
        <w:rPr>
          <w:spacing w:val="-3"/>
          <w:lang w:val="de-DE"/>
        </w:rPr>
        <w:t>Ergebnisse</w:t>
      </w:r>
      <w:r w:rsidR="00C66A8C" w:rsidRPr="0049740D">
        <w:rPr>
          <w:spacing w:val="-34"/>
          <w:lang w:val="de-DE"/>
        </w:rPr>
        <w:t xml:space="preserve"> </w:t>
      </w:r>
      <w:r w:rsidR="00C66A8C" w:rsidRPr="0049740D">
        <w:rPr>
          <w:lang w:val="de-DE"/>
        </w:rPr>
        <w:t>vor</w:t>
      </w:r>
      <w:r w:rsidR="00C66A8C" w:rsidRPr="0049740D">
        <w:rPr>
          <w:spacing w:val="-30"/>
          <w:lang w:val="de-DE"/>
        </w:rPr>
        <w:t xml:space="preserve"> </w:t>
      </w:r>
      <w:r w:rsidR="00C66A8C" w:rsidRPr="0049740D">
        <w:rPr>
          <w:spacing w:val="-3"/>
          <w:lang w:val="de-DE"/>
        </w:rPr>
        <w:t>allen</w:t>
      </w:r>
      <w:r w:rsidR="00C66A8C" w:rsidRPr="0049740D">
        <w:rPr>
          <w:spacing w:val="-37"/>
          <w:lang w:val="de-DE"/>
        </w:rPr>
        <w:t xml:space="preserve"> </w:t>
      </w:r>
      <w:r w:rsidR="00C66A8C" w:rsidRPr="0049740D">
        <w:rPr>
          <w:spacing w:val="-5"/>
          <w:lang w:val="de-DE"/>
        </w:rPr>
        <w:t>Unternehmensbereichen</w:t>
      </w:r>
    </w:p>
    <w:p w14:paraId="0E49115A" w14:textId="77777777" w:rsidR="00CE237B" w:rsidRPr="0049740D" w:rsidRDefault="00CE237B">
      <w:pPr>
        <w:spacing w:line="292" w:lineRule="auto"/>
        <w:rPr>
          <w:lang w:val="de-DE"/>
        </w:rPr>
        <w:sectPr w:rsidR="00CE237B" w:rsidRPr="0049740D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565" w:space="474"/>
            <w:col w:w="6541"/>
          </w:cols>
        </w:sectPr>
      </w:pPr>
    </w:p>
    <w:p w14:paraId="242B6F3B" w14:textId="77777777" w:rsidR="00CE237B" w:rsidRPr="0049740D" w:rsidRDefault="00CE237B">
      <w:pPr>
        <w:pStyle w:val="Textkrper"/>
        <w:rPr>
          <w:lang w:val="de-DE"/>
        </w:rPr>
      </w:pPr>
    </w:p>
    <w:p w14:paraId="3156F37D" w14:textId="77777777" w:rsidR="00CE237B" w:rsidRPr="0049740D" w:rsidRDefault="00CE237B">
      <w:pPr>
        <w:pStyle w:val="Textkrper"/>
        <w:rPr>
          <w:lang w:val="de-DE"/>
        </w:rPr>
      </w:pPr>
    </w:p>
    <w:p w14:paraId="6FC7E011" w14:textId="77777777" w:rsidR="00CE237B" w:rsidRPr="0049740D" w:rsidRDefault="00CE237B">
      <w:pPr>
        <w:pStyle w:val="Textkrper"/>
        <w:rPr>
          <w:lang w:val="de-DE"/>
        </w:rPr>
      </w:pPr>
    </w:p>
    <w:p w14:paraId="61EBEE53" w14:textId="77777777" w:rsidR="00CE237B" w:rsidRPr="0049740D" w:rsidRDefault="00CE237B">
      <w:pPr>
        <w:pStyle w:val="Textkrper"/>
        <w:rPr>
          <w:lang w:val="de-DE"/>
        </w:rPr>
      </w:pPr>
    </w:p>
    <w:p w14:paraId="3322D3A0" w14:textId="77777777" w:rsidR="00CE237B" w:rsidRPr="0049740D" w:rsidRDefault="00CE237B">
      <w:pPr>
        <w:pStyle w:val="Textkrper"/>
        <w:rPr>
          <w:lang w:val="de-DE"/>
        </w:rPr>
      </w:pPr>
    </w:p>
    <w:p w14:paraId="5A1D6310" w14:textId="77777777" w:rsidR="00CE237B" w:rsidRPr="0049740D" w:rsidRDefault="00CE237B">
      <w:pPr>
        <w:pStyle w:val="Textkrper"/>
        <w:spacing w:before="7"/>
        <w:rPr>
          <w:sz w:val="19"/>
          <w:lang w:val="de-DE"/>
        </w:rPr>
      </w:pPr>
    </w:p>
    <w:p w14:paraId="346E30A9" w14:textId="77777777" w:rsidR="00CE237B" w:rsidRPr="0049740D" w:rsidRDefault="003B3734">
      <w:pPr>
        <w:pStyle w:val="berschrift1"/>
        <w:spacing w:before="108"/>
        <w:ind w:left="116"/>
        <w:rPr>
          <w:lang w:val="de-D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60960" behindDoc="0" locked="0" layoutInCell="1" allowOverlap="1" wp14:anchorId="330D5A98" wp14:editId="225955D5">
                <wp:simplePos x="0" y="0"/>
                <wp:positionH relativeFrom="page">
                  <wp:posOffset>2934970</wp:posOffset>
                </wp:positionH>
                <wp:positionV relativeFrom="paragraph">
                  <wp:posOffset>187959</wp:posOffset>
                </wp:positionV>
                <wp:extent cx="3897630" cy="0"/>
                <wp:effectExtent l="0" t="0" r="0" b="0"/>
                <wp:wrapNone/>
                <wp:docPr id="262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763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D5A24" id="Line 218" o:spid="_x0000_s1026" style="position:absolute;z-index:2515609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31.1pt,14.8pt" to="53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" strokecolor="#244585" strokeweight=".26469mm">
                <w10:wrap anchorx="page"/>
              </v:line>
            </w:pict>
          </mc:Fallback>
        </mc:AlternateContent>
      </w:r>
      <w:r w:rsidR="00C66A8C" w:rsidRPr="0049740D">
        <w:rPr>
          <w:color w:val="244585"/>
          <w:w w:val="105"/>
          <w:lang w:val="de-DE"/>
        </w:rPr>
        <w:t>Vendor Management</w:t>
      </w:r>
    </w:p>
    <w:p w14:paraId="024D80B1" w14:textId="77777777" w:rsidR="00CE237B" w:rsidRPr="0049740D" w:rsidRDefault="00CE237B">
      <w:pPr>
        <w:pStyle w:val="Textkrper"/>
        <w:spacing w:before="2"/>
        <w:rPr>
          <w:rFonts w:ascii="Arial"/>
          <w:sz w:val="22"/>
          <w:lang w:val="de-DE"/>
        </w:rPr>
      </w:pPr>
    </w:p>
    <w:p w14:paraId="724EA9BD" w14:textId="77777777" w:rsidR="00CE237B" w:rsidRPr="0049740D" w:rsidRDefault="00CE237B">
      <w:pPr>
        <w:rPr>
          <w:rFonts w:ascii="Arial"/>
          <w:lang w:val="de-DE"/>
        </w:rPr>
        <w:sectPr w:rsidR="00CE237B" w:rsidRPr="0049740D">
          <w:type w:val="continuous"/>
          <w:pgSz w:w="11900" w:h="16840"/>
          <w:pgMar w:top="0" w:right="1020" w:bottom="500" w:left="1300" w:header="720" w:footer="720" w:gutter="0"/>
          <w:cols w:space="720"/>
        </w:sectPr>
      </w:pPr>
    </w:p>
    <w:p w14:paraId="4ED2B4A4" w14:textId="77777777" w:rsidR="00CE237B" w:rsidRPr="0049740D" w:rsidRDefault="00C66A8C">
      <w:pPr>
        <w:pStyle w:val="Textkrper"/>
        <w:spacing w:before="120" w:line="328" w:lineRule="auto"/>
        <w:ind w:left="116" w:right="27"/>
        <w:rPr>
          <w:rFonts w:ascii="Arial"/>
          <w:lang w:val="de-DE"/>
        </w:rPr>
      </w:pPr>
      <w:r w:rsidRPr="0049740D">
        <w:rPr>
          <w:rFonts w:ascii="Arial"/>
          <w:spacing w:val="-7"/>
          <w:w w:val="105"/>
          <w:lang w:val="de-DE"/>
        </w:rPr>
        <w:t>Meine</w:t>
      </w:r>
      <w:r w:rsidRPr="0049740D">
        <w:rPr>
          <w:rFonts w:ascii="Arial"/>
          <w:spacing w:val="-30"/>
          <w:w w:val="105"/>
          <w:lang w:val="de-DE"/>
        </w:rPr>
        <w:t xml:space="preserve"> </w:t>
      </w:r>
      <w:r w:rsidRPr="0049740D">
        <w:rPr>
          <w:rFonts w:ascii="Arial"/>
          <w:w w:val="105"/>
          <w:lang w:val="de-DE"/>
        </w:rPr>
        <w:t>Aufgaben</w:t>
      </w:r>
      <w:r w:rsidRPr="0049740D">
        <w:rPr>
          <w:rFonts w:ascii="Arial"/>
          <w:spacing w:val="-32"/>
          <w:w w:val="105"/>
          <w:lang w:val="de-DE"/>
        </w:rPr>
        <w:t xml:space="preserve"> </w:t>
      </w:r>
      <w:r w:rsidRPr="0049740D">
        <w:rPr>
          <w:rFonts w:ascii="Arial"/>
          <w:spacing w:val="-3"/>
          <w:w w:val="105"/>
          <w:lang w:val="de-DE"/>
        </w:rPr>
        <w:t>im</w:t>
      </w:r>
      <w:r w:rsidRPr="0049740D">
        <w:rPr>
          <w:rFonts w:ascii="Arial"/>
          <w:spacing w:val="-30"/>
          <w:w w:val="105"/>
          <w:lang w:val="de-DE"/>
        </w:rPr>
        <w:t xml:space="preserve"> </w:t>
      </w:r>
      <w:r w:rsidRPr="0049740D">
        <w:rPr>
          <w:rFonts w:ascii="Arial"/>
          <w:spacing w:val="-5"/>
          <w:w w:val="105"/>
          <w:lang w:val="de-DE"/>
        </w:rPr>
        <w:t xml:space="preserve">Vendor </w:t>
      </w:r>
      <w:r w:rsidRPr="0049740D">
        <w:rPr>
          <w:rFonts w:ascii="Arial"/>
          <w:spacing w:val="-5"/>
          <w:w w:val="110"/>
          <w:lang w:val="de-DE"/>
        </w:rPr>
        <w:t xml:space="preserve">Management </w:t>
      </w:r>
      <w:r w:rsidRPr="0049740D">
        <w:rPr>
          <w:rFonts w:ascii="Arial"/>
          <w:w w:val="110"/>
          <w:lang w:val="de-DE"/>
        </w:rPr>
        <w:t xml:space="preserve">/ </w:t>
      </w:r>
      <w:r w:rsidRPr="0049740D">
        <w:rPr>
          <w:rFonts w:ascii="Arial"/>
          <w:spacing w:val="-5"/>
          <w:w w:val="110"/>
          <w:lang w:val="de-DE"/>
        </w:rPr>
        <w:t>Anbieterauswahl</w:t>
      </w:r>
    </w:p>
    <w:p w14:paraId="0468E79A" w14:textId="77777777" w:rsidR="00CE237B" w:rsidRPr="0049740D" w:rsidRDefault="00C66A8C" w:rsidP="00D70C22">
      <w:pPr>
        <w:pStyle w:val="Textkrper"/>
        <w:spacing w:before="107" w:line="309" w:lineRule="auto"/>
        <w:ind w:left="356" w:right="160"/>
        <w:rPr>
          <w:lang w:val="de-DE"/>
        </w:rPr>
      </w:pPr>
      <w:r w:rsidRPr="0049740D">
        <w:rPr>
          <w:lang w:val="de-DE"/>
        </w:rPr>
        <w:br w:type="column"/>
      </w:r>
      <w:r w:rsidRPr="0049740D">
        <w:rPr>
          <w:spacing w:val="-6"/>
          <w:w w:val="90"/>
          <w:lang w:val="de-DE"/>
        </w:rPr>
        <w:t>Entwicklung</w:t>
      </w:r>
      <w:r w:rsidRPr="0049740D">
        <w:rPr>
          <w:spacing w:val="-28"/>
          <w:w w:val="90"/>
          <w:lang w:val="de-DE"/>
        </w:rPr>
        <w:t xml:space="preserve"> </w:t>
      </w:r>
      <w:r w:rsidRPr="0049740D">
        <w:rPr>
          <w:spacing w:val="-5"/>
          <w:w w:val="90"/>
          <w:lang w:val="de-DE"/>
        </w:rPr>
        <w:t>eines</w:t>
      </w:r>
      <w:r w:rsidRPr="0049740D">
        <w:rPr>
          <w:spacing w:val="-18"/>
          <w:w w:val="90"/>
          <w:lang w:val="de-DE"/>
        </w:rPr>
        <w:t xml:space="preserve"> </w:t>
      </w:r>
      <w:r w:rsidRPr="0049740D">
        <w:rPr>
          <w:spacing w:val="-3"/>
          <w:w w:val="90"/>
          <w:lang w:val="de-DE"/>
        </w:rPr>
        <w:t>Kriterienkatalogs</w:t>
      </w:r>
      <w:r w:rsidRPr="0049740D">
        <w:rPr>
          <w:spacing w:val="-17"/>
          <w:w w:val="90"/>
          <w:lang w:val="de-DE"/>
        </w:rPr>
        <w:t xml:space="preserve"> </w:t>
      </w:r>
      <w:r w:rsidRPr="0049740D">
        <w:rPr>
          <w:spacing w:val="-4"/>
          <w:w w:val="90"/>
          <w:lang w:val="de-DE"/>
        </w:rPr>
        <w:t>zur</w:t>
      </w:r>
      <w:r w:rsidRPr="0049740D">
        <w:rPr>
          <w:spacing w:val="-20"/>
          <w:w w:val="90"/>
          <w:lang w:val="de-DE"/>
        </w:rPr>
        <w:t xml:space="preserve"> </w:t>
      </w:r>
      <w:r w:rsidRPr="0049740D">
        <w:rPr>
          <w:w w:val="90"/>
          <w:lang w:val="de-DE"/>
        </w:rPr>
        <w:t>Pre-Selection</w:t>
      </w:r>
      <w:r w:rsidRPr="0049740D">
        <w:rPr>
          <w:spacing w:val="-28"/>
          <w:w w:val="90"/>
          <w:lang w:val="de-DE"/>
        </w:rPr>
        <w:t xml:space="preserve"> </w:t>
      </w:r>
      <w:r w:rsidRPr="0049740D">
        <w:rPr>
          <w:spacing w:val="-4"/>
          <w:w w:val="90"/>
          <w:lang w:val="de-DE"/>
        </w:rPr>
        <w:t>Auswahl</w:t>
      </w:r>
      <w:r w:rsidRPr="0049740D">
        <w:rPr>
          <w:spacing w:val="-26"/>
          <w:w w:val="90"/>
          <w:lang w:val="de-DE"/>
        </w:rPr>
        <w:t xml:space="preserve"> </w:t>
      </w:r>
      <w:r w:rsidRPr="0049740D">
        <w:rPr>
          <w:w w:val="90"/>
          <w:lang w:val="de-DE"/>
        </w:rPr>
        <w:t xml:space="preserve">der </w:t>
      </w:r>
      <w:r w:rsidRPr="0049740D">
        <w:rPr>
          <w:spacing w:val="-4"/>
          <w:lang w:val="de-DE"/>
        </w:rPr>
        <w:t>Anbieter</w:t>
      </w:r>
    </w:p>
    <w:p w14:paraId="4789A143" w14:textId="77777777" w:rsidR="00CE237B" w:rsidRDefault="003B3734">
      <w:pPr>
        <w:pStyle w:val="Textkrper"/>
        <w:spacing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83E9356" wp14:editId="73A7249A">
                <wp:simplePos x="0" y="0"/>
                <wp:positionH relativeFrom="page">
                  <wp:posOffset>2687320</wp:posOffset>
                </wp:positionH>
                <wp:positionV relativeFrom="paragraph">
                  <wp:posOffset>-320675</wp:posOffset>
                </wp:positionV>
                <wp:extent cx="38735" cy="38735"/>
                <wp:effectExtent l="0" t="0" r="0" b="0"/>
                <wp:wrapNone/>
                <wp:docPr id="42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-445 -505"/>
                            <a:gd name="T3" fmla="*/ -445 h 61"/>
                            <a:gd name="T4" fmla="+- 0 4258 4232"/>
                            <a:gd name="T5" fmla="*/ T4 w 61"/>
                            <a:gd name="T6" fmla="+- 0 -445 -505"/>
                            <a:gd name="T7" fmla="*/ -445 h 61"/>
                            <a:gd name="T8" fmla="+- 0 4254 4232"/>
                            <a:gd name="T9" fmla="*/ T8 w 61"/>
                            <a:gd name="T10" fmla="+- 0 -445 -505"/>
                            <a:gd name="T11" fmla="*/ -445 h 61"/>
                            <a:gd name="T12" fmla="+- 0 4247 4232"/>
                            <a:gd name="T13" fmla="*/ T12 w 61"/>
                            <a:gd name="T14" fmla="+- 0 -448 -505"/>
                            <a:gd name="T15" fmla="*/ -448 h 61"/>
                            <a:gd name="T16" fmla="+- 0 4243 4232"/>
                            <a:gd name="T17" fmla="*/ T16 w 61"/>
                            <a:gd name="T18" fmla="+- 0 -451 -505"/>
                            <a:gd name="T19" fmla="*/ -451 h 61"/>
                            <a:gd name="T20" fmla="+- 0 4241 4232"/>
                            <a:gd name="T21" fmla="*/ T20 w 61"/>
                            <a:gd name="T22" fmla="+- 0 -453 -505"/>
                            <a:gd name="T23" fmla="*/ -453 h 61"/>
                            <a:gd name="T24" fmla="+- 0 4238 4232"/>
                            <a:gd name="T25" fmla="*/ T24 w 61"/>
                            <a:gd name="T26" fmla="+- 0 -456 -505"/>
                            <a:gd name="T27" fmla="*/ -456 h 61"/>
                            <a:gd name="T28" fmla="+- 0 4236 4232"/>
                            <a:gd name="T29" fmla="*/ T28 w 61"/>
                            <a:gd name="T30" fmla="+- 0 -459 -505"/>
                            <a:gd name="T31" fmla="*/ -459 h 61"/>
                            <a:gd name="T32" fmla="+- 0 4234 4232"/>
                            <a:gd name="T33" fmla="*/ T32 w 61"/>
                            <a:gd name="T34" fmla="+- 0 -463 -505"/>
                            <a:gd name="T35" fmla="*/ -463 h 61"/>
                            <a:gd name="T36" fmla="+- 0 4233 4232"/>
                            <a:gd name="T37" fmla="*/ T36 w 61"/>
                            <a:gd name="T38" fmla="+- 0 -467 -505"/>
                            <a:gd name="T39" fmla="*/ -467 h 61"/>
                            <a:gd name="T40" fmla="+- 0 4232 4232"/>
                            <a:gd name="T41" fmla="*/ T40 w 61"/>
                            <a:gd name="T42" fmla="+- 0 -471 -505"/>
                            <a:gd name="T43" fmla="*/ -471 h 61"/>
                            <a:gd name="T44" fmla="+- 0 4232 4232"/>
                            <a:gd name="T45" fmla="*/ T44 w 61"/>
                            <a:gd name="T46" fmla="+- 0 -479 -505"/>
                            <a:gd name="T47" fmla="*/ -479 h 61"/>
                            <a:gd name="T48" fmla="+- 0 4241 4232"/>
                            <a:gd name="T49" fmla="*/ T48 w 61"/>
                            <a:gd name="T50" fmla="+- 0 -496 -505"/>
                            <a:gd name="T51" fmla="*/ -496 h 61"/>
                            <a:gd name="T52" fmla="+- 0 4243 4232"/>
                            <a:gd name="T53" fmla="*/ T52 w 61"/>
                            <a:gd name="T54" fmla="+- 0 -499 -505"/>
                            <a:gd name="T55" fmla="*/ -499 h 61"/>
                            <a:gd name="T56" fmla="+- 0 4247 4232"/>
                            <a:gd name="T57" fmla="*/ T56 w 61"/>
                            <a:gd name="T58" fmla="+- 0 -501 -505"/>
                            <a:gd name="T59" fmla="*/ -501 h 61"/>
                            <a:gd name="T60" fmla="+- 0 4254 4232"/>
                            <a:gd name="T61" fmla="*/ T60 w 61"/>
                            <a:gd name="T62" fmla="+- 0 -504 -505"/>
                            <a:gd name="T63" fmla="*/ -504 h 61"/>
                            <a:gd name="T64" fmla="+- 0 4258 4232"/>
                            <a:gd name="T65" fmla="*/ T64 w 61"/>
                            <a:gd name="T66" fmla="+- 0 -505 -505"/>
                            <a:gd name="T67" fmla="*/ -505 h 61"/>
                            <a:gd name="T68" fmla="+- 0 4266 4232"/>
                            <a:gd name="T69" fmla="*/ T68 w 61"/>
                            <a:gd name="T70" fmla="+- 0 -505 -505"/>
                            <a:gd name="T71" fmla="*/ -505 h 61"/>
                            <a:gd name="T72" fmla="+- 0 4270 4232"/>
                            <a:gd name="T73" fmla="*/ T72 w 61"/>
                            <a:gd name="T74" fmla="+- 0 -504 -505"/>
                            <a:gd name="T75" fmla="*/ -504 h 61"/>
                            <a:gd name="T76" fmla="+- 0 4277 4232"/>
                            <a:gd name="T77" fmla="*/ T76 w 61"/>
                            <a:gd name="T78" fmla="+- 0 -501 -505"/>
                            <a:gd name="T79" fmla="*/ -501 h 61"/>
                            <a:gd name="T80" fmla="+- 0 4280 4232"/>
                            <a:gd name="T81" fmla="*/ T80 w 61"/>
                            <a:gd name="T82" fmla="+- 0 -499 -505"/>
                            <a:gd name="T83" fmla="*/ -499 h 61"/>
                            <a:gd name="T84" fmla="+- 0 4283 4232"/>
                            <a:gd name="T85" fmla="*/ T84 w 61"/>
                            <a:gd name="T86" fmla="+- 0 -496 -505"/>
                            <a:gd name="T87" fmla="*/ -496 h 61"/>
                            <a:gd name="T88" fmla="+- 0 4286 4232"/>
                            <a:gd name="T89" fmla="*/ T88 w 61"/>
                            <a:gd name="T90" fmla="+- 0 -493 -505"/>
                            <a:gd name="T91" fmla="*/ -493 h 61"/>
                            <a:gd name="T92" fmla="+- 0 4288 4232"/>
                            <a:gd name="T93" fmla="*/ T92 w 61"/>
                            <a:gd name="T94" fmla="+- 0 -490 -505"/>
                            <a:gd name="T95" fmla="*/ -490 h 61"/>
                            <a:gd name="T96" fmla="+- 0 4290 4232"/>
                            <a:gd name="T97" fmla="*/ T96 w 61"/>
                            <a:gd name="T98" fmla="+- 0 -486 -505"/>
                            <a:gd name="T99" fmla="*/ -486 h 61"/>
                            <a:gd name="T100" fmla="+- 0 4291 4232"/>
                            <a:gd name="T101" fmla="*/ T100 w 61"/>
                            <a:gd name="T102" fmla="+- 0 -482 -505"/>
                            <a:gd name="T103" fmla="*/ -482 h 61"/>
                            <a:gd name="T104" fmla="+- 0 4292 4232"/>
                            <a:gd name="T105" fmla="*/ T104 w 61"/>
                            <a:gd name="T106" fmla="+- 0 -479 -505"/>
                            <a:gd name="T107" fmla="*/ -479 h 61"/>
                            <a:gd name="T108" fmla="+- 0 4292 4232"/>
                            <a:gd name="T109" fmla="*/ T108 w 61"/>
                            <a:gd name="T110" fmla="+- 0 -471 -505"/>
                            <a:gd name="T111" fmla="*/ -471 h 61"/>
                            <a:gd name="T112" fmla="+- 0 4291 4232"/>
                            <a:gd name="T113" fmla="*/ T112 w 61"/>
                            <a:gd name="T114" fmla="+- 0 -467 -505"/>
                            <a:gd name="T115" fmla="*/ -467 h 61"/>
                            <a:gd name="T116" fmla="+- 0 4290 4232"/>
                            <a:gd name="T117" fmla="*/ T116 w 61"/>
                            <a:gd name="T118" fmla="+- 0 -463 -505"/>
                            <a:gd name="T119" fmla="*/ -463 h 61"/>
                            <a:gd name="T120" fmla="+- 0 4288 4232"/>
                            <a:gd name="T121" fmla="*/ T120 w 61"/>
                            <a:gd name="T122" fmla="+- 0 -459 -505"/>
                            <a:gd name="T123" fmla="*/ -459 h 61"/>
                            <a:gd name="T124" fmla="+- 0 4286 4232"/>
                            <a:gd name="T125" fmla="*/ T124 w 61"/>
                            <a:gd name="T126" fmla="+- 0 -456 -505"/>
                            <a:gd name="T127" fmla="*/ -456 h 61"/>
                            <a:gd name="T128" fmla="+- 0 4283 4232"/>
                            <a:gd name="T129" fmla="*/ T128 w 61"/>
                            <a:gd name="T130" fmla="+- 0 -453 -505"/>
                            <a:gd name="T131" fmla="*/ -453 h 61"/>
                            <a:gd name="T132" fmla="+- 0 4280 4232"/>
                            <a:gd name="T133" fmla="*/ T132 w 61"/>
                            <a:gd name="T134" fmla="+- 0 -451 -505"/>
                            <a:gd name="T135" fmla="*/ -451 h 61"/>
                            <a:gd name="T136" fmla="+- 0 4277 4232"/>
                            <a:gd name="T137" fmla="*/ T136 w 61"/>
                            <a:gd name="T138" fmla="+- 0 -448 -505"/>
                            <a:gd name="T139" fmla="*/ -448 h 61"/>
                            <a:gd name="T140" fmla="+- 0 4270 4232"/>
                            <a:gd name="T141" fmla="*/ T140 w 61"/>
                            <a:gd name="T142" fmla="+- 0 -445 -505"/>
                            <a:gd name="T143" fmla="*/ -445 h 61"/>
                            <a:gd name="T144" fmla="+- 0 4266 4232"/>
                            <a:gd name="T145" fmla="*/ T144 w 61"/>
                            <a:gd name="T146" fmla="+- 0 -445 -505"/>
                            <a:gd name="T147" fmla="*/ -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11" y="54"/>
                              </a:lnTo>
                              <a:lnTo>
                                <a:pt x="9" y="52"/>
                              </a:lnTo>
                              <a:lnTo>
                                <a:pt x="6" y="49"/>
                              </a:lnTo>
                              <a:lnTo>
                                <a:pt x="4" y="46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54" y="49"/>
                              </a:lnTo>
                              <a:lnTo>
                                <a:pt x="51" y="52"/>
                              </a:lnTo>
                              <a:lnTo>
                                <a:pt x="48" y="54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D12D8" id="Freeform 217" o:spid="_x0000_s1026" style="position:absolute;margin-left:211.6pt;margin-top:-25.25pt;width:3.05pt;height:3.0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" path="m34,60r-8,l22,60,15,57,11,54,9,52,6,49,4,46,2,42,1,38,,34,,26,9,9,11,6,15,4,22,1,26,r8,l38,1r7,3l48,6r3,3l54,12r2,3l58,19r1,4l60,26r,8l59,38r-1,4l56,46r-2,3l51,52r-3,2l45,57r-7,3l34,60xe" fillcolor="black" stroked="f">
                <v:path arrowok="t" o:connecttype="custom" o:connectlocs="21590,-282575;16510,-282575;13970,-282575;9525,-284480;6985,-286385;5715,-287655;3810,-289560;2540,-291465;1270,-294005;635,-296545;0,-299085;0,-304165;5715,-314960;6985,-316865;9525,-318135;13970,-320040;16510,-320675;21590,-320675;24130,-320040;28575,-318135;30480,-316865;32385,-314960;34290,-313055;35560,-311150;36830,-308610;37465,-306070;38100,-304165;38100,-299085;37465,-296545;36830,-294005;35560,-291465;34290,-289560;32385,-287655;30480,-286385;28575,-284480;24130,-282575;21590,-2825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E342A65" wp14:editId="624B47AB">
                <wp:simplePos x="0" y="0"/>
                <wp:positionH relativeFrom="page">
                  <wp:posOffset>2687320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43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6 96"/>
                            <a:gd name="T3" fmla="*/ 156 h 61"/>
                            <a:gd name="T4" fmla="+- 0 4258 4232"/>
                            <a:gd name="T5" fmla="*/ T4 w 61"/>
                            <a:gd name="T6" fmla="+- 0 156 96"/>
                            <a:gd name="T7" fmla="*/ 156 h 61"/>
                            <a:gd name="T8" fmla="+- 0 4254 4232"/>
                            <a:gd name="T9" fmla="*/ T8 w 61"/>
                            <a:gd name="T10" fmla="+- 0 155 96"/>
                            <a:gd name="T11" fmla="*/ 155 h 61"/>
                            <a:gd name="T12" fmla="+- 0 4247 4232"/>
                            <a:gd name="T13" fmla="*/ T12 w 61"/>
                            <a:gd name="T14" fmla="+- 0 152 96"/>
                            <a:gd name="T15" fmla="*/ 152 h 61"/>
                            <a:gd name="T16" fmla="+- 0 4243 4232"/>
                            <a:gd name="T17" fmla="*/ T16 w 61"/>
                            <a:gd name="T18" fmla="+- 0 150 96"/>
                            <a:gd name="T19" fmla="*/ 150 h 61"/>
                            <a:gd name="T20" fmla="+- 0 4241 4232"/>
                            <a:gd name="T21" fmla="*/ T20 w 61"/>
                            <a:gd name="T22" fmla="+- 0 147 96"/>
                            <a:gd name="T23" fmla="*/ 147 h 61"/>
                            <a:gd name="T24" fmla="+- 0 4238 4232"/>
                            <a:gd name="T25" fmla="*/ T24 w 61"/>
                            <a:gd name="T26" fmla="+- 0 144 96"/>
                            <a:gd name="T27" fmla="*/ 144 h 61"/>
                            <a:gd name="T28" fmla="+- 0 4236 4232"/>
                            <a:gd name="T29" fmla="*/ T28 w 61"/>
                            <a:gd name="T30" fmla="+- 0 141 96"/>
                            <a:gd name="T31" fmla="*/ 141 h 61"/>
                            <a:gd name="T32" fmla="+- 0 4234 4232"/>
                            <a:gd name="T33" fmla="*/ T32 w 61"/>
                            <a:gd name="T34" fmla="+- 0 137 96"/>
                            <a:gd name="T35" fmla="*/ 137 h 61"/>
                            <a:gd name="T36" fmla="+- 0 4233 4232"/>
                            <a:gd name="T37" fmla="*/ T36 w 61"/>
                            <a:gd name="T38" fmla="+- 0 133 96"/>
                            <a:gd name="T39" fmla="*/ 133 h 61"/>
                            <a:gd name="T40" fmla="+- 0 4232 4232"/>
                            <a:gd name="T41" fmla="*/ T40 w 61"/>
                            <a:gd name="T42" fmla="+- 0 130 96"/>
                            <a:gd name="T43" fmla="*/ 130 h 61"/>
                            <a:gd name="T44" fmla="+- 0 4232 4232"/>
                            <a:gd name="T45" fmla="*/ T44 w 61"/>
                            <a:gd name="T46" fmla="+- 0 122 96"/>
                            <a:gd name="T47" fmla="*/ 122 h 61"/>
                            <a:gd name="T48" fmla="+- 0 4241 4232"/>
                            <a:gd name="T49" fmla="*/ T48 w 61"/>
                            <a:gd name="T50" fmla="+- 0 104 96"/>
                            <a:gd name="T51" fmla="*/ 104 h 61"/>
                            <a:gd name="T52" fmla="+- 0 4243 4232"/>
                            <a:gd name="T53" fmla="*/ T52 w 61"/>
                            <a:gd name="T54" fmla="+- 0 102 96"/>
                            <a:gd name="T55" fmla="*/ 102 h 61"/>
                            <a:gd name="T56" fmla="+- 0 4247 4232"/>
                            <a:gd name="T57" fmla="*/ T56 w 61"/>
                            <a:gd name="T58" fmla="+- 0 99 96"/>
                            <a:gd name="T59" fmla="*/ 99 h 61"/>
                            <a:gd name="T60" fmla="+- 0 4254 4232"/>
                            <a:gd name="T61" fmla="*/ T60 w 61"/>
                            <a:gd name="T62" fmla="+- 0 96 96"/>
                            <a:gd name="T63" fmla="*/ 96 h 61"/>
                            <a:gd name="T64" fmla="+- 0 4258 4232"/>
                            <a:gd name="T65" fmla="*/ T64 w 61"/>
                            <a:gd name="T66" fmla="+- 0 96 96"/>
                            <a:gd name="T67" fmla="*/ 96 h 61"/>
                            <a:gd name="T68" fmla="+- 0 4266 4232"/>
                            <a:gd name="T69" fmla="*/ T68 w 61"/>
                            <a:gd name="T70" fmla="+- 0 96 96"/>
                            <a:gd name="T71" fmla="*/ 96 h 61"/>
                            <a:gd name="T72" fmla="+- 0 4270 4232"/>
                            <a:gd name="T73" fmla="*/ T72 w 61"/>
                            <a:gd name="T74" fmla="+- 0 96 96"/>
                            <a:gd name="T75" fmla="*/ 96 h 61"/>
                            <a:gd name="T76" fmla="+- 0 4277 4232"/>
                            <a:gd name="T77" fmla="*/ T76 w 61"/>
                            <a:gd name="T78" fmla="+- 0 99 96"/>
                            <a:gd name="T79" fmla="*/ 99 h 61"/>
                            <a:gd name="T80" fmla="+- 0 4280 4232"/>
                            <a:gd name="T81" fmla="*/ T80 w 61"/>
                            <a:gd name="T82" fmla="+- 0 102 96"/>
                            <a:gd name="T83" fmla="*/ 102 h 61"/>
                            <a:gd name="T84" fmla="+- 0 4283 4232"/>
                            <a:gd name="T85" fmla="*/ T84 w 61"/>
                            <a:gd name="T86" fmla="+- 0 104 96"/>
                            <a:gd name="T87" fmla="*/ 104 h 61"/>
                            <a:gd name="T88" fmla="+- 0 4286 4232"/>
                            <a:gd name="T89" fmla="*/ T88 w 61"/>
                            <a:gd name="T90" fmla="+- 0 107 96"/>
                            <a:gd name="T91" fmla="*/ 107 h 61"/>
                            <a:gd name="T92" fmla="+- 0 4288 4232"/>
                            <a:gd name="T93" fmla="*/ T92 w 61"/>
                            <a:gd name="T94" fmla="+- 0 110 96"/>
                            <a:gd name="T95" fmla="*/ 110 h 61"/>
                            <a:gd name="T96" fmla="+- 0 4290 4232"/>
                            <a:gd name="T97" fmla="*/ T96 w 61"/>
                            <a:gd name="T98" fmla="+- 0 114 96"/>
                            <a:gd name="T99" fmla="*/ 114 h 61"/>
                            <a:gd name="T100" fmla="+- 0 4291 4232"/>
                            <a:gd name="T101" fmla="*/ T100 w 61"/>
                            <a:gd name="T102" fmla="+- 0 118 96"/>
                            <a:gd name="T103" fmla="*/ 118 h 61"/>
                            <a:gd name="T104" fmla="+- 0 4292 4232"/>
                            <a:gd name="T105" fmla="*/ T104 w 61"/>
                            <a:gd name="T106" fmla="+- 0 122 96"/>
                            <a:gd name="T107" fmla="*/ 122 h 61"/>
                            <a:gd name="T108" fmla="+- 0 4292 4232"/>
                            <a:gd name="T109" fmla="*/ T108 w 61"/>
                            <a:gd name="T110" fmla="+- 0 130 96"/>
                            <a:gd name="T111" fmla="*/ 130 h 61"/>
                            <a:gd name="T112" fmla="+- 0 4291 4232"/>
                            <a:gd name="T113" fmla="*/ T112 w 61"/>
                            <a:gd name="T114" fmla="+- 0 133 96"/>
                            <a:gd name="T115" fmla="*/ 133 h 61"/>
                            <a:gd name="T116" fmla="+- 0 4290 4232"/>
                            <a:gd name="T117" fmla="*/ T116 w 61"/>
                            <a:gd name="T118" fmla="+- 0 137 96"/>
                            <a:gd name="T119" fmla="*/ 137 h 61"/>
                            <a:gd name="T120" fmla="+- 0 4288 4232"/>
                            <a:gd name="T121" fmla="*/ T120 w 61"/>
                            <a:gd name="T122" fmla="+- 0 141 96"/>
                            <a:gd name="T123" fmla="*/ 141 h 61"/>
                            <a:gd name="T124" fmla="+- 0 4286 4232"/>
                            <a:gd name="T125" fmla="*/ T124 w 61"/>
                            <a:gd name="T126" fmla="+- 0 144 96"/>
                            <a:gd name="T127" fmla="*/ 144 h 61"/>
                            <a:gd name="T128" fmla="+- 0 4283 4232"/>
                            <a:gd name="T129" fmla="*/ T128 w 61"/>
                            <a:gd name="T130" fmla="+- 0 147 96"/>
                            <a:gd name="T131" fmla="*/ 147 h 61"/>
                            <a:gd name="T132" fmla="+- 0 4280 4232"/>
                            <a:gd name="T133" fmla="*/ T132 w 61"/>
                            <a:gd name="T134" fmla="+- 0 150 96"/>
                            <a:gd name="T135" fmla="*/ 150 h 61"/>
                            <a:gd name="T136" fmla="+- 0 4277 4232"/>
                            <a:gd name="T137" fmla="*/ T136 w 61"/>
                            <a:gd name="T138" fmla="+- 0 152 96"/>
                            <a:gd name="T139" fmla="*/ 152 h 61"/>
                            <a:gd name="T140" fmla="+- 0 4270 4232"/>
                            <a:gd name="T141" fmla="*/ T140 w 61"/>
                            <a:gd name="T142" fmla="+- 0 155 96"/>
                            <a:gd name="T143" fmla="*/ 155 h 61"/>
                            <a:gd name="T144" fmla="+- 0 4266 4232"/>
                            <a:gd name="T145" fmla="*/ T144 w 61"/>
                            <a:gd name="T146" fmla="+- 0 156 96"/>
                            <a:gd name="T147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9339E" id="Freeform 216" o:spid="_x0000_s1026" style="position:absolute;margin-left:211.6pt;margin-top:4.8pt;width:3.05pt;height:3.05pt;z-index: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99060;16510,99060;13970,98425;9525,96520;6985,95250;5715,93345;3810,91440;2540,89535;1270,86995;635,84455;0,82550;0,77470;5715,66040;6985,64770;9525,62865;13970,60960;16510,60960;21590,60960;24130,60960;28575,62865;30480,64770;32385,66040;34290,67945;35560,69850;36830,72390;37465,74930;38100,77470;38100,82550;37465,84455;36830,86995;35560,89535;34290,91440;32385,93345;30480,95250;28575,96520;24130,98425;21590,9906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Screening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6"/>
          <w:w w:val="90"/>
        </w:rPr>
        <w:t xml:space="preserve"> </w:t>
      </w:r>
      <w:r w:rsidR="00C66A8C">
        <w:rPr>
          <w:spacing w:val="-4"/>
          <w:w w:val="90"/>
        </w:rPr>
        <w:t>Anbieter</w:t>
      </w:r>
      <w:r w:rsidR="00C66A8C">
        <w:rPr>
          <w:spacing w:val="-16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Shortlist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nach</w:t>
      </w:r>
      <w:r w:rsidR="00C66A8C">
        <w:rPr>
          <w:spacing w:val="-24"/>
          <w:w w:val="90"/>
        </w:rPr>
        <w:t xml:space="preserve"> </w:t>
      </w:r>
      <w:r w:rsidR="00C66A8C">
        <w:rPr>
          <w:spacing w:val="-4"/>
          <w:w w:val="90"/>
        </w:rPr>
        <w:t>funktionalen</w:t>
      </w:r>
      <w:r w:rsidR="00C66A8C">
        <w:rPr>
          <w:spacing w:val="-25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2"/>
          <w:w w:val="90"/>
        </w:rPr>
        <w:t xml:space="preserve"> </w:t>
      </w:r>
      <w:r w:rsidR="00C66A8C">
        <w:rPr>
          <w:spacing w:val="-5"/>
          <w:w w:val="90"/>
        </w:rPr>
        <w:t xml:space="preserve">nicht- </w:t>
      </w:r>
      <w:r w:rsidR="00C66A8C">
        <w:rPr>
          <w:spacing w:val="-4"/>
        </w:rPr>
        <w:t>funktionalen</w:t>
      </w:r>
      <w:r w:rsidR="00C66A8C">
        <w:rPr>
          <w:spacing w:val="-30"/>
        </w:rPr>
        <w:t xml:space="preserve"> </w:t>
      </w:r>
      <w:r w:rsidR="00C66A8C">
        <w:rPr>
          <w:spacing w:val="-3"/>
        </w:rPr>
        <w:t>Kriterien</w:t>
      </w:r>
    </w:p>
    <w:p w14:paraId="05FC6887" w14:textId="77777777" w:rsidR="00CE237B" w:rsidRDefault="003B3734">
      <w:pPr>
        <w:pStyle w:val="Textkrper"/>
        <w:spacing w:before="1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D09695F" wp14:editId="6D1C642F">
                <wp:simplePos x="0" y="0"/>
                <wp:positionH relativeFrom="page">
                  <wp:posOffset>2687320</wp:posOffset>
                </wp:positionH>
                <wp:positionV relativeFrom="paragraph">
                  <wp:posOffset>61595</wp:posOffset>
                </wp:positionV>
                <wp:extent cx="38735" cy="38735"/>
                <wp:effectExtent l="0" t="0" r="0" b="0"/>
                <wp:wrapNone/>
                <wp:docPr id="46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7 97"/>
                            <a:gd name="T3" fmla="*/ 157 h 61"/>
                            <a:gd name="T4" fmla="+- 0 4258 4232"/>
                            <a:gd name="T5" fmla="*/ T4 w 61"/>
                            <a:gd name="T6" fmla="+- 0 157 97"/>
                            <a:gd name="T7" fmla="*/ 157 h 61"/>
                            <a:gd name="T8" fmla="+- 0 4254 4232"/>
                            <a:gd name="T9" fmla="*/ T8 w 61"/>
                            <a:gd name="T10" fmla="+- 0 156 97"/>
                            <a:gd name="T11" fmla="*/ 156 h 61"/>
                            <a:gd name="T12" fmla="+- 0 4247 4232"/>
                            <a:gd name="T13" fmla="*/ T12 w 61"/>
                            <a:gd name="T14" fmla="+- 0 153 97"/>
                            <a:gd name="T15" fmla="*/ 153 h 61"/>
                            <a:gd name="T16" fmla="+- 0 4243 4232"/>
                            <a:gd name="T17" fmla="*/ T16 w 61"/>
                            <a:gd name="T18" fmla="+- 0 151 97"/>
                            <a:gd name="T19" fmla="*/ 151 h 61"/>
                            <a:gd name="T20" fmla="+- 0 4241 4232"/>
                            <a:gd name="T21" fmla="*/ T20 w 61"/>
                            <a:gd name="T22" fmla="+- 0 148 97"/>
                            <a:gd name="T23" fmla="*/ 148 h 61"/>
                            <a:gd name="T24" fmla="+- 0 4238 4232"/>
                            <a:gd name="T25" fmla="*/ T24 w 61"/>
                            <a:gd name="T26" fmla="+- 0 145 97"/>
                            <a:gd name="T27" fmla="*/ 145 h 61"/>
                            <a:gd name="T28" fmla="+- 0 4236 4232"/>
                            <a:gd name="T29" fmla="*/ T28 w 61"/>
                            <a:gd name="T30" fmla="+- 0 142 97"/>
                            <a:gd name="T31" fmla="*/ 142 h 61"/>
                            <a:gd name="T32" fmla="+- 0 4234 4232"/>
                            <a:gd name="T33" fmla="*/ T32 w 61"/>
                            <a:gd name="T34" fmla="+- 0 138 97"/>
                            <a:gd name="T35" fmla="*/ 138 h 61"/>
                            <a:gd name="T36" fmla="+- 0 4233 4232"/>
                            <a:gd name="T37" fmla="*/ T36 w 61"/>
                            <a:gd name="T38" fmla="+- 0 134 97"/>
                            <a:gd name="T39" fmla="*/ 134 h 61"/>
                            <a:gd name="T40" fmla="+- 0 4232 4232"/>
                            <a:gd name="T41" fmla="*/ T40 w 61"/>
                            <a:gd name="T42" fmla="+- 0 131 97"/>
                            <a:gd name="T43" fmla="*/ 131 h 61"/>
                            <a:gd name="T44" fmla="+- 0 4232 4232"/>
                            <a:gd name="T45" fmla="*/ T44 w 61"/>
                            <a:gd name="T46" fmla="+- 0 123 97"/>
                            <a:gd name="T47" fmla="*/ 123 h 61"/>
                            <a:gd name="T48" fmla="+- 0 4241 4232"/>
                            <a:gd name="T49" fmla="*/ T48 w 61"/>
                            <a:gd name="T50" fmla="+- 0 105 97"/>
                            <a:gd name="T51" fmla="*/ 105 h 61"/>
                            <a:gd name="T52" fmla="+- 0 4243 4232"/>
                            <a:gd name="T53" fmla="*/ T52 w 61"/>
                            <a:gd name="T54" fmla="+- 0 103 97"/>
                            <a:gd name="T55" fmla="*/ 103 h 61"/>
                            <a:gd name="T56" fmla="+- 0 4247 4232"/>
                            <a:gd name="T57" fmla="*/ T56 w 61"/>
                            <a:gd name="T58" fmla="+- 0 100 97"/>
                            <a:gd name="T59" fmla="*/ 100 h 61"/>
                            <a:gd name="T60" fmla="+- 0 4254 4232"/>
                            <a:gd name="T61" fmla="*/ T60 w 61"/>
                            <a:gd name="T62" fmla="+- 0 97 97"/>
                            <a:gd name="T63" fmla="*/ 97 h 61"/>
                            <a:gd name="T64" fmla="+- 0 4258 4232"/>
                            <a:gd name="T65" fmla="*/ T64 w 61"/>
                            <a:gd name="T66" fmla="+- 0 97 97"/>
                            <a:gd name="T67" fmla="*/ 97 h 61"/>
                            <a:gd name="T68" fmla="+- 0 4266 4232"/>
                            <a:gd name="T69" fmla="*/ T68 w 61"/>
                            <a:gd name="T70" fmla="+- 0 97 97"/>
                            <a:gd name="T71" fmla="*/ 97 h 61"/>
                            <a:gd name="T72" fmla="+- 0 4270 4232"/>
                            <a:gd name="T73" fmla="*/ T72 w 61"/>
                            <a:gd name="T74" fmla="+- 0 97 97"/>
                            <a:gd name="T75" fmla="*/ 97 h 61"/>
                            <a:gd name="T76" fmla="+- 0 4277 4232"/>
                            <a:gd name="T77" fmla="*/ T76 w 61"/>
                            <a:gd name="T78" fmla="+- 0 100 97"/>
                            <a:gd name="T79" fmla="*/ 100 h 61"/>
                            <a:gd name="T80" fmla="+- 0 4280 4232"/>
                            <a:gd name="T81" fmla="*/ T80 w 61"/>
                            <a:gd name="T82" fmla="+- 0 103 97"/>
                            <a:gd name="T83" fmla="*/ 103 h 61"/>
                            <a:gd name="T84" fmla="+- 0 4283 4232"/>
                            <a:gd name="T85" fmla="*/ T84 w 61"/>
                            <a:gd name="T86" fmla="+- 0 105 97"/>
                            <a:gd name="T87" fmla="*/ 105 h 61"/>
                            <a:gd name="T88" fmla="+- 0 4286 4232"/>
                            <a:gd name="T89" fmla="*/ T88 w 61"/>
                            <a:gd name="T90" fmla="+- 0 108 97"/>
                            <a:gd name="T91" fmla="*/ 108 h 61"/>
                            <a:gd name="T92" fmla="+- 0 4288 4232"/>
                            <a:gd name="T93" fmla="*/ T92 w 61"/>
                            <a:gd name="T94" fmla="+- 0 111 97"/>
                            <a:gd name="T95" fmla="*/ 111 h 61"/>
                            <a:gd name="T96" fmla="+- 0 4290 4232"/>
                            <a:gd name="T97" fmla="*/ T96 w 61"/>
                            <a:gd name="T98" fmla="+- 0 115 97"/>
                            <a:gd name="T99" fmla="*/ 115 h 61"/>
                            <a:gd name="T100" fmla="+- 0 4291 4232"/>
                            <a:gd name="T101" fmla="*/ T100 w 61"/>
                            <a:gd name="T102" fmla="+- 0 119 97"/>
                            <a:gd name="T103" fmla="*/ 119 h 61"/>
                            <a:gd name="T104" fmla="+- 0 4292 4232"/>
                            <a:gd name="T105" fmla="*/ T104 w 61"/>
                            <a:gd name="T106" fmla="+- 0 123 97"/>
                            <a:gd name="T107" fmla="*/ 123 h 61"/>
                            <a:gd name="T108" fmla="+- 0 4292 4232"/>
                            <a:gd name="T109" fmla="*/ T108 w 61"/>
                            <a:gd name="T110" fmla="+- 0 131 97"/>
                            <a:gd name="T111" fmla="*/ 131 h 61"/>
                            <a:gd name="T112" fmla="+- 0 4291 4232"/>
                            <a:gd name="T113" fmla="*/ T112 w 61"/>
                            <a:gd name="T114" fmla="+- 0 134 97"/>
                            <a:gd name="T115" fmla="*/ 134 h 61"/>
                            <a:gd name="T116" fmla="+- 0 4290 4232"/>
                            <a:gd name="T117" fmla="*/ T116 w 61"/>
                            <a:gd name="T118" fmla="+- 0 138 97"/>
                            <a:gd name="T119" fmla="*/ 138 h 61"/>
                            <a:gd name="T120" fmla="+- 0 4288 4232"/>
                            <a:gd name="T121" fmla="*/ T120 w 61"/>
                            <a:gd name="T122" fmla="+- 0 142 97"/>
                            <a:gd name="T123" fmla="*/ 142 h 61"/>
                            <a:gd name="T124" fmla="+- 0 4286 4232"/>
                            <a:gd name="T125" fmla="*/ T124 w 61"/>
                            <a:gd name="T126" fmla="+- 0 145 97"/>
                            <a:gd name="T127" fmla="*/ 145 h 61"/>
                            <a:gd name="T128" fmla="+- 0 4283 4232"/>
                            <a:gd name="T129" fmla="*/ T128 w 61"/>
                            <a:gd name="T130" fmla="+- 0 148 97"/>
                            <a:gd name="T131" fmla="*/ 148 h 61"/>
                            <a:gd name="T132" fmla="+- 0 4280 4232"/>
                            <a:gd name="T133" fmla="*/ T132 w 61"/>
                            <a:gd name="T134" fmla="+- 0 151 97"/>
                            <a:gd name="T135" fmla="*/ 151 h 61"/>
                            <a:gd name="T136" fmla="+- 0 4277 4232"/>
                            <a:gd name="T137" fmla="*/ T136 w 61"/>
                            <a:gd name="T138" fmla="+- 0 153 97"/>
                            <a:gd name="T139" fmla="*/ 153 h 61"/>
                            <a:gd name="T140" fmla="+- 0 4270 4232"/>
                            <a:gd name="T141" fmla="*/ T140 w 61"/>
                            <a:gd name="T142" fmla="+- 0 156 97"/>
                            <a:gd name="T143" fmla="*/ 156 h 61"/>
                            <a:gd name="T144" fmla="+- 0 4266 4232"/>
                            <a:gd name="T145" fmla="*/ T144 w 61"/>
                            <a:gd name="T146" fmla="+- 0 157 97"/>
                            <a:gd name="T147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5FF6D" id="Freeform 215" o:spid="_x0000_s1026" style="position:absolute;margin-left:211.6pt;margin-top:4.85pt;width:3.05pt;height:3.05pt;z-index: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99695;16510,99695;13970,99060;9525,97155;6985,95885;5715,93980;3810,92075;2540,90170;1270,87630;635,85090;0,83185;0,78105;5715,66675;6985,65405;9525,63500;13970,61595;16510,61595;21590,61595;24130,61595;28575,63500;30480,65405;32385,66675;34290,68580;35560,70485;36830,73025;37465,75565;38100,78105;38100,83185;37465,85090;36830,87630;35560,90170;34290,92075;32385,93980;30480,95885;28575,97155;24130,99060;21590,9969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5"/>
        </w:rPr>
        <w:t>Auswertung</w:t>
      </w:r>
      <w:r w:rsidR="00C66A8C">
        <w:rPr>
          <w:spacing w:val="-48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45"/>
          <w:w w:val="95"/>
        </w:rPr>
        <w:t xml:space="preserve"> </w:t>
      </w:r>
      <w:r w:rsidR="00C66A8C">
        <w:rPr>
          <w:w w:val="95"/>
        </w:rPr>
        <w:t>Shortlist</w:t>
      </w:r>
      <w:r w:rsidR="00C66A8C">
        <w:rPr>
          <w:spacing w:val="-45"/>
          <w:w w:val="95"/>
        </w:rPr>
        <w:t xml:space="preserve"> </w:t>
      </w:r>
      <w:r w:rsidR="00C66A8C">
        <w:rPr>
          <w:w w:val="95"/>
        </w:rPr>
        <w:t>nach</w:t>
      </w:r>
      <w:r w:rsidR="00C66A8C">
        <w:rPr>
          <w:spacing w:val="-48"/>
          <w:w w:val="95"/>
        </w:rPr>
        <w:t xml:space="preserve"> </w:t>
      </w:r>
      <w:r w:rsidR="00C66A8C">
        <w:rPr>
          <w:w w:val="95"/>
        </w:rPr>
        <w:t>Scoring</w:t>
      </w:r>
      <w:r w:rsidR="00C66A8C">
        <w:rPr>
          <w:spacing w:val="-47"/>
          <w:w w:val="95"/>
        </w:rPr>
        <w:t xml:space="preserve"> </w:t>
      </w:r>
      <w:r w:rsidR="00C66A8C">
        <w:rPr>
          <w:spacing w:val="-3"/>
          <w:w w:val="95"/>
        </w:rPr>
        <w:t>Kriterien</w:t>
      </w:r>
      <w:r w:rsidR="00C66A8C">
        <w:rPr>
          <w:spacing w:val="-48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3"/>
          <w:w w:val="95"/>
        </w:rPr>
        <w:t xml:space="preserve"> </w:t>
      </w:r>
      <w:r w:rsidR="00C66A8C">
        <w:rPr>
          <w:spacing w:val="-4"/>
          <w:w w:val="95"/>
        </w:rPr>
        <w:t xml:space="preserve">SWOT-Analyse </w:t>
      </w:r>
      <w:r w:rsidR="00C66A8C">
        <w:rPr>
          <w:spacing w:val="-5"/>
          <w:w w:val="90"/>
        </w:rPr>
        <w:t>Anbietermailings</w:t>
      </w:r>
      <w:r w:rsidR="00C66A8C">
        <w:rPr>
          <w:spacing w:val="-13"/>
          <w:w w:val="90"/>
        </w:rPr>
        <w:t xml:space="preserve"> </w:t>
      </w:r>
      <w:r w:rsidR="00C66A8C">
        <w:rPr>
          <w:spacing w:val="-4"/>
          <w:w w:val="90"/>
        </w:rPr>
        <w:t>mit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den</w:t>
      </w:r>
      <w:r w:rsidR="00C66A8C">
        <w:rPr>
          <w:spacing w:val="-24"/>
          <w:w w:val="90"/>
        </w:rPr>
        <w:t xml:space="preserve"> </w:t>
      </w:r>
      <w:r w:rsidR="00C66A8C">
        <w:rPr>
          <w:spacing w:val="-4"/>
          <w:w w:val="90"/>
        </w:rPr>
        <w:t>Kernanforderungen</w:t>
      </w:r>
      <w:r w:rsidR="00C66A8C">
        <w:rPr>
          <w:spacing w:val="-25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2"/>
          <w:w w:val="90"/>
        </w:rPr>
        <w:t xml:space="preserve"> </w:t>
      </w:r>
      <w:r w:rsidR="00C66A8C">
        <w:rPr>
          <w:w w:val="90"/>
        </w:rPr>
        <w:t xml:space="preserve">Gesprächsleitfaden </w:t>
      </w:r>
      <w:r w:rsidR="00C66A8C">
        <w:rPr>
          <w:spacing w:val="-4"/>
        </w:rPr>
        <w:t xml:space="preserve">für </w:t>
      </w:r>
      <w:r w:rsidR="00C66A8C">
        <w:t>den</w:t>
      </w:r>
      <w:r w:rsidR="00C66A8C">
        <w:rPr>
          <w:spacing w:val="-47"/>
        </w:rPr>
        <w:t xml:space="preserve"> </w:t>
      </w:r>
      <w:r w:rsidR="00C66A8C">
        <w:rPr>
          <w:spacing w:val="-4"/>
        </w:rPr>
        <w:t>Direktkontakt</w:t>
      </w:r>
    </w:p>
    <w:p w14:paraId="3F42A6B6" w14:textId="77777777" w:rsidR="00CE237B" w:rsidRDefault="003B3734">
      <w:pPr>
        <w:pStyle w:val="Textkrper"/>
        <w:spacing w:before="4" w:line="292" w:lineRule="auto"/>
        <w:ind w:left="356" w:right="14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53C56E2" wp14:editId="26DE0707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47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9 100"/>
                            <a:gd name="T11" fmla="*/ 159 h 61"/>
                            <a:gd name="T12" fmla="+- 0 4247 4232"/>
                            <a:gd name="T13" fmla="*/ T12 w 61"/>
                            <a:gd name="T14" fmla="+- 0 156 100"/>
                            <a:gd name="T15" fmla="*/ 156 h 61"/>
                            <a:gd name="T16" fmla="+- 0 4243 4232"/>
                            <a:gd name="T17" fmla="*/ T16 w 61"/>
                            <a:gd name="T18" fmla="+- 0 154 100"/>
                            <a:gd name="T19" fmla="*/ 154 h 61"/>
                            <a:gd name="T20" fmla="+- 0 4241 4232"/>
                            <a:gd name="T21" fmla="*/ T20 w 61"/>
                            <a:gd name="T22" fmla="+- 0 151 100"/>
                            <a:gd name="T23" fmla="*/ 151 h 61"/>
                            <a:gd name="T24" fmla="+- 0 4238 4232"/>
                            <a:gd name="T25" fmla="*/ T24 w 61"/>
                            <a:gd name="T26" fmla="+- 0 148 100"/>
                            <a:gd name="T27" fmla="*/ 148 h 61"/>
                            <a:gd name="T28" fmla="+- 0 4236 4232"/>
                            <a:gd name="T29" fmla="*/ T28 w 61"/>
                            <a:gd name="T30" fmla="+- 0 145 100"/>
                            <a:gd name="T31" fmla="*/ 145 h 61"/>
                            <a:gd name="T32" fmla="+- 0 4234 4232"/>
                            <a:gd name="T33" fmla="*/ T32 w 61"/>
                            <a:gd name="T34" fmla="+- 0 141 100"/>
                            <a:gd name="T35" fmla="*/ 141 h 61"/>
                            <a:gd name="T36" fmla="+- 0 4233 4232"/>
                            <a:gd name="T37" fmla="*/ T36 w 61"/>
                            <a:gd name="T38" fmla="+- 0 137 100"/>
                            <a:gd name="T39" fmla="*/ 137 h 61"/>
                            <a:gd name="T40" fmla="+- 0 4232 4232"/>
                            <a:gd name="T41" fmla="*/ T40 w 61"/>
                            <a:gd name="T42" fmla="+- 0 134 100"/>
                            <a:gd name="T43" fmla="*/ 134 h 61"/>
                            <a:gd name="T44" fmla="+- 0 4232 4232"/>
                            <a:gd name="T45" fmla="*/ T44 w 61"/>
                            <a:gd name="T46" fmla="+- 0 126 100"/>
                            <a:gd name="T47" fmla="*/ 126 h 61"/>
                            <a:gd name="T48" fmla="+- 0 4241 4232"/>
                            <a:gd name="T49" fmla="*/ T48 w 61"/>
                            <a:gd name="T50" fmla="+- 0 108 100"/>
                            <a:gd name="T51" fmla="*/ 108 h 61"/>
                            <a:gd name="T52" fmla="+- 0 4243 4232"/>
                            <a:gd name="T53" fmla="*/ T52 w 61"/>
                            <a:gd name="T54" fmla="+- 0 106 100"/>
                            <a:gd name="T55" fmla="*/ 106 h 61"/>
                            <a:gd name="T56" fmla="+- 0 4247 4232"/>
                            <a:gd name="T57" fmla="*/ T56 w 61"/>
                            <a:gd name="T58" fmla="+- 0 103 100"/>
                            <a:gd name="T59" fmla="*/ 103 h 61"/>
                            <a:gd name="T60" fmla="+- 0 4254 4232"/>
                            <a:gd name="T61" fmla="*/ T60 w 61"/>
                            <a:gd name="T62" fmla="+- 0 100 100"/>
                            <a:gd name="T63" fmla="*/ 100 h 61"/>
                            <a:gd name="T64" fmla="+- 0 4258 4232"/>
                            <a:gd name="T65" fmla="*/ T64 w 61"/>
                            <a:gd name="T66" fmla="+- 0 100 100"/>
                            <a:gd name="T67" fmla="*/ 100 h 61"/>
                            <a:gd name="T68" fmla="+- 0 4266 4232"/>
                            <a:gd name="T69" fmla="*/ T68 w 61"/>
                            <a:gd name="T70" fmla="+- 0 100 100"/>
                            <a:gd name="T71" fmla="*/ 100 h 61"/>
                            <a:gd name="T72" fmla="+- 0 4270 4232"/>
                            <a:gd name="T73" fmla="*/ T72 w 61"/>
                            <a:gd name="T74" fmla="+- 0 100 100"/>
                            <a:gd name="T75" fmla="*/ 100 h 61"/>
                            <a:gd name="T76" fmla="+- 0 4277 4232"/>
                            <a:gd name="T77" fmla="*/ T76 w 61"/>
                            <a:gd name="T78" fmla="+- 0 103 100"/>
                            <a:gd name="T79" fmla="*/ 103 h 61"/>
                            <a:gd name="T80" fmla="+- 0 4280 4232"/>
                            <a:gd name="T81" fmla="*/ T80 w 61"/>
                            <a:gd name="T82" fmla="+- 0 106 100"/>
                            <a:gd name="T83" fmla="*/ 106 h 61"/>
                            <a:gd name="T84" fmla="+- 0 4283 4232"/>
                            <a:gd name="T85" fmla="*/ T84 w 61"/>
                            <a:gd name="T86" fmla="+- 0 108 100"/>
                            <a:gd name="T87" fmla="*/ 108 h 61"/>
                            <a:gd name="T88" fmla="+- 0 4286 4232"/>
                            <a:gd name="T89" fmla="*/ T88 w 61"/>
                            <a:gd name="T90" fmla="+- 0 111 100"/>
                            <a:gd name="T91" fmla="*/ 111 h 61"/>
                            <a:gd name="T92" fmla="+- 0 4288 4232"/>
                            <a:gd name="T93" fmla="*/ T92 w 61"/>
                            <a:gd name="T94" fmla="+- 0 114 100"/>
                            <a:gd name="T95" fmla="*/ 114 h 61"/>
                            <a:gd name="T96" fmla="+- 0 4290 4232"/>
                            <a:gd name="T97" fmla="*/ T96 w 61"/>
                            <a:gd name="T98" fmla="+- 0 118 100"/>
                            <a:gd name="T99" fmla="*/ 118 h 61"/>
                            <a:gd name="T100" fmla="+- 0 4291 4232"/>
                            <a:gd name="T101" fmla="*/ T100 w 61"/>
                            <a:gd name="T102" fmla="+- 0 122 100"/>
                            <a:gd name="T103" fmla="*/ 122 h 61"/>
                            <a:gd name="T104" fmla="+- 0 4292 4232"/>
                            <a:gd name="T105" fmla="*/ T104 w 61"/>
                            <a:gd name="T106" fmla="+- 0 126 100"/>
                            <a:gd name="T107" fmla="*/ 126 h 61"/>
                            <a:gd name="T108" fmla="+- 0 4292 4232"/>
                            <a:gd name="T109" fmla="*/ T108 w 61"/>
                            <a:gd name="T110" fmla="+- 0 134 100"/>
                            <a:gd name="T111" fmla="*/ 134 h 61"/>
                            <a:gd name="T112" fmla="+- 0 4291 4232"/>
                            <a:gd name="T113" fmla="*/ T112 w 61"/>
                            <a:gd name="T114" fmla="+- 0 137 100"/>
                            <a:gd name="T115" fmla="*/ 137 h 61"/>
                            <a:gd name="T116" fmla="+- 0 4290 4232"/>
                            <a:gd name="T117" fmla="*/ T116 w 61"/>
                            <a:gd name="T118" fmla="+- 0 141 100"/>
                            <a:gd name="T119" fmla="*/ 141 h 61"/>
                            <a:gd name="T120" fmla="+- 0 4288 4232"/>
                            <a:gd name="T121" fmla="*/ T120 w 61"/>
                            <a:gd name="T122" fmla="+- 0 145 100"/>
                            <a:gd name="T123" fmla="*/ 145 h 61"/>
                            <a:gd name="T124" fmla="+- 0 4286 4232"/>
                            <a:gd name="T125" fmla="*/ T124 w 61"/>
                            <a:gd name="T126" fmla="+- 0 148 100"/>
                            <a:gd name="T127" fmla="*/ 148 h 61"/>
                            <a:gd name="T128" fmla="+- 0 4283 4232"/>
                            <a:gd name="T129" fmla="*/ T128 w 61"/>
                            <a:gd name="T130" fmla="+- 0 151 100"/>
                            <a:gd name="T131" fmla="*/ 151 h 61"/>
                            <a:gd name="T132" fmla="+- 0 4280 4232"/>
                            <a:gd name="T133" fmla="*/ T132 w 61"/>
                            <a:gd name="T134" fmla="+- 0 154 100"/>
                            <a:gd name="T135" fmla="*/ 154 h 61"/>
                            <a:gd name="T136" fmla="+- 0 4277 4232"/>
                            <a:gd name="T137" fmla="*/ T136 w 61"/>
                            <a:gd name="T138" fmla="+- 0 156 100"/>
                            <a:gd name="T139" fmla="*/ 156 h 61"/>
                            <a:gd name="T140" fmla="+- 0 4270 4232"/>
                            <a:gd name="T141" fmla="*/ T140 w 61"/>
                            <a:gd name="T142" fmla="+- 0 159 100"/>
                            <a:gd name="T143" fmla="*/ 159 h 61"/>
                            <a:gd name="T144" fmla="+- 0 4266 4232"/>
                            <a:gd name="T145" fmla="*/ T144 w 61"/>
                            <a:gd name="T146" fmla="+- 0 160 100"/>
                            <a:gd name="T147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23C22" id="Freeform 214" o:spid="_x0000_s1026" style="position:absolute;margin-left:211.6pt;margin-top:5pt;width:3.05pt;height:3.05pt;z-index: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1600;16510,101600;13970,100965;9525,99060;6985,97790;5715,95885;3810,93980;2540,92075;1270,89535;635,86995;0,85090;0,80010;5715,68580;6985,67310;9525,65405;13970,63500;16510,63500;21590,63500;24130,63500;28575,65405;30480,67310;32385,68580;34290,70485;35560,72390;36830,74930;37465,77470;38100,80010;38100,85090;37465,86995;36830,89535;35560,92075;34290,93980;32385,95885;30480,97790;28575,99060;24130,100965;21590,10160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 xml:space="preserve">Interviews </w:t>
      </w:r>
      <w:r w:rsidR="00C66A8C">
        <w:rPr>
          <w:w w:val="90"/>
        </w:rPr>
        <w:t xml:space="preserve">/ </w:t>
      </w:r>
      <w:r w:rsidR="00C66A8C">
        <w:rPr>
          <w:spacing w:val="-3"/>
          <w:w w:val="90"/>
        </w:rPr>
        <w:t xml:space="preserve">Conference Calls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Anbieter </w:t>
      </w:r>
      <w:r w:rsidR="00C66A8C">
        <w:rPr>
          <w:spacing w:val="-2"/>
          <w:w w:val="90"/>
        </w:rPr>
        <w:t xml:space="preserve">auf </w:t>
      </w:r>
      <w:r w:rsidR="00C66A8C">
        <w:rPr>
          <w:w w:val="90"/>
        </w:rPr>
        <w:t xml:space="preserve">Basis des </w:t>
      </w:r>
      <w:r w:rsidR="00C66A8C">
        <w:rPr>
          <w:spacing w:val="-3"/>
        </w:rPr>
        <w:t>Anforderungskatalogs</w:t>
      </w:r>
    </w:p>
    <w:p w14:paraId="7B025946" w14:textId="77777777" w:rsidR="00CE237B" w:rsidRDefault="003B3734" w:rsidP="00151AF0">
      <w:pPr>
        <w:pStyle w:val="Textkrper"/>
        <w:spacing w:before="2"/>
        <w:ind w:left="356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EC052D0" wp14:editId="2335C30A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8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91 4232"/>
                            <a:gd name="T113" fmla="*/ T112 w 61"/>
                            <a:gd name="T114" fmla="+- 0 135 98"/>
                            <a:gd name="T115" fmla="*/ 135 h 61"/>
                            <a:gd name="T116" fmla="+- 0 4290 4232"/>
                            <a:gd name="T117" fmla="*/ T116 w 61"/>
                            <a:gd name="T118" fmla="+- 0 139 98"/>
                            <a:gd name="T119" fmla="*/ 139 h 61"/>
                            <a:gd name="T120" fmla="+- 0 4288 4232"/>
                            <a:gd name="T121" fmla="*/ T120 w 61"/>
                            <a:gd name="T122" fmla="+- 0 143 98"/>
                            <a:gd name="T123" fmla="*/ 143 h 61"/>
                            <a:gd name="T124" fmla="+- 0 4286 4232"/>
                            <a:gd name="T125" fmla="*/ T124 w 61"/>
                            <a:gd name="T126" fmla="+- 0 146 98"/>
                            <a:gd name="T127" fmla="*/ 146 h 61"/>
                            <a:gd name="T128" fmla="+- 0 4283 4232"/>
                            <a:gd name="T129" fmla="*/ T128 w 61"/>
                            <a:gd name="T130" fmla="+- 0 149 98"/>
                            <a:gd name="T131" fmla="*/ 149 h 61"/>
                            <a:gd name="T132" fmla="+- 0 4280 4232"/>
                            <a:gd name="T133" fmla="*/ T132 w 61"/>
                            <a:gd name="T134" fmla="+- 0 152 98"/>
                            <a:gd name="T135" fmla="*/ 152 h 61"/>
                            <a:gd name="T136" fmla="+- 0 4277 4232"/>
                            <a:gd name="T137" fmla="*/ T136 w 61"/>
                            <a:gd name="T138" fmla="+- 0 154 98"/>
                            <a:gd name="T139" fmla="*/ 154 h 61"/>
                            <a:gd name="T140" fmla="+- 0 4270 4232"/>
                            <a:gd name="T141" fmla="*/ T140 w 61"/>
                            <a:gd name="T142" fmla="+- 0 157 98"/>
                            <a:gd name="T143" fmla="*/ 157 h 61"/>
                            <a:gd name="T144" fmla="+- 0 4266 4232"/>
                            <a:gd name="T145" fmla="*/ T144 w 61"/>
                            <a:gd name="T146" fmla="+- 0 158 98"/>
                            <a:gd name="T147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DABE9" id="Freeform 213" o:spid="_x0000_s1026" style="position:absolute;margin-left:211.6pt;margin-top:4.9pt;width:3.05pt;height:3.05pt;z-index: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7465,85725;36830,88265;35560,90805;34290,92710;32385,94615;30480,96520;28575,97790;24130,99695;21590,10033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</w:rPr>
        <w:t xml:space="preserve">Abstimmung </w:t>
      </w:r>
      <w:r w:rsidR="00C66A8C">
        <w:rPr>
          <w:spacing w:val="-6"/>
        </w:rPr>
        <w:t xml:space="preserve">und </w:t>
      </w:r>
      <w:r w:rsidR="00C66A8C">
        <w:rPr>
          <w:spacing w:val="-5"/>
        </w:rPr>
        <w:t xml:space="preserve">Bewertung </w:t>
      </w:r>
      <w:r w:rsidR="00C66A8C">
        <w:t xml:space="preserve">der </w:t>
      </w:r>
      <w:r w:rsidR="00C66A8C">
        <w:rPr>
          <w:spacing w:val="-3"/>
        </w:rPr>
        <w:t xml:space="preserve">Ergebnisse </w:t>
      </w:r>
      <w:r w:rsidR="00C66A8C">
        <w:rPr>
          <w:spacing w:val="-4"/>
        </w:rPr>
        <w:t xml:space="preserve">mit </w:t>
      </w:r>
      <w:r w:rsidR="00C66A8C">
        <w:t xml:space="preserve">den </w:t>
      </w:r>
      <w:r w:rsidR="00C66A8C">
        <w:rPr>
          <w:spacing w:val="-3"/>
        </w:rPr>
        <w:t>Entscheidern</w:t>
      </w:r>
    </w:p>
    <w:p w14:paraId="2427C55F" w14:textId="77777777" w:rsidR="00151AF0" w:rsidRDefault="00151AF0" w:rsidP="00151AF0">
      <w:pPr>
        <w:pStyle w:val="Textkrper"/>
        <w:spacing w:before="2"/>
        <w:ind w:left="356"/>
        <w:rPr>
          <w:spacing w:val="-3"/>
        </w:rPr>
      </w:pPr>
    </w:p>
    <w:p w14:paraId="24CB9991" w14:textId="77777777" w:rsidR="00151AF0" w:rsidRDefault="00151AF0" w:rsidP="00151AF0">
      <w:pPr>
        <w:pStyle w:val="Textkrper"/>
        <w:spacing w:before="2"/>
        <w:ind w:left="356"/>
        <w:sectPr w:rsidR="00151AF0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545" w:space="254"/>
            <w:col w:w="6781"/>
          </w:cols>
        </w:sectPr>
      </w:pPr>
    </w:p>
    <w:p w14:paraId="31CF112A" w14:textId="77777777" w:rsidR="00CE237B" w:rsidRDefault="00CE237B">
      <w:pPr>
        <w:pStyle w:val="Textkrper"/>
        <w:spacing w:before="10"/>
        <w:rPr>
          <w:rFonts w:ascii="Times New Roman"/>
          <w:sz w:val="24"/>
        </w:rPr>
      </w:pPr>
    </w:p>
    <w:p w14:paraId="6FD248A7" w14:textId="77777777" w:rsidR="00CE237B" w:rsidRDefault="00CE237B">
      <w:pPr>
        <w:rPr>
          <w:rFonts w:ascii="Times New Roman"/>
          <w:sz w:val="24"/>
        </w:rPr>
        <w:sectPr w:rsidR="00CE237B">
          <w:headerReference w:type="default" r:id="rId17"/>
          <w:pgSz w:w="11900" w:h="16840"/>
          <w:pgMar w:top="2020" w:right="1020" w:bottom="440" w:left="1300" w:header="1658" w:footer="243" w:gutter="0"/>
          <w:cols w:space="720"/>
        </w:sectPr>
      </w:pPr>
    </w:p>
    <w:p w14:paraId="713A2B0C" w14:textId="77777777" w:rsidR="00CE237B" w:rsidRDefault="003B3734">
      <w:pPr>
        <w:pStyle w:val="Textkrper"/>
        <w:spacing w:before="105"/>
        <w:ind w:left="11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78368" behindDoc="0" locked="0" layoutInCell="1" allowOverlap="1" wp14:anchorId="6088296D" wp14:editId="62AA2FC9">
                <wp:simplePos x="0" y="0"/>
                <wp:positionH relativeFrom="page">
                  <wp:posOffset>5793740</wp:posOffset>
                </wp:positionH>
                <wp:positionV relativeFrom="paragraph">
                  <wp:posOffset>-290831</wp:posOffset>
                </wp:positionV>
                <wp:extent cx="1038860" cy="0"/>
                <wp:effectExtent l="0" t="0" r="0" b="0"/>
                <wp:wrapNone/>
                <wp:docPr id="251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860" cy="0"/>
                        </a:xfrm>
                        <a:prstGeom prst="line">
                          <a:avLst/>
                        </a:prstGeom>
                        <a:noFill/>
                        <a:ln w="19058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661AF" id="Line 207" o:spid="_x0000_s1026" style="position:absolute;z-index:251578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456.2pt,-22.9pt" to="538pt,-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" strokecolor="#244585" strokeweight=".52939mm">
                <w10:wrap anchorx="page"/>
              </v:line>
            </w:pict>
          </mc:Fallback>
        </mc:AlternateContent>
      </w:r>
      <w:r w:rsidR="00C66A8C">
        <w:rPr>
          <w:rFonts w:ascii="Arial"/>
          <w:w w:val="105"/>
        </w:rPr>
        <w:t>03/2018 - 0</w:t>
      </w:r>
      <w:r w:rsidR="00F104A1">
        <w:rPr>
          <w:rFonts w:ascii="Arial"/>
          <w:w w:val="105"/>
        </w:rPr>
        <w:t>7</w:t>
      </w:r>
      <w:r w:rsidR="00C66A8C">
        <w:rPr>
          <w:rFonts w:ascii="Arial"/>
          <w:w w:val="105"/>
        </w:rPr>
        <w:t>/20</w:t>
      </w:r>
      <w:r w:rsidR="000F0BFD">
        <w:rPr>
          <w:rFonts w:ascii="Arial"/>
          <w:w w:val="105"/>
        </w:rPr>
        <w:t>20</w:t>
      </w:r>
    </w:p>
    <w:p w14:paraId="5F925947" w14:textId="77777777" w:rsidR="00CE237B" w:rsidRDefault="00C66A8C">
      <w:pPr>
        <w:pStyle w:val="Textkrper"/>
        <w:spacing w:before="85" w:line="328" w:lineRule="auto"/>
        <w:ind w:left="116"/>
        <w:rPr>
          <w:rFonts w:ascii="Arial"/>
        </w:rPr>
      </w:pPr>
      <w:r>
        <w:rPr>
          <w:rFonts w:ascii="Arial"/>
          <w:spacing w:val="-5"/>
        </w:rPr>
        <w:t xml:space="preserve">Management </w:t>
      </w:r>
      <w:r>
        <w:rPr>
          <w:rFonts w:ascii="Arial"/>
          <w:spacing w:val="-4"/>
        </w:rPr>
        <w:t xml:space="preserve">Coaching </w:t>
      </w:r>
      <w:r w:rsidR="000F0BFD">
        <w:rPr>
          <w:rFonts w:ascii="Arial"/>
          <w:w w:val="105"/>
        </w:rPr>
        <w:t>2</w:t>
      </w:r>
      <w:r>
        <w:rPr>
          <w:rFonts w:ascii="Arial"/>
          <w:w w:val="105"/>
        </w:rPr>
        <w:t xml:space="preserve"> Jahr</w:t>
      </w:r>
      <w:r w:rsidR="000F0BFD">
        <w:rPr>
          <w:rFonts w:ascii="Arial"/>
          <w:w w:val="105"/>
        </w:rPr>
        <w:t>e</w:t>
      </w:r>
      <w:r>
        <w:rPr>
          <w:rFonts w:ascii="Arial"/>
          <w:w w:val="105"/>
        </w:rPr>
        <w:t xml:space="preserve"> </w:t>
      </w:r>
    </w:p>
    <w:p w14:paraId="0C77E49E" w14:textId="77777777" w:rsidR="00CE237B" w:rsidRDefault="00C66A8C">
      <w:pPr>
        <w:pStyle w:val="Textkrper"/>
        <w:spacing w:before="107" w:line="650" w:lineRule="auto"/>
        <w:ind w:left="116" w:right="2435"/>
      </w:pPr>
      <w:r>
        <w:br w:type="column"/>
      </w:r>
      <w:r>
        <w:rPr>
          <w:spacing w:val="-3"/>
          <w:w w:val="90"/>
        </w:rPr>
        <w:t xml:space="preserve">Rolle: Business Analyst </w:t>
      </w:r>
      <w:r>
        <w:rPr>
          <w:w w:val="90"/>
        </w:rPr>
        <w:t xml:space="preserve">/ </w:t>
      </w:r>
      <w:r>
        <w:rPr>
          <w:spacing w:val="-4"/>
          <w:w w:val="90"/>
        </w:rPr>
        <w:t xml:space="preserve">Requirements </w:t>
      </w:r>
      <w:r>
        <w:rPr>
          <w:spacing w:val="-6"/>
          <w:w w:val="90"/>
        </w:rPr>
        <w:t xml:space="preserve">Engineer </w:t>
      </w:r>
      <w:r>
        <w:rPr>
          <w:spacing w:val="-4"/>
          <w:w w:val="95"/>
        </w:rPr>
        <w:t xml:space="preserve">Branche: </w:t>
      </w:r>
      <w:r>
        <w:rPr>
          <w:spacing w:val="-5"/>
          <w:w w:val="95"/>
        </w:rPr>
        <w:t xml:space="preserve">Unternehmensberatung, </w:t>
      </w:r>
      <w:r>
        <w:rPr>
          <w:spacing w:val="-3"/>
          <w:w w:val="95"/>
        </w:rPr>
        <w:t>Frankfurt</w:t>
      </w:r>
    </w:p>
    <w:p w14:paraId="6E8A437C" w14:textId="77777777" w:rsidR="00CE237B" w:rsidRDefault="00CE237B">
      <w:pPr>
        <w:spacing w:line="650" w:lineRule="auto"/>
        <w:sectPr w:rsidR="00CE237B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164" w:space="636"/>
            <w:col w:w="6780"/>
          </w:cols>
        </w:sectPr>
      </w:pPr>
    </w:p>
    <w:p w14:paraId="494BCDD4" w14:textId="77777777" w:rsidR="00CE237B" w:rsidRDefault="003B3734">
      <w:pPr>
        <w:pStyle w:val="Textkrper"/>
        <w:spacing w:line="216" w:lineRule="exact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5F80F28" wp14:editId="086A42E8">
                <wp:simplePos x="0" y="0"/>
                <wp:positionH relativeFrom="page">
                  <wp:posOffset>2687320</wp:posOffset>
                </wp:positionH>
                <wp:positionV relativeFrom="paragraph">
                  <wp:posOffset>50165</wp:posOffset>
                </wp:positionV>
                <wp:extent cx="38735" cy="38735"/>
                <wp:effectExtent l="0" t="0" r="0" b="0"/>
                <wp:wrapNone/>
                <wp:docPr id="50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39 79"/>
                            <a:gd name="T3" fmla="*/ 139 h 61"/>
                            <a:gd name="T4" fmla="+- 0 4258 4232"/>
                            <a:gd name="T5" fmla="*/ T4 w 61"/>
                            <a:gd name="T6" fmla="+- 0 139 79"/>
                            <a:gd name="T7" fmla="*/ 139 h 61"/>
                            <a:gd name="T8" fmla="+- 0 4254 4232"/>
                            <a:gd name="T9" fmla="*/ T8 w 61"/>
                            <a:gd name="T10" fmla="+- 0 139 79"/>
                            <a:gd name="T11" fmla="*/ 139 h 61"/>
                            <a:gd name="T12" fmla="+- 0 4247 4232"/>
                            <a:gd name="T13" fmla="*/ T12 w 61"/>
                            <a:gd name="T14" fmla="+- 0 136 79"/>
                            <a:gd name="T15" fmla="*/ 136 h 61"/>
                            <a:gd name="T16" fmla="+- 0 4243 4232"/>
                            <a:gd name="T17" fmla="*/ T16 w 61"/>
                            <a:gd name="T18" fmla="+- 0 133 79"/>
                            <a:gd name="T19" fmla="*/ 133 h 61"/>
                            <a:gd name="T20" fmla="+- 0 4241 4232"/>
                            <a:gd name="T21" fmla="*/ T20 w 61"/>
                            <a:gd name="T22" fmla="+- 0 130 79"/>
                            <a:gd name="T23" fmla="*/ 130 h 61"/>
                            <a:gd name="T24" fmla="+- 0 4238 4232"/>
                            <a:gd name="T25" fmla="*/ T24 w 61"/>
                            <a:gd name="T26" fmla="+- 0 128 79"/>
                            <a:gd name="T27" fmla="*/ 128 h 61"/>
                            <a:gd name="T28" fmla="+- 0 4236 4232"/>
                            <a:gd name="T29" fmla="*/ T28 w 61"/>
                            <a:gd name="T30" fmla="+- 0 124 79"/>
                            <a:gd name="T31" fmla="*/ 124 h 61"/>
                            <a:gd name="T32" fmla="+- 0 4234 4232"/>
                            <a:gd name="T33" fmla="*/ T32 w 61"/>
                            <a:gd name="T34" fmla="+- 0 121 79"/>
                            <a:gd name="T35" fmla="*/ 121 h 61"/>
                            <a:gd name="T36" fmla="+- 0 4233 4232"/>
                            <a:gd name="T37" fmla="*/ T36 w 61"/>
                            <a:gd name="T38" fmla="+- 0 117 79"/>
                            <a:gd name="T39" fmla="*/ 117 h 61"/>
                            <a:gd name="T40" fmla="+- 0 4232 4232"/>
                            <a:gd name="T41" fmla="*/ T40 w 61"/>
                            <a:gd name="T42" fmla="+- 0 113 79"/>
                            <a:gd name="T43" fmla="*/ 113 h 61"/>
                            <a:gd name="T44" fmla="+- 0 4232 4232"/>
                            <a:gd name="T45" fmla="*/ T44 w 61"/>
                            <a:gd name="T46" fmla="+- 0 105 79"/>
                            <a:gd name="T47" fmla="*/ 105 h 61"/>
                            <a:gd name="T48" fmla="+- 0 4241 4232"/>
                            <a:gd name="T49" fmla="*/ T48 w 61"/>
                            <a:gd name="T50" fmla="+- 0 88 79"/>
                            <a:gd name="T51" fmla="*/ 88 h 61"/>
                            <a:gd name="T52" fmla="+- 0 4243 4232"/>
                            <a:gd name="T53" fmla="*/ T52 w 61"/>
                            <a:gd name="T54" fmla="+- 0 85 79"/>
                            <a:gd name="T55" fmla="*/ 85 h 61"/>
                            <a:gd name="T56" fmla="+- 0 4247 4232"/>
                            <a:gd name="T57" fmla="*/ T56 w 61"/>
                            <a:gd name="T58" fmla="+- 0 83 79"/>
                            <a:gd name="T59" fmla="*/ 83 h 61"/>
                            <a:gd name="T60" fmla="+- 0 4254 4232"/>
                            <a:gd name="T61" fmla="*/ T60 w 61"/>
                            <a:gd name="T62" fmla="+- 0 80 79"/>
                            <a:gd name="T63" fmla="*/ 80 h 61"/>
                            <a:gd name="T64" fmla="+- 0 4258 4232"/>
                            <a:gd name="T65" fmla="*/ T64 w 61"/>
                            <a:gd name="T66" fmla="+- 0 79 79"/>
                            <a:gd name="T67" fmla="*/ 79 h 61"/>
                            <a:gd name="T68" fmla="+- 0 4266 4232"/>
                            <a:gd name="T69" fmla="*/ T68 w 61"/>
                            <a:gd name="T70" fmla="+- 0 79 79"/>
                            <a:gd name="T71" fmla="*/ 79 h 61"/>
                            <a:gd name="T72" fmla="+- 0 4270 4232"/>
                            <a:gd name="T73" fmla="*/ T72 w 61"/>
                            <a:gd name="T74" fmla="+- 0 80 79"/>
                            <a:gd name="T75" fmla="*/ 80 h 61"/>
                            <a:gd name="T76" fmla="+- 0 4277 4232"/>
                            <a:gd name="T77" fmla="*/ T76 w 61"/>
                            <a:gd name="T78" fmla="+- 0 83 79"/>
                            <a:gd name="T79" fmla="*/ 83 h 61"/>
                            <a:gd name="T80" fmla="+- 0 4280 4232"/>
                            <a:gd name="T81" fmla="*/ T80 w 61"/>
                            <a:gd name="T82" fmla="+- 0 85 79"/>
                            <a:gd name="T83" fmla="*/ 85 h 61"/>
                            <a:gd name="T84" fmla="+- 0 4283 4232"/>
                            <a:gd name="T85" fmla="*/ T84 w 61"/>
                            <a:gd name="T86" fmla="+- 0 88 79"/>
                            <a:gd name="T87" fmla="*/ 88 h 61"/>
                            <a:gd name="T88" fmla="+- 0 4286 4232"/>
                            <a:gd name="T89" fmla="*/ T88 w 61"/>
                            <a:gd name="T90" fmla="+- 0 91 79"/>
                            <a:gd name="T91" fmla="*/ 91 h 61"/>
                            <a:gd name="T92" fmla="+- 0 4288 4232"/>
                            <a:gd name="T93" fmla="*/ T92 w 61"/>
                            <a:gd name="T94" fmla="+- 0 94 79"/>
                            <a:gd name="T95" fmla="*/ 94 h 61"/>
                            <a:gd name="T96" fmla="+- 0 4290 4232"/>
                            <a:gd name="T97" fmla="*/ T96 w 61"/>
                            <a:gd name="T98" fmla="+- 0 98 79"/>
                            <a:gd name="T99" fmla="*/ 98 h 61"/>
                            <a:gd name="T100" fmla="+- 0 4291 4232"/>
                            <a:gd name="T101" fmla="*/ T100 w 61"/>
                            <a:gd name="T102" fmla="+- 0 101 79"/>
                            <a:gd name="T103" fmla="*/ 101 h 61"/>
                            <a:gd name="T104" fmla="+- 0 4292 4232"/>
                            <a:gd name="T105" fmla="*/ T104 w 61"/>
                            <a:gd name="T106" fmla="+- 0 105 79"/>
                            <a:gd name="T107" fmla="*/ 105 h 61"/>
                            <a:gd name="T108" fmla="+- 0 4292 4232"/>
                            <a:gd name="T109" fmla="*/ T108 w 61"/>
                            <a:gd name="T110" fmla="+- 0 113 79"/>
                            <a:gd name="T111" fmla="*/ 113 h 61"/>
                            <a:gd name="T112" fmla="+- 0 4291 4232"/>
                            <a:gd name="T113" fmla="*/ T112 w 61"/>
                            <a:gd name="T114" fmla="+- 0 117 79"/>
                            <a:gd name="T115" fmla="*/ 117 h 61"/>
                            <a:gd name="T116" fmla="+- 0 4290 4232"/>
                            <a:gd name="T117" fmla="*/ T116 w 61"/>
                            <a:gd name="T118" fmla="+- 0 121 79"/>
                            <a:gd name="T119" fmla="*/ 121 h 61"/>
                            <a:gd name="T120" fmla="+- 0 4288 4232"/>
                            <a:gd name="T121" fmla="*/ T120 w 61"/>
                            <a:gd name="T122" fmla="+- 0 124 79"/>
                            <a:gd name="T123" fmla="*/ 124 h 61"/>
                            <a:gd name="T124" fmla="+- 0 4286 4232"/>
                            <a:gd name="T125" fmla="*/ T124 w 61"/>
                            <a:gd name="T126" fmla="+- 0 128 79"/>
                            <a:gd name="T127" fmla="*/ 128 h 61"/>
                            <a:gd name="T128" fmla="+- 0 4283 4232"/>
                            <a:gd name="T129" fmla="*/ T128 w 61"/>
                            <a:gd name="T130" fmla="+- 0 130 79"/>
                            <a:gd name="T131" fmla="*/ 130 h 61"/>
                            <a:gd name="T132" fmla="+- 0 4280 4232"/>
                            <a:gd name="T133" fmla="*/ T132 w 61"/>
                            <a:gd name="T134" fmla="+- 0 133 79"/>
                            <a:gd name="T135" fmla="*/ 133 h 61"/>
                            <a:gd name="T136" fmla="+- 0 4277 4232"/>
                            <a:gd name="T137" fmla="*/ T136 w 61"/>
                            <a:gd name="T138" fmla="+- 0 136 79"/>
                            <a:gd name="T139" fmla="*/ 136 h 61"/>
                            <a:gd name="T140" fmla="+- 0 4270 4232"/>
                            <a:gd name="T141" fmla="*/ T140 w 61"/>
                            <a:gd name="T142" fmla="+- 0 139 79"/>
                            <a:gd name="T143" fmla="*/ 139 h 61"/>
                            <a:gd name="T144" fmla="+- 0 4266 4232"/>
                            <a:gd name="T145" fmla="*/ T144 w 61"/>
                            <a:gd name="T146" fmla="+- 0 139 79"/>
                            <a:gd name="T147" fmla="*/ 13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5" y="57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7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754B" id="Freeform 206" o:spid="_x0000_s1026" style="position:absolute;margin-left:211.6pt;margin-top:3.95pt;width:3.05pt;height:3.05pt;z-index: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" path="m34,60r-8,l22,60,15,57,11,54,9,51,6,49,4,45,2,42,1,38,,34,,26,9,9,11,6,15,4,22,1,26,r8,l38,1r7,3l48,6r3,3l54,12r2,3l58,19r1,3l60,26r,8l59,38r-1,4l56,45r-2,4l51,51r-3,3l45,57r-7,3l34,60xe" fillcolor="black" stroked="f">
                <v:path arrowok="t" o:connecttype="custom" o:connectlocs="21590,88265;16510,88265;13970,88265;9525,86360;6985,84455;5715,82550;3810,81280;2540,78740;1270,76835;635,74295;0,71755;0,66675;5715,55880;6985,53975;9525,52705;13970,50800;16510,50165;21590,50165;24130,50800;28575,52705;30480,53975;32385,55880;34290,57785;35560,59690;36830,62230;37465,64135;38100,66675;38100,71755;37465,74295;36830,76835;35560,78740;34290,81280;32385,82550;30480,84455;28575,86360;24130,88265;21590,8826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Einführung</w:t>
      </w:r>
      <w:r w:rsidR="00C66A8C">
        <w:rPr>
          <w:spacing w:val="-31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31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8"/>
          <w:w w:val="90"/>
        </w:rPr>
        <w:t xml:space="preserve"> </w:t>
      </w:r>
      <w:r w:rsidR="00C66A8C">
        <w:rPr>
          <w:w w:val="90"/>
        </w:rPr>
        <w:t>systematische</w:t>
      </w:r>
      <w:r w:rsidR="00C66A8C">
        <w:rPr>
          <w:spacing w:val="-28"/>
          <w:w w:val="90"/>
        </w:rPr>
        <w:t xml:space="preserve"> </w:t>
      </w:r>
      <w:r w:rsidR="00C66A8C">
        <w:rPr>
          <w:spacing w:val="-3"/>
          <w:w w:val="90"/>
        </w:rPr>
        <w:t>Business</w:t>
      </w:r>
      <w:r w:rsidR="00C66A8C">
        <w:rPr>
          <w:spacing w:val="-21"/>
          <w:w w:val="90"/>
        </w:rPr>
        <w:t xml:space="preserve"> </w:t>
      </w:r>
      <w:r w:rsidR="00C66A8C">
        <w:rPr>
          <w:spacing w:val="-3"/>
          <w:w w:val="90"/>
        </w:rPr>
        <w:t>Analysis</w:t>
      </w:r>
      <w:r w:rsidR="00C66A8C">
        <w:rPr>
          <w:spacing w:val="-21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>das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>Requirements</w:t>
      </w:r>
    </w:p>
    <w:p w14:paraId="7C241980" w14:textId="77777777" w:rsidR="00CE237B" w:rsidRDefault="00C66A8C">
      <w:pPr>
        <w:pStyle w:val="Textkrper"/>
        <w:spacing w:before="52"/>
        <w:ind w:left="3156"/>
      </w:pPr>
      <w:r>
        <w:t>Engineering</w:t>
      </w:r>
    </w:p>
    <w:p w14:paraId="0FF33B63" w14:textId="77777777" w:rsidR="00CE237B" w:rsidRDefault="003B3734">
      <w:pPr>
        <w:pStyle w:val="Textkrper"/>
        <w:spacing w:before="52" w:line="292" w:lineRule="auto"/>
        <w:ind w:left="3156" w:right="17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F957BCB" wp14:editId="54BB1FD1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51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41 4232"/>
                            <a:gd name="T49" fmla="*/ T48 w 61"/>
                            <a:gd name="T50" fmla="+- 0 156 148"/>
                            <a:gd name="T51" fmla="*/ 156 h 61"/>
                            <a:gd name="T52" fmla="+- 0 4243 4232"/>
                            <a:gd name="T53" fmla="*/ T52 w 61"/>
                            <a:gd name="T54" fmla="+- 0 154 148"/>
                            <a:gd name="T55" fmla="*/ 154 h 61"/>
                            <a:gd name="T56" fmla="+- 0 4247 4232"/>
                            <a:gd name="T57" fmla="*/ T56 w 61"/>
                            <a:gd name="T58" fmla="+- 0 151 148"/>
                            <a:gd name="T59" fmla="*/ 151 h 61"/>
                            <a:gd name="T60" fmla="+- 0 4254 4232"/>
                            <a:gd name="T61" fmla="*/ T60 w 61"/>
                            <a:gd name="T62" fmla="+- 0 148 148"/>
                            <a:gd name="T63" fmla="*/ 148 h 61"/>
                            <a:gd name="T64" fmla="+- 0 4258 4232"/>
                            <a:gd name="T65" fmla="*/ T64 w 61"/>
                            <a:gd name="T66" fmla="+- 0 148 148"/>
                            <a:gd name="T67" fmla="*/ 148 h 61"/>
                            <a:gd name="T68" fmla="+- 0 4266 4232"/>
                            <a:gd name="T69" fmla="*/ T68 w 61"/>
                            <a:gd name="T70" fmla="+- 0 148 148"/>
                            <a:gd name="T71" fmla="*/ 148 h 61"/>
                            <a:gd name="T72" fmla="+- 0 4270 4232"/>
                            <a:gd name="T73" fmla="*/ T72 w 61"/>
                            <a:gd name="T74" fmla="+- 0 148 148"/>
                            <a:gd name="T75" fmla="*/ 148 h 61"/>
                            <a:gd name="T76" fmla="+- 0 4277 4232"/>
                            <a:gd name="T77" fmla="*/ T76 w 61"/>
                            <a:gd name="T78" fmla="+- 0 151 148"/>
                            <a:gd name="T79" fmla="*/ 151 h 61"/>
                            <a:gd name="T80" fmla="+- 0 4280 4232"/>
                            <a:gd name="T81" fmla="*/ T80 w 61"/>
                            <a:gd name="T82" fmla="+- 0 154 148"/>
                            <a:gd name="T83" fmla="*/ 154 h 61"/>
                            <a:gd name="T84" fmla="+- 0 4283 4232"/>
                            <a:gd name="T85" fmla="*/ T84 w 61"/>
                            <a:gd name="T86" fmla="+- 0 156 148"/>
                            <a:gd name="T87" fmla="*/ 156 h 61"/>
                            <a:gd name="T88" fmla="+- 0 4286 4232"/>
                            <a:gd name="T89" fmla="*/ T88 w 61"/>
                            <a:gd name="T90" fmla="+- 0 159 148"/>
                            <a:gd name="T91" fmla="*/ 159 h 61"/>
                            <a:gd name="T92" fmla="+- 0 4288 4232"/>
                            <a:gd name="T93" fmla="*/ T92 w 61"/>
                            <a:gd name="T94" fmla="+- 0 162 148"/>
                            <a:gd name="T95" fmla="*/ 162 h 61"/>
                            <a:gd name="T96" fmla="+- 0 4290 4232"/>
                            <a:gd name="T97" fmla="*/ T96 w 61"/>
                            <a:gd name="T98" fmla="+- 0 166 148"/>
                            <a:gd name="T99" fmla="*/ 166 h 61"/>
                            <a:gd name="T100" fmla="+- 0 4291 4232"/>
                            <a:gd name="T101" fmla="*/ T100 w 61"/>
                            <a:gd name="T102" fmla="+- 0 170 148"/>
                            <a:gd name="T103" fmla="*/ 170 h 61"/>
                            <a:gd name="T104" fmla="+- 0 4292 4232"/>
                            <a:gd name="T105" fmla="*/ T104 w 61"/>
                            <a:gd name="T106" fmla="+- 0 174 148"/>
                            <a:gd name="T107" fmla="*/ 174 h 61"/>
                            <a:gd name="T108" fmla="+- 0 4292 4232"/>
                            <a:gd name="T109" fmla="*/ T108 w 61"/>
                            <a:gd name="T110" fmla="+- 0 182 148"/>
                            <a:gd name="T111" fmla="*/ 182 h 61"/>
                            <a:gd name="T112" fmla="+- 0 4291 4232"/>
                            <a:gd name="T113" fmla="*/ T112 w 61"/>
                            <a:gd name="T114" fmla="+- 0 185 148"/>
                            <a:gd name="T115" fmla="*/ 185 h 61"/>
                            <a:gd name="T116" fmla="+- 0 4290 4232"/>
                            <a:gd name="T117" fmla="*/ T116 w 61"/>
                            <a:gd name="T118" fmla="+- 0 189 148"/>
                            <a:gd name="T119" fmla="*/ 189 h 61"/>
                            <a:gd name="T120" fmla="+- 0 4288 4232"/>
                            <a:gd name="T121" fmla="*/ T120 w 61"/>
                            <a:gd name="T122" fmla="+- 0 193 148"/>
                            <a:gd name="T123" fmla="*/ 193 h 61"/>
                            <a:gd name="T124" fmla="+- 0 4286 4232"/>
                            <a:gd name="T125" fmla="*/ T124 w 61"/>
                            <a:gd name="T126" fmla="+- 0 196 148"/>
                            <a:gd name="T127" fmla="*/ 196 h 61"/>
                            <a:gd name="T128" fmla="+- 0 4283 4232"/>
                            <a:gd name="T129" fmla="*/ T128 w 61"/>
                            <a:gd name="T130" fmla="+- 0 199 148"/>
                            <a:gd name="T131" fmla="*/ 199 h 61"/>
                            <a:gd name="T132" fmla="+- 0 4280 4232"/>
                            <a:gd name="T133" fmla="*/ T132 w 61"/>
                            <a:gd name="T134" fmla="+- 0 202 148"/>
                            <a:gd name="T135" fmla="*/ 202 h 61"/>
                            <a:gd name="T136" fmla="+- 0 4277 4232"/>
                            <a:gd name="T137" fmla="*/ T136 w 61"/>
                            <a:gd name="T138" fmla="+- 0 204 148"/>
                            <a:gd name="T139" fmla="*/ 204 h 61"/>
                            <a:gd name="T140" fmla="+- 0 4270 4232"/>
                            <a:gd name="T141" fmla="*/ T140 w 61"/>
                            <a:gd name="T142" fmla="+- 0 207 148"/>
                            <a:gd name="T143" fmla="*/ 207 h 61"/>
                            <a:gd name="T144" fmla="+- 0 4266 4232"/>
                            <a:gd name="T145" fmla="*/ T144 w 61"/>
                            <a:gd name="T146" fmla="+- 0 208 148"/>
                            <a:gd name="T147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0216B" id="Freeform 205" o:spid="_x0000_s1026" style="position:absolute;margin-left:211.6pt;margin-top:7.4pt;width:3.05pt;height:3.05pt;z-index: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080;16510,132080;13970,131445;9525,129540;6985,128270;5715,126365;3810,124460;2540,122555;1270,120015;635,117475;0,115570;0,110490;5715,99060;6985,97790;9525,95885;13970,93980;16510,93980;21590,93980;24130,93980;28575,95885;30480,97790;32385,99060;34290,100965;35560,102870;36830,105410;37465,107950;38100,110490;38100,115570;37465,117475;36830,120015;35560,122555;34290,124460;32385,126365;30480,128270;28575,129540;24130,131445;21590,1320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9C0858B" wp14:editId="59CFFF8F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52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2 433"/>
                            <a:gd name="T11" fmla="*/ 492 h 61"/>
                            <a:gd name="T12" fmla="+- 0 4247 4232"/>
                            <a:gd name="T13" fmla="*/ T12 w 61"/>
                            <a:gd name="T14" fmla="+- 0 489 433"/>
                            <a:gd name="T15" fmla="*/ 489 h 61"/>
                            <a:gd name="T16" fmla="+- 0 4243 4232"/>
                            <a:gd name="T17" fmla="*/ T16 w 61"/>
                            <a:gd name="T18" fmla="+- 0 487 433"/>
                            <a:gd name="T19" fmla="*/ 487 h 61"/>
                            <a:gd name="T20" fmla="+- 0 4241 4232"/>
                            <a:gd name="T21" fmla="*/ T20 w 61"/>
                            <a:gd name="T22" fmla="+- 0 484 433"/>
                            <a:gd name="T23" fmla="*/ 484 h 61"/>
                            <a:gd name="T24" fmla="+- 0 4238 4232"/>
                            <a:gd name="T25" fmla="*/ T24 w 61"/>
                            <a:gd name="T26" fmla="+- 0 481 433"/>
                            <a:gd name="T27" fmla="*/ 481 h 61"/>
                            <a:gd name="T28" fmla="+- 0 4236 4232"/>
                            <a:gd name="T29" fmla="*/ T28 w 61"/>
                            <a:gd name="T30" fmla="+- 0 478 433"/>
                            <a:gd name="T31" fmla="*/ 478 h 61"/>
                            <a:gd name="T32" fmla="+- 0 4234 4232"/>
                            <a:gd name="T33" fmla="*/ T32 w 61"/>
                            <a:gd name="T34" fmla="+- 0 474 433"/>
                            <a:gd name="T35" fmla="*/ 474 h 61"/>
                            <a:gd name="T36" fmla="+- 0 4233 4232"/>
                            <a:gd name="T37" fmla="*/ T36 w 61"/>
                            <a:gd name="T38" fmla="+- 0 471 433"/>
                            <a:gd name="T39" fmla="*/ 471 h 61"/>
                            <a:gd name="T40" fmla="+- 0 4232 4232"/>
                            <a:gd name="T41" fmla="*/ T40 w 61"/>
                            <a:gd name="T42" fmla="+- 0 467 433"/>
                            <a:gd name="T43" fmla="*/ 467 h 61"/>
                            <a:gd name="T44" fmla="+- 0 4232 4232"/>
                            <a:gd name="T45" fmla="*/ T44 w 61"/>
                            <a:gd name="T46" fmla="+- 0 459 433"/>
                            <a:gd name="T47" fmla="*/ 459 h 61"/>
                            <a:gd name="T48" fmla="+- 0 4241 4232"/>
                            <a:gd name="T49" fmla="*/ T48 w 61"/>
                            <a:gd name="T50" fmla="+- 0 442 433"/>
                            <a:gd name="T51" fmla="*/ 442 h 61"/>
                            <a:gd name="T52" fmla="+- 0 4243 4232"/>
                            <a:gd name="T53" fmla="*/ T52 w 61"/>
                            <a:gd name="T54" fmla="+- 0 439 433"/>
                            <a:gd name="T55" fmla="*/ 439 h 61"/>
                            <a:gd name="T56" fmla="+- 0 4247 4232"/>
                            <a:gd name="T57" fmla="*/ T56 w 61"/>
                            <a:gd name="T58" fmla="+- 0 436 433"/>
                            <a:gd name="T59" fmla="*/ 436 h 61"/>
                            <a:gd name="T60" fmla="+- 0 4254 4232"/>
                            <a:gd name="T61" fmla="*/ T60 w 61"/>
                            <a:gd name="T62" fmla="+- 0 433 433"/>
                            <a:gd name="T63" fmla="*/ 433 h 61"/>
                            <a:gd name="T64" fmla="+- 0 4258 4232"/>
                            <a:gd name="T65" fmla="*/ T64 w 61"/>
                            <a:gd name="T66" fmla="+- 0 433 433"/>
                            <a:gd name="T67" fmla="*/ 433 h 61"/>
                            <a:gd name="T68" fmla="+- 0 4266 4232"/>
                            <a:gd name="T69" fmla="*/ T68 w 61"/>
                            <a:gd name="T70" fmla="+- 0 433 433"/>
                            <a:gd name="T71" fmla="*/ 433 h 61"/>
                            <a:gd name="T72" fmla="+- 0 4270 4232"/>
                            <a:gd name="T73" fmla="*/ T72 w 61"/>
                            <a:gd name="T74" fmla="+- 0 433 433"/>
                            <a:gd name="T75" fmla="*/ 433 h 61"/>
                            <a:gd name="T76" fmla="+- 0 4277 4232"/>
                            <a:gd name="T77" fmla="*/ T76 w 61"/>
                            <a:gd name="T78" fmla="+- 0 436 433"/>
                            <a:gd name="T79" fmla="*/ 436 h 61"/>
                            <a:gd name="T80" fmla="+- 0 4280 4232"/>
                            <a:gd name="T81" fmla="*/ T80 w 61"/>
                            <a:gd name="T82" fmla="+- 0 439 433"/>
                            <a:gd name="T83" fmla="*/ 439 h 61"/>
                            <a:gd name="T84" fmla="+- 0 4283 4232"/>
                            <a:gd name="T85" fmla="*/ T84 w 61"/>
                            <a:gd name="T86" fmla="+- 0 442 433"/>
                            <a:gd name="T87" fmla="*/ 442 h 61"/>
                            <a:gd name="T88" fmla="+- 0 4286 4232"/>
                            <a:gd name="T89" fmla="*/ T88 w 61"/>
                            <a:gd name="T90" fmla="+- 0 444 433"/>
                            <a:gd name="T91" fmla="*/ 444 h 61"/>
                            <a:gd name="T92" fmla="+- 0 4288 4232"/>
                            <a:gd name="T93" fmla="*/ T92 w 61"/>
                            <a:gd name="T94" fmla="+- 0 448 433"/>
                            <a:gd name="T95" fmla="*/ 448 h 61"/>
                            <a:gd name="T96" fmla="+- 0 4290 4232"/>
                            <a:gd name="T97" fmla="*/ T96 w 61"/>
                            <a:gd name="T98" fmla="+- 0 451 433"/>
                            <a:gd name="T99" fmla="*/ 451 h 61"/>
                            <a:gd name="T100" fmla="+- 0 4291 4232"/>
                            <a:gd name="T101" fmla="*/ T100 w 61"/>
                            <a:gd name="T102" fmla="+- 0 455 433"/>
                            <a:gd name="T103" fmla="*/ 455 h 61"/>
                            <a:gd name="T104" fmla="+- 0 4292 4232"/>
                            <a:gd name="T105" fmla="*/ T104 w 61"/>
                            <a:gd name="T106" fmla="+- 0 459 433"/>
                            <a:gd name="T107" fmla="*/ 459 h 61"/>
                            <a:gd name="T108" fmla="+- 0 4292 4232"/>
                            <a:gd name="T109" fmla="*/ T108 w 61"/>
                            <a:gd name="T110" fmla="+- 0 467 433"/>
                            <a:gd name="T111" fmla="*/ 467 h 61"/>
                            <a:gd name="T112" fmla="+- 0 4283 4232"/>
                            <a:gd name="T113" fmla="*/ T112 w 61"/>
                            <a:gd name="T114" fmla="+- 0 484 433"/>
                            <a:gd name="T115" fmla="*/ 484 h 61"/>
                            <a:gd name="T116" fmla="+- 0 4280 4232"/>
                            <a:gd name="T117" fmla="*/ T116 w 61"/>
                            <a:gd name="T118" fmla="+- 0 487 433"/>
                            <a:gd name="T119" fmla="*/ 487 h 61"/>
                            <a:gd name="T120" fmla="+- 0 4277 4232"/>
                            <a:gd name="T121" fmla="*/ T120 w 61"/>
                            <a:gd name="T122" fmla="+- 0 489 433"/>
                            <a:gd name="T123" fmla="*/ 489 h 61"/>
                            <a:gd name="T124" fmla="+- 0 4270 4232"/>
                            <a:gd name="T125" fmla="*/ T124 w 61"/>
                            <a:gd name="T126" fmla="+- 0 492 433"/>
                            <a:gd name="T127" fmla="*/ 492 h 61"/>
                            <a:gd name="T128" fmla="+- 0 4266 4232"/>
                            <a:gd name="T129" fmla="*/ T128 w 61"/>
                            <a:gd name="T130" fmla="+- 0 493 433"/>
                            <a:gd name="T131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AC69B" id="Freeform 204" o:spid="_x0000_s1026" style="position:absolute;margin-left:211.6pt;margin-top:21.65pt;width:3.05pt;height:3.05pt;z-index: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" path="m34,60r-8,l22,59,15,56,11,54,9,51,6,48,4,45,2,41,1,38,,34,,26,9,9,11,6,15,3,22,r4,l34,r4,l45,3r3,3l51,9r3,2l56,15r2,3l59,22r1,4l60,34,51,51r-3,3l45,56r-7,3l34,60xe" fillcolor="black" stroked="f">
                <v:path arrowok="t" o:connecttype="custom" o:connectlocs="21590,313055;16510,313055;13970,312420;9525,310515;6985,309245;5715,307340;3810,305435;2540,303530;1270,300990;635,299085;0,296545;0,291465;5715,280670;6985,278765;9525,276860;13970,274955;16510,274955;21590,274955;24130,274955;28575,276860;30480,278765;32385,280670;34290,281940;35560,284480;36830,286385;37465,288925;38100,291465;38100,296545;32385,307340;30480,309245;28575,310515;24130,312420;21590,31305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B8BF787" wp14:editId="63A3C311">
                <wp:simplePos x="0" y="0"/>
                <wp:positionH relativeFrom="page">
                  <wp:posOffset>2687320</wp:posOffset>
                </wp:positionH>
                <wp:positionV relativeFrom="paragraph">
                  <wp:posOffset>455930</wp:posOffset>
                </wp:positionV>
                <wp:extent cx="38735" cy="38735"/>
                <wp:effectExtent l="0" t="0" r="0" b="0"/>
                <wp:wrapNone/>
                <wp:docPr id="53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78 718"/>
                            <a:gd name="T3" fmla="*/ 778 h 61"/>
                            <a:gd name="T4" fmla="+- 0 4258 4232"/>
                            <a:gd name="T5" fmla="*/ T4 w 61"/>
                            <a:gd name="T6" fmla="+- 0 778 718"/>
                            <a:gd name="T7" fmla="*/ 778 h 61"/>
                            <a:gd name="T8" fmla="+- 0 4254 4232"/>
                            <a:gd name="T9" fmla="*/ T8 w 61"/>
                            <a:gd name="T10" fmla="+- 0 777 718"/>
                            <a:gd name="T11" fmla="*/ 777 h 61"/>
                            <a:gd name="T12" fmla="+- 0 4247 4232"/>
                            <a:gd name="T13" fmla="*/ T12 w 61"/>
                            <a:gd name="T14" fmla="+- 0 774 718"/>
                            <a:gd name="T15" fmla="*/ 774 h 61"/>
                            <a:gd name="T16" fmla="+- 0 4243 4232"/>
                            <a:gd name="T17" fmla="*/ T16 w 61"/>
                            <a:gd name="T18" fmla="+- 0 772 718"/>
                            <a:gd name="T19" fmla="*/ 772 h 61"/>
                            <a:gd name="T20" fmla="+- 0 4241 4232"/>
                            <a:gd name="T21" fmla="*/ T20 w 61"/>
                            <a:gd name="T22" fmla="+- 0 769 718"/>
                            <a:gd name="T23" fmla="*/ 769 h 61"/>
                            <a:gd name="T24" fmla="+- 0 4238 4232"/>
                            <a:gd name="T25" fmla="*/ T24 w 61"/>
                            <a:gd name="T26" fmla="+- 0 766 718"/>
                            <a:gd name="T27" fmla="*/ 766 h 61"/>
                            <a:gd name="T28" fmla="+- 0 4236 4232"/>
                            <a:gd name="T29" fmla="*/ T28 w 61"/>
                            <a:gd name="T30" fmla="+- 0 763 718"/>
                            <a:gd name="T31" fmla="*/ 763 h 61"/>
                            <a:gd name="T32" fmla="+- 0 4234 4232"/>
                            <a:gd name="T33" fmla="*/ T32 w 61"/>
                            <a:gd name="T34" fmla="+- 0 759 718"/>
                            <a:gd name="T35" fmla="*/ 759 h 61"/>
                            <a:gd name="T36" fmla="+- 0 4233 4232"/>
                            <a:gd name="T37" fmla="*/ T36 w 61"/>
                            <a:gd name="T38" fmla="+- 0 756 718"/>
                            <a:gd name="T39" fmla="*/ 756 h 61"/>
                            <a:gd name="T40" fmla="+- 0 4232 4232"/>
                            <a:gd name="T41" fmla="*/ T40 w 61"/>
                            <a:gd name="T42" fmla="+- 0 752 718"/>
                            <a:gd name="T43" fmla="*/ 752 h 61"/>
                            <a:gd name="T44" fmla="+- 0 4232 4232"/>
                            <a:gd name="T45" fmla="*/ T44 w 61"/>
                            <a:gd name="T46" fmla="+- 0 744 718"/>
                            <a:gd name="T47" fmla="*/ 744 h 61"/>
                            <a:gd name="T48" fmla="+- 0 4241 4232"/>
                            <a:gd name="T49" fmla="*/ T48 w 61"/>
                            <a:gd name="T50" fmla="+- 0 727 718"/>
                            <a:gd name="T51" fmla="*/ 727 h 61"/>
                            <a:gd name="T52" fmla="+- 0 4243 4232"/>
                            <a:gd name="T53" fmla="*/ T52 w 61"/>
                            <a:gd name="T54" fmla="+- 0 724 718"/>
                            <a:gd name="T55" fmla="*/ 724 h 61"/>
                            <a:gd name="T56" fmla="+- 0 4247 4232"/>
                            <a:gd name="T57" fmla="*/ T56 w 61"/>
                            <a:gd name="T58" fmla="+- 0 722 718"/>
                            <a:gd name="T59" fmla="*/ 722 h 61"/>
                            <a:gd name="T60" fmla="+- 0 4254 4232"/>
                            <a:gd name="T61" fmla="*/ T60 w 61"/>
                            <a:gd name="T62" fmla="+- 0 719 718"/>
                            <a:gd name="T63" fmla="*/ 719 h 61"/>
                            <a:gd name="T64" fmla="+- 0 4258 4232"/>
                            <a:gd name="T65" fmla="*/ T64 w 61"/>
                            <a:gd name="T66" fmla="+- 0 718 718"/>
                            <a:gd name="T67" fmla="*/ 718 h 61"/>
                            <a:gd name="T68" fmla="+- 0 4266 4232"/>
                            <a:gd name="T69" fmla="*/ T68 w 61"/>
                            <a:gd name="T70" fmla="+- 0 718 718"/>
                            <a:gd name="T71" fmla="*/ 718 h 61"/>
                            <a:gd name="T72" fmla="+- 0 4270 4232"/>
                            <a:gd name="T73" fmla="*/ T72 w 61"/>
                            <a:gd name="T74" fmla="+- 0 719 718"/>
                            <a:gd name="T75" fmla="*/ 719 h 61"/>
                            <a:gd name="T76" fmla="+- 0 4277 4232"/>
                            <a:gd name="T77" fmla="*/ T76 w 61"/>
                            <a:gd name="T78" fmla="+- 0 722 718"/>
                            <a:gd name="T79" fmla="*/ 722 h 61"/>
                            <a:gd name="T80" fmla="+- 0 4280 4232"/>
                            <a:gd name="T81" fmla="*/ T80 w 61"/>
                            <a:gd name="T82" fmla="+- 0 724 718"/>
                            <a:gd name="T83" fmla="*/ 724 h 61"/>
                            <a:gd name="T84" fmla="+- 0 4283 4232"/>
                            <a:gd name="T85" fmla="*/ T84 w 61"/>
                            <a:gd name="T86" fmla="+- 0 727 718"/>
                            <a:gd name="T87" fmla="*/ 727 h 61"/>
                            <a:gd name="T88" fmla="+- 0 4286 4232"/>
                            <a:gd name="T89" fmla="*/ T88 w 61"/>
                            <a:gd name="T90" fmla="+- 0 729 718"/>
                            <a:gd name="T91" fmla="*/ 729 h 61"/>
                            <a:gd name="T92" fmla="+- 0 4288 4232"/>
                            <a:gd name="T93" fmla="*/ T92 w 61"/>
                            <a:gd name="T94" fmla="+- 0 733 718"/>
                            <a:gd name="T95" fmla="*/ 733 h 61"/>
                            <a:gd name="T96" fmla="+- 0 4290 4232"/>
                            <a:gd name="T97" fmla="*/ T96 w 61"/>
                            <a:gd name="T98" fmla="+- 0 736 718"/>
                            <a:gd name="T99" fmla="*/ 736 h 61"/>
                            <a:gd name="T100" fmla="+- 0 4291 4232"/>
                            <a:gd name="T101" fmla="*/ T100 w 61"/>
                            <a:gd name="T102" fmla="+- 0 740 718"/>
                            <a:gd name="T103" fmla="*/ 740 h 61"/>
                            <a:gd name="T104" fmla="+- 0 4292 4232"/>
                            <a:gd name="T105" fmla="*/ T104 w 61"/>
                            <a:gd name="T106" fmla="+- 0 744 718"/>
                            <a:gd name="T107" fmla="*/ 744 h 61"/>
                            <a:gd name="T108" fmla="+- 0 4292 4232"/>
                            <a:gd name="T109" fmla="*/ T108 w 61"/>
                            <a:gd name="T110" fmla="+- 0 752 718"/>
                            <a:gd name="T111" fmla="*/ 752 h 61"/>
                            <a:gd name="T112" fmla="+- 0 4291 4232"/>
                            <a:gd name="T113" fmla="*/ T112 w 61"/>
                            <a:gd name="T114" fmla="+- 0 756 718"/>
                            <a:gd name="T115" fmla="*/ 756 h 61"/>
                            <a:gd name="T116" fmla="+- 0 4290 4232"/>
                            <a:gd name="T117" fmla="*/ T116 w 61"/>
                            <a:gd name="T118" fmla="+- 0 759 718"/>
                            <a:gd name="T119" fmla="*/ 759 h 61"/>
                            <a:gd name="T120" fmla="+- 0 4288 4232"/>
                            <a:gd name="T121" fmla="*/ T120 w 61"/>
                            <a:gd name="T122" fmla="+- 0 763 718"/>
                            <a:gd name="T123" fmla="*/ 763 h 61"/>
                            <a:gd name="T124" fmla="+- 0 4286 4232"/>
                            <a:gd name="T125" fmla="*/ T124 w 61"/>
                            <a:gd name="T126" fmla="+- 0 766 718"/>
                            <a:gd name="T127" fmla="*/ 766 h 61"/>
                            <a:gd name="T128" fmla="+- 0 4283 4232"/>
                            <a:gd name="T129" fmla="*/ T128 w 61"/>
                            <a:gd name="T130" fmla="+- 0 769 718"/>
                            <a:gd name="T131" fmla="*/ 769 h 61"/>
                            <a:gd name="T132" fmla="+- 0 4280 4232"/>
                            <a:gd name="T133" fmla="*/ T132 w 61"/>
                            <a:gd name="T134" fmla="+- 0 772 718"/>
                            <a:gd name="T135" fmla="*/ 772 h 61"/>
                            <a:gd name="T136" fmla="+- 0 4277 4232"/>
                            <a:gd name="T137" fmla="*/ T136 w 61"/>
                            <a:gd name="T138" fmla="+- 0 774 718"/>
                            <a:gd name="T139" fmla="*/ 774 h 61"/>
                            <a:gd name="T140" fmla="+- 0 4270 4232"/>
                            <a:gd name="T141" fmla="*/ T140 w 61"/>
                            <a:gd name="T142" fmla="+- 0 777 718"/>
                            <a:gd name="T143" fmla="*/ 777 h 61"/>
                            <a:gd name="T144" fmla="+- 0 4266 4232"/>
                            <a:gd name="T145" fmla="*/ T144 w 61"/>
                            <a:gd name="T146" fmla="+- 0 778 718"/>
                            <a:gd name="T147" fmla="*/ 77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1D0E" id="Freeform 203" o:spid="_x0000_s1026" style="position:absolute;margin-left:211.6pt;margin-top:35.9pt;width:3.05pt;height:3.05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" path="m34,60r-8,l22,59,15,56,11,54,9,51,6,48,4,45,2,41,1,38,,34,,26,9,9,11,6,15,4,22,1,26,r8,l38,1r7,3l48,6r3,3l54,11r2,4l58,18r1,4l60,26r,8l59,38r-1,3l56,45r-2,3l51,51r-3,3l45,56r-7,3l34,60xe" fillcolor="black" stroked="f">
                <v:path arrowok="t" o:connecttype="custom" o:connectlocs="21590,494030;16510,494030;13970,493395;9525,491490;6985,490220;5715,488315;3810,486410;2540,484505;1270,481965;635,480060;0,477520;0,472440;5715,461645;6985,459740;9525,458470;13970,456565;16510,455930;21590,455930;24130,456565;28575,458470;30480,459740;32385,461645;34290,462915;35560,465455;36830,467360;37465,469900;38100,472440;38100,477520;37465,480060;36830,481965;35560,484505;34290,486410;32385,488315;30480,490220;28575,491490;24130,493395;21590,49403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5"/>
        </w:rPr>
        <w:t xml:space="preserve">Methodische Grundlagen </w:t>
      </w:r>
      <w:r w:rsidR="00C66A8C">
        <w:rPr>
          <w:w w:val="95"/>
        </w:rPr>
        <w:t xml:space="preserve">der </w:t>
      </w:r>
      <w:r w:rsidR="00C66A8C">
        <w:rPr>
          <w:spacing w:val="-3"/>
          <w:w w:val="95"/>
        </w:rPr>
        <w:t xml:space="preserve">Business Analyse </w:t>
      </w:r>
      <w:r w:rsidR="00C66A8C">
        <w:rPr>
          <w:spacing w:val="-4"/>
          <w:w w:val="90"/>
        </w:rPr>
        <w:t xml:space="preserve">Requirements </w:t>
      </w:r>
      <w:r w:rsidR="00C66A8C">
        <w:rPr>
          <w:spacing w:val="-3"/>
          <w:w w:val="90"/>
        </w:rPr>
        <w:t xml:space="preserve">Acquisition, Analysis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  <w:w w:val="90"/>
        </w:rPr>
        <w:t xml:space="preserve">Management </w:t>
      </w:r>
      <w:r w:rsidR="00C66A8C">
        <w:t xml:space="preserve">Geschäftsprozessanalyse </w:t>
      </w:r>
      <w:r w:rsidR="00C66A8C">
        <w:rPr>
          <w:spacing w:val="-3"/>
        </w:rPr>
        <w:t>(BPM)</w:t>
      </w:r>
    </w:p>
    <w:p w14:paraId="013A106C" w14:textId="77777777" w:rsidR="00CE237B" w:rsidRDefault="003B3734">
      <w:pPr>
        <w:pStyle w:val="Textkrper"/>
        <w:spacing w:before="4" w:line="292" w:lineRule="auto"/>
        <w:ind w:left="3156" w:right="26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C7F58E4" wp14:editId="5C81E404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54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9 100"/>
                            <a:gd name="T11" fmla="*/ 159 h 61"/>
                            <a:gd name="T12" fmla="+- 0 4247 4232"/>
                            <a:gd name="T13" fmla="*/ T12 w 61"/>
                            <a:gd name="T14" fmla="+- 0 156 100"/>
                            <a:gd name="T15" fmla="*/ 156 h 61"/>
                            <a:gd name="T16" fmla="+- 0 4243 4232"/>
                            <a:gd name="T17" fmla="*/ T16 w 61"/>
                            <a:gd name="T18" fmla="+- 0 154 100"/>
                            <a:gd name="T19" fmla="*/ 154 h 61"/>
                            <a:gd name="T20" fmla="+- 0 4241 4232"/>
                            <a:gd name="T21" fmla="*/ T20 w 61"/>
                            <a:gd name="T22" fmla="+- 0 151 100"/>
                            <a:gd name="T23" fmla="*/ 151 h 61"/>
                            <a:gd name="T24" fmla="+- 0 4238 4232"/>
                            <a:gd name="T25" fmla="*/ T24 w 61"/>
                            <a:gd name="T26" fmla="+- 0 148 100"/>
                            <a:gd name="T27" fmla="*/ 148 h 61"/>
                            <a:gd name="T28" fmla="+- 0 4236 4232"/>
                            <a:gd name="T29" fmla="*/ T28 w 61"/>
                            <a:gd name="T30" fmla="+- 0 145 100"/>
                            <a:gd name="T31" fmla="*/ 145 h 61"/>
                            <a:gd name="T32" fmla="+- 0 4234 4232"/>
                            <a:gd name="T33" fmla="*/ T32 w 61"/>
                            <a:gd name="T34" fmla="+- 0 141 100"/>
                            <a:gd name="T35" fmla="*/ 141 h 61"/>
                            <a:gd name="T36" fmla="+- 0 4233 4232"/>
                            <a:gd name="T37" fmla="*/ T36 w 61"/>
                            <a:gd name="T38" fmla="+- 0 137 100"/>
                            <a:gd name="T39" fmla="*/ 137 h 61"/>
                            <a:gd name="T40" fmla="+- 0 4232 4232"/>
                            <a:gd name="T41" fmla="*/ T40 w 61"/>
                            <a:gd name="T42" fmla="+- 0 134 100"/>
                            <a:gd name="T43" fmla="*/ 134 h 61"/>
                            <a:gd name="T44" fmla="+- 0 4232 4232"/>
                            <a:gd name="T45" fmla="*/ T44 w 61"/>
                            <a:gd name="T46" fmla="+- 0 126 100"/>
                            <a:gd name="T47" fmla="*/ 126 h 61"/>
                            <a:gd name="T48" fmla="+- 0 4241 4232"/>
                            <a:gd name="T49" fmla="*/ T48 w 61"/>
                            <a:gd name="T50" fmla="+- 0 108 100"/>
                            <a:gd name="T51" fmla="*/ 108 h 61"/>
                            <a:gd name="T52" fmla="+- 0 4243 4232"/>
                            <a:gd name="T53" fmla="*/ T52 w 61"/>
                            <a:gd name="T54" fmla="+- 0 106 100"/>
                            <a:gd name="T55" fmla="*/ 106 h 61"/>
                            <a:gd name="T56" fmla="+- 0 4247 4232"/>
                            <a:gd name="T57" fmla="*/ T56 w 61"/>
                            <a:gd name="T58" fmla="+- 0 103 100"/>
                            <a:gd name="T59" fmla="*/ 103 h 61"/>
                            <a:gd name="T60" fmla="+- 0 4254 4232"/>
                            <a:gd name="T61" fmla="*/ T60 w 61"/>
                            <a:gd name="T62" fmla="+- 0 100 100"/>
                            <a:gd name="T63" fmla="*/ 100 h 61"/>
                            <a:gd name="T64" fmla="+- 0 4258 4232"/>
                            <a:gd name="T65" fmla="*/ T64 w 61"/>
                            <a:gd name="T66" fmla="+- 0 100 100"/>
                            <a:gd name="T67" fmla="*/ 100 h 61"/>
                            <a:gd name="T68" fmla="+- 0 4266 4232"/>
                            <a:gd name="T69" fmla="*/ T68 w 61"/>
                            <a:gd name="T70" fmla="+- 0 100 100"/>
                            <a:gd name="T71" fmla="*/ 100 h 61"/>
                            <a:gd name="T72" fmla="+- 0 4270 4232"/>
                            <a:gd name="T73" fmla="*/ T72 w 61"/>
                            <a:gd name="T74" fmla="+- 0 100 100"/>
                            <a:gd name="T75" fmla="*/ 100 h 61"/>
                            <a:gd name="T76" fmla="+- 0 4277 4232"/>
                            <a:gd name="T77" fmla="*/ T76 w 61"/>
                            <a:gd name="T78" fmla="+- 0 103 100"/>
                            <a:gd name="T79" fmla="*/ 103 h 61"/>
                            <a:gd name="T80" fmla="+- 0 4280 4232"/>
                            <a:gd name="T81" fmla="*/ T80 w 61"/>
                            <a:gd name="T82" fmla="+- 0 106 100"/>
                            <a:gd name="T83" fmla="*/ 106 h 61"/>
                            <a:gd name="T84" fmla="+- 0 4283 4232"/>
                            <a:gd name="T85" fmla="*/ T84 w 61"/>
                            <a:gd name="T86" fmla="+- 0 108 100"/>
                            <a:gd name="T87" fmla="*/ 108 h 61"/>
                            <a:gd name="T88" fmla="+- 0 4286 4232"/>
                            <a:gd name="T89" fmla="*/ T88 w 61"/>
                            <a:gd name="T90" fmla="+- 0 111 100"/>
                            <a:gd name="T91" fmla="*/ 111 h 61"/>
                            <a:gd name="T92" fmla="+- 0 4288 4232"/>
                            <a:gd name="T93" fmla="*/ T92 w 61"/>
                            <a:gd name="T94" fmla="+- 0 114 100"/>
                            <a:gd name="T95" fmla="*/ 114 h 61"/>
                            <a:gd name="T96" fmla="+- 0 4290 4232"/>
                            <a:gd name="T97" fmla="*/ T96 w 61"/>
                            <a:gd name="T98" fmla="+- 0 118 100"/>
                            <a:gd name="T99" fmla="*/ 118 h 61"/>
                            <a:gd name="T100" fmla="+- 0 4291 4232"/>
                            <a:gd name="T101" fmla="*/ T100 w 61"/>
                            <a:gd name="T102" fmla="+- 0 122 100"/>
                            <a:gd name="T103" fmla="*/ 122 h 61"/>
                            <a:gd name="T104" fmla="+- 0 4292 4232"/>
                            <a:gd name="T105" fmla="*/ T104 w 61"/>
                            <a:gd name="T106" fmla="+- 0 126 100"/>
                            <a:gd name="T107" fmla="*/ 126 h 61"/>
                            <a:gd name="T108" fmla="+- 0 4292 4232"/>
                            <a:gd name="T109" fmla="*/ T108 w 61"/>
                            <a:gd name="T110" fmla="+- 0 134 100"/>
                            <a:gd name="T111" fmla="*/ 134 h 61"/>
                            <a:gd name="T112" fmla="+- 0 4283 4232"/>
                            <a:gd name="T113" fmla="*/ T112 w 61"/>
                            <a:gd name="T114" fmla="+- 0 151 100"/>
                            <a:gd name="T115" fmla="*/ 151 h 61"/>
                            <a:gd name="T116" fmla="+- 0 4280 4232"/>
                            <a:gd name="T117" fmla="*/ T116 w 61"/>
                            <a:gd name="T118" fmla="+- 0 154 100"/>
                            <a:gd name="T119" fmla="*/ 154 h 61"/>
                            <a:gd name="T120" fmla="+- 0 4277 4232"/>
                            <a:gd name="T121" fmla="*/ T120 w 61"/>
                            <a:gd name="T122" fmla="+- 0 156 100"/>
                            <a:gd name="T123" fmla="*/ 156 h 61"/>
                            <a:gd name="T124" fmla="+- 0 4270 4232"/>
                            <a:gd name="T125" fmla="*/ T124 w 61"/>
                            <a:gd name="T126" fmla="+- 0 159 100"/>
                            <a:gd name="T127" fmla="*/ 159 h 61"/>
                            <a:gd name="T128" fmla="+- 0 4266 4232"/>
                            <a:gd name="T129" fmla="*/ T128 w 61"/>
                            <a:gd name="T130" fmla="+- 0 160 100"/>
                            <a:gd name="T131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43DB" id="Freeform 202" o:spid="_x0000_s1026" style="position:absolute;margin-left:211.6pt;margin-top:5pt;width:3.05pt;height:3.05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1600;16510,101600;13970,100965;9525,99060;6985,97790;5715,95885;3810,93980;2540,92075;1270,89535;635,86995;0,85090;0,80010;5715,68580;6985,67310;9525,65405;13970,63500;16510,63500;21590,63500;24130,63500;28575,65405;30480,67310;32385,68580;34290,70485;35560,72390;36830,74930;37465,77470;38100,80010;38100,85090;32385,95885;30480,97790;28575,99060;24130,100965;21590,10160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E154856" wp14:editId="1185181C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55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4 385"/>
                            <a:gd name="T11" fmla="*/ 444 h 61"/>
                            <a:gd name="T12" fmla="+- 0 4247 4232"/>
                            <a:gd name="T13" fmla="*/ T12 w 61"/>
                            <a:gd name="T14" fmla="+- 0 441 385"/>
                            <a:gd name="T15" fmla="*/ 441 h 61"/>
                            <a:gd name="T16" fmla="+- 0 4243 4232"/>
                            <a:gd name="T17" fmla="*/ T16 w 61"/>
                            <a:gd name="T18" fmla="+- 0 439 385"/>
                            <a:gd name="T19" fmla="*/ 439 h 61"/>
                            <a:gd name="T20" fmla="+- 0 4241 4232"/>
                            <a:gd name="T21" fmla="*/ T20 w 61"/>
                            <a:gd name="T22" fmla="+- 0 436 385"/>
                            <a:gd name="T23" fmla="*/ 436 h 61"/>
                            <a:gd name="T24" fmla="+- 0 4238 4232"/>
                            <a:gd name="T25" fmla="*/ T24 w 61"/>
                            <a:gd name="T26" fmla="+- 0 433 385"/>
                            <a:gd name="T27" fmla="*/ 433 h 61"/>
                            <a:gd name="T28" fmla="+- 0 4236 4232"/>
                            <a:gd name="T29" fmla="*/ T28 w 61"/>
                            <a:gd name="T30" fmla="+- 0 430 385"/>
                            <a:gd name="T31" fmla="*/ 430 h 61"/>
                            <a:gd name="T32" fmla="+- 0 4234 4232"/>
                            <a:gd name="T33" fmla="*/ T32 w 61"/>
                            <a:gd name="T34" fmla="+- 0 426 385"/>
                            <a:gd name="T35" fmla="*/ 426 h 61"/>
                            <a:gd name="T36" fmla="+- 0 4233 4232"/>
                            <a:gd name="T37" fmla="*/ T36 w 61"/>
                            <a:gd name="T38" fmla="+- 0 423 385"/>
                            <a:gd name="T39" fmla="*/ 423 h 61"/>
                            <a:gd name="T40" fmla="+- 0 4232 4232"/>
                            <a:gd name="T41" fmla="*/ T40 w 61"/>
                            <a:gd name="T42" fmla="+- 0 419 385"/>
                            <a:gd name="T43" fmla="*/ 419 h 61"/>
                            <a:gd name="T44" fmla="+- 0 4232 4232"/>
                            <a:gd name="T45" fmla="*/ T44 w 61"/>
                            <a:gd name="T46" fmla="+- 0 411 385"/>
                            <a:gd name="T47" fmla="*/ 411 h 61"/>
                            <a:gd name="T48" fmla="+- 0 4241 4232"/>
                            <a:gd name="T49" fmla="*/ T48 w 61"/>
                            <a:gd name="T50" fmla="+- 0 394 385"/>
                            <a:gd name="T51" fmla="*/ 394 h 61"/>
                            <a:gd name="T52" fmla="+- 0 4243 4232"/>
                            <a:gd name="T53" fmla="*/ T52 w 61"/>
                            <a:gd name="T54" fmla="+- 0 391 385"/>
                            <a:gd name="T55" fmla="*/ 391 h 61"/>
                            <a:gd name="T56" fmla="+- 0 4247 4232"/>
                            <a:gd name="T57" fmla="*/ T56 w 61"/>
                            <a:gd name="T58" fmla="+- 0 388 385"/>
                            <a:gd name="T59" fmla="*/ 388 h 61"/>
                            <a:gd name="T60" fmla="+- 0 4254 4232"/>
                            <a:gd name="T61" fmla="*/ T60 w 61"/>
                            <a:gd name="T62" fmla="+- 0 385 385"/>
                            <a:gd name="T63" fmla="*/ 385 h 61"/>
                            <a:gd name="T64" fmla="+- 0 4258 4232"/>
                            <a:gd name="T65" fmla="*/ T64 w 61"/>
                            <a:gd name="T66" fmla="+- 0 385 385"/>
                            <a:gd name="T67" fmla="*/ 385 h 61"/>
                            <a:gd name="T68" fmla="+- 0 4266 4232"/>
                            <a:gd name="T69" fmla="*/ T68 w 61"/>
                            <a:gd name="T70" fmla="+- 0 385 385"/>
                            <a:gd name="T71" fmla="*/ 385 h 61"/>
                            <a:gd name="T72" fmla="+- 0 4270 4232"/>
                            <a:gd name="T73" fmla="*/ T72 w 61"/>
                            <a:gd name="T74" fmla="+- 0 385 385"/>
                            <a:gd name="T75" fmla="*/ 385 h 61"/>
                            <a:gd name="T76" fmla="+- 0 4277 4232"/>
                            <a:gd name="T77" fmla="*/ T76 w 61"/>
                            <a:gd name="T78" fmla="+- 0 388 385"/>
                            <a:gd name="T79" fmla="*/ 388 h 61"/>
                            <a:gd name="T80" fmla="+- 0 4280 4232"/>
                            <a:gd name="T81" fmla="*/ T80 w 61"/>
                            <a:gd name="T82" fmla="+- 0 391 385"/>
                            <a:gd name="T83" fmla="*/ 391 h 61"/>
                            <a:gd name="T84" fmla="+- 0 4283 4232"/>
                            <a:gd name="T85" fmla="*/ T84 w 61"/>
                            <a:gd name="T86" fmla="+- 0 394 385"/>
                            <a:gd name="T87" fmla="*/ 394 h 61"/>
                            <a:gd name="T88" fmla="+- 0 4286 4232"/>
                            <a:gd name="T89" fmla="*/ T88 w 61"/>
                            <a:gd name="T90" fmla="+- 0 396 385"/>
                            <a:gd name="T91" fmla="*/ 396 h 61"/>
                            <a:gd name="T92" fmla="+- 0 4288 4232"/>
                            <a:gd name="T93" fmla="*/ T92 w 61"/>
                            <a:gd name="T94" fmla="+- 0 400 385"/>
                            <a:gd name="T95" fmla="*/ 400 h 61"/>
                            <a:gd name="T96" fmla="+- 0 4290 4232"/>
                            <a:gd name="T97" fmla="*/ T96 w 61"/>
                            <a:gd name="T98" fmla="+- 0 403 385"/>
                            <a:gd name="T99" fmla="*/ 403 h 61"/>
                            <a:gd name="T100" fmla="+- 0 4291 4232"/>
                            <a:gd name="T101" fmla="*/ T100 w 61"/>
                            <a:gd name="T102" fmla="+- 0 407 385"/>
                            <a:gd name="T103" fmla="*/ 407 h 61"/>
                            <a:gd name="T104" fmla="+- 0 4292 4232"/>
                            <a:gd name="T105" fmla="*/ T104 w 61"/>
                            <a:gd name="T106" fmla="+- 0 411 385"/>
                            <a:gd name="T107" fmla="*/ 411 h 61"/>
                            <a:gd name="T108" fmla="+- 0 4292 4232"/>
                            <a:gd name="T109" fmla="*/ T108 w 61"/>
                            <a:gd name="T110" fmla="+- 0 419 385"/>
                            <a:gd name="T111" fmla="*/ 419 h 61"/>
                            <a:gd name="T112" fmla="+- 0 4291 4232"/>
                            <a:gd name="T113" fmla="*/ T112 w 61"/>
                            <a:gd name="T114" fmla="+- 0 423 385"/>
                            <a:gd name="T115" fmla="*/ 423 h 61"/>
                            <a:gd name="T116" fmla="+- 0 4290 4232"/>
                            <a:gd name="T117" fmla="*/ T116 w 61"/>
                            <a:gd name="T118" fmla="+- 0 426 385"/>
                            <a:gd name="T119" fmla="*/ 426 h 61"/>
                            <a:gd name="T120" fmla="+- 0 4288 4232"/>
                            <a:gd name="T121" fmla="*/ T120 w 61"/>
                            <a:gd name="T122" fmla="+- 0 430 385"/>
                            <a:gd name="T123" fmla="*/ 430 h 61"/>
                            <a:gd name="T124" fmla="+- 0 4286 4232"/>
                            <a:gd name="T125" fmla="*/ T124 w 61"/>
                            <a:gd name="T126" fmla="+- 0 433 385"/>
                            <a:gd name="T127" fmla="*/ 433 h 61"/>
                            <a:gd name="T128" fmla="+- 0 4283 4232"/>
                            <a:gd name="T129" fmla="*/ T128 w 61"/>
                            <a:gd name="T130" fmla="+- 0 436 385"/>
                            <a:gd name="T131" fmla="*/ 436 h 61"/>
                            <a:gd name="T132" fmla="+- 0 4280 4232"/>
                            <a:gd name="T133" fmla="*/ T132 w 61"/>
                            <a:gd name="T134" fmla="+- 0 439 385"/>
                            <a:gd name="T135" fmla="*/ 439 h 61"/>
                            <a:gd name="T136" fmla="+- 0 4277 4232"/>
                            <a:gd name="T137" fmla="*/ T136 w 61"/>
                            <a:gd name="T138" fmla="+- 0 441 385"/>
                            <a:gd name="T139" fmla="*/ 441 h 61"/>
                            <a:gd name="T140" fmla="+- 0 4270 4232"/>
                            <a:gd name="T141" fmla="*/ T140 w 61"/>
                            <a:gd name="T142" fmla="+- 0 444 385"/>
                            <a:gd name="T143" fmla="*/ 444 h 61"/>
                            <a:gd name="T144" fmla="+- 0 4266 4232"/>
                            <a:gd name="T145" fmla="*/ T144 w 61"/>
                            <a:gd name="T146" fmla="+- 0 445 385"/>
                            <a:gd name="T147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76CE" id="Freeform 201" o:spid="_x0000_s1026" style="position:absolute;margin-left:211.6pt;margin-top:19.25pt;width:3.05pt;height:3.05pt;z-index: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2575;16510,282575;13970,281940;9525,280035;6985,278765;5715,276860;3810,274955;2540,273050;1270,270510;635,268605;0,266065;0,260985;5715,250190;6985,248285;9525,246380;13970,244475;16510,244475;21590,244475;24130,244475;28575,246380;30480,248285;32385,250190;34290,251460;35560,254000;36830,255905;37465,258445;38100,260985;38100,266065;37465,268605;36830,270510;35560,273050;34290,274955;32385,276860;30480,278765;28575,280035;24130,281940;21590,2825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9FAB03B" wp14:editId="61479AE7">
                <wp:simplePos x="0" y="0"/>
                <wp:positionH relativeFrom="page">
                  <wp:posOffset>2687320</wp:posOffset>
                </wp:positionH>
                <wp:positionV relativeFrom="paragraph">
                  <wp:posOffset>425450</wp:posOffset>
                </wp:positionV>
                <wp:extent cx="38735" cy="38735"/>
                <wp:effectExtent l="0" t="0" r="0" b="0"/>
                <wp:wrapNone/>
                <wp:docPr id="56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30 670"/>
                            <a:gd name="T3" fmla="*/ 730 h 61"/>
                            <a:gd name="T4" fmla="+- 0 4258 4232"/>
                            <a:gd name="T5" fmla="*/ T4 w 61"/>
                            <a:gd name="T6" fmla="+- 0 730 670"/>
                            <a:gd name="T7" fmla="*/ 730 h 61"/>
                            <a:gd name="T8" fmla="+- 0 4254 4232"/>
                            <a:gd name="T9" fmla="*/ T8 w 61"/>
                            <a:gd name="T10" fmla="+- 0 729 670"/>
                            <a:gd name="T11" fmla="*/ 729 h 61"/>
                            <a:gd name="T12" fmla="+- 0 4247 4232"/>
                            <a:gd name="T13" fmla="*/ T12 w 61"/>
                            <a:gd name="T14" fmla="+- 0 726 670"/>
                            <a:gd name="T15" fmla="*/ 726 h 61"/>
                            <a:gd name="T16" fmla="+- 0 4243 4232"/>
                            <a:gd name="T17" fmla="*/ T16 w 61"/>
                            <a:gd name="T18" fmla="+- 0 724 670"/>
                            <a:gd name="T19" fmla="*/ 724 h 61"/>
                            <a:gd name="T20" fmla="+- 0 4241 4232"/>
                            <a:gd name="T21" fmla="*/ T20 w 61"/>
                            <a:gd name="T22" fmla="+- 0 721 670"/>
                            <a:gd name="T23" fmla="*/ 721 h 61"/>
                            <a:gd name="T24" fmla="+- 0 4238 4232"/>
                            <a:gd name="T25" fmla="*/ T24 w 61"/>
                            <a:gd name="T26" fmla="+- 0 718 670"/>
                            <a:gd name="T27" fmla="*/ 718 h 61"/>
                            <a:gd name="T28" fmla="+- 0 4236 4232"/>
                            <a:gd name="T29" fmla="*/ T28 w 61"/>
                            <a:gd name="T30" fmla="+- 0 715 670"/>
                            <a:gd name="T31" fmla="*/ 715 h 61"/>
                            <a:gd name="T32" fmla="+- 0 4234 4232"/>
                            <a:gd name="T33" fmla="*/ T32 w 61"/>
                            <a:gd name="T34" fmla="+- 0 711 670"/>
                            <a:gd name="T35" fmla="*/ 711 h 61"/>
                            <a:gd name="T36" fmla="+- 0 4233 4232"/>
                            <a:gd name="T37" fmla="*/ T36 w 61"/>
                            <a:gd name="T38" fmla="+- 0 708 670"/>
                            <a:gd name="T39" fmla="*/ 708 h 61"/>
                            <a:gd name="T40" fmla="+- 0 4232 4232"/>
                            <a:gd name="T41" fmla="*/ T40 w 61"/>
                            <a:gd name="T42" fmla="+- 0 704 670"/>
                            <a:gd name="T43" fmla="*/ 704 h 61"/>
                            <a:gd name="T44" fmla="+- 0 4232 4232"/>
                            <a:gd name="T45" fmla="*/ T44 w 61"/>
                            <a:gd name="T46" fmla="+- 0 696 670"/>
                            <a:gd name="T47" fmla="*/ 696 h 61"/>
                            <a:gd name="T48" fmla="+- 0 4241 4232"/>
                            <a:gd name="T49" fmla="*/ T48 w 61"/>
                            <a:gd name="T50" fmla="+- 0 679 670"/>
                            <a:gd name="T51" fmla="*/ 679 h 61"/>
                            <a:gd name="T52" fmla="+- 0 4243 4232"/>
                            <a:gd name="T53" fmla="*/ T52 w 61"/>
                            <a:gd name="T54" fmla="+- 0 676 670"/>
                            <a:gd name="T55" fmla="*/ 676 h 61"/>
                            <a:gd name="T56" fmla="+- 0 4247 4232"/>
                            <a:gd name="T57" fmla="*/ T56 w 61"/>
                            <a:gd name="T58" fmla="+- 0 674 670"/>
                            <a:gd name="T59" fmla="*/ 674 h 61"/>
                            <a:gd name="T60" fmla="+- 0 4254 4232"/>
                            <a:gd name="T61" fmla="*/ T60 w 61"/>
                            <a:gd name="T62" fmla="+- 0 671 670"/>
                            <a:gd name="T63" fmla="*/ 671 h 61"/>
                            <a:gd name="T64" fmla="+- 0 4258 4232"/>
                            <a:gd name="T65" fmla="*/ T64 w 61"/>
                            <a:gd name="T66" fmla="+- 0 670 670"/>
                            <a:gd name="T67" fmla="*/ 670 h 61"/>
                            <a:gd name="T68" fmla="+- 0 4266 4232"/>
                            <a:gd name="T69" fmla="*/ T68 w 61"/>
                            <a:gd name="T70" fmla="+- 0 670 670"/>
                            <a:gd name="T71" fmla="*/ 670 h 61"/>
                            <a:gd name="T72" fmla="+- 0 4270 4232"/>
                            <a:gd name="T73" fmla="*/ T72 w 61"/>
                            <a:gd name="T74" fmla="+- 0 671 670"/>
                            <a:gd name="T75" fmla="*/ 671 h 61"/>
                            <a:gd name="T76" fmla="+- 0 4277 4232"/>
                            <a:gd name="T77" fmla="*/ T76 w 61"/>
                            <a:gd name="T78" fmla="+- 0 674 670"/>
                            <a:gd name="T79" fmla="*/ 674 h 61"/>
                            <a:gd name="T80" fmla="+- 0 4280 4232"/>
                            <a:gd name="T81" fmla="*/ T80 w 61"/>
                            <a:gd name="T82" fmla="+- 0 676 670"/>
                            <a:gd name="T83" fmla="*/ 676 h 61"/>
                            <a:gd name="T84" fmla="+- 0 4283 4232"/>
                            <a:gd name="T85" fmla="*/ T84 w 61"/>
                            <a:gd name="T86" fmla="+- 0 679 670"/>
                            <a:gd name="T87" fmla="*/ 679 h 61"/>
                            <a:gd name="T88" fmla="+- 0 4286 4232"/>
                            <a:gd name="T89" fmla="*/ T88 w 61"/>
                            <a:gd name="T90" fmla="+- 0 681 670"/>
                            <a:gd name="T91" fmla="*/ 681 h 61"/>
                            <a:gd name="T92" fmla="+- 0 4288 4232"/>
                            <a:gd name="T93" fmla="*/ T92 w 61"/>
                            <a:gd name="T94" fmla="+- 0 685 670"/>
                            <a:gd name="T95" fmla="*/ 685 h 61"/>
                            <a:gd name="T96" fmla="+- 0 4290 4232"/>
                            <a:gd name="T97" fmla="*/ T96 w 61"/>
                            <a:gd name="T98" fmla="+- 0 688 670"/>
                            <a:gd name="T99" fmla="*/ 688 h 61"/>
                            <a:gd name="T100" fmla="+- 0 4291 4232"/>
                            <a:gd name="T101" fmla="*/ T100 w 61"/>
                            <a:gd name="T102" fmla="+- 0 692 670"/>
                            <a:gd name="T103" fmla="*/ 692 h 61"/>
                            <a:gd name="T104" fmla="+- 0 4292 4232"/>
                            <a:gd name="T105" fmla="*/ T104 w 61"/>
                            <a:gd name="T106" fmla="+- 0 696 670"/>
                            <a:gd name="T107" fmla="*/ 696 h 61"/>
                            <a:gd name="T108" fmla="+- 0 4292 4232"/>
                            <a:gd name="T109" fmla="*/ T108 w 61"/>
                            <a:gd name="T110" fmla="+- 0 704 670"/>
                            <a:gd name="T111" fmla="*/ 704 h 61"/>
                            <a:gd name="T112" fmla="+- 0 4283 4232"/>
                            <a:gd name="T113" fmla="*/ T112 w 61"/>
                            <a:gd name="T114" fmla="+- 0 721 670"/>
                            <a:gd name="T115" fmla="*/ 721 h 61"/>
                            <a:gd name="T116" fmla="+- 0 4280 4232"/>
                            <a:gd name="T117" fmla="*/ T116 w 61"/>
                            <a:gd name="T118" fmla="+- 0 724 670"/>
                            <a:gd name="T119" fmla="*/ 724 h 61"/>
                            <a:gd name="T120" fmla="+- 0 4277 4232"/>
                            <a:gd name="T121" fmla="*/ T120 w 61"/>
                            <a:gd name="T122" fmla="+- 0 726 670"/>
                            <a:gd name="T123" fmla="*/ 726 h 61"/>
                            <a:gd name="T124" fmla="+- 0 4270 4232"/>
                            <a:gd name="T125" fmla="*/ T124 w 61"/>
                            <a:gd name="T126" fmla="+- 0 729 670"/>
                            <a:gd name="T127" fmla="*/ 729 h 61"/>
                            <a:gd name="T128" fmla="+- 0 4266 4232"/>
                            <a:gd name="T129" fmla="*/ T128 w 61"/>
                            <a:gd name="T130" fmla="+- 0 730 670"/>
                            <a:gd name="T131" fmla="*/ 73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958EA" id="Freeform 200" o:spid="_x0000_s1026" style="position:absolute;margin-left:211.6pt;margin-top:33.5pt;width:3.05pt;height:3.05pt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" path="m34,60r-8,l22,59,15,56,11,54,9,51,6,48,4,45,2,41,1,38,,34,,26,9,9,11,6,15,4,22,1,26,r8,l38,1r7,3l48,6r3,3l54,11r2,4l58,18r1,4l60,26r,8l51,51r-3,3l45,56r-7,3l34,60xe" fillcolor="black" stroked="f">
                <v:path arrowok="t" o:connecttype="custom" o:connectlocs="21590,463550;16510,463550;13970,462915;9525,461010;6985,459740;5715,457835;3810,455930;2540,454025;1270,451485;635,449580;0,447040;0,441960;5715,431165;6985,429260;9525,427990;13970,426085;16510,425450;21590,425450;24130,426085;28575,427990;30480,429260;32385,431165;34290,432435;35560,434975;36830,436880;37465,439420;38100,441960;38100,447040;32385,457835;30480,459740;28575,461010;24130,462915;21590,46355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30E7719" wp14:editId="2CFBB221">
                <wp:simplePos x="0" y="0"/>
                <wp:positionH relativeFrom="page">
                  <wp:posOffset>2687320</wp:posOffset>
                </wp:positionH>
                <wp:positionV relativeFrom="paragraph">
                  <wp:posOffset>606425</wp:posOffset>
                </wp:positionV>
                <wp:extent cx="38735" cy="38735"/>
                <wp:effectExtent l="0" t="0" r="0" b="0"/>
                <wp:wrapNone/>
                <wp:docPr id="57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015 955"/>
                            <a:gd name="T3" fmla="*/ 1015 h 61"/>
                            <a:gd name="T4" fmla="+- 0 4258 4232"/>
                            <a:gd name="T5" fmla="*/ T4 w 61"/>
                            <a:gd name="T6" fmla="+- 0 1015 955"/>
                            <a:gd name="T7" fmla="*/ 1015 h 61"/>
                            <a:gd name="T8" fmla="+- 0 4254 4232"/>
                            <a:gd name="T9" fmla="*/ T8 w 61"/>
                            <a:gd name="T10" fmla="+- 0 1014 955"/>
                            <a:gd name="T11" fmla="*/ 1014 h 61"/>
                            <a:gd name="T12" fmla="+- 0 4247 4232"/>
                            <a:gd name="T13" fmla="*/ T12 w 61"/>
                            <a:gd name="T14" fmla="+- 0 1011 955"/>
                            <a:gd name="T15" fmla="*/ 1011 h 61"/>
                            <a:gd name="T16" fmla="+- 0 4243 4232"/>
                            <a:gd name="T17" fmla="*/ T16 w 61"/>
                            <a:gd name="T18" fmla="+- 0 1009 955"/>
                            <a:gd name="T19" fmla="*/ 1009 h 61"/>
                            <a:gd name="T20" fmla="+- 0 4241 4232"/>
                            <a:gd name="T21" fmla="*/ T20 w 61"/>
                            <a:gd name="T22" fmla="+- 0 1006 955"/>
                            <a:gd name="T23" fmla="*/ 1006 h 61"/>
                            <a:gd name="T24" fmla="+- 0 4238 4232"/>
                            <a:gd name="T25" fmla="*/ T24 w 61"/>
                            <a:gd name="T26" fmla="+- 0 1003 955"/>
                            <a:gd name="T27" fmla="*/ 1003 h 61"/>
                            <a:gd name="T28" fmla="+- 0 4236 4232"/>
                            <a:gd name="T29" fmla="*/ T28 w 61"/>
                            <a:gd name="T30" fmla="+- 0 1000 955"/>
                            <a:gd name="T31" fmla="*/ 1000 h 61"/>
                            <a:gd name="T32" fmla="+- 0 4234 4232"/>
                            <a:gd name="T33" fmla="*/ T32 w 61"/>
                            <a:gd name="T34" fmla="+- 0 996 955"/>
                            <a:gd name="T35" fmla="*/ 996 h 61"/>
                            <a:gd name="T36" fmla="+- 0 4233 4232"/>
                            <a:gd name="T37" fmla="*/ T36 w 61"/>
                            <a:gd name="T38" fmla="+- 0 993 955"/>
                            <a:gd name="T39" fmla="*/ 993 h 61"/>
                            <a:gd name="T40" fmla="+- 0 4232 4232"/>
                            <a:gd name="T41" fmla="*/ T40 w 61"/>
                            <a:gd name="T42" fmla="+- 0 989 955"/>
                            <a:gd name="T43" fmla="*/ 989 h 61"/>
                            <a:gd name="T44" fmla="+- 0 4232 4232"/>
                            <a:gd name="T45" fmla="*/ T44 w 61"/>
                            <a:gd name="T46" fmla="+- 0 981 955"/>
                            <a:gd name="T47" fmla="*/ 981 h 61"/>
                            <a:gd name="T48" fmla="+- 0 4241 4232"/>
                            <a:gd name="T49" fmla="*/ T48 w 61"/>
                            <a:gd name="T50" fmla="+- 0 964 955"/>
                            <a:gd name="T51" fmla="*/ 964 h 61"/>
                            <a:gd name="T52" fmla="+- 0 4243 4232"/>
                            <a:gd name="T53" fmla="*/ T52 w 61"/>
                            <a:gd name="T54" fmla="+- 0 961 955"/>
                            <a:gd name="T55" fmla="*/ 961 h 61"/>
                            <a:gd name="T56" fmla="+- 0 4247 4232"/>
                            <a:gd name="T57" fmla="*/ T56 w 61"/>
                            <a:gd name="T58" fmla="+- 0 959 955"/>
                            <a:gd name="T59" fmla="*/ 959 h 61"/>
                            <a:gd name="T60" fmla="+- 0 4254 4232"/>
                            <a:gd name="T61" fmla="*/ T60 w 61"/>
                            <a:gd name="T62" fmla="+- 0 956 955"/>
                            <a:gd name="T63" fmla="*/ 956 h 61"/>
                            <a:gd name="T64" fmla="+- 0 4258 4232"/>
                            <a:gd name="T65" fmla="*/ T64 w 61"/>
                            <a:gd name="T66" fmla="+- 0 955 955"/>
                            <a:gd name="T67" fmla="*/ 955 h 61"/>
                            <a:gd name="T68" fmla="+- 0 4266 4232"/>
                            <a:gd name="T69" fmla="*/ T68 w 61"/>
                            <a:gd name="T70" fmla="+- 0 955 955"/>
                            <a:gd name="T71" fmla="*/ 955 h 61"/>
                            <a:gd name="T72" fmla="+- 0 4270 4232"/>
                            <a:gd name="T73" fmla="*/ T72 w 61"/>
                            <a:gd name="T74" fmla="+- 0 956 955"/>
                            <a:gd name="T75" fmla="*/ 956 h 61"/>
                            <a:gd name="T76" fmla="+- 0 4277 4232"/>
                            <a:gd name="T77" fmla="*/ T76 w 61"/>
                            <a:gd name="T78" fmla="+- 0 959 955"/>
                            <a:gd name="T79" fmla="*/ 959 h 61"/>
                            <a:gd name="T80" fmla="+- 0 4280 4232"/>
                            <a:gd name="T81" fmla="*/ T80 w 61"/>
                            <a:gd name="T82" fmla="+- 0 961 955"/>
                            <a:gd name="T83" fmla="*/ 961 h 61"/>
                            <a:gd name="T84" fmla="+- 0 4283 4232"/>
                            <a:gd name="T85" fmla="*/ T84 w 61"/>
                            <a:gd name="T86" fmla="+- 0 964 955"/>
                            <a:gd name="T87" fmla="*/ 964 h 61"/>
                            <a:gd name="T88" fmla="+- 0 4286 4232"/>
                            <a:gd name="T89" fmla="*/ T88 w 61"/>
                            <a:gd name="T90" fmla="+- 0 967 955"/>
                            <a:gd name="T91" fmla="*/ 967 h 61"/>
                            <a:gd name="T92" fmla="+- 0 4288 4232"/>
                            <a:gd name="T93" fmla="*/ T92 w 61"/>
                            <a:gd name="T94" fmla="+- 0 970 955"/>
                            <a:gd name="T95" fmla="*/ 970 h 61"/>
                            <a:gd name="T96" fmla="+- 0 4290 4232"/>
                            <a:gd name="T97" fmla="*/ T96 w 61"/>
                            <a:gd name="T98" fmla="+- 0 973 955"/>
                            <a:gd name="T99" fmla="*/ 973 h 61"/>
                            <a:gd name="T100" fmla="+- 0 4291 4232"/>
                            <a:gd name="T101" fmla="*/ T100 w 61"/>
                            <a:gd name="T102" fmla="+- 0 977 955"/>
                            <a:gd name="T103" fmla="*/ 977 h 61"/>
                            <a:gd name="T104" fmla="+- 0 4292 4232"/>
                            <a:gd name="T105" fmla="*/ T104 w 61"/>
                            <a:gd name="T106" fmla="+- 0 981 955"/>
                            <a:gd name="T107" fmla="*/ 981 h 61"/>
                            <a:gd name="T108" fmla="+- 0 4292 4232"/>
                            <a:gd name="T109" fmla="*/ T108 w 61"/>
                            <a:gd name="T110" fmla="+- 0 989 955"/>
                            <a:gd name="T111" fmla="*/ 989 h 61"/>
                            <a:gd name="T112" fmla="+- 0 4291 4232"/>
                            <a:gd name="T113" fmla="*/ T112 w 61"/>
                            <a:gd name="T114" fmla="+- 0 993 955"/>
                            <a:gd name="T115" fmla="*/ 993 h 61"/>
                            <a:gd name="T116" fmla="+- 0 4290 4232"/>
                            <a:gd name="T117" fmla="*/ T116 w 61"/>
                            <a:gd name="T118" fmla="+- 0 996 955"/>
                            <a:gd name="T119" fmla="*/ 996 h 61"/>
                            <a:gd name="T120" fmla="+- 0 4288 4232"/>
                            <a:gd name="T121" fmla="*/ T120 w 61"/>
                            <a:gd name="T122" fmla="+- 0 1000 955"/>
                            <a:gd name="T123" fmla="*/ 1000 h 61"/>
                            <a:gd name="T124" fmla="+- 0 4286 4232"/>
                            <a:gd name="T125" fmla="*/ T124 w 61"/>
                            <a:gd name="T126" fmla="+- 0 1003 955"/>
                            <a:gd name="T127" fmla="*/ 1003 h 61"/>
                            <a:gd name="T128" fmla="+- 0 4283 4232"/>
                            <a:gd name="T129" fmla="*/ T128 w 61"/>
                            <a:gd name="T130" fmla="+- 0 1006 955"/>
                            <a:gd name="T131" fmla="*/ 1006 h 61"/>
                            <a:gd name="T132" fmla="+- 0 4280 4232"/>
                            <a:gd name="T133" fmla="*/ T132 w 61"/>
                            <a:gd name="T134" fmla="+- 0 1009 955"/>
                            <a:gd name="T135" fmla="*/ 1009 h 61"/>
                            <a:gd name="T136" fmla="+- 0 4277 4232"/>
                            <a:gd name="T137" fmla="*/ T136 w 61"/>
                            <a:gd name="T138" fmla="+- 0 1011 955"/>
                            <a:gd name="T139" fmla="*/ 1011 h 61"/>
                            <a:gd name="T140" fmla="+- 0 4270 4232"/>
                            <a:gd name="T141" fmla="*/ T140 w 61"/>
                            <a:gd name="T142" fmla="+- 0 1014 955"/>
                            <a:gd name="T143" fmla="*/ 1014 h 61"/>
                            <a:gd name="T144" fmla="+- 0 4266 4232"/>
                            <a:gd name="T145" fmla="*/ T144 w 61"/>
                            <a:gd name="T146" fmla="+- 0 1015 955"/>
                            <a:gd name="T147" fmla="*/ 101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5877A" id="Freeform 199" o:spid="_x0000_s1026" style="position:absolute;margin-left:211.6pt;margin-top:47.75pt;width:3.05pt;height:3.05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" path="m34,60r-8,l22,59,15,56,11,54,9,51,6,48,4,45,2,41,1,38,,34,,26,9,9,11,6,15,4,22,1,26,r8,l38,1r7,3l48,6r3,3l54,12r2,3l58,18r1,4l60,26r,8l59,38r-1,3l56,45r-2,3l51,51r-3,3l45,56r-7,3l34,60xe" fillcolor="black" stroked="f">
                <v:path arrowok="t" o:connecttype="custom" o:connectlocs="21590,644525;16510,644525;13970,643890;9525,641985;6985,640715;5715,638810;3810,636905;2540,635000;1270,632460;635,630555;0,628015;0,622935;5715,612140;6985,610235;9525,608965;13970,607060;16510,606425;21590,606425;24130,607060;28575,608965;30480,610235;32385,612140;34290,614045;35560,615950;36830,617855;37465,620395;38100,622935;38100,628015;37465,630555;36830,632460;35560,635000;34290,636905;32385,638810;30480,640715;28575,641985;24130,643890;21590,64452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Logisch-konzeptionelle </w:t>
      </w:r>
      <w:r w:rsidR="00C66A8C">
        <w:rPr>
          <w:w w:val="90"/>
        </w:rPr>
        <w:t xml:space="preserve">Geschäftsmodelle </w:t>
      </w:r>
      <w:r w:rsidR="00C66A8C">
        <w:rPr>
          <w:spacing w:val="-5"/>
        </w:rPr>
        <w:t xml:space="preserve">Event, </w:t>
      </w:r>
      <w:r w:rsidR="00C66A8C">
        <w:rPr>
          <w:spacing w:val="-3"/>
        </w:rPr>
        <w:t xml:space="preserve">Interaction </w:t>
      </w:r>
      <w:r w:rsidR="00C66A8C">
        <w:t xml:space="preserve">&amp; </w:t>
      </w:r>
      <w:r w:rsidR="00C66A8C">
        <w:rPr>
          <w:spacing w:val="-4"/>
        </w:rPr>
        <w:t xml:space="preserve">Context Modeling </w:t>
      </w:r>
      <w:r w:rsidR="00C66A8C">
        <w:rPr>
          <w:spacing w:val="-3"/>
          <w:w w:val="90"/>
        </w:rPr>
        <w:t>Diagrams</w:t>
      </w:r>
      <w:r w:rsidR="00C66A8C">
        <w:rPr>
          <w:spacing w:val="-36"/>
          <w:w w:val="90"/>
        </w:rPr>
        <w:t xml:space="preserve"> </w:t>
      </w:r>
      <w:r w:rsidR="00C66A8C">
        <w:rPr>
          <w:spacing w:val="-4"/>
          <w:w w:val="90"/>
        </w:rPr>
        <w:t>(Actitivity,</w:t>
      </w:r>
      <w:r w:rsidR="00C66A8C">
        <w:rPr>
          <w:spacing w:val="-38"/>
          <w:w w:val="90"/>
        </w:rPr>
        <w:t xml:space="preserve"> </w:t>
      </w:r>
      <w:r w:rsidR="00C66A8C">
        <w:rPr>
          <w:w w:val="90"/>
        </w:rPr>
        <w:t>Use</w:t>
      </w:r>
      <w:r w:rsidR="00C66A8C">
        <w:rPr>
          <w:spacing w:val="-39"/>
          <w:w w:val="90"/>
        </w:rPr>
        <w:t xml:space="preserve"> </w:t>
      </w:r>
      <w:r w:rsidR="00C66A8C">
        <w:rPr>
          <w:w w:val="90"/>
        </w:rPr>
        <w:t>Case</w:t>
      </w:r>
      <w:r w:rsidR="00C66A8C">
        <w:rPr>
          <w:spacing w:val="-40"/>
          <w:w w:val="90"/>
        </w:rPr>
        <w:t xml:space="preserve"> </w:t>
      </w:r>
      <w:r w:rsidR="00C66A8C">
        <w:rPr>
          <w:w w:val="90"/>
        </w:rPr>
        <w:t>Diagram</w:t>
      </w:r>
      <w:r w:rsidR="00C66A8C">
        <w:rPr>
          <w:spacing w:val="-40"/>
          <w:w w:val="90"/>
        </w:rPr>
        <w:t xml:space="preserve"> </w:t>
      </w:r>
      <w:r w:rsidR="00C66A8C">
        <w:rPr>
          <w:spacing w:val="-5"/>
          <w:w w:val="90"/>
        </w:rPr>
        <w:t xml:space="preserve">e.g.) </w:t>
      </w:r>
      <w:r w:rsidR="00C66A8C">
        <w:t>Cost-,</w:t>
      </w:r>
      <w:r w:rsidR="00C66A8C">
        <w:rPr>
          <w:spacing w:val="-34"/>
        </w:rPr>
        <w:t xml:space="preserve"> </w:t>
      </w:r>
      <w:r w:rsidR="00C66A8C">
        <w:rPr>
          <w:spacing w:val="-5"/>
        </w:rPr>
        <w:t>Beneﬁt</w:t>
      </w:r>
      <w:r w:rsidR="00C66A8C">
        <w:rPr>
          <w:spacing w:val="-33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28"/>
        </w:rPr>
        <w:t xml:space="preserve"> </w:t>
      </w:r>
      <w:r w:rsidR="00C66A8C">
        <w:t>Risk</w:t>
      </w:r>
      <w:r w:rsidR="00C66A8C">
        <w:rPr>
          <w:spacing w:val="-38"/>
        </w:rPr>
        <w:t xml:space="preserve"> </w:t>
      </w:r>
      <w:r w:rsidR="00C66A8C">
        <w:rPr>
          <w:spacing w:val="-3"/>
        </w:rPr>
        <w:t>Analysis</w:t>
      </w:r>
    </w:p>
    <w:p w14:paraId="2B94AF57" w14:textId="77777777" w:rsidR="00CE237B" w:rsidRDefault="003B3734">
      <w:pPr>
        <w:pStyle w:val="Textkrper"/>
        <w:spacing w:before="4" w:line="292" w:lineRule="auto"/>
        <w:ind w:left="3156" w:right="1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EED70BB" wp14:editId="060AA07C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58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9 100"/>
                            <a:gd name="T11" fmla="*/ 159 h 61"/>
                            <a:gd name="T12" fmla="+- 0 4247 4232"/>
                            <a:gd name="T13" fmla="*/ T12 w 61"/>
                            <a:gd name="T14" fmla="+- 0 156 100"/>
                            <a:gd name="T15" fmla="*/ 156 h 61"/>
                            <a:gd name="T16" fmla="+- 0 4243 4232"/>
                            <a:gd name="T17" fmla="*/ T16 w 61"/>
                            <a:gd name="T18" fmla="+- 0 154 100"/>
                            <a:gd name="T19" fmla="*/ 154 h 61"/>
                            <a:gd name="T20" fmla="+- 0 4241 4232"/>
                            <a:gd name="T21" fmla="*/ T20 w 61"/>
                            <a:gd name="T22" fmla="+- 0 151 100"/>
                            <a:gd name="T23" fmla="*/ 151 h 61"/>
                            <a:gd name="T24" fmla="+- 0 4238 4232"/>
                            <a:gd name="T25" fmla="*/ T24 w 61"/>
                            <a:gd name="T26" fmla="+- 0 148 100"/>
                            <a:gd name="T27" fmla="*/ 148 h 61"/>
                            <a:gd name="T28" fmla="+- 0 4236 4232"/>
                            <a:gd name="T29" fmla="*/ T28 w 61"/>
                            <a:gd name="T30" fmla="+- 0 145 100"/>
                            <a:gd name="T31" fmla="*/ 145 h 61"/>
                            <a:gd name="T32" fmla="+- 0 4234 4232"/>
                            <a:gd name="T33" fmla="*/ T32 w 61"/>
                            <a:gd name="T34" fmla="+- 0 141 100"/>
                            <a:gd name="T35" fmla="*/ 141 h 61"/>
                            <a:gd name="T36" fmla="+- 0 4233 4232"/>
                            <a:gd name="T37" fmla="*/ T36 w 61"/>
                            <a:gd name="T38" fmla="+- 0 137 100"/>
                            <a:gd name="T39" fmla="*/ 137 h 61"/>
                            <a:gd name="T40" fmla="+- 0 4232 4232"/>
                            <a:gd name="T41" fmla="*/ T40 w 61"/>
                            <a:gd name="T42" fmla="+- 0 134 100"/>
                            <a:gd name="T43" fmla="*/ 134 h 61"/>
                            <a:gd name="T44" fmla="+- 0 4232 4232"/>
                            <a:gd name="T45" fmla="*/ T44 w 61"/>
                            <a:gd name="T46" fmla="+- 0 126 100"/>
                            <a:gd name="T47" fmla="*/ 126 h 61"/>
                            <a:gd name="T48" fmla="+- 0 4258 4232"/>
                            <a:gd name="T49" fmla="*/ T48 w 61"/>
                            <a:gd name="T50" fmla="+- 0 100 100"/>
                            <a:gd name="T51" fmla="*/ 100 h 61"/>
                            <a:gd name="T52" fmla="+- 0 4266 4232"/>
                            <a:gd name="T53" fmla="*/ T52 w 61"/>
                            <a:gd name="T54" fmla="+- 0 100 100"/>
                            <a:gd name="T55" fmla="*/ 100 h 61"/>
                            <a:gd name="T56" fmla="+- 0 4292 4232"/>
                            <a:gd name="T57" fmla="*/ T56 w 61"/>
                            <a:gd name="T58" fmla="+- 0 126 100"/>
                            <a:gd name="T59" fmla="*/ 126 h 61"/>
                            <a:gd name="T60" fmla="+- 0 4292 4232"/>
                            <a:gd name="T61" fmla="*/ T60 w 61"/>
                            <a:gd name="T62" fmla="+- 0 134 100"/>
                            <a:gd name="T63" fmla="*/ 134 h 61"/>
                            <a:gd name="T64" fmla="+- 0 4283 4232"/>
                            <a:gd name="T65" fmla="*/ T64 w 61"/>
                            <a:gd name="T66" fmla="+- 0 151 100"/>
                            <a:gd name="T67" fmla="*/ 151 h 61"/>
                            <a:gd name="T68" fmla="+- 0 4280 4232"/>
                            <a:gd name="T69" fmla="*/ T68 w 61"/>
                            <a:gd name="T70" fmla="+- 0 154 100"/>
                            <a:gd name="T71" fmla="*/ 154 h 61"/>
                            <a:gd name="T72" fmla="+- 0 4277 4232"/>
                            <a:gd name="T73" fmla="*/ T72 w 61"/>
                            <a:gd name="T74" fmla="+- 0 156 100"/>
                            <a:gd name="T75" fmla="*/ 156 h 61"/>
                            <a:gd name="T76" fmla="+- 0 4270 4232"/>
                            <a:gd name="T77" fmla="*/ T76 w 61"/>
                            <a:gd name="T78" fmla="+- 0 159 100"/>
                            <a:gd name="T79" fmla="*/ 159 h 61"/>
                            <a:gd name="T80" fmla="+- 0 4266 4232"/>
                            <a:gd name="T81" fmla="*/ T80 w 61"/>
                            <a:gd name="T82" fmla="+- 0 160 100"/>
                            <a:gd name="T83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1DB5F" id="Freeform 198" o:spid="_x0000_s1026" style="position:absolute;margin-left:211.6pt;margin-top:5pt;width:3.05pt;height:3.0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" path="m34,60r-8,l22,59,15,56,11,54,9,51,6,48,4,45,2,41,1,37,,34,,26,26,r8,l60,26r,8l51,51r-3,3l45,56r-7,3l34,60xe" fillcolor="black" stroked="f">
                <v:path arrowok="t" o:connecttype="custom" o:connectlocs="21590,101600;16510,101600;13970,100965;9525,99060;6985,97790;5715,95885;3810,93980;2540,92075;1270,89535;635,86995;0,85090;0,80010;16510,63500;21590,63500;38100,80010;38100,85090;32385,95885;30480,97790;28575,99060;24130,100965;21590,10160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0BB73C3" wp14:editId="1254DAF5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59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4 385"/>
                            <a:gd name="T11" fmla="*/ 444 h 61"/>
                            <a:gd name="T12" fmla="+- 0 4247 4232"/>
                            <a:gd name="T13" fmla="*/ T12 w 61"/>
                            <a:gd name="T14" fmla="+- 0 441 385"/>
                            <a:gd name="T15" fmla="*/ 441 h 61"/>
                            <a:gd name="T16" fmla="+- 0 4243 4232"/>
                            <a:gd name="T17" fmla="*/ T16 w 61"/>
                            <a:gd name="T18" fmla="+- 0 439 385"/>
                            <a:gd name="T19" fmla="*/ 439 h 61"/>
                            <a:gd name="T20" fmla="+- 0 4241 4232"/>
                            <a:gd name="T21" fmla="*/ T20 w 61"/>
                            <a:gd name="T22" fmla="+- 0 436 385"/>
                            <a:gd name="T23" fmla="*/ 436 h 61"/>
                            <a:gd name="T24" fmla="+- 0 4238 4232"/>
                            <a:gd name="T25" fmla="*/ T24 w 61"/>
                            <a:gd name="T26" fmla="+- 0 433 385"/>
                            <a:gd name="T27" fmla="*/ 433 h 61"/>
                            <a:gd name="T28" fmla="+- 0 4236 4232"/>
                            <a:gd name="T29" fmla="*/ T28 w 61"/>
                            <a:gd name="T30" fmla="+- 0 430 385"/>
                            <a:gd name="T31" fmla="*/ 430 h 61"/>
                            <a:gd name="T32" fmla="+- 0 4234 4232"/>
                            <a:gd name="T33" fmla="*/ T32 w 61"/>
                            <a:gd name="T34" fmla="+- 0 426 385"/>
                            <a:gd name="T35" fmla="*/ 426 h 61"/>
                            <a:gd name="T36" fmla="+- 0 4233 4232"/>
                            <a:gd name="T37" fmla="*/ T36 w 61"/>
                            <a:gd name="T38" fmla="+- 0 423 385"/>
                            <a:gd name="T39" fmla="*/ 423 h 61"/>
                            <a:gd name="T40" fmla="+- 0 4232 4232"/>
                            <a:gd name="T41" fmla="*/ T40 w 61"/>
                            <a:gd name="T42" fmla="+- 0 419 385"/>
                            <a:gd name="T43" fmla="*/ 419 h 61"/>
                            <a:gd name="T44" fmla="+- 0 4232 4232"/>
                            <a:gd name="T45" fmla="*/ T44 w 61"/>
                            <a:gd name="T46" fmla="+- 0 411 385"/>
                            <a:gd name="T47" fmla="*/ 411 h 61"/>
                            <a:gd name="T48" fmla="+- 0 4241 4232"/>
                            <a:gd name="T49" fmla="*/ T48 w 61"/>
                            <a:gd name="T50" fmla="+- 0 394 385"/>
                            <a:gd name="T51" fmla="*/ 394 h 61"/>
                            <a:gd name="T52" fmla="+- 0 4243 4232"/>
                            <a:gd name="T53" fmla="*/ T52 w 61"/>
                            <a:gd name="T54" fmla="+- 0 391 385"/>
                            <a:gd name="T55" fmla="*/ 391 h 61"/>
                            <a:gd name="T56" fmla="+- 0 4247 4232"/>
                            <a:gd name="T57" fmla="*/ T56 w 61"/>
                            <a:gd name="T58" fmla="+- 0 388 385"/>
                            <a:gd name="T59" fmla="*/ 388 h 61"/>
                            <a:gd name="T60" fmla="+- 0 4254 4232"/>
                            <a:gd name="T61" fmla="*/ T60 w 61"/>
                            <a:gd name="T62" fmla="+- 0 385 385"/>
                            <a:gd name="T63" fmla="*/ 385 h 61"/>
                            <a:gd name="T64" fmla="+- 0 4258 4232"/>
                            <a:gd name="T65" fmla="*/ T64 w 61"/>
                            <a:gd name="T66" fmla="+- 0 385 385"/>
                            <a:gd name="T67" fmla="*/ 385 h 61"/>
                            <a:gd name="T68" fmla="+- 0 4266 4232"/>
                            <a:gd name="T69" fmla="*/ T68 w 61"/>
                            <a:gd name="T70" fmla="+- 0 385 385"/>
                            <a:gd name="T71" fmla="*/ 385 h 61"/>
                            <a:gd name="T72" fmla="+- 0 4270 4232"/>
                            <a:gd name="T73" fmla="*/ T72 w 61"/>
                            <a:gd name="T74" fmla="+- 0 385 385"/>
                            <a:gd name="T75" fmla="*/ 385 h 61"/>
                            <a:gd name="T76" fmla="+- 0 4277 4232"/>
                            <a:gd name="T77" fmla="*/ T76 w 61"/>
                            <a:gd name="T78" fmla="+- 0 388 385"/>
                            <a:gd name="T79" fmla="*/ 388 h 61"/>
                            <a:gd name="T80" fmla="+- 0 4280 4232"/>
                            <a:gd name="T81" fmla="*/ T80 w 61"/>
                            <a:gd name="T82" fmla="+- 0 391 385"/>
                            <a:gd name="T83" fmla="*/ 391 h 61"/>
                            <a:gd name="T84" fmla="+- 0 4283 4232"/>
                            <a:gd name="T85" fmla="*/ T84 w 61"/>
                            <a:gd name="T86" fmla="+- 0 394 385"/>
                            <a:gd name="T87" fmla="*/ 394 h 61"/>
                            <a:gd name="T88" fmla="+- 0 4286 4232"/>
                            <a:gd name="T89" fmla="*/ T88 w 61"/>
                            <a:gd name="T90" fmla="+- 0 396 385"/>
                            <a:gd name="T91" fmla="*/ 396 h 61"/>
                            <a:gd name="T92" fmla="+- 0 4288 4232"/>
                            <a:gd name="T93" fmla="*/ T92 w 61"/>
                            <a:gd name="T94" fmla="+- 0 400 385"/>
                            <a:gd name="T95" fmla="*/ 400 h 61"/>
                            <a:gd name="T96" fmla="+- 0 4290 4232"/>
                            <a:gd name="T97" fmla="*/ T96 w 61"/>
                            <a:gd name="T98" fmla="+- 0 403 385"/>
                            <a:gd name="T99" fmla="*/ 403 h 61"/>
                            <a:gd name="T100" fmla="+- 0 4291 4232"/>
                            <a:gd name="T101" fmla="*/ T100 w 61"/>
                            <a:gd name="T102" fmla="+- 0 407 385"/>
                            <a:gd name="T103" fmla="*/ 407 h 61"/>
                            <a:gd name="T104" fmla="+- 0 4292 4232"/>
                            <a:gd name="T105" fmla="*/ T104 w 61"/>
                            <a:gd name="T106" fmla="+- 0 411 385"/>
                            <a:gd name="T107" fmla="*/ 411 h 61"/>
                            <a:gd name="T108" fmla="+- 0 4292 4232"/>
                            <a:gd name="T109" fmla="*/ T108 w 61"/>
                            <a:gd name="T110" fmla="+- 0 419 385"/>
                            <a:gd name="T111" fmla="*/ 419 h 61"/>
                            <a:gd name="T112" fmla="+- 0 4291 4232"/>
                            <a:gd name="T113" fmla="*/ T112 w 61"/>
                            <a:gd name="T114" fmla="+- 0 423 385"/>
                            <a:gd name="T115" fmla="*/ 423 h 61"/>
                            <a:gd name="T116" fmla="+- 0 4290 4232"/>
                            <a:gd name="T117" fmla="*/ T116 w 61"/>
                            <a:gd name="T118" fmla="+- 0 426 385"/>
                            <a:gd name="T119" fmla="*/ 426 h 61"/>
                            <a:gd name="T120" fmla="+- 0 4288 4232"/>
                            <a:gd name="T121" fmla="*/ T120 w 61"/>
                            <a:gd name="T122" fmla="+- 0 430 385"/>
                            <a:gd name="T123" fmla="*/ 430 h 61"/>
                            <a:gd name="T124" fmla="+- 0 4286 4232"/>
                            <a:gd name="T125" fmla="*/ T124 w 61"/>
                            <a:gd name="T126" fmla="+- 0 433 385"/>
                            <a:gd name="T127" fmla="*/ 433 h 61"/>
                            <a:gd name="T128" fmla="+- 0 4283 4232"/>
                            <a:gd name="T129" fmla="*/ T128 w 61"/>
                            <a:gd name="T130" fmla="+- 0 436 385"/>
                            <a:gd name="T131" fmla="*/ 436 h 61"/>
                            <a:gd name="T132" fmla="+- 0 4280 4232"/>
                            <a:gd name="T133" fmla="*/ T132 w 61"/>
                            <a:gd name="T134" fmla="+- 0 439 385"/>
                            <a:gd name="T135" fmla="*/ 439 h 61"/>
                            <a:gd name="T136" fmla="+- 0 4277 4232"/>
                            <a:gd name="T137" fmla="*/ T136 w 61"/>
                            <a:gd name="T138" fmla="+- 0 441 385"/>
                            <a:gd name="T139" fmla="*/ 441 h 61"/>
                            <a:gd name="T140" fmla="+- 0 4270 4232"/>
                            <a:gd name="T141" fmla="*/ T140 w 61"/>
                            <a:gd name="T142" fmla="+- 0 444 385"/>
                            <a:gd name="T143" fmla="*/ 444 h 61"/>
                            <a:gd name="T144" fmla="+- 0 4266 4232"/>
                            <a:gd name="T145" fmla="*/ T144 w 61"/>
                            <a:gd name="T146" fmla="+- 0 445 385"/>
                            <a:gd name="T147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9C681" id="Freeform 197" o:spid="_x0000_s1026" style="position:absolute;margin-left:211.6pt;margin-top:19.25pt;width:3.05pt;height:3.05pt;z-index: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2575;16510,282575;13970,281940;9525,280035;6985,278765;5715,276860;3810,274955;2540,273050;1270,270510;635,268605;0,266065;0,260985;5715,250190;6985,248285;9525,246380;13970,244475;16510,244475;21590,244475;24130,244475;28575,246380;30480,248285;32385,250190;34290,251460;35560,254000;36830,255905;37465,258445;38100,260985;38100,266065;37465,268605;36830,270510;35560,273050;34290,274955;32385,276860;30480,278765;28575,280035;24130,281940;21590,28257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>Methodenvergleich</w:t>
      </w:r>
      <w:r w:rsidR="00C66A8C">
        <w:rPr>
          <w:spacing w:val="-36"/>
          <w:w w:val="90"/>
        </w:rPr>
        <w:t xml:space="preserve"> </w:t>
      </w:r>
      <w:r w:rsidR="00C66A8C">
        <w:rPr>
          <w:w w:val="90"/>
        </w:rPr>
        <w:t>(Lean</w:t>
      </w:r>
      <w:r w:rsidR="00C66A8C">
        <w:rPr>
          <w:spacing w:val="-35"/>
          <w:w w:val="90"/>
        </w:rPr>
        <w:t xml:space="preserve"> </w:t>
      </w:r>
      <w:r w:rsidR="00C66A8C">
        <w:rPr>
          <w:spacing w:val="-5"/>
          <w:w w:val="90"/>
        </w:rPr>
        <w:t>Management,</w:t>
      </w:r>
      <w:r w:rsidR="00C66A8C">
        <w:rPr>
          <w:spacing w:val="-33"/>
          <w:w w:val="90"/>
        </w:rPr>
        <w:t xml:space="preserve"> </w:t>
      </w:r>
      <w:r w:rsidR="00C66A8C">
        <w:rPr>
          <w:spacing w:val="-3"/>
          <w:w w:val="90"/>
        </w:rPr>
        <w:t>Scrum,</w:t>
      </w:r>
      <w:r w:rsidR="00C66A8C">
        <w:rPr>
          <w:spacing w:val="-32"/>
          <w:w w:val="90"/>
        </w:rPr>
        <w:t xml:space="preserve"> </w:t>
      </w:r>
      <w:r w:rsidR="00C66A8C">
        <w:rPr>
          <w:w w:val="90"/>
        </w:rPr>
        <w:t>Six</w:t>
      </w:r>
      <w:r w:rsidR="00C66A8C">
        <w:rPr>
          <w:spacing w:val="-36"/>
          <w:w w:val="90"/>
        </w:rPr>
        <w:t xml:space="preserve"> </w:t>
      </w:r>
      <w:r w:rsidR="00C66A8C">
        <w:rPr>
          <w:spacing w:val="-4"/>
          <w:w w:val="90"/>
        </w:rPr>
        <w:t>Sigma</w:t>
      </w:r>
      <w:r w:rsidR="00C66A8C">
        <w:rPr>
          <w:spacing w:val="-28"/>
          <w:w w:val="90"/>
        </w:rPr>
        <w:t xml:space="preserve"> </w:t>
      </w:r>
      <w:r w:rsidR="00C66A8C">
        <w:rPr>
          <w:spacing w:val="-4"/>
          <w:w w:val="90"/>
        </w:rPr>
        <w:t xml:space="preserve">u.a.) </w:t>
      </w:r>
      <w:r w:rsidR="00C66A8C">
        <w:t>Estimation</w:t>
      </w:r>
      <w:r w:rsidR="00C66A8C">
        <w:rPr>
          <w:spacing w:val="-32"/>
        </w:rPr>
        <w:t xml:space="preserve"> </w:t>
      </w:r>
      <w:r w:rsidR="00C66A8C">
        <w:rPr>
          <w:spacing w:val="-3"/>
        </w:rPr>
        <w:t>Methods</w:t>
      </w:r>
      <w:r w:rsidR="00C66A8C">
        <w:rPr>
          <w:spacing w:val="-19"/>
        </w:rPr>
        <w:t xml:space="preserve"> </w:t>
      </w:r>
      <w:r w:rsidR="00C66A8C">
        <w:t>&amp;</w:t>
      </w:r>
      <w:r w:rsidR="00C66A8C">
        <w:rPr>
          <w:spacing w:val="-32"/>
        </w:rPr>
        <w:t xml:space="preserve"> </w:t>
      </w:r>
      <w:r w:rsidR="00C66A8C">
        <w:rPr>
          <w:spacing w:val="-4"/>
        </w:rPr>
        <w:t>Tools</w:t>
      </w:r>
    </w:p>
    <w:p w14:paraId="0217679D" w14:textId="77777777" w:rsidR="00CE237B" w:rsidRDefault="003B3734">
      <w:pPr>
        <w:pStyle w:val="Textkrper"/>
        <w:spacing w:before="2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C6097AF" wp14:editId="00A7F4A3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60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83 4232"/>
                            <a:gd name="T113" fmla="*/ T112 w 61"/>
                            <a:gd name="T114" fmla="+- 0 149 98"/>
                            <a:gd name="T115" fmla="*/ 149 h 61"/>
                            <a:gd name="T116" fmla="+- 0 4280 4232"/>
                            <a:gd name="T117" fmla="*/ T116 w 61"/>
                            <a:gd name="T118" fmla="+- 0 152 98"/>
                            <a:gd name="T119" fmla="*/ 152 h 61"/>
                            <a:gd name="T120" fmla="+- 0 4277 4232"/>
                            <a:gd name="T121" fmla="*/ T120 w 61"/>
                            <a:gd name="T122" fmla="+- 0 154 98"/>
                            <a:gd name="T123" fmla="*/ 154 h 61"/>
                            <a:gd name="T124" fmla="+- 0 4270 4232"/>
                            <a:gd name="T125" fmla="*/ T124 w 61"/>
                            <a:gd name="T126" fmla="+- 0 157 98"/>
                            <a:gd name="T127" fmla="*/ 157 h 61"/>
                            <a:gd name="T128" fmla="+- 0 4266 4232"/>
                            <a:gd name="T129" fmla="*/ T128 w 61"/>
                            <a:gd name="T130" fmla="+- 0 158 98"/>
                            <a:gd name="T13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1689" id="Freeform 196" o:spid="_x0000_s1026" style="position:absolute;margin-left:211.6pt;margin-top:4.9pt;width:3.05pt;height:3.05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2385,94615;30480,96520;28575,97790;24130,99695;21590,10033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660BF72" wp14:editId="089D5508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61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2 383"/>
                            <a:gd name="T11" fmla="*/ 442 h 61"/>
                            <a:gd name="T12" fmla="+- 0 4247 4232"/>
                            <a:gd name="T13" fmla="*/ T12 w 61"/>
                            <a:gd name="T14" fmla="+- 0 439 383"/>
                            <a:gd name="T15" fmla="*/ 439 h 61"/>
                            <a:gd name="T16" fmla="+- 0 4243 4232"/>
                            <a:gd name="T17" fmla="*/ T16 w 61"/>
                            <a:gd name="T18" fmla="+- 0 437 383"/>
                            <a:gd name="T19" fmla="*/ 437 h 61"/>
                            <a:gd name="T20" fmla="+- 0 4241 4232"/>
                            <a:gd name="T21" fmla="*/ T20 w 61"/>
                            <a:gd name="T22" fmla="+- 0 434 383"/>
                            <a:gd name="T23" fmla="*/ 434 h 61"/>
                            <a:gd name="T24" fmla="+- 0 4238 4232"/>
                            <a:gd name="T25" fmla="*/ T24 w 61"/>
                            <a:gd name="T26" fmla="+- 0 431 383"/>
                            <a:gd name="T27" fmla="*/ 431 h 61"/>
                            <a:gd name="T28" fmla="+- 0 4236 4232"/>
                            <a:gd name="T29" fmla="*/ T28 w 61"/>
                            <a:gd name="T30" fmla="+- 0 428 383"/>
                            <a:gd name="T31" fmla="*/ 428 h 61"/>
                            <a:gd name="T32" fmla="+- 0 4234 4232"/>
                            <a:gd name="T33" fmla="*/ T32 w 61"/>
                            <a:gd name="T34" fmla="+- 0 424 383"/>
                            <a:gd name="T35" fmla="*/ 424 h 61"/>
                            <a:gd name="T36" fmla="+- 0 4233 4232"/>
                            <a:gd name="T37" fmla="*/ T36 w 61"/>
                            <a:gd name="T38" fmla="+- 0 421 383"/>
                            <a:gd name="T39" fmla="*/ 421 h 61"/>
                            <a:gd name="T40" fmla="+- 0 4232 4232"/>
                            <a:gd name="T41" fmla="*/ T40 w 61"/>
                            <a:gd name="T42" fmla="+- 0 417 383"/>
                            <a:gd name="T43" fmla="*/ 417 h 61"/>
                            <a:gd name="T44" fmla="+- 0 4232 4232"/>
                            <a:gd name="T45" fmla="*/ T44 w 61"/>
                            <a:gd name="T46" fmla="+- 0 409 383"/>
                            <a:gd name="T47" fmla="*/ 409 h 61"/>
                            <a:gd name="T48" fmla="+- 0 4241 4232"/>
                            <a:gd name="T49" fmla="*/ T48 w 61"/>
                            <a:gd name="T50" fmla="+- 0 392 383"/>
                            <a:gd name="T51" fmla="*/ 392 h 61"/>
                            <a:gd name="T52" fmla="+- 0 4243 4232"/>
                            <a:gd name="T53" fmla="*/ T52 w 61"/>
                            <a:gd name="T54" fmla="+- 0 389 383"/>
                            <a:gd name="T55" fmla="*/ 389 h 61"/>
                            <a:gd name="T56" fmla="+- 0 4247 4232"/>
                            <a:gd name="T57" fmla="*/ T56 w 61"/>
                            <a:gd name="T58" fmla="+- 0 386 383"/>
                            <a:gd name="T59" fmla="*/ 386 h 61"/>
                            <a:gd name="T60" fmla="+- 0 4254 4232"/>
                            <a:gd name="T61" fmla="*/ T60 w 61"/>
                            <a:gd name="T62" fmla="+- 0 383 383"/>
                            <a:gd name="T63" fmla="*/ 383 h 61"/>
                            <a:gd name="T64" fmla="+- 0 4258 4232"/>
                            <a:gd name="T65" fmla="*/ T64 w 61"/>
                            <a:gd name="T66" fmla="+- 0 383 383"/>
                            <a:gd name="T67" fmla="*/ 383 h 61"/>
                            <a:gd name="T68" fmla="+- 0 4266 4232"/>
                            <a:gd name="T69" fmla="*/ T68 w 61"/>
                            <a:gd name="T70" fmla="+- 0 383 383"/>
                            <a:gd name="T71" fmla="*/ 383 h 61"/>
                            <a:gd name="T72" fmla="+- 0 4270 4232"/>
                            <a:gd name="T73" fmla="*/ T72 w 61"/>
                            <a:gd name="T74" fmla="+- 0 383 383"/>
                            <a:gd name="T75" fmla="*/ 383 h 61"/>
                            <a:gd name="T76" fmla="+- 0 4277 4232"/>
                            <a:gd name="T77" fmla="*/ T76 w 61"/>
                            <a:gd name="T78" fmla="+- 0 386 383"/>
                            <a:gd name="T79" fmla="*/ 386 h 61"/>
                            <a:gd name="T80" fmla="+- 0 4280 4232"/>
                            <a:gd name="T81" fmla="*/ T80 w 61"/>
                            <a:gd name="T82" fmla="+- 0 389 383"/>
                            <a:gd name="T83" fmla="*/ 389 h 61"/>
                            <a:gd name="T84" fmla="+- 0 4283 4232"/>
                            <a:gd name="T85" fmla="*/ T84 w 61"/>
                            <a:gd name="T86" fmla="+- 0 392 383"/>
                            <a:gd name="T87" fmla="*/ 392 h 61"/>
                            <a:gd name="T88" fmla="+- 0 4286 4232"/>
                            <a:gd name="T89" fmla="*/ T88 w 61"/>
                            <a:gd name="T90" fmla="+- 0 394 383"/>
                            <a:gd name="T91" fmla="*/ 394 h 61"/>
                            <a:gd name="T92" fmla="+- 0 4288 4232"/>
                            <a:gd name="T93" fmla="*/ T92 w 61"/>
                            <a:gd name="T94" fmla="+- 0 398 383"/>
                            <a:gd name="T95" fmla="*/ 398 h 61"/>
                            <a:gd name="T96" fmla="+- 0 4290 4232"/>
                            <a:gd name="T97" fmla="*/ T96 w 61"/>
                            <a:gd name="T98" fmla="+- 0 401 383"/>
                            <a:gd name="T99" fmla="*/ 401 h 61"/>
                            <a:gd name="T100" fmla="+- 0 4291 4232"/>
                            <a:gd name="T101" fmla="*/ T100 w 61"/>
                            <a:gd name="T102" fmla="+- 0 405 383"/>
                            <a:gd name="T103" fmla="*/ 405 h 61"/>
                            <a:gd name="T104" fmla="+- 0 4292 4232"/>
                            <a:gd name="T105" fmla="*/ T104 w 61"/>
                            <a:gd name="T106" fmla="+- 0 409 383"/>
                            <a:gd name="T107" fmla="*/ 409 h 61"/>
                            <a:gd name="T108" fmla="+- 0 4292 4232"/>
                            <a:gd name="T109" fmla="*/ T108 w 61"/>
                            <a:gd name="T110" fmla="+- 0 417 383"/>
                            <a:gd name="T111" fmla="*/ 417 h 61"/>
                            <a:gd name="T112" fmla="+- 0 4291 4232"/>
                            <a:gd name="T113" fmla="*/ T112 w 61"/>
                            <a:gd name="T114" fmla="+- 0 421 383"/>
                            <a:gd name="T115" fmla="*/ 421 h 61"/>
                            <a:gd name="T116" fmla="+- 0 4290 4232"/>
                            <a:gd name="T117" fmla="*/ T116 w 61"/>
                            <a:gd name="T118" fmla="+- 0 424 383"/>
                            <a:gd name="T119" fmla="*/ 424 h 61"/>
                            <a:gd name="T120" fmla="+- 0 4288 4232"/>
                            <a:gd name="T121" fmla="*/ T120 w 61"/>
                            <a:gd name="T122" fmla="+- 0 428 383"/>
                            <a:gd name="T123" fmla="*/ 428 h 61"/>
                            <a:gd name="T124" fmla="+- 0 4286 4232"/>
                            <a:gd name="T125" fmla="*/ T124 w 61"/>
                            <a:gd name="T126" fmla="+- 0 431 383"/>
                            <a:gd name="T127" fmla="*/ 431 h 61"/>
                            <a:gd name="T128" fmla="+- 0 4283 4232"/>
                            <a:gd name="T129" fmla="*/ T128 w 61"/>
                            <a:gd name="T130" fmla="+- 0 434 383"/>
                            <a:gd name="T131" fmla="*/ 434 h 61"/>
                            <a:gd name="T132" fmla="+- 0 4280 4232"/>
                            <a:gd name="T133" fmla="*/ T132 w 61"/>
                            <a:gd name="T134" fmla="+- 0 437 383"/>
                            <a:gd name="T135" fmla="*/ 437 h 61"/>
                            <a:gd name="T136" fmla="+- 0 4277 4232"/>
                            <a:gd name="T137" fmla="*/ T136 w 61"/>
                            <a:gd name="T138" fmla="+- 0 439 383"/>
                            <a:gd name="T139" fmla="*/ 439 h 61"/>
                            <a:gd name="T140" fmla="+- 0 4270 4232"/>
                            <a:gd name="T141" fmla="*/ T140 w 61"/>
                            <a:gd name="T142" fmla="+- 0 442 383"/>
                            <a:gd name="T143" fmla="*/ 442 h 61"/>
                            <a:gd name="T144" fmla="+- 0 4266 4232"/>
                            <a:gd name="T145" fmla="*/ T144 w 61"/>
                            <a:gd name="T146" fmla="+- 0 443 383"/>
                            <a:gd name="T147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E9D6" id="Freeform 195" o:spid="_x0000_s1026" style="position:absolute;margin-left:211.6pt;margin-top:19.15pt;width:3.05pt;height:3.0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1305;16510,281305;13970,280670;9525,278765;6985,277495;5715,275590;3810,273685;2540,271780;1270,269240;635,267335;0,264795;0,259715;5715,248920;6985,247015;9525,245110;13970,243205;16510,243205;21590,243205;24130,243205;28575,245110;30480,247015;32385,248920;34290,250190;35560,252730;36830,254635;37465,257175;38100,259715;38100,264795;37465,267335;36830,269240;35560,271780;34290,273685;32385,275590;30480,277495;28575,278765;24130,280670;21590,28130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6D3BFF8" wp14:editId="54783913">
                <wp:simplePos x="0" y="0"/>
                <wp:positionH relativeFrom="page">
                  <wp:posOffset>2687320</wp:posOffset>
                </wp:positionH>
                <wp:positionV relativeFrom="paragraph">
                  <wp:posOffset>424180</wp:posOffset>
                </wp:positionV>
                <wp:extent cx="38735" cy="38735"/>
                <wp:effectExtent l="0" t="0" r="0" b="0"/>
                <wp:wrapNone/>
                <wp:docPr id="62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28 668"/>
                            <a:gd name="T3" fmla="*/ 728 h 61"/>
                            <a:gd name="T4" fmla="+- 0 4258 4232"/>
                            <a:gd name="T5" fmla="*/ T4 w 61"/>
                            <a:gd name="T6" fmla="+- 0 728 668"/>
                            <a:gd name="T7" fmla="*/ 728 h 61"/>
                            <a:gd name="T8" fmla="+- 0 4254 4232"/>
                            <a:gd name="T9" fmla="*/ T8 w 61"/>
                            <a:gd name="T10" fmla="+- 0 727 668"/>
                            <a:gd name="T11" fmla="*/ 727 h 61"/>
                            <a:gd name="T12" fmla="+- 0 4250 4232"/>
                            <a:gd name="T13" fmla="*/ T12 w 61"/>
                            <a:gd name="T14" fmla="+- 0 726 668"/>
                            <a:gd name="T15" fmla="*/ 726 h 61"/>
                            <a:gd name="T16" fmla="+- 0 4247 4232"/>
                            <a:gd name="T17" fmla="*/ T16 w 61"/>
                            <a:gd name="T18" fmla="+- 0 724 668"/>
                            <a:gd name="T19" fmla="*/ 724 h 61"/>
                            <a:gd name="T20" fmla="+- 0 4243 4232"/>
                            <a:gd name="T21" fmla="*/ T20 w 61"/>
                            <a:gd name="T22" fmla="+- 0 722 668"/>
                            <a:gd name="T23" fmla="*/ 722 h 61"/>
                            <a:gd name="T24" fmla="+- 0 4241 4232"/>
                            <a:gd name="T25" fmla="*/ T24 w 61"/>
                            <a:gd name="T26" fmla="+- 0 719 668"/>
                            <a:gd name="T27" fmla="*/ 719 h 61"/>
                            <a:gd name="T28" fmla="+- 0 4238 4232"/>
                            <a:gd name="T29" fmla="*/ T28 w 61"/>
                            <a:gd name="T30" fmla="+- 0 716 668"/>
                            <a:gd name="T31" fmla="*/ 716 h 61"/>
                            <a:gd name="T32" fmla="+- 0 4236 4232"/>
                            <a:gd name="T33" fmla="*/ T32 w 61"/>
                            <a:gd name="T34" fmla="+- 0 713 668"/>
                            <a:gd name="T35" fmla="*/ 713 h 61"/>
                            <a:gd name="T36" fmla="+- 0 4234 4232"/>
                            <a:gd name="T37" fmla="*/ T36 w 61"/>
                            <a:gd name="T38" fmla="+- 0 709 668"/>
                            <a:gd name="T39" fmla="*/ 709 h 61"/>
                            <a:gd name="T40" fmla="+- 0 4233 4232"/>
                            <a:gd name="T41" fmla="*/ T40 w 61"/>
                            <a:gd name="T42" fmla="+- 0 706 668"/>
                            <a:gd name="T43" fmla="*/ 706 h 61"/>
                            <a:gd name="T44" fmla="+- 0 4232 4232"/>
                            <a:gd name="T45" fmla="*/ T44 w 61"/>
                            <a:gd name="T46" fmla="+- 0 702 668"/>
                            <a:gd name="T47" fmla="*/ 702 h 61"/>
                            <a:gd name="T48" fmla="+- 0 4232 4232"/>
                            <a:gd name="T49" fmla="*/ T48 w 61"/>
                            <a:gd name="T50" fmla="+- 0 694 668"/>
                            <a:gd name="T51" fmla="*/ 694 h 61"/>
                            <a:gd name="T52" fmla="+- 0 4258 4232"/>
                            <a:gd name="T53" fmla="*/ T52 w 61"/>
                            <a:gd name="T54" fmla="+- 0 668 668"/>
                            <a:gd name="T55" fmla="*/ 668 h 61"/>
                            <a:gd name="T56" fmla="+- 0 4266 4232"/>
                            <a:gd name="T57" fmla="*/ T56 w 61"/>
                            <a:gd name="T58" fmla="+- 0 668 668"/>
                            <a:gd name="T59" fmla="*/ 668 h 61"/>
                            <a:gd name="T60" fmla="+- 0 4292 4232"/>
                            <a:gd name="T61" fmla="*/ T60 w 61"/>
                            <a:gd name="T62" fmla="+- 0 694 668"/>
                            <a:gd name="T63" fmla="*/ 694 h 61"/>
                            <a:gd name="T64" fmla="+- 0 4292 4232"/>
                            <a:gd name="T65" fmla="*/ T64 w 61"/>
                            <a:gd name="T66" fmla="+- 0 702 668"/>
                            <a:gd name="T67" fmla="*/ 702 h 61"/>
                            <a:gd name="T68" fmla="+- 0 4291 4232"/>
                            <a:gd name="T69" fmla="*/ T68 w 61"/>
                            <a:gd name="T70" fmla="+- 0 706 668"/>
                            <a:gd name="T71" fmla="*/ 706 h 61"/>
                            <a:gd name="T72" fmla="+- 0 4290 4232"/>
                            <a:gd name="T73" fmla="*/ T72 w 61"/>
                            <a:gd name="T74" fmla="+- 0 709 668"/>
                            <a:gd name="T75" fmla="*/ 709 h 61"/>
                            <a:gd name="T76" fmla="+- 0 4288 4232"/>
                            <a:gd name="T77" fmla="*/ T76 w 61"/>
                            <a:gd name="T78" fmla="+- 0 713 668"/>
                            <a:gd name="T79" fmla="*/ 713 h 61"/>
                            <a:gd name="T80" fmla="+- 0 4286 4232"/>
                            <a:gd name="T81" fmla="*/ T80 w 61"/>
                            <a:gd name="T82" fmla="+- 0 716 668"/>
                            <a:gd name="T83" fmla="*/ 716 h 61"/>
                            <a:gd name="T84" fmla="+- 0 4283 4232"/>
                            <a:gd name="T85" fmla="*/ T84 w 61"/>
                            <a:gd name="T86" fmla="+- 0 719 668"/>
                            <a:gd name="T87" fmla="*/ 719 h 61"/>
                            <a:gd name="T88" fmla="+- 0 4280 4232"/>
                            <a:gd name="T89" fmla="*/ T88 w 61"/>
                            <a:gd name="T90" fmla="+- 0 722 668"/>
                            <a:gd name="T91" fmla="*/ 722 h 61"/>
                            <a:gd name="T92" fmla="+- 0 4277 4232"/>
                            <a:gd name="T93" fmla="*/ T92 w 61"/>
                            <a:gd name="T94" fmla="+- 0 724 668"/>
                            <a:gd name="T95" fmla="*/ 724 h 61"/>
                            <a:gd name="T96" fmla="+- 0 4273 4232"/>
                            <a:gd name="T97" fmla="*/ T96 w 61"/>
                            <a:gd name="T98" fmla="+- 0 726 668"/>
                            <a:gd name="T99" fmla="*/ 726 h 61"/>
                            <a:gd name="T100" fmla="+- 0 4270 4232"/>
                            <a:gd name="T101" fmla="*/ T100 w 61"/>
                            <a:gd name="T102" fmla="+- 0 727 668"/>
                            <a:gd name="T103" fmla="*/ 727 h 61"/>
                            <a:gd name="T104" fmla="+- 0 4266 4232"/>
                            <a:gd name="T105" fmla="*/ T104 w 61"/>
                            <a:gd name="T106" fmla="+- 0 728 668"/>
                            <a:gd name="T107" fmla="*/ 72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34C01" id="Freeform 194" o:spid="_x0000_s1026" style="position:absolute;margin-left:211.6pt;margin-top:33.4pt;width:3.05pt;height:3.05pt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" path="m34,60r-8,l22,59,18,58,15,56,11,54,9,51,6,48,4,45,2,41,1,38,,34,,26,26,r8,l60,26r,8l59,38r-1,3l56,45r-2,3l51,51r-3,3l45,56r-4,2l38,59r-4,1xe" fillcolor="black" stroked="f">
                <v:path arrowok="t" o:connecttype="custom" o:connectlocs="21590,462280;16510,462280;13970,461645;11430,461010;9525,459740;6985,458470;5715,456565;3810,454660;2540,452755;1270,450215;635,448310;0,445770;0,440690;16510,424180;21590,424180;38100,440690;38100,445770;37465,448310;36830,450215;35560,452755;34290,454660;32385,456565;30480,458470;28575,459740;26035,461010;24130,461645;21590,462280" o:connectangles="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Entwicklung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Geschäftsprozessen</w:t>
      </w:r>
      <w:r w:rsidR="00C66A8C">
        <w:rPr>
          <w:spacing w:val="-25"/>
          <w:w w:val="90"/>
        </w:rPr>
        <w:t xml:space="preserve"> </w:t>
      </w:r>
      <w:r w:rsidR="00C66A8C">
        <w:rPr>
          <w:spacing w:val="-4"/>
          <w:w w:val="90"/>
        </w:rPr>
        <w:t>zur</w:t>
      </w:r>
      <w:r w:rsidR="00C66A8C">
        <w:rPr>
          <w:spacing w:val="-17"/>
          <w:w w:val="90"/>
        </w:rPr>
        <w:t xml:space="preserve"> </w:t>
      </w:r>
      <w:r w:rsidR="00C66A8C">
        <w:rPr>
          <w:spacing w:val="-3"/>
          <w:w w:val="90"/>
        </w:rPr>
        <w:t>Akquisition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6"/>
          <w:w w:val="90"/>
        </w:rPr>
        <w:t xml:space="preserve"> </w:t>
      </w:r>
      <w:r w:rsidR="00C66A8C">
        <w:rPr>
          <w:spacing w:val="-4"/>
          <w:w w:val="90"/>
        </w:rPr>
        <w:t xml:space="preserve">Anforderungen </w:t>
      </w:r>
      <w:r w:rsidR="00C66A8C">
        <w:rPr>
          <w:spacing w:val="-5"/>
          <w:w w:val="95"/>
        </w:rPr>
        <w:t xml:space="preserve">Implementierung </w:t>
      </w:r>
      <w:r w:rsidR="00C66A8C">
        <w:rPr>
          <w:spacing w:val="-6"/>
          <w:w w:val="95"/>
        </w:rPr>
        <w:t xml:space="preserve">geeigneter </w:t>
      </w:r>
      <w:r w:rsidR="00C66A8C">
        <w:rPr>
          <w:spacing w:val="-4"/>
          <w:w w:val="95"/>
        </w:rPr>
        <w:t xml:space="preserve">Vorgehensmodelle </w:t>
      </w:r>
      <w:r w:rsidR="00C66A8C">
        <w:rPr>
          <w:w w:val="95"/>
        </w:rPr>
        <w:t xml:space="preserve">im </w:t>
      </w:r>
      <w:r w:rsidR="00C66A8C">
        <w:rPr>
          <w:spacing w:val="-5"/>
          <w:w w:val="95"/>
        </w:rPr>
        <w:t xml:space="preserve">Unternehmen </w:t>
      </w:r>
      <w:r w:rsidR="00C66A8C">
        <w:rPr>
          <w:spacing w:val="-3"/>
          <w:w w:val="90"/>
        </w:rPr>
        <w:t>Integration</w:t>
      </w:r>
      <w:r w:rsidR="00C66A8C">
        <w:rPr>
          <w:spacing w:val="-24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4"/>
          <w:w w:val="90"/>
        </w:rPr>
        <w:t xml:space="preserve"> </w:t>
      </w:r>
      <w:r w:rsidR="00C66A8C">
        <w:rPr>
          <w:spacing w:val="-5"/>
          <w:w w:val="90"/>
        </w:rPr>
        <w:t>unternehmensweiten</w:t>
      </w:r>
      <w:r w:rsidR="00C66A8C">
        <w:rPr>
          <w:spacing w:val="-23"/>
          <w:w w:val="90"/>
        </w:rPr>
        <w:t xml:space="preserve"> </w:t>
      </w:r>
      <w:r w:rsidR="00C66A8C">
        <w:rPr>
          <w:spacing w:val="-4"/>
          <w:w w:val="90"/>
        </w:rPr>
        <w:t>Requirements</w:t>
      </w:r>
      <w:r w:rsidR="00C66A8C">
        <w:rPr>
          <w:spacing w:val="-12"/>
          <w:w w:val="90"/>
        </w:rPr>
        <w:t xml:space="preserve"> </w:t>
      </w:r>
      <w:r w:rsidR="00C66A8C">
        <w:rPr>
          <w:spacing w:val="-6"/>
          <w:w w:val="90"/>
        </w:rPr>
        <w:t>Engineering</w:t>
      </w:r>
      <w:r w:rsidR="00C66A8C">
        <w:rPr>
          <w:spacing w:val="-23"/>
          <w:w w:val="90"/>
        </w:rPr>
        <w:t xml:space="preserve"> </w:t>
      </w:r>
      <w:r w:rsidR="00C66A8C">
        <w:rPr>
          <w:spacing w:val="-4"/>
          <w:w w:val="90"/>
        </w:rPr>
        <w:t>Tools</w:t>
      </w:r>
      <w:r w:rsidR="00C66A8C">
        <w:rPr>
          <w:spacing w:val="-12"/>
          <w:w w:val="90"/>
        </w:rPr>
        <w:t xml:space="preserve"> </w:t>
      </w:r>
      <w:r w:rsidR="00C66A8C">
        <w:rPr>
          <w:w w:val="90"/>
        </w:rPr>
        <w:t xml:space="preserve">&amp; </w:t>
      </w:r>
      <w:r w:rsidR="00C66A8C">
        <w:rPr>
          <w:spacing w:val="-7"/>
        </w:rPr>
        <w:t>Techniken</w:t>
      </w:r>
    </w:p>
    <w:p w14:paraId="56EEAA31" w14:textId="77777777" w:rsidR="00CE237B" w:rsidRDefault="003B3734">
      <w:pPr>
        <w:pStyle w:val="Textkrper"/>
        <w:spacing w:before="4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3327FA5" wp14:editId="6357AC70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63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9 100"/>
                            <a:gd name="T11" fmla="*/ 159 h 61"/>
                            <a:gd name="T12" fmla="+- 0 4247 4232"/>
                            <a:gd name="T13" fmla="*/ T12 w 61"/>
                            <a:gd name="T14" fmla="+- 0 156 100"/>
                            <a:gd name="T15" fmla="*/ 156 h 61"/>
                            <a:gd name="T16" fmla="+- 0 4243 4232"/>
                            <a:gd name="T17" fmla="*/ T16 w 61"/>
                            <a:gd name="T18" fmla="+- 0 154 100"/>
                            <a:gd name="T19" fmla="*/ 154 h 61"/>
                            <a:gd name="T20" fmla="+- 0 4241 4232"/>
                            <a:gd name="T21" fmla="*/ T20 w 61"/>
                            <a:gd name="T22" fmla="+- 0 151 100"/>
                            <a:gd name="T23" fmla="*/ 151 h 61"/>
                            <a:gd name="T24" fmla="+- 0 4238 4232"/>
                            <a:gd name="T25" fmla="*/ T24 w 61"/>
                            <a:gd name="T26" fmla="+- 0 148 100"/>
                            <a:gd name="T27" fmla="*/ 148 h 61"/>
                            <a:gd name="T28" fmla="+- 0 4236 4232"/>
                            <a:gd name="T29" fmla="*/ T28 w 61"/>
                            <a:gd name="T30" fmla="+- 0 145 100"/>
                            <a:gd name="T31" fmla="*/ 145 h 61"/>
                            <a:gd name="T32" fmla="+- 0 4234 4232"/>
                            <a:gd name="T33" fmla="*/ T32 w 61"/>
                            <a:gd name="T34" fmla="+- 0 141 100"/>
                            <a:gd name="T35" fmla="*/ 141 h 61"/>
                            <a:gd name="T36" fmla="+- 0 4233 4232"/>
                            <a:gd name="T37" fmla="*/ T36 w 61"/>
                            <a:gd name="T38" fmla="+- 0 137 100"/>
                            <a:gd name="T39" fmla="*/ 137 h 61"/>
                            <a:gd name="T40" fmla="+- 0 4232 4232"/>
                            <a:gd name="T41" fmla="*/ T40 w 61"/>
                            <a:gd name="T42" fmla="+- 0 134 100"/>
                            <a:gd name="T43" fmla="*/ 134 h 61"/>
                            <a:gd name="T44" fmla="+- 0 4232 4232"/>
                            <a:gd name="T45" fmla="*/ T44 w 61"/>
                            <a:gd name="T46" fmla="+- 0 126 100"/>
                            <a:gd name="T47" fmla="*/ 126 h 61"/>
                            <a:gd name="T48" fmla="+- 0 4241 4232"/>
                            <a:gd name="T49" fmla="*/ T48 w 61"/>
                            <a:gd name="T50" fmla="+- 0 108 100"/>
                            <a:gd name="T51" fmla="*/ 108 h 61"/>
                            <a:gd name="T52" fmla="+- 0 4243 4232"/>
                            <a:gd name="T53" fmla="*/ T52 w 61"/>
                            <a:gd name="T54" fmla="+- 0 106 100"/>
                            <a:gd name="T55" fmla="*/ 106 h 61"/>
                            <a:gd name="T56" fmla="+- 0 4247 4232"/>
                            <a:gd name="T57" fmla="*/ T56 w 61"/>
                            <a:gd name="T58" fmla="+- 0 103 100"/>
                            <a:gd name="T59" fmla="*/ 103 h 61"/>
                            <a:gd name="T60" fmla="+- 0 4254 4232"/>
                            <a:gd name="T61" fmla="*/ T60 w 61"/>
                            <a:gd name="T62" fmla="+- 0 100 100"/>
                            <a:gd name="T63" fmla="*/ 100 h 61"/>
                            <a:gd name="T64" fmla="+- 0 4258 4232"/>
                            <a:gd name="T65" fmla="*/ T64 w 61"/>
                            <a:gd name="T66" fmla="+- 0 100 100"/>
                            <a:gd name="T67" fmla="*/ 100 h 61"/>
                            <a:gd name="T68" fmla="+- 0 4266 4232"/>
                            <a:gd name="T69" fmla="*/ T68 w 61"/>
                            <a:gd name="T70" fmla="+- 0 100 100"/>
                            <a:gd name="T71" fmla="*/ 100 h 61"/>
                            <a:gd name="T72" fmla="+- 0 4270 4232"/>
                            <a:gd name="T73" fmla="*/ T72 w 61"/>
                            <a:gd name="T74" fmla="+- 0 100 100"/>
                            <a:gd name="T75" fmla="*/ 100 h 61"/>
                            <a:gd name="T76" fmla="+- 0 4277 4232"/>
                            <a:gd name="T77" fmla="*/ T76 w 61"/>
                            <a:gd name="T78" fmla="+- 0 103 100"/>
                            <a:gd name="T79" fmla="*/ 103 h 61"/>
                            <a:gd name="T80" fmla="+- 0 4280 4232"/>
                            <a:gd name="T81" fmla="*/ T80 w 61"/>
                            <a:gd name="T82" fmla="+- 0 106 100"/>
                            <a:gd name="T83" fmla="*/ 106 h 61"/>
                            <a:gd name="T84" fmla="+- 0 4283 4232"/>
                            <a:gd name="T85" fmla="*/ T84 w 61"/>
                            <a:gd name="T86" fmla="+- 0 108 100"/>
                            <a:gd name="T87" fmla="*/ 108 h 61"/>
                            <a:gd name="T88" fmla="+- 0 4286 4232"/>
                            <a:gd name="T89" fmla="*/ T88 w 61"/>
                            <a:gd name="T90" fmla="+- 0 111 100"/>
                            <a:gd name="T91" fmla="*/ 111 h 61"/>
                            <a:gd name="T92" fmla="+- 0 4288 4232"/>
                            <a:gd name="T93" fmla="*/ T92 w 61"/>
                            <a:gd name="T94" fmla="+- 0 114 100"/>
                            <a:gd name="T95" fmla="*/ 114 h 61"/>
                            <a:gd name="T96" fmla="+- 0 4290 4232"/>
                            <a:gd name="T97" fmla="*/ T96 w 61"/>
                            <a:gd name="T98" fmla="+- 0 118 100"/>
                            <a:gd name="T99" fmla="*/ 118 h 61"/>
                            <a:gd name="T100" fmla="+- 0 4291 4232"/>
                            <a:gd name="T101" fmla="*/ T100 w 61"/>
                            <a:gd name="T102" fmla="+- 0 122 100"/>
                            <a:gd name="T103" fmla="*/ 122 h 61"/>
                            <a:gd name="T104" fmla="+- 0 4292 4232"/>
                            <a:gd name="T105" fmla="*/ T104 w 61"/>
                            <a:gd name="T106" fmla="+- 0 126 100"/>
                            <a:gd name="T107" fmla="*/ 126 h 61"/>
                            <a:gd name="T108" fmla="+- 0 4292 4232"/>
                            <a:gd name="T109" fmla="*/ T108 w 61"/>
                            <a:gd name="T110" fmla="+- 0 134 100"/>
                            <a:gd name="T111" fmla="*/ 134 h 61"/>
                            <a:gd name="T112" fmla="+- 0 4283 4232"/>
                            <a:gd name="T113" fmla="*/ T112 w 61"/>
                            <a:gd name="T114" fmla="+- 0 151 100"/>
                            <a:gd name="T115" fmla="*/ 151 h 61"/>
                            <a:gd name="T116" fmla="+- 0 4280 4232"/>
                            <a:gd name="T117" fmla="*/ T116 w 61"/>
                            <a:gd name="T118" fmla="+- 0 154 100"/>
                            <a:gd name="T119" fmla="*/ 154 h 61"/>
                            <a:gd name="T120" fmla="+- 0 4277 4232"/>
                            <a:gd name="T121" fmla="*/ T120 w 61"/>
                            <a:gd name="T122" fmla="+- 0 156 100"/>
                            <a:gd name="T123" fmla="*/ 156 h 61"/>
                            <a:gd name="T124" fmla="+- 0 4270 4232"/>
                            <a:gd name="T125" fmla="*/ T124 w 61"/>
                            <a:gd name="T126" fmla="+- 0 159 100"/>
                            <a:gd name="T127" fmla="*/ 159 h 61"/>
                            <a:gd name="T128" fmla="+- 0 4266 4232"/>
                            <a:gd name="T129" fmla="*/ T128 w 61"/>
                            <a:gd name="T130" fmla="+- 0 160 100"/>
                            <a:gd name="T131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79710" id="Freeform 193" o:spid="_x0000_s1026" style="position:absolute;margin-left:211.6pt;margin-top:5pt;width:3.05pt;height:3.0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" path="m34,60r-8,l22,59,15,56,11,54,9,51,6,48,4,45,2,41,1,37,,34,,26,9,8,11,6,15,3,22,r4,l34,r4,l45,3r3,3l51,8r3,3l56,14r2,4l59,22r1,4l60,34,51,51r-3,3l45,56r-7,3l34,60xe" fillcolor="black" stroked="f">
                <v:path arrowok="t" o:connecttype="custom" o:connectlocs="21590,101600;16510,101600;13970,100965;9525,99060;6985,97790;5715,95885;3810,93980;2540,92075;1270,89535;635,86995;0,85090;0,80010;5715,68580;6985,67310;9525,65405;13970,63500;16510,63500;21590,63500;24130,63500;28575,65405;30480,67310;32385,68580;34290,70485;35560,72390;36830,74930;37465,77470;38100,80010;38100,85090;32385,95885;30480,97790;28575,99060;24130,100965;21590,101600" o:connectangles="0,0,0,0,0,0,0,0,0,0,0,0,0,0,0,0,0,0,0,0,0,0,0,0,0,0,0,0,0,0,0,0,0"/>
                <w10:wrap anchorx="page"/>
              </v:shape>
            </w:pict>
          </mc:Fallback>
        </mc:AlternateContent>
      </w:r>
      <w:r w:rsidR="00C66A8C">
        <w:t>Eﬃziente Zielerreichung durch Best Practice Lösungen</w:t>
      </w:r>
    </w:p>
    <w:p w14:paraId="1D040C2F" w14:textId="77777777" w:rsidR="00CE237B" w:rsidRDefault="003B3734">
      <w:pPr>
        <w:pStyle w:val="Textkrper"/>
        <w:spacing w:before="53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57F3A2D" wp14:editId="6CE7A2FE">
                <wp:simplePos x="0" y="0"/>
                <wp:positionH relativeFrom="page">
                  <wp:posOffset>2687320</wp:posOffset>
                </wp:positionH>
                <wp:positionV relativeFrom="paragraph">
                  <wp:posOffset>94615</wp:posOffset>
                </wp:positionV>
                <wp:extent cx="38735" cy="38735"/>
                <wp:effectExtent l="0" t="0" r="0" b="0"/>
                <wp:wrapNone/>
                <wp:docPr id="448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9 149"/>
                            <a:gd name="T3" fmla="*/ 209 h 61"/>
                            <a:gd name="T4" fmla="+- 0 4258 4232"/>
                            <a:gd name="T5" fmla="*/ T4 w 61"/>
                            <a:gd name="T6" fmla="+- 0 209 149"/>
                            <a:gd name="T7" fmla="*/ 209 h 61"/>
                            <a:gd name="T8" fmla="+- 0 4254 4232"/>
                            <a:gd name="T9" fmla="*/ T8 w 61"/>
                            <a:gd name="T10" fmla="+- 0 208 149"/>
                            <a:gd name="T11" fmla="*/ 208 h 61"/>
                            <a:gd name="T12" fmla="+- 0 4247 4232"/>
                            <a:gd name="T13" fmla="*/ T12 w 61"/>
                            <a:gd name="T14" fmla="+- 0 205 149"/>
                            <a:gd name="T15" fmla="*/ 205 h 61"/>
                            <a:gd name="T16" fmla="+- 0 4243 4232"/>
                            <a:gd name="T17" fmla="*/ T16 w 61"/>
                            <a:gd name="T18" fmla="+- 0 203 149"/>
                            <a:gd name="T19" fmla="*/ 203 h 61"/>
                            <a:gd name="T20" fmla="+- 0 4241 4232"/>
                            <a:gd name="T21" fmla="*/ T20 w 61"/>
                            <a:gd name="T22" fmla="+- 0 200 149"/>
                            <a:gd name="T23" fmla="*/ 200 h 61"/>
                            <a:gd name="T24" fmla="+- 0 4238 4232"/>
                            <a:gd name="T25" fmla="*/ T24 w 61"/>
                            <a:gd name="T26" fmla="+- 0 197 149"/>
                            <a:gd name="T27" fmla="*/ 197 h 61"/>
                            <a:gd name="T28" fmla="+- 0 4236 4232"/>
                            <a:gd name="T29" fmla="*/ T28 w 61"/>
                            <a:gd name="T30" fmla="+- 0 194 149"/>
                            <a:gd name="T31" fmla="*/ 194 h 61"/>
                            <a:gd name="T32" fmla="+- 0 4234 4232"/>
                            <a:gd name="T33" fmla="*/ T32 w 61"/>
                            <a:gd name="T34" fmla="+- 0 190 149"/>
                            <a:gd name="T35" fmla="*/ 190 h 61"/>
                            <a:gd name="T36" fmla="+- 0 4233 4232"/>
                            <a:gd name="T37" fmla="*/ T36 w 61"/>
                            <a:gd name="T38" fmla="+- 0 186 149"/>
                            <a:gd name="T39" fmla="*/ 186 h 61"/>
                            <a:gd name="T40" fmla="+- 0 4232 4232"/>
                            <a:gd name="T41" fmla="*/ T40 w 61"/>
                            <a:gd name="T42" fmla="+- 0 183 149"/>
                            <a:gd name="T43" fmla="*/ 183 h 61"/>
                            <a:gd name="T44" fmla="+- 0 4232 4232"/>
                            <a:gd name="T45" fmla="*/ T44 w 61"/>
                            <a:gd name="T46" fmla="+- 0 175 149"/>
                            <a:gd name="T47" fmla="*/ 175 h 61"/>
                            <a:gd name="T48" fmla="+- 0 4258 4232"/>
                            <a:gd name="T49" fmla="*/ T48 w 61"/>
                            <a:gd name="T50" fmla="+- 0 149 149"/>
                            <a:gd name="T51" fmla="*/ 149 h 61"/>
                            <a:gd name="T52" fmla="+- 0 4266 4232"/>
                            <a:gd name="T53" fmla="*/ T52 w 61"/>
                            <a:gd name="T54" fmla="+- 0 149 149"/>
                            <a:gd name="T55" fmla="*/ 149 h 61"/>
                            <a:gd name="T56" fmla="+- 0 4292 4232"/>
                            <a:gd name="T57" fmla="*/ T56 w 61"/>
                            <a:gd name="T58" fmla="+- 0 175 149"/>
                            <a:gd name="T59" fmla="*/ 175 h 61"/>
                            <a:gd name="T60" fmla="+- 0 4292 4232"/>
                            <a:gd name="T61" fmla="*/ T60 w 61"/>
                            <a:gd name="T62" fmla="+- 0 183 149"/>
                            <a:gd name="T63" fmla="*/ 183 h 61"/>
                            <a:gd name="T64" fmla="+- 0 4291 4232"/>
                            <a:gd name="T65" fmla="*/ T64 w 61"/>
                            <a:gd name="T66" fmla="+- 0 186 149"/>
                            <a:gd name="T67" fmla="*/ 186 h 61"/>
                            <a:gd name="T68" fmla="+- 0 4290 4232"/>
                            <a:gd name="T69" fmla="*/ T68 w 61"/>
                            <a:gd name="T70" fmla="+- 0 190 149"/>
                            <a:gd name="T71" fmla="*/ 190 h 61"/>
                            <a:gd name="T72" fmla="+- 0 4288 4232"/>
                            <a:gd name="T73" fmla="*/ T72 w 61"/>
                            <a:gd name="T74" fmla="+- 0 194 149"/>
                            <a:gd name="T75" fmla="*/ 194 h 61"/>
                            <a:gd name="T76" fmla="+- 0 4286 4232"/>
                            <a:gd name="T77" fmla="*/ T76 w 61"/>
                            <a:gd name="T78" fmla="+- 0 197 149"/>
                            <a:gd name="T79" fmla="*/ 197 h 61"/>
                            <a:gd name="T80" fmla="+- 0 4283 4232"/>
                            <a:gd name="T81" fmla="*/ T80 w 61"/>
                            <a:gd name="T82" fmla="+- 0 200 149"/>
                            <a:gd name="T83" fmla="*/ 200 h 61"/>
                            <a:gd name="T84" fmla="+- 0 4280 4232"/>
                            <a:gd name="T85" fmla="*/ T84 w 61"/>
                            <a:gd name="T86" fmla="+- 0 203 149"/>
                            <a:gd name="T87" fmla="*/ 203 h 61"/>
                            <a:gd name="T88" fmla="+- 0 4277 4232"/>
                            <a:gd name="T89" fmla="*/ T88 w 61"/>
                            <a:gd name="T90" fmla="+- 0 205 149"/>
                            <a:gd name="T91" fmla="*/ 205 h 61"/>
                            <a:gd name="T92" fmla="+- 0 4270 4232"/>
                            <a:gd name="T93" fmla="*/ T92 w 61"/>
                            <a:gd name="T94" fmla="+- 0 208 149"/>
                            <a:gd name="T95" fmla="*/ 208 h 61"/>
                            <a:gd name="T96" fmla="+- 0 4266 4232"/>
                            <a:gd name="T97" fmla="*/ T96 w 61"/>
                            <a:gd name="T98" fmla="+- 0 209 149"/>
                            <a:gd name="T99" fmla="*/ 20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D8EE1" id="Freeform 192" o:spid="_x0000_s1026" style="position:absolute;margin-left:211.6pt;margin-top:7.45pt;width:3.05pt;height:3.0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" path="m34,60r-8,l22,59,15,56,11,54,9,51,6,48,4,45,2,41,1,37,,34,,26,26,r8,l60,26r,8l59,37r-1,4l56,45r-2,3l51,51r-3,3l45,56r-7,3l34,60xe" fillcolor="black" stroked="f">
                <v:path arrowok="t" o:connecttype="custom" o:connectlocs="21590,132715;16510,132715;13970,132080;9525,130175;6985,128905;5715,127000;3810,125095;2540,123190;1270,120650;635,118110;0,116205;0,111125;16510,94615;21590,94615;38100,111125;38100,116205;37465,118110;36830,120650;35560,123190;34290,125095;32385,127000;30480,128905;28575,130175;24130,132080;21590,132715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Koordination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7"/>
          <w:w w:val="90"/>
        </w:rPr>
        <w:t xml:space="preserve"> </w:t>
      </w:r>
      <w:r w:rsidR="00C66A8C">
        <w:rPr>
          <w:spacing w:val="-4"/>
          <w:w w:val="90"/>
        </w:rPr>
        <w:t>Aktivitäten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8"/>
          <w:w w:val="90"/>
        </w:rPr>
        <w:t xml:space="preserve"> </w:t>
      </w:r>
      <w:r w:rsidR="00C66A8C">
        <w:rPr>
          <w:spacing w:val="-4"/>
          <w:w w:val="90"/>
        </w:rPr>
        <w:t>fachlich-technischen</w:t>
      </w:r>
      <w:r w:rsidR="00C66A8C">
        <w:rPr>
          <w:spacing w:val="-25"/>
          <w:w w:val="90"/>
        </w:rPr>
        <w:t xml:space="preserve"> </w:t>
      </w:r>
      <w:r w:rsidR="00C66A8C">
        <w:rPr>
          <w:spacing w:val="-5"/>
          <w:w w:val="90"/>
        </w:rPr>
        <w:t xml:space="preserve">Abstimmungen </w:t>
      </w:r>
      <w:r w:rsidR="00C66A8C">
        <w:t>den</w:t>
      </w:r>
      <w:r w:rsidR="00C66A8C">
        <w:rPr>
          <w:spacing w:val="-30"/>
        </w:rPr>
        <w:t xml:space="preserve"> </w:t>
      </w:r>
      <w:r w:rsidR="00C66A8C">
        <w:rPr>
          <w:spacing w:val="-3"/>
        </w:rPr>
        <w:t>Übergabepunkten</w:t>
      </w:r>
    </w:p>
    <w:p w14:paraId="3F5428DD" w14:textId="77777777" w:rsidR="00CE237B" w:rsidRDefault="003B3734">
      <w:pPr>
        <w:pStyle w:val="Textkrper"/>
        <w:spacing w:before="2" w:line="292" w:lineRule="auto"/>
        <w:ind w:left="3156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D64D187" wp14:editId="6FC6E734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49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91 4232"/>
                            <a:gd name="T113" fmla="*/ T112 w 61"/>
                            <a:gd name="T114" fmla="+- 0 135 98"/>
                            <a:gd name="T115" fmla="*/ 135 h 61"/>
                            <a:gd name="T116" fmla="+- 0 4290 4232"/>
                            <a:gd name="T117" fmla="*/ T116 w 61"/>
                            <a:gd name="T118" fmla="+- 0 139 98"/>
                            <a:gd name="T119" fmla="*/ 139 h 61"/>
                            <a:gd name="T120" fmla="+- 0 4288 4232"/>
                            <a:gd name="T121" fmla="*/ T120 w 61"/>
                            <a:gd name="T122" fmla="+- 0 143 98"/>
                            <a:gd name="T123" fmla="*/ 143 h 61"/>
                            <a:gd name="T124" fmla="+- 0 4286 4232"/>
                            <a:gd name="T125" fmla="*/ T124 w 61"/>
                            <a:gd name="T126" fmla="+- 0 146 98"/>
                            <a:gd name="T127" fmla="*/ 146 h 61"/>
                            <a:gd name="T128" fmla="+- 0 4283 4232"/>
                            <a:gd name="T129" fmla="*/ T128 w 61"/>
                            <a:gd name="T130" fmla="+- 0 149 98"/>
                            <a:gd name="T131" fmla="*/ 149 h 61"/>
                            <a:gd name="T132" fmla="+- 0 4280 4232"/>
                            <a:gd name="T133" fmla="*/ T132 w 61"/>
                            <a:gd name="T134" fmla="+- 0 152 98"/>
                            <a:gd name="T135" fmla="*/ 152 h 61"/>
                            <a:gd name="T136" fmla="+- 0 4277 4232"/>
                            <a:gd name="T137" fmla="*/ T136 w 61"/>
                            <a:gd name="T138" fmla="+- 0 154 98"/>
                            <a:gd name="T139" fmla="*/ 154 h 61"/>
                            <a:gd name="T140" fmla="+- 0 4270 4232"/>
                            <a:gd name="T141" fmla="*/ T140 w 61"/>
                            <a:gd name="T142" fmla="+- 0 157 98"/>
                            <a:gd name="T143" fmla="*/ 157 h 61"/>
                            <a:gd name="T144" fmla="+- 0 4266 4232"/>
                            <a:gd name="T145" fmla="*/ T144 w 61"/>
                            <a:gd name="T146" fmla="+- 0 158 98"/>
                            <a:gd name="T147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159A" id="Freeform 191" o:spid="_x0000_s1026" style="position:absolute;margin-left:211.6pt;margin-top:4.9pt;width:3.05pt;height:3.05pt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7465,85725;36830,88265;35560,90805;34290,92710;32385,94615;30480,96520;28575,97790;24130,99695;21590,10033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 xml:space="preserve">Einrichtung </w:t>
      </w:r>
      <w:r w:rsidR="00C66A8C">
        <w:rPr>
          <w:w w:val="90"/>
        </w:rPr>
        <w:t xml:space="preserve">des </w:t>
      </w:r>
      <w:r w:rsidR="00C66A8C">
        <w:rPr>
          <w:spacing w:val="-5"/>
          <w:w w:val="90"/>
        </w:rPr>
        <w:t xml:space="preserve">Change </w:t>
      </w:r>
      <w:r w:rsidR="00C66A8C">
        <w:rPr>
          <w:w w:val="90"/>
        </w:rPr>
        <w:t xml:space="preserve">Control </w:t>
      </w:r>
      <w:r w:rsidR="00C66A8C">
        <w:rPr>
          <w:spacing w:val="-5"/>
          <w:w w:val="90"/>
        </w:rPr>
        <w:t xml:space="preserve">Managements </w:t>
      </w:r>
      <w:r w:rsidR="00C66A8C">
        <w:rPr>
          <w:spacing w:val="-4"/>
          <w:w w:val="90"/>
        </w:rPr>
        <w:t xml:space="preserve">zur eﬃzienten </w:t>
      </w:r>
      <w:r w:rsidR="00C66A8C">
        <w:rPr>
          <w:spacing w:val="-5"/>
          <w:w w:val="90"/>
        </w:rPr>
        <w:t xml:space="preserve">Steuerung </w:t>
      </w:r>
      <w:r w:rsidR="00C66A8C">
        <w:rPr>
          <w:spacing w:val="-6"/>
        </w:rPr>
        <w:t xml:space="preserve">neuer </w:t>
      </w:r>
      <w:r w:rsidR="00C66A8C">
        <w:rPr>
          <w:spacing w:val="-4"/>
        </w:rPr>
        <w:t>Anforderungen</w:t>
      </w:r>
    </w:p>
    <w:p w14:paraId="1AB06C32" w14:textId="77777777" w:rsidR="00CE237B" w:rsidRDefault="003B3734">
      <w:pPr>
        <w:pStyle w:val="Textkrper"/>
        <w:spacing w:before="2" w:line="292" w:lineRule="auto"/>
        <w:ind w:left="3156" w:right="1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CA0BAD0" wp14:editId="7D2BA064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50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58 4232"/>
                            <a:gd name="T49" fmla="*/ T48 w 61"/>
                            <a:gd name="T50" fmla="+- 0 98 98"/>
                            <a:gd name="T51" fmla="*/ 98 h 61"/>
                            <a:gd name="T52" fmla="+- 0 4266 4232"/>
                            <a:gd name="T53" fmla="*/ T52 w 61"/>
                            <a:gd name="T54" fmla="+- 0 98 98"/>
                            <a:gd name="T55" fmla="*/ 98 h 61"/>
                            <a:gd name="T56" fmla="+- 0 4292 4232"/>
                            <a:gd name="T57" fmla="*/ T56 w 61"/>
                            <a:gd name="T58" fmla="+- 0 124 98"/>
                            <a:gd name="T59" fmla="*/ 124 h 61"/>
                            <a:gd name="T60" fmla="+- 0 4292 4232"/>
                            <a:gd name="T61" fmla="*/ T60 w 61"/>
                            <a:gd name="T62" fmla="+- 0 132 98"/>
                            <a:gd name="T63" fmla="*/ 132 h 61"/>
                            <a:gd name="T64" fmla="+- 0 4291 4232"/>
                            <a:gd name="T65" fmla="*/ T64 w 61"/>
                            <a:gd name="T66" fmla="+- 0 135 98"/>
                            <a:gd name="T67" fmla="*/ 135 h 61"/>
                            <a:gd name="T68" fmla="+- 0 4290 4232"/>
                            <a:gd name="T69" fmla="*/ T68 w 61"/>
                            <a:gd name="T70" fmla="+- 0 139 98"/>
                            <a:gd name="T71" fmla="*/ 139 h 61"/>
                            <a:gd name="T72" fmla="+- 0 4288 4232"/>
                            <a:gd name="T73" fmla="*/ T72 w 61"/>
                            <a:gd name="T74" fmla="+- 0 143 98"/>
                            <a:gd name="T75" fmla="*/ 143 h 61"/>
                            <a:gd name="T76" fmla="+- 0 4286 4232"/>
                            <a:gd name="T77" fmla="*/ T76 w 61"/>
                            <a:gd name="T78" fmla="+- 0 146 98"/>
                            <a:gd name="T79" fmla="*/ 146 h 61"/>
                            <a:gd name="T80" fmla="+- 0 4283 4232"/>
                            <a:gd name="T81" fmla="*/ T80 w 61"/>
                            <a:gd name="T82" fmla="+- 0 149 98"/>
                            <a:gd name="T83" fmla="*/ 149 h 61"/>
                            <a:gd name="T84" fmla="+- 0 4280 4232"/>
                            <a:gd name="T85" fmla="*/ T84 w 61"/>
                            <a:gd name="T86" fmla="+- 0 152 98"/>
                            <a:gd name="T87" fmla="*/ 152 h 61"/>
                            <a:gd name="T88" fmla="+- 0 4277 4232"/>
                            <a:gd name="T89" fmla="*/ T88 w 61"/>
                            <a:gd name="T90" fmla="+- 0 154 98"/>
                            <a:gd name="T91" fmla="*/ 154 h 61"/>
                            <a:gd name="T92" fmla="+- 0 4270 4232"/>
                            <a:gd name="T93" fmla="*/ T92 w 61"/>
                            <a:gd name="T94" fmla="+- 0 157 98"/>
                            <a:gd name="T95" fmla="*/ 157 h 61"/>
                            <a:gd name="T96" fmla="+- 0 4266 4232"/>
                            <a:gd name="T97" fmla="*/ T96 w 61"/>
                            <a:gd name="T98" fmla="+- 0 158 98"/>
                            <a:gd name="T9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712C7" id="Freeform 190" o:spid="_x0000_s1026" style="position:absolute;margin-left:211.6pt;margin-top:4.9pt;width:3.05pt;height:3.0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" path="m34,60r-8,l22,59,15,56,11,54,9,51,6,48,4,45,2,41,1,37,,34,,26,26,r8,l60,26r,8l59,37r-1,4l56,45r-2,3l51,51r-3,3l45,56r-7,3l34,60xe" fillcolor="black" stroked="f">
                <v:path arrowok="t" o:connecttype="custom" o:connectlocs="21590,100330;16510,100330;13970,99695;9525,97790;6985,96520;5715,94615;3810,92710;2540,90805;1270,88265;635,85725;0,83820;0,78740;16510,62230;21590,62230;38100,78740;38100,83820;37465,85725;36830,88265;35560,90805;34290,92710;32385,94615;30480,96520;28575,97790;24130,99695;21590,100330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Gemeinsame Analyse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Planungs-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  <w:w w:val="90"/>
        </w:rPr>
        <w:t xml:space="preserve">Projektentwicklungs-methoden </w:t>
      </w:r>
      <w:r w:rsidR="00C66A8C">
        <w:rPr>
          <w:spacing w:val="-3"/>
        </w:rPr>
        <w:t xml:space="preserve">(Methodological </w:t>
      </w:r>
      <w:r w:rsidR="00C66A8C">
        <w:t xml:space="preserve">Approaches </w:t>
      </w:r>
      <w:r w:rsidR="00C66A8C">
        <w:rPr>
          <w:spacing w:val="-6"/>
        </w:rPr>
        <w:t xml:space="preserve">inkl. Agiles </w:t>
      </w:r>
      <w:r w:rsidR="00C66A8C">
        <w:rPr>
          <w:spacing w:val="-4"/>
        </w:rPr>
        <w:t>Projektmanagement)</w:t>
      </w:r>
    </w:p>
    <w:p w14:paraId="7D337FB2" w14:textId="77777777" w:rsidR="00CE237B" w:rsidRDefault="003B3734">
      <w:pPr>
        <w:pStyle w:val="Textkrper"/>
        <w:spacing w:before="2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DB50C93" wp14:editId="75B01AC5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51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91 4232"/>
                            <a:gd name="T113" fmla="*/ T112 w 61"/>
                            <a:gd name="T114" fmla="+- 0 135 98"/>
                            <a:gd name="T115" fmla="*/ 135 h 61"/>
                            <a:gd name="T116" fmla="+- 0 4290 4232"/>
                            <a:gd name="T117" fmla="*/ T116 w 61"/>
                            <a:gd name="T118" fmla="+- 0 139 98"/>
                            <a:gd name="T119" fmla="*/ 139 h 61"/>
                            <a:gd name="T120" fmla="+- 0 4288 4232"/>
                            <a:gd name="T121" fmla="*/ T120 w 61"/>
                            <a:gd name="T122" fmla="+- 0 143 98"/>
                            <a:gd name="T123" fmla="*/ 143 h 61"/>
                            <a:gd name="T124" fmla="+- 0 4286 4232"/>
                            <a:gd name="T125" fmla="*/ T124 w 61"/>
                            <a:gd name="T126" fmla="+- 0 146 98"/>
                            <a:gd name="T127" fmla="*/ 146 h 61"/>
                            <a:gd name="T128" fmla="+- 0 4283 4232"/>
                            <a:gd name="T129" fmla="*/ T128 w 61"/>
                            <a:gd name="T130" fmla="+- 0 149 98"/>
                            <a:gd name="T131" fmla="*/ 149 h 61"/>
                            <a:gd name="T132" fmla="+- 0 4280 4232"/>
                            <a:gd name="T133" fmla="*/ T132 w 61"/>
                            <a:gd name="T134" fmla="+- 0 152 98"/>
                            <a:gd name="T135" fmla="*/ 152 h 61"/>
                            <a:gd name="T136" fmla="+- 0 4277 4232"/>
                            <a:gd name="T137" fmla="*/ T136 w 61"/>
                            <a:gd name="T138" fmla="+- 0 154 98"/>
                            <a:gd name="T139" fmla="*/ 154 h 61"/>
                            <a:gd name="T140" fmla="+- 0 4270 4232"/>
                            <a:gd name="T141" fmla="*/ T140 w 61"/>
                            <a:gd name="T142" fmla="+- 0 157 98"/>
                            <a:gd name="T143" fmla="*/ 157 h 61"/>
                            <a:gd name="T144" fmla="+- 0 4266 4232"/>
                            <a:gd name="T145" fmla="*/ T144 w 61"/>
                            <a:gd name="T146" fmla="+- 0 158 98"/>
                            <a:gd name="T147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0B97" id="Freeform 189" o:spid="_x0000_s1026" style="position:absolute;margin-left:211.6pt;margin-top:4.9pt;width:3.05pt;height:3.05pt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7465,85725;36830,88265;35560,90805;34290,92710;32385,94615;30480,96520;28575,97790;24130,99695;21590,10033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Case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Studies:</w:t>
      </w:r>
      <w:r w:rsidR="00C66A8C">
        <w:rPr>
          <w:spacing w:val="-16"/>
          <w:w w:val="90"/>
        </w:rPr>
        <w:t xml:space="preserve"> </w:t>
      </w:r>
      <w:r w:rsidR="00C66A8C">
        <w:rPr>
          <w:spacing w:val="-3"/>
          <w:w w:val="90"/>
        </w:rPr>
        <w:t>Analyse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9"/>
          <w:w w:val="90"/>
        </w:rPr>
        <w:t xml:space="preserve"> </w:t>
      </w:r>
      <w:r w:rsidR="00C66A8C">
        <w:rPr>
          <w:spacing w:val="-5"/>
          <w:w w:val="90"/>
        </w:rPr>
        <w:t>Bewertung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0"/>
          <w:w w:val="90"/>
        </w:rPr>
        <w:t xml:space="preserve"> </w:t>
      </w:r>
      <w:r w:rsidR="00C66A8C">
        <w:rPr>
          <w:spacing w:val="-3"/>
          <w:w w:val="90"/>
        </w:rPr>
        <w:t>Methoden</w:t>
      </w:r>
      <w:r w:rsidR="00C66A8C">
        <w:rPr>
          <w:spacing w:val="-21"/>
          <w:w w:val="90"/>
        </w:rPr>
        <w:t xml:space="preserve"> </w:t>
      </w:r>
      <w:r w:rsidR="00C66A8C">
        <w:rPr>
          <w:spacing w:val="-3"/>
          <w:w w:val="90"/>
        </w:rPr>
        <w:t>wie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SRUM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–</w:t>
      </w:r>
      <w:r w:rsidR="00C66A8C">
        <w:rPr>
          <w:spacing w:val="-21"/>
          <w:w w:val="90"/>
        </w:rPr>
        <w:t xml:space="preserve"> </w:t>
      </w:r>
      <w:r w:rsidR="00C66A8C">
        <w:rPr>
          <w:spacing w:val="-6"/>
          <w:w w:val="90"/>
        </w:rPr>
        <w:t>Agiles</w:t>
      </w:r>
      <w:r w:rsidR="00C66A8C">
        <w:rPr>
          <w:spacing w:val="-8"/>
          <w:w w:val="90"/>
        </w:rPr>
        <w:t xml:space="preserve"> </w:t>
      </w:r>
      <w:r w:rsidR="00C66A8C">
        <w:rPr>
          <w:spacing w:val="-3"/>
          <w:w w:val="90"/>
        </w:rPr>
        <w:t xml:space="preserve">PM, </w:t>
      </w:r>
      <w:r w:rsidR="00C66A8C">
        <w:t xml:space="preserve">Six </w:t>
      </w:r>
      <w:r w:rsidR="00C66A8C">
        <w:rPr>
          <w:spacing w:val="-4"/>
        </w:rPr>
        <w:t>Sigma</w:t>
      </w:r>
      <w:r w:rsidR="00C66A8C">
        <w:rPr>
          <w:spacing w:val="-49"/>
        </w:rPr>
        <w:t xml:space="preserve"> </w:t>
      </w:r>
      <w:r w:rsidR="00C66A8C">
        <w:rPr>
          <w:spacing w:val="-3"/>
        </w:rPr>
        <w:t>u.a.</w:t>
      </w:r>
    </w:p>
    <w:p w14:paraId="3BB6BF15" w14:textId="77777777" w:rsidR="00CE237B" w:rsidRDefault="003B3734">
      <w:pPr>
        <w:pStyle w:val="Textkrper"/>
        <w:spacing w:before="2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00000B0" wp14:editId="1B272300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52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91 4232"/>
                            <a:gd name="T113" fmla="*/ T112 w 61"/>
                            <a:gd name="T114" fmla="+- 0 135 98"/>
                            <a:gd name="T115" fmla="*/ 135 h 61"/>
                            <a:gd name="T116" fmla="+- 0 4290 4232"/>
                            <a:gd name="T117" fmla="*/ T116 w 61"/>
                            <a:gd name="T118" fmla="+- 0 139 98"/>
                            <a:gd name="T119" fmla="*/ 139 h 61"/>
                            <a:gd name="T120" fmla="+- 0 4288 4232"/>
                            <a:gd name="T121" fmla="*/ T120 w 61"/>
                            <a:gd name="T122" fmla="+- 0 143 98"/>
                            <a:gd name="T123" fmla="*/ 143 h 61"/>
                            <a:gd name="T124" fmla="+- 0 4286 4232"/>
                            <a:gd name="T125" fmla="*/ T124 w 61"/>
                            <a:gd name="T126" fmla="+- 0 146 98"/>
                            <a:gd name="T127" fmla="*/ 146 h 61"/>
                            <a:gd name="T128" fmla="+- 0 4283 4232"/>
                            <a:gd name="T129" fmla="*/ T128 w 61"/>
                            <a:gd name="T130" fmla="+- 0 149 98"/>
                            <a:gd name="T131" fmla="*/ 149 h 61"/>
                            <a:gd name="T132" fmla="+- 0 4280 4232"/>
                            <a:gd name="T133" fmla="*/ T132 w 61"/>
                            <a:gd name="T134" fmla="+- 0 152 98"/>
                            <a:gd name="T135" fmla="*/ 152 h 61"/>
                            <a:gd name="T136" fmla="+- 0 4277 4232"/>
                            <a:gd name="T137" fmla="*/ T136 w 61"/>
                            <a:gd name="T138" fmla="+- 0 154 98"/>
                            <a:gd name="T139" fmla="*/ 154 h 61"/>
                            <a:gd name="T140" fmla="+- 0 4270 4232"/>
                            <a:gd name="T141" fmla="*/ T140 w 61"/>
                            <a:gd name="T142" fmla="+- 0 157 98"/>
                            <a:gd name="T143" fmla="*/ 157 h 61"/>
                            <a:gd name="T144" fmla="+- 0 4266 4232"/>
                            <a:gd name="T145" fmla="*/ T144 w 61"/>
                            <a:gd name="T146" fmla="+- 0 158 98"/>
                            <a:gd name="T147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0323F" id="Freeform 188" o:spid="_x0000_s1026" style="position:absolute;margin-left:211.6pt;margin-top:4.9pt;width:3.05pt;height:3.05pt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7465,85725;36830,88265;35560,90805;34290,92710;32385,94615;30480,96520;28575,97790;24130,99695;21590,10033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5"/>
        </w:rPr>
        <w:t>Abschlusstraining &amp; Examen</w:t>
      </w:r>
    </w:p>
    <w:p w14:paraId="6CCD665D" w14:textId="77777777" w:rsidR="00CE237B" w:rsidRDefault="00CE237B">
      <w:pPr>
        <w:pStyle w:val="Textkrper"/>
        <w:rPr>
          <w:sz w:val="22"/>
        </w:rPr>
      </w:pPr>
    </w:p>
    <w:p w14:paraId="1EDCE08B" w14:textId="77777777" w:rsidR="00CE237B" w:rsidRDefault="00CE237B">
      <w:pPr>
        <w:pStyle w:val="Textkrper"/>
        <w:rPr>
          <w:sz w:val="22"/>
        </w:rPr>
      </w:pPr>
    </w:p>
    <w:p w14:paraId="1A9EF78F" w14:textId="77777777" w:rsidR="00CE237B" w:rsidRDefault="00C66A8C">
      <w:pPr>
        <w:pStyle w:val="Textkrper"/>
        <w:spacing w:before="186"/>
        <w:ind w:left="2916"/>
      </w:pPr>
      <w:r>
        <w:t>Involvierte Systeme und Entwicklungsumgebung:</w:t>
      </w:r>
    </w:p>
    <w:p w14:paraId="5F8BF23A" w14:textId="77777777" w:rsidR="00CE237B" w:rsidRDefault="00C66A8C">
      <w:pPr>
        <w:pStyle w:val="Textkrper"/>
        <w:spacing w:before="82" w:line="324" w:lineRule="auto"/>
        <w:ind w:left="2916" w:right="774"/>
      </w:pPr>
      <w:r>
        <w:rPr>
          <w:spacing w:val="-3"/>
          <w:w w:val="90"/>
        </w:rPr>
        <w:t>MS-Oﬃce,</w:t>
      </w:r>
      <w:r>
        <w:rPr>
          <w:spacing w:val="-19"/>
          <w:w w:val="90"/>
        </w:rPr>
        <w:t xml:space="preserve"> </w:t>
      </w:r>
      <w:r>
        <w:rPr>
          <w:w w:val="90"/>
        </w:rPr>
        <w:t>Aris,</w:t>
      </w:r>
      <w:r>
        <w:rPr>
          <w:spacing w:val="-19"/>
          <w:w w:val="90"/>
        </w:rPr>
        <w:t xml:space="preserve"> </w:t>
      </w:r>
      <w:r>
        <w:rPr>
          <w:w w:val="90"/>
        </w:rPr>
        <w:t>Project,</w:t>
      </w:r>
      <w:r>
        <w:rPr>
          <w:spacing w:val="-18"/>
          <w:w w:val="90"/>
        </w:rPr>
        <w:t xml:space="preserve"> </w:t>
      </w:r>
      <w:r>
        <w:rPr>
          <w:spacing w:val="-5"/>
          <w:w w:val="90"/>
        </w:rPr>
        <w:t>Excel,</w:t>
      </w:r>
      <w:r>
        <w:rPr>
          <w:spacing w:val="-19"/>
          <w:w w:val="90"/>
        </w:rPr>
        <w:t xml:space="preserve"> </w:t>
      </w:r>
      <w:r>
        <w:rPr>
          <w:w w:val="90"/>
        </w:rPr>
        <w:t>PowerPoint,</w:t>
      </w:r>
      <w:r>
        <w:rPr>
          <w:spacing w:val="-18"/>
          <w:w w:val="90"/>
        </w:rPr>
        <w:t xml:space="preserve"> </w:t>
      </w:r>
      <w:r>
        <w:rPr>
          <w:w w:val="90"/>
        </w:rPr>
        <w:t>Visio,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und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zahlreiche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 xml:space="preserve">PM, </w:t>
      </w:r>
      <w:r>
        <w:rPr>
          <w:spacing w:val="-4"/>
        </w:rPr>
        <w:t xml:space="preserve">Planungs- </w:t>
      </w:r>
      <w:r>
        <w:rPr>
          <w:spacing w:val="-6"/>
        </w:rPr>
        <w:t>und</w:t>
      </w:r>
      <w:r>
        <w:rPr>
          <w:spacing w:val="-36"/>
        </w:rPr>
        <w:t xml:space="preserve"> </w:t>
      </w:r>
      <w:r>
        <w:rPr>
          <w:spacing w:val="-5"/>
        </w:rPr>
        <w:t>Entwicklungstools</w:t>
      </w:r>
    </w:p>
    <w:p w14:paraId="16D88DA3" w14:textId="77777777" w:rsidR="00CE237B" w:rsidRDefault="00CE237B">
      <w:pPr>
        <w:spacing w:line="324" w:lineRule="auto"/>
        <w:sectPr w:rsidR="00CE237B">
          <w:type w:val="continuous"/>
          <w:pgSz w:w="11900" w:h="16840"/>
          <w:pgMar w:top="0" w:right="1020" w:bottom="500" w:left="1300" w:header="720" w:footer="720" w:gutter="0"/>
          <w:cols w:space="720"/>
        </w:sectPr>
      </w:pPr>
    </w:p>
    <w:p w14:paraId="0CBE75A4" w14:textId="77777777" w:rsidR="00CE237B" w:rsidRDefault="00CE237B">
      <w:pPr>
        <w:pStyle w:val="Textkrper"/>
        <w:spacing w:before="4"/>
        <w:rPr>
          <w:sz w:val="25"/>
        </w:rPr>
      </w:pPr>
    </w:p>
    <w:p w14:paraId="01B3DCBD" w14:textId="77777777" w:rsidR="00CE237B" w:rsidRDefault="00C66A8C">
      <w:pPr>
        <w:pStyle w:val="Textkrper"/>
        <w:spacing w:before="106"/>
        <w:ind w:left="2916"/>
      </w:pPr>
      <w:r>
        <w:t>Branche: Unternehmensberatung, Zürich</w:t>
      </w:r>
    </w:p>
    <w:p w14:paraId="6C27EF10" w14:textId="77777777" w:rsidR="00CE237B" w:rsidRDefault="00CE237B">
      <w:pPr>
        <w:pStyle w:val="Textkrper"/>
        <w:rPr>
          <w:sz w:val="22"/>
        </w:rPr>
      </w:pPr>
    </w:p>
    <w:p w14:paraId="530B1FB1" w14:textId="77777777" w:rsidR="00CE237B" w:rsidRDefault="00C66A8C">
      <w:pPr>
        <w:pStyle w:val="Textkrper"/>
        <w:spacing w:before="142" w:line="324" w:lineRule="auto"/>
        <w:ind w:left="2916"/>
      </w:pPr>
      <w:r>
        <w:rPr>
          <w:spacing w:val="-4"/>
          <w:w w:val="90"/>
        </w:rPr>
        <w:t xml:space="preserve">Projektinhalte: </w:t>
      </w:r>
      <w:r>
        <w:rPr>
          <w:spacing w:val="-3"/>
          <w:w w:val="90"/>
        </w:rPr>
        <w:t xml:space="preserve">Certiﬁed </w:t>
      </w:r>
      <w:r>
        <w:rPr>
          <w:w w:val="90"/>
        </w:rPr>
        <w:t xml:space="preserve">Professional for </w:t>
      </w:r>
      <w:r>
        <w:rPr>
          <w:spacing w:val="-4"/>
          <w:w w:val="90"/>
        </w:rPr>
        <w:t xml:space="preserve">Requirements </w:t>
      </w:r>
      <w:r>
        <w:rPr>
          <w:spacing w:val="-6"/>
          <w:w w:val="90"/>
        </w:rPr>
        <w:t xml:space="preserve">Engineering </w:t>
      </w:r>
      <w:r>
        <w:rPr>
          <w:spacing w:val="-3"/>
          <w:w w:val="90"/>
        </w:rPr>
        <w:t xml:space="preserve">(CPRE) </w:t>
      </w:r>
      <w:r>
        <w:t xml:space="preserve">by </w:t>
      </w:r>
      <w:r>
        <w:rPr>
          <w:spacing w:val="-4"/>
        </w:rPr>
        <w:t>IREB</w:t>
      </w:r>
    </w:p>
    <w:p w14:paraId="6CCBA2D6" w14:textId="77777777" w:rsidR="00CE237B" w:rsidRDefault="00CE237B">
      <w:pPr>
        <w:pStyle w:val="Textkrper"/>
        <w:spacing w:before="2"/>
        <w:rPr>
          <w:sz w:val="27"/>
        </w:rPr>
      </w:pPr>
    </w:p>
    <w:p w14:paraId="5B32EE44" w14:textId="77777777" w:rsidR="00CE237B" w:rsidRDefault="003B3734">
      <w:pPr>
        <w:pStyle w:val="Listenabsatz"/>
        <w:numPr>
          <w:ilvl w:val="2"/>
          <w:numId w:val="3"/>
        </w:numPr>
        <w:tabs>
          <w:tab w:val="left" w:pos="3112"/>
        </w:tabs>
        <w:spacing w:line="309" w:lineRule="auto"/>
        <w:ind w:right="3874" w:hanging="2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7768048" wp14:editId="28242426">
                <wp:simplePos x="0" y="0"/>
                <wp:positionH relativeFrom="page">
                  <wp:posOffset>2687320</wp:posOffset>
                </wp:positionH>
                <wp:positionV relativeFrom="paragraph">
                  <wp:posOffset>251460</wp:posOffset>
                </wp:positionV>
                <wp:extent cx="38735" cy="38735"/>
                <wp:effectExtent l="0" t="0" r="0" b="0"/>
                <wp:wrapNone/>
                <wp:docPr id="453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56 396"/>
                            <a:gd name="T3" fmla="*/ 456 h 61"/>
                            <a:gd name="T4" fmla="+- 0 4258 4232"/>
                            <a:gd name="T5" fmla="*/ T4 w 61"/>
                            <a:gd name="T6" fmla="+- 0 456 396"/>
                            <a:gd name="T7" fmla="*/ 456 h 61"/>
                            <a:gd name="T8" fmla="+- 0 4254 4232"/>
                            <a:gd name="T9" fmla="*/ T8 w 61"/>
                            <a:gd name="T10" fmla="+- 0 455 396"/>
                            <a:gd name="T11" fmla="*/ 455 h 61"/>
                            <a:gd name="T12" fmla="+- 0 4247 4232"/>
                            <a:gd name="T13" fmla="*/ T12 w 61"/>
                            <a:gd name="T14" fmla="+- 0 452 396"/>
                            <a:gd name="T15" fmla="*/ 452 h 61"/>
                            <a:gd name="T16" fmla="+- 0 4243 4232"/>
                            <a:gd name="T17" fmla="*/ T16 w 61"/>
                            <a:gd name="T18" fmla="+- 0 450 396"/>
                            <a:gd name="T19" fmla="*/ 450 h 61"/>
                            <a:gd name="T20" fmla="+- 0 4241 4232"/>
                            <a:gd name="T21" fmla="*/ T20 w 61"/>
                            <a:gd name="T22" fmla="+- 0 447 396"/>
                            <a:gd name="T23" fmla="*/ 447 h 61"/>
                            <a:gd name="T24" fmla="+- 0 4238 4232"/>
                            <a:gd name="T25" fmla="*/ T24 w 61"/>
                            <a:gd name="T26" fmla="+- 0 444 396"/>
                            <a:gd name="T27" fmla="*/ 444 h 61"/>
                            <a:gd name="T28" fmla="+- 0 4236 4232"/>
                            <a:gd name="T29" fmla="*/ T28 w 61"/>
                            <a:gd name="T30" fmla="+- 0 441 396"/>
                            <a:gd name="T31" fmla="*/ 441 h 61"/>
                            <a:gd name="T32" fmla="+- 0 4234 4232"/>
                            <a:gd name="T33" fmla="*/ T32 w 61"/>
                            <a:gd name="T34" fmla="+- 0 437 396"/>
                            <a:gd name="T35" fmla="*/ 437 h 61"/>
                            <a:gd name="T36" fmla="+- 0 4233 4232"/>
                            <a:gd name="T37" fmla="*/ T36 w 61"/>
                            <a:gd name="T38" fmla="+- 0 434 396"/>
                            <a:gd name="T39" fmla="*/ 434 h 61"/>
                            <a:gd name="T40" fmla="+- 0 4232 4232"/>
                            <a:gd name="T41" fmla="*/ T40 w 61"/>
                            <a:gd name="T42" fmla="+- 0 430 396"/>
                            <a:gd name="T43" fmla="*/ 430 h 61"/>
                            <a:gd name="T44" fmla="+- 0 4232 4232"/>
                            <a:gd name="T45" fmla="*/ T44 w 61"/>
                            <a:gd name="T46" fmla="+- 0 422 396"/>
                            <a:gd name="T47" fmla="*/ 422 h 61"/>
                            <a:gd name="T48" fmla="+- 0 4241 4232"/>
                            <a:gd name="T49" fmla="*/ T48 w 61"/>
                            <a:gd name="T50" fmla="+- 0 405 396"/>
                            <a:gd name="T51" fmla="*/ 405 h 61"/>
                            <a:gd name="T52" fmla="+- 0 4243 4232"/>
                            <a:gd name="T53" fmla="*/ T52 w 61"/>
                            <a:gd name="T54" fmla="+- 0 402 396"/>
                            <a:gd name="T55" fmla="*/ 402 h 61"/>
                            <a:gd name="T56" fmla="+- 0 4247 4232"/>
                            <a:gd name="T57" fmla="*/ T56 w 61"/>
                            <a:gd name="T58" fmla="+- 0 399 396"/>
                            <a:gd name="T59" fmla="*/ 399 h 61"/>
                            <a:gd name="T60" fmla="+- 0 4254 4232"/>
                            <a:gd name="T61" fmla="*/ T60 w 61"/>
                            <a:gd name="T62" fmla="+- 0 396 396"/>
                            <a:gd name="T63" fmla="*/ 396 h 61"/>
                            <a:gd name="T64" fmla="+- 0 4258 4232"/>
                            <a:gd name="T65" fmla="*/ T64 w 61"/>
                            <a:gd name="T66" fmla="+- 0 396 396"/>
                            <a:gd name="T67" fmla="*/ 396 h 61"/>
                            <a:gd name="T68" fmla="+- 0 4266 4232"/>
                            <a:gd name="T69" fmla="*/ T68 w 61"/>
                            <a:gd name="T70" fmla="+- 0 396 396"/>
                            <a:gd name="T71" fmla="*/ 396 h 61"/>
                            <a:gd name="T72" fmla="+- 0 4270 4232"/>
                            <a:gd name="T73" fmla="*/ T72 w 61"/>
                            <a:gd name="T74" fmla="+- 0 396 396"/>
                            <a:gd name="T75" fmla="*/ 396 h 61"/>
                            <a:gd name="T76" fmla="+- 0 4277 4232"/>
                            <a:gd name="T77" fmla="*/ T76 w 61"/>
                            <a:gd name="T78" fmla="+- 0 399 396"/>
                            <a:gd name="T79" fmla="*/ 399 h 61"/>
                            <a:gd name="T80" fmla="+- 0 4280 4232"/>
                            <a:gd name="T81" fmla="*/ T80 w 61"/>
                            <a:gd name="T82" fmla="+- 0 402 396"/>
                            <a:gd name="T83" fmla="*/ 402 h 61"/>
                            <a:gd name="T84" fmla="+- 0 4283 4232"/>
                            <a:gd name="T85" fmla="*/ T84 w 61"/>
                            <a:gd name="T86" fmla="+- 0 405 396"/>
                            <a:gd name="T87" fmla="*/ 405 h 61"/>
                            <a:gd name="T88" fmla="+- 0 4286 4232"/>
                            <a:gd name="T89" fmla="*/ T88 w 61"/>
                            <a:gd name="T90" fmla="+- 0 407 396"/>
                            <a:gd name="T91" fmla="*/ 407 h 61"/>
                            <a:gd name="T92" fmla="+- 0 4288 4232"/>
                            <a:gd name="T93" fmla="*/ T92 w 61"/>
                            <a:gd name="T94" fmla="+- 0 411 396"/>
                            <a:gd name="T95" fmla="*/ 411 h 61"/>
                            <a:gd name="T96" fmla="+- 0 4290 4232"/>
                            <a:gd name="T97" fmla="*/ T96 w 61"/>
                            <a:gd name="T98" fmla="+- 0 414 396"/>
                            <a:gd name="T99" fmla="*/ 414 h 61"/>
                            <a:gd name="T100" fmla="+- 0 4291 4232"/>
                            <a:gd name="T101" fmla="*/ T100 w 61"/>
                            <a:gd name="T102" fmla="+- 0 418 396"/>
                            <a:gd name="T103" fmla="*/ 418 h 61"/>
                            <a:gd name="T104" fmla="+- 0 4292 4232"/>
                            <a:gd name="T105" fmla="*/ T104 w 61"/>
                            <a:gd name="T106" fmla="+- 0 422 396"/>
                            <a:gd name="T107" fmla="*/ 422 h 61"/>
                            <a:gd name="T108" fmla="+- 0 4292 4232"/>
                            <a:gd name="T109" fmla="*/ T108 w 61"/>
                            <a:gd name="T110" fmla="+- 0 430 396"/>
                            <a:gd name="T111" fmla="*/ 430 h 61"/>
                            <a:gd name="T112" fmla="+- 0 4291 4232"/>
                            <a:gd name="T113" fmla="*/ T112 w 61"/>
                            <a:gd name="T114" fmla="+- 0 434 396"/>
                            <a:gd name="T115" fmla="*/ 434 h 61"/>
                            <a:gd name="T116" fmla="+- 0 4290 4232"/>
                            <a:gd name="T117" fmla="*/ T116 w 61"/>
                            <a:gd name="T118" fmla="+- 0 437 396"/>
                            <a:gd name="T119" fmla="*/ 437 h 61"/>
                            <a:gd name="T120" fmla="+- 0 4288 4232"/>
                            <a:gd name="T121" fmla="*/ T120 w 61"/>
                            <a:gd name="T122" fmla="+- 0 441 396"/>
                            <a:gd name="T123" fmla="*/ 441 h 61"/>
                            <a:gd name="T124" fmla="+- 0 4286 4232"/>
                            <a:gd name="T125" fmla="*/ T124 w 61"/>
                            <a:gd name="T126" fmla="+- 0 444 396"/>
                            <a:gd name="T127" fmla="*/ 444 h 61"/>
                            <a:gd name="T128" fmla="+- 0 4283 4232"/>
                            <a:gd name="T129" fmla="*/ T128 w 61"/>
                            <a:gd name="T130" fmla="+- 0 447 396"/>
                            <a:gd name="T131" fmla="*/ 447 h 61"/>
                            <a:gd name="T132" fmla="+- 0 4280 4232"/>
                            <a:gd name="T133" fmla="*/ T132 w 61"/>
                            <a:gd name="T134" fmla="+- 0 450 396"/>
                            <a:gd name="T135" fmla="*/ 450 h 61"/>
                            <a:gd name="T136" fmla="+- 0 4277 4232"/>
                            <a:gd name="T137" fmla="*/ T136 w 61"/>
                            <a:gd name="T138" fmla="+- 0 452 396"/>
                            <a:gd name="T139" fmla="*/ 452 h 61"/>
                            <a:gd name="T140" fmla="+- 0 4270 4232"/>
                            <a:gd name="T141" fmla="*/ T140 w 61"/>
                            <a:gd name="T142" fmla="+- 0 455 396"/>
                            <a:gd name="T143" fmla="*/ 455 h 61"/>
                            <a:gd name="T144" fmla="+- 0 4266 4232"/>
                            <a:gd name="T145" fmla="*/ T144 w 61"/>
                            <a:gd name="T146" fmla="+- 0 456 396"/>
                            <a:gd name="T147" fmla="*/ 4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CBDBB" id="Freeform 187" o:spid="_x0000_s1026" style="position:absolute;margin-left:211.6pt;margin-top:19.8pt;width:3.05pt;height:3.0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9560;16510,289560;13970,288925;9525,287020;6985,285750;5715,283845;3810,281940;2540,280035;1270,277495;635,275590;0,273050;0,267970;5715,257175;6985,255270;9525,253365;13970,251460;16510,251460;21590,251460;24130,251460;28575,253365;30480,255270;32385,257175;34290,258445;35560,260985;36830,262890;37465,265430;38100,267970;38100,273050;37465,275590;36830,277495;35560,280035;34290,281940;32385,283845;30480,285750;28575,287020;24130,288925;21590,28956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  <w:sz w:val="20"/>
        </w:rPr>
        <w:t xml:space="preserve">Introduction </w:t>
      </w:r>
      <w:r w:rsidR="00C66A8C">
        <w:rPr>
          <w:spacing w:val="-2"/>
          <w:w w:val="90"/>
          <w:sz w:val="20"/>
        </w:rPr>
        <w:t>and</w:t>
      </w:r>
      <w:r w:rsidR="00C66A8C">
        <w:rPr>
          <w:spacing w:val="-27"/>
          <w:w w:val="90"/>
          <w:sz w:val="20"/>
        </w:rPr>
        <w:t xml:space="preserve"> </w:t>
      </w:r>
      <w:r w:rsidR="00C66A8C">
        <w:rPr>
          <w:w w:val="90"/>
          <w:sz w:val="20"/>
        </w:rPr>
        <w:t xml:space="preserve">Foundations </w:t>
      </w:r>
      <w:r w:rsidR="00C66A8C">
        <w:rPr>
          <w:spacing w:val="-3"/>
          <w:sz w:val="20"/>
        </w:rPr>
        <w:t>Introduction</w:t>
      </w:r>
    </w:p>
    <w:p w14:paraId="4BEB90BA" w14:textId="77777777" w:rsidR="00CE237B" w:rsidRDefault="003B3734">
      <w:pPr>
        <w:pStyle w:val="Textkrper"/>
        <w:spacing w:line="217" w:lineRule="exact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D8B7F0E" wp14:editId="3B95E6DF">
                <wp:simplePos x="0" y="0"/>
                <wp:positionH relativeFrom="page">
                  <wp:posOffset>2687320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454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0 80"/>
                            <a:gd name="T3" fmla="*/ 140 h 61"/>
                            <a:gd name="T4" fmla="+- 0 4258 4232"/>
                            <a:gd name="T5" fmla="*/ T4 w 61"/>
                            <a:gd name="T6" fmla="+- 0 140 80"/>
                            <a:gd name="T7" fmla="*/ 140 h 61"/>
                            <a:gd name="T8" fmla="+- 0 4254 4232"/>
                            <a:gd name="T9" fmla="*/ T8 w 61"/>
                            <a:gd name="T10" fmla="+- 0 139 80"/>
                            <a:gd name="T11" fmla="*/ 139 h 61"/>
                            <a:gd name="T12" fmla="+- 0 4247 4232"/>
                            <a:gd name="T13" fmla="*/ T12 w 61"/>
                            <a:gd name="T14" fmla="+- 0 136 80"/>
                            <a:gd name="T15" fmla="*/ 136 h 61"/>
                            <a:gd name="T16" fmla="+- 0 4243 4232"/>
                            <a:gd name="T17" fmla="*/ T16 w 61"/>
                            <a:gd name="T18" fmla="+- 0 134 80"/>
                            <a:gd name="T19" fmla="*/ 134 h 61"/>
                            <a:gd name="T20" fmla="+- 0 4241 4232"/>
                            <a:gd name="T21" fmla="*/ T20 w 61"/>
                            <a:gd name="T22" fmla="+- 0 131 80"/>
                            <a:gd name="T23" fmla="*/ 131 h 61"/>
                            <a:gd name="T24" fmla="+- 0 4238 4232"/>
                            <a:gd name="T25" fmla="*/ T24 w 61"/>
                            <a:gd name="T26" fmla="+- 0 129 80"/>
                            <a:gd name="T27" fmla="*/ 129 h 61"/>
                            <a:gd name="T28" fmla="+- 0 4236 4232"/>
                            <a:gd name="T29" fmla="*/ T28 w 61"/>
                            <a:gd name="T30" fmla="+- 0 125 80"/>
                            <a:gd name="T31" fmla="*/ 125 h 61"/>
                            <a:gd name="T32" fmla="+- 0 4234 4232"/>
                            <a:gd name="T33" fmla="*/ T32 w 61"/>
                            <a:gd name="T34" fmla="+- 0 122 80"/>
                            <a:gd name="T35" fmla="*/ 122 h 61"/>
                            <a:gd name="T36" fmla="+- 0 4233 4232"/>
                            <a:gd name="T37" fmla="*/ T36 w 61"/>
                            <a:gd name="T38" fmla="+- 0 118 80"/>
                            <a:gd name="T39" fmla="*/ 118 h 61"/>
                            <a:gd name="T40" fmla="+- 0 4232 4232"/>
                            <a:gd name="T41" fmla="*/ T40 w 61"/>
                            <a:gd name="T42" fmla="+- 0 114 80"/>
                            <a:gd name="T43" fmla="*/ 114 h 61"/>
                            <a:gd name="T44" fmla="+- 0 4232 4232"/>
                            <a:gd name="T45" fmla="*/ T44 w 61"/>
                            <a:gd name="T46" fmla="+- 0 106 80"/>
                            <a:gd name="T47" fmla="*/ 106 h 61"/>
                            <a:gd name="T48" fmla="+- 0 4241 4232"/>
                            <a:gd name="T49" fmla="*/ T48 w 61"/>
                            <a:gd name="T50" fmla="+- 0 89 80"/>
                            <a:gd name="T51" fmla="*/ 89 h 61"/>
                            <a:gd name="T52" fmla="+- 0 4243 4232"/>
                            <a:gd name="T53" fmla="*/ T52 w 61"/>
                            <a:gd name="T54" fmla="+- 0 86 80"/>
                            <a:gd name="T55" fmla="*/ 86 h 61"/>
                            <a:gd name="T56" fmla="+- 0 4247 4232"/>
                            <a:gd name="T57" fmla="*/ T56 w 61"/>
                            <a:gd name="T58" fmla="+- 0 84 80"/>
                            <a:gd name="T59" fmla="*/ 84 h 61"/>
                            <a:gd name="T60" fmla="+- 0 4254 4232"/>
                            <a:gd name="T61" fmla="*/ T60 w 61"/>
                            <a:gd name="T62" fmla="+- 0 81 80"/>
                            <a:gd name="T63" fmla="*/ 81 h 61"/>
                            <a:gd name="T64" fmla="+- 0 4258 4232"/>
                            <a:gd name="T65" fmla="*/ T64 w 61"/>
                            <a:gd name="T66" fmla="+- 0 80 80"/>
                            <a:gd name="T67" fmla="*/ 80 h 61"/>
                            <a:gd name="T68" fmla="+- 0 4266 4232"/>
                            <a:gd name="T69" fmla="*/ T68 w 61"/>
                            <a:gd name="T70" fmla="+- 0 80 80"/>
                            <a:gd name="T71" fmla="*/ 80 h 61"/>
                            <a:gd name="T72" fmla="+- 0 4270 4232"/>
                            <a:gd name="T73" fmla="*/ T72 w 61"/>
                            <a:gd name="T74" fmla="+- 0 81 80"/>
                            <a:gd name="T75" fmla="*/ 81 h 61"/>
                            <a:gd name="T76" fmla="+- 0 4277 4232"/>
                            <a:gd name="T77" fmla="*/ T76 w 61"/>
                            <a:gd name="T78" fmla="+- 0 84 80"/>
                            <a:gd name="T79" fmla="*/ 84 h 61"/>
                            <a:gd name="T80" fmla="+- 0 4280 4232"/>
                            <a:gd name="T81" fmla="*/ T80 w 61"/>
                            <a:gd name="T82" fmla="+- 0 86 80"/>
                            <a:gd name="T83" fmla="*/ 86 h 61"/>
                            <a:gd name="T84" fmla="+- 0 4283 4232"/>
                            <a:gd name="T85" fmla="*/ T84 w 61"/>
                            <a:gd name="T86" fmla="+- 0 89 80"/>
                            <a:gd name="T87" fmla="*/ 89 h 61"/>
                            <a:gd name="T88" fmla="+- 0 4286 4232"/>
                            <a:gd name="T89" fmla="*/ T88 w 61"/>
                            <a:gd name="T90" fmla="+- 0 92 80"/>
                            <a:gd name="T91" fmla="*/ 92 h 61"/>
                            <a:gd name="T92" fmla="+- 0 4288 4232"/>
                            <a:gd name="T93" fmla="*/ T92 w 61"/>
                            <a:gd name="T94" fmla="+- 0 95 80"/>
                            <a:gd name="T95" fmla="*/ 95 h 61"/>
                            <a:gd name="T96" fmla="+- 0 4290 4232"/>
                            <a:gd name="T97" fmla="*/ T96 w 61"/>
                            <a:gd name="T98" fmla="+- 0 99 80"/>
                            <a:gd name="T99" fmla="*/ 99 h 61"/>
                            <a:gd name="T100" fmla="+- 0 4291 4232"/>
                            <a:gd name="T101" fmla="*/ T100 w 61"/>
                            <a:gd name="T102" fmla="+- 0 102 80"/>
                            <a:gd name="T103" fmla="*/ 102 h 61"/>
                            <a:gd name="T104" fmla="+- 0 4292 4232"/>
                            <a:gd name="T105" fmla="*/ T104 w 61"/>
                            <a:gd name="T106" fmla="+- 0 106 80"/>
                            <a:gd name="T107" fmla="*/ 106 h 61"/>
                            <a:gd name="T108" fmla="+- 0 4292 4232"/>
                            <a:gd name="T109" fmla="*/ T108 w 61"/>
                            <a:gd name="T110" fmla="+- 0 114 80"/>
                            <a:gd name="T111" fmla="*/ 114 h 61"/>
                            <a:gd name="T112" fmla="+- 0 4291 4232"/>
                            <a:gd name="T113" fmla="*/ T112 w 61"/>
                            <a:gd name="T114" fmla="+- 0 118 80"/>
                            <a:gd name="T115" fmla="*/ 118 h 61"/>
                            <a:gd name="T116" fmla="+- 0 4290 4232"/>
                            <a:gd name="T117" fmla="*/ T116 w 61"/>
                            <a:gd name="T118" fmla="+- 0 122 80"/>
                            <a:gd name="T119" fmla="*/ 122 h 61"/>
                            <a:gd name="T120" fmla="+- 0 4288 4232"/>
                            <a:gd name="T121" fmla="*/ T120 w 61"/>
                            <a:gd name="T122" fmla="+- 0 125 80"/>
                            <a:gd name="T123" fmla="*/ 125 h 61"/>
                            <a:gd name="T124" fmla="+- 0 4286 4232"/>
                            <a:gd name="T125" fmla="*/ T124 w 61"/>
                            <a:gd name="T126" fmla="+- 0 129 80"/>
                            <a:gd name="T127" fmla="*/ 129 h 61"/>
                            <a:gd name="T128" fmla="+- 0 4283 4232"/>
                            <a:gd name="T129" fmla="*/ T128 w 61"/>
                            <a:gd name="T130" fmla="+- 0 131 80"/>
                            <a:gd name="T131" fmla="*/ 131 h 61"/>
                            <a:gd name="T132" fmla="+- 0 4280 4232"/>
                            <a:gd name="T133" fmla="*/ T132 w 61"/>
                            <a:gd name="T134" fmla="+- 0 134 80"/>
                            <a:gd name="T135" fmla="*/ 134 h 61"/>
                            <a:gd name="T136" fmla="+- 0 4277 4232"/>
                            <a:gd name="T137" fmla="*/ T136 w 61"/>
                            <a:gd name="T138" fmla="+- 0 136 80"/>
                            <a:gd name="T139" fmla="*/ 136 h 61"/>
                            <a:gd name="T140" fmla="+- 0 4270 4232"/>
                            <a:gd name="T141" fmla="*/ T140 w 61"/>
                            <a:gd name="T142" fmla="+- 0 139 80"/>
                            <a:gd name="T143" fmla="*/ 139 h 61"/>
                            <a:gd name="T144" fmla="+- 0 4266 4232"/>
                            <a:gd name="T145" fmla="*/ T144 w 61"/>
                            <a:gd name="T146" fmla="+- 0 140 80"/>
                            <a:gd name="T147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9324A" id="Freeform 186" o:spid="_x0000_s1026" style="position:absolute;margin-left:211.6pt;margin-top:4pt;width:3.05pt;height:3.05pt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" path="m34,60r-8,l22,59,15,56,11,54,9,51,6,49,4,45,2,42,1,38,,34,,26,9,9,11,6,15,4,22,1,26,r8,l38,1r7,3l48,6r3,3l54,12r2,3l58,19r1,3l60,26r,8l59,38r-1,4l56,45r-2,4l51,51r-3,3l45,56r-7,3l34,60xe" fillcolor="black" stroked="f">
                <v:path arrowok="t" o:connecttype="custom" o:connectlocs="21590,88900;16510,88900;13970,88265;9525,86360;6985,85090;5715,83185;3810,81915;2540,79375;1270,77470;635,74930;0,72390;0,67310;5715,56515;6985,54610;9525,53340;13970,51435;16510,50800;21590,50800;24130,51435;28575,53340;30480,54610;32385,56515;34290,58420;35560,60325;36830,62865;37465,64770;38100,67310;38100,72390;37465,74930;36830,77470;35560,79375;34290,81915;32385,83185;30480,85090;28575,86360;24130,88265;21590,8890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Fundamentals of Communication Theory</w:t>
      </w:r>
    </w:p>
    <w:p w14:paraId="271C0A3C" w14:textId="77777777" w:rsidR="00CE237B" w:rsidRDefault="003B3734">
      <w:pPr>
        <w:pStyle w:val="Textkrper"/>
        <w:spacing w:before="52" w:line="292" w:lineRule="auto"/>
        <w:ind w:left="3156" w:right="26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0C6C7FE" wp14:editId="64F2F99E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55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41 4232"/>
                            <a:gd name="T49" fmla="*/ T48 w 61"/>
                            <a:gd name="T50" fmla="+- 0 156 148"/>
                            <a:gd name="T51" fmla="*/ 156 h 61"/>
                            <a:gd name="T52" fmla="+- 0 4243 4232"/>
                            <a:gd name="T53" fmla="*/ T52 w 61"/>
                            <a:gd name="T54" fmla="+- 0 154 148"/>
                            <a:gd name="T55" fmla="*/ 154 h 61"/>
                            <a:gd name="T56" fmla="+- 0 4247 4232"/>
                            <a:gd name="T57" fmla="*/ T56 w 61"/>
                            <a:gd name="T58" fmla="+- 0 151 148"/>
                            <a:gd name="T59" fmla="*/ 151 h 61"/>
                            <a:gd name="T60" fmla="+- 0 4254 4232"/>
                            <a:gd name="T61" fmla="*/ T60 w 61"/>
                            <a:gd name="T62" fmla="+- 0 148 148"/>
                            <a:gd name="T63" fmla="*/ 148 h 61"/>
                            <a:gd name="T64" fmla="+- 0 4258 4232"/>
                            <a:gd name="T65" fmla="*/ T64 w 61"/>
                            <a:gd name="T66" fmla="+- 0 148 148"/>
                            <a:gd name="T67" fmla="*/ 148 h 61"/>
                            <a:gd name="T68" fmla="+- 0 4266 4232"/>
                            <a:gd name="T69" fmla="*/ T68 w 61"/>
                            <a:gd name="T70" fmla="+- 0 148 148"/>
                            <a:gd name="T71" fmla="*/ 148 h 61"/>
                            <a:gd name="T72" fmla="+- 0 4270 4232"/>
                            <a:gd name="T73" fmla="*/ T72 w 61"/>
                            <a:gd name="T74" fmla="+- 0 148 148"/>
                            <a:gd name="T75" fmla="*/ 148 h 61"/>
                            <a:gd name="T76" fmla="+- 0 4277 4232"/>
                            <a:gd name="T77" fmla="*/ T76 w 61"/>
                            <a:gd name="T78" fmla="+- 0 151 148"/>
                            <a:gd name="T79" fmla="*/ 151 h 61"/>
                            <a:gd name="T80" fmla="+- 0 4280 4232"/>
                            <a:gd name="T81" fmla="*/ T80 w 61"/>
                            <a:gd name="T82" fmla="+- 0 154 148"/>
                            <a:gd name="T83" fmla="*/ 154 h 61"/>
                            <a:gd name="T84" fmla="+- 0 4283 4232"/>
                            <a:gd name="T85" fmla="*/ T84 w 61"/>
                            <a:gd name="T86" fmla="+- 0 156 148"/>
                            <a:gd name="T87" fmla="*/ 156 h 61"/>
                            <a:gd name="T88" fmla="+- 0 4286 4232"/>
                            <a:gd name="T89" fmla="*/ T88 w 61"/>
                            <a:gd name="T90" fmla="+- 0 159 148"/>
                            <a:gd name="T91" fmla="*/ 159 h 61"/>
                            <a:gd name="T92" fmla="+- 0 4288 4232"/>
                            <a:gd name="T93" fmla="*/ T92 w 61"/>
                            <a:gd name="T94" fmla="+- 0 162 148"/>
                            <a:gd name="T95" fmla="*/ 162 h 61"/>
                            <a:gd name="T96" fmla="+- 0 4290 4232"/>
                            <a:gd name="T97" fmla="*/ T96 w 61"/>
                            <a:gd name="T98" fmla="+- 0 166 148"/>
                            <a:gd name="T99" fmla="*/ 166 h 61"/>
                            <a:gd name="T100" fmla="+- 0 4291 4232"/>
                            <a:gd name="T101" fmla="*/ T100 w 61"/>
                            <a:gd name="T102" fmla="+- 0 170 148"/>
                            <a:gd name="T103" fmla="*/ 170 h 61"/>
                            <a:gd name="T104" fmla="+- 0 4292 4232"/>
                            <a:gd name="T105" fmla="*/ T104 w 61"/>
                            <a:gd name="T106" fmla="+- 0 174 148"/>
                            <a:gd name="T107" fmla="*/ 174 h 61"/>
                            <a:gd name="T108" fmla="+- 0 4292 4232"/>
                            <a:gd name="T109" fmla="*/ T108 w 61"/>
                            <a:gd name="T110" fmla="+- 0 182 148"/>
                            <a:gd name="T111" fmla="*/ 182 h 61"/>
                            <a:gd name="T112" fmla="+- 0 4291 4232"/>
                            <a:gd name="T113" fmla="*/ T112 w 61"/>
                            <a:gd name="T114" fmla="+- 0 185 148"/>
                            <a:gd name="T115" fmla="*/ 185 h 61"/>
                            <a:gd name="T116" fmla="+- 0 4290 4232"/>
                            <a:gd name="T117" fmla="*/ T116 w 61"/>
                            <a:gd name="T118" fmla="+- 0 189 148"/>
                            <a:gd name="T119" fmla="*/ 189 h 61"/>
                            <a:gd name="T120" fmla="+- 0 4288 4232"/>
                            <a:gd name="T121" fmla="*/ T120 w 61"/>
                            <a:gd name="T122" fmla="+- 0 193 148"/>
                            <a:gd name="T123" fmla="*/ 193 h 61"/>
                            <a:gd name="T124" fmla="+- 0 4286 4232"/>
                            <a:gd name="T125" fmla="*/ T124 w 61"/>
                            <a:gd name="T126" fmla="+- 0 196 148"/>
                            <a:gd name="T127" fmla="*/ 196 h 61"/>
                            <a:gd name="T128" fmla="+- 0 4283 4232"/>
                            <a:gd name="T129" fmla="*/ T128 w 61"/>
                            <a:gd name="T130" fmla="+- 0 199 148"/>
                            <a:gd name="T131" fmla="*/ 199 h 61"/>
                            <a:gd name="T132" fmla="+- 0 4280 4232"/>
                            <a:gd name="T133" fmla="*/ T132 w 61"/>
                            <a:gd name="T134" fmla="+- 0 202 148"/>
                            <a:gd name="T135" fmla="*/ 202 h 61"/>
                            <a:gd name="T136" fmla="+- 0 4277 4232"/>
                            <a:gd name="T137" fmla="*/ T136 w 61"/>
                            <a:gd name="T138" fmla="+- 0 204 148"/>
                            <a:gd name="T139" fmla="*/ 204 h 61"/>
                            <a:gd name="T140" fmla="+- 0 4270 4232"/>
                            <a:gd name="T141" fmla="*/ T140 w 61"/>
                            <a:gd name="T142" fmla="+- 0 207 148"/>
                            <a:gd name="T143" fmla="*/ 207 h 61"/>
                            <a:gd name="T144" fmla="+- 0 4266 4232"/>
                            <a:gd name="T145" fmla="*/ T144 w 61"/>
                            <a:gd name="T146" fmla="+- 0 208 148"/>
                            <a:gd name="T147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6E08" id="Freeform 185" o:spid="_x0000_s1026" style="position:absolute;margin-left:211.6pt;margin-top:7.4pt;width:3.05pt;height:3.05pt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080;16510,132080;13970,131445;9525,129540;6985,128270;5715,126365;3810,124460;2540,122555;1270,120015;635,117475;0,115570;0,110490;5715,99060;6985,97790;9525,95885;13970,93980;16510,93980;21590,93980;24130,93980;28575,95885;30480,97790;32385,99060;34290,100965;35560,102870;36830,105410;37465,107950;38100,110490;38100,115570;37465,117475;36830,120015;35560,122555;34290,124460;32385,126365;30480,128270;28575,129540;24130,131445;21590,1320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85F11E4" wp14:editId="523E47EC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456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2 433"/>
                            <a:gd name="T11" fmla="*/ 492 h 61"/>
                            <a:gd name="T12" fmla="+- 0 4247 4232"/>
                            <a:gd name="T13" fmla="*/ T12 w 61"/>
                            <a:gd name="T14" fmla="+- 0 489 433"/>
                            <a:gd name="T15" fmla="*/ 489 h 61"/>
                            <a:gd name="T16" fmla="+- 0 4243 4232"/>
                            <a:gd name="T17" fmla="*/ T16 w 61"/>
                            <a:gd name="T18" fmla="+- 0 487 433"/>
                            <a:gd name="T19" fmla="*/ 487 h 61"/>
                            <a:gd name="T20" fmla="+- 0 4241 4232"/>
                            <a:gd name="T21" fmla="*/ T20 w 61"/>
                            <a:gd name="T22" fmla="+- 0 484 433"/>
                            <a:gd name="T23" fmla="*/ 484 h 61"/>
                            <a:gd name="T24" fmla="+- 0 4238 4232"/>
                            <a:gd name="T25" fmla="*/ T24 w 61"/>
                            <a:gd name="T26" fmla="+- 0 481 433"/>
                            <a:gd name="T27" fmla="*/ 481 h 61"/>
                            <a:gd name="T28" fmla="+- 0 4236 4232"/>
                            <a:gd name="T29" fmla="*/ T28 w 61"/>
                            <a:gd name="T30" fmla="+- 0 478 433"/>
                            <a:gd name="T31" fmla="*/ 478 h 61"/>
                            <a:gd name="T32" fmla="+- 0 4234 4232"/>
                            <a:gd name="T33" fmla="*/ T32 w 61"/>
                            <a:gd name="T34" fmla="+- 0 474 433"/>
                            <a:gd name="T35" fmla="*/ 474 h 61"/>
                            <a:gd name="T36" fmla="+- 0 4233 4232"/>
                            <a:gd name="T37" fmla="*/ T36 w 61"/>
                            <a:gd name="T38" fmla="+- 0 471 433"/>
                            <a:gd name="T39" fmla="*/ 471 h 61"/>
                            <a:gd name="T40" fmla="+- 0 4232 4232"/>
                            <a:gd name="T41" fmla="*/ T40 w 61"/>
                            <a:gd name="T42" fmla="+- 0 467 433"/>
                            <a:gd name="T43" fmla="*/ 467 h 61"/>
                            <a:gd name="T44" fmla="+- 0 4232 4232"/>
                            <a:gd name="T45" fmla="*/ T44 w 61"/>
                            <a:gd name="T46" fmla="+- 0 459 433"/>
                            <a:gd name="T47" fmla="*/ 459 h 61"/>
                            <a:gd name="T48" fmla="+- 0 4241 4232"/>
                            <a:gd name="T49" fmla="*/ T48 w 61"/>
                            <a:gd name="T50" fmla="+- 0 442 433"/>
                            <a:gd name="T51" fmla="*/ 442 h 61"/>
                            <a:gd name="T52" fmla="+- 0 4243 4232"/>
                            <a:gd name="T53" fmla="*/ T52 w 61"/>
                            <a:gd name="T54" fmla="+- 0 439 433"/>
                            <a:gd name="T55" fmla="*/ 439 h 61"/>
                            <a:gd name="T56" fmla="+- 0 4247 4232"/>
                            <a:gd name="T57" fmla="*/ T56 w 61"/>
                            <a:gd name="T58" fmla="+- 0 436 433"/>
                            <a:gd name="T59" fmla="*/ 436 h 61"/>
                            <a:gd name="T60" fmla="+- 0 4254 4232"/>
                            <a:gd name="T61" fmla="*/ T60 w 61"/>
                            <a:gd name="T62" fmla="+- 0 433 433"/>
                            <a:gd name="T63" fmla="*/ 433 h 61"/>
                            <a:gd name="T64" fmla="+- 0 4258 4232"/>
                            <a:gd name="T65" fmla="*/ T64 w 61"/>
                            <a:gd name="T66" fmla="+- 0 433 433"/>
                            <a:gd name="T67" fmla="*/ 433 h 61"/>
                            <a:gd name="T68" fmla="+- 0 4266 4232"/>
                            <a:gd name="T69" fmla="*/ T68 w 61"/>
                            <a:gd name="T70" fmla="+- 0 433 433"/>
                            <a:gd name="T71" fmla="*/ 433 h 61"/>
                            <a:gd name="T72" fmla="+- 0 4270 4232"/>
                            <a:gd name="T73" fmla="*/ T72 w 61"/>
                            <a:gd name="T74" fmla="+- 0 433 433"/>
                            <a:gd name="T75" fmla="*/ 433 h 61"/>
                            <a:gd name="T76" fmla="+- 0 4277 4232"/>
                            <a:gd name="T77" fmla="*/ T76 w 61"/>
                            <a:gd name="T78" fmla="+- 0 436 433"/>
                            <a:gd name="T79" fmla="*/ 436 h 61"/>
                            <a:gd name="T80" fmla="+- 0 4280 4232"/>
                            <a:gd name="T81" fmla="*/ T80 w 61"/>
                            <a:gd name="T82" fmla="+- 0 439 433"/>
                            <a:gd name="T83" fmla="*/ 439 h 61"/>
                            <a:gd name="T84" fmla="+- 0 4283 4232"/>
                            <a:gd name="T85" fmla="*/ T84 w 61"/>
                            <a:gd name="T86" fmla="+- 0 442 433"/>
                            <a:gd name="T87" fmla="*/ 442 h 61"/>
                            <a:gd name="T88" fmla="+- 0 4286 4232"/>
                            <a:gd name="T89" fmla="*/ T88 w 61"/>
                            <a:gd name="T90" fmla="+- 0 444 433"/>
                            <a:gd name="T91" fmla="*/ 444 h 61"/>
                            <a:gd name="T92" fmla="+- 0 4288 4232"/>
                            <a:gd name="T93" fmla="*/ T92 w 61"/>
                            <a:gd name="T94" fmla="+- 0 448 433"/>
                            <a:gd name="T95" fmla="*/ 448 h 61"/>
                            <a:gd name="T96" fmla="+- 0 4290 4232"/>
                            <a:gd name="T97" fmla="*/ T96 w 61"/>
                            <a:gd name="T98" fmla="+- 0 451 433"/>
                            <a:gd name="T99" fmla="*/ 451 h 61"/>
                            <a:gd name="T100" fmla="+- 0 4291 4232"/>
                            <a:gd name="T101" fmla="*/ T100 w 61"/>
                            <a:gd name="T102" fmla="+- 0 455 433"/>
                            <a:gd name="T103" fmla="*/ 455 h 61"/>
                            <a:gd name="T104" fmla="+- 0 4292 4232"/>
                            <a:gd name="T105" fmla="*/ T104 w 61"/>
                            <a:gd name="T106" fmla="+- 0 459 433"/>
                            <a:gd name="T107" fmla="*/ 459 h 61"/>
                            <a:gd name="T108" fmla="+- 0 4292 4232"/>
                            <a:gd name="T109" fmla="*/ T108 w 61"/>
                            <a:gd name="T110" fmla="+- 0 467 433"/>
                            <a:gd name="T111" fmla="*/ 467 h 61"/>
                            <a:gd name="T112" fmla="+- 0 4291 4232"/>
                            <a:gd name="T113" fmla="*/ T112 w 61"/>
                            <a:gd name="T114" fmla="+- 0 471 433"/>
                            <a:gd name="T115" fmla="*/ 471 h 61"/>
                            <a:gd name="T116" fmla="+- 0 4290 4232"/>
                            <a:gd name="T117" fmla="*/ T116 w 61"/>
                            <a:gd name="T118" fmla="+- 0 474 433"/>
                            <a:gd name="T119" fmla="*/ 474 h 61"/>
                            <a:gd name="T120" fmla="+- 0 4288 4232"/>
                            <a:gd name="T121" fmla="*/ T120 w 61"/>
                            <a:gd name="T122" fmla="+- 0 478 433"/>
                            <a:gd name="T123" fmla="*/ 478 h 61"/>
                            <a:gd name="T124" fmla="+- 0 4286 4232"/>
                            <a:gd name="T125" fmla="*/ T124 w 61"/>
                            <a:gd name="T126" fmla="+- 0 481 433"/>
                            <a:gd name="T127" fmla="*/ 481 h 61"/>
                            <a:gd name="T128" fmla="+- 0 4283 4232"/>
                            <a:gd name="T129" fmla="*/ T128 w 61"/>
                            <a:gd name="T130" fmla="+- 0 484 433"/>
                            <a:gd name="T131" fmla="*/ 484 h 61"/>
                            <a:gd name="T132" fmla="+- 0 4280 4232"/>
                            <a:gd name="T133" fmla="*/ T132 w 61"/>
                            <a:gd name="T134" fmla="+- 0 487 433"/>
                            <a:gd name="T135" fmla="*/ 487 h 61"/>
                            <a:gd name="T136" fmla="+- 0 4277 4232"/>
                            <a:gd name="T137" fmla="*/ T136 w 61"/>
                            <a:gd name="T138" fmla="+- 0 489 433"/>
                            <a:gd name="T139" fmla="*/ 489 h 61"/>
                            <a:gd name="T140" fmla="+- 0 4270 4232"/>
                            <a:gd name="T141" fmla="*/ T140 w 61"/>
                            <a:gd name="T142" fmla="+- 0 492 433"/>
                            <a:gd name="T143" fmla="*/ 492 h 61"/>
                            <a:gd name="T144" fmla="+- 0 4266 4232"/>
                            <a:gd name="T145" fmla="*/ T144 w 61"/>
                            <a:gd name="T146" fmla="+- 0 493 433"/>
                            <a:gd name="T147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830E5" id="Freeform 184" o:spid="_x0000_s1026" style="position:absolute;margin-left:211.6pt;margin-top:21.65pt;width:3.05pt;height:3.05pt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313055;16510,313055;13970,312420;9525,310515;6985,309245;5715,307340;3810,305435;2540,303530;1270,300990;635,299085;0,296545;0,291465;5715,280670;6985,278765;9525,276860;13970,274955;16510,274955;21590,274955;24130,274955;28575,276860;30480,278765;32385,280670;34290,281940;35560,284480;36830,286385;37465,288925;38100,291465;38100,296545;37465,299085;36830,300990;35560,303530;34290,305435;32385,307340;30480,309245;28575,310515;24130,312420;21590,31305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Characteristics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of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a</w:t>
      </w:r>
      <w:r w:rsidR="00C66A8C">
        <w:rPr>
          <w:spacing w:val="-25"/>
          <w:w w:val="90"/>
        </w:rPr>
        <w:t xml:space="preserve"> </w:t>
      </w:r>
      <w:r w:rsidR="00C66A8C">
        <w:rPr>
          <w:spacing w:val="-4"/>
          <w:w w:val="90"/>
        </w:rPr>
        <w:t>Requirements</w:t>
      </w:r>
      <w:r w:rsidR="00C66A8C">
        <w:rPr>
          <w:spacing w:val="-25"/>
          <w:w w:val="90"/>
        </w:rPr>
        <w:t xml:space="preserve"> </w:t>
      </w:r>
      <w:r w:rsidR="00C66A8C">
        <w:rPr>
          <w:spacing w:val="-6"/>
          <w:w w:val="90"/>
        </w:rPr>
        <w:t xml:space="preserve">Engineer </w:t>
      </w:r>
      <w:r w:rsidR="00C66A8C">
        <w:rPr>
          <w:spacing w:val="-4"/>
        </w:rPr>
        <w:t>Requirements</w:t>
      </w:r>
      <w:r w:rsidR="00C66A8C">
        <w:rPr>
          <w:spacing w:val="-21"/>
        </w:rPr>
        <w:t xml:space="preserve"> </w:t>
      </w:r>
      <w:r w:rsidR="00C66A8C">
        <w:rPr>
          <w:spacing w:val="-3"/>
        </w:rPr>
        <w:t>Types</w:t>
      </w:r>
    </w:p>
    <w:p w14:paraId="79C17164" w14:textId="77777777" w:rsidR="00CE237B" w:rsidRDefault="003B3734">
      <w:pPr>
        <w:pStyle w:val="Textkrper"/>
        <w:spacing w:before="3" w:line="292" w:lineRule="auto"/>
        <w:ind w:left="3156" w:righ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A59F862" wp14:editId="289AA4AA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457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58 4232"/>
                            <a:gd name="T49" fmla="*/ T48 w 61"/>
                            <a:gd name="T50" fmla="+- 0 99 99"/>
                            <a:gd name="T51" fmla="*/ 99 h 61"/>
                            <a:gd name="T52" fmla="+- 0 4266 4232"/>
                            <a:gd name="T53" fmla="*/ T52 w 61"/>
                            <a:gd name="T54" fmla="+- 0 99 99"/>
                            <a:gd name="T55" fmla="*/ 99 h 61"/>
                            <a:gd name="T56" fmla="+- 0 4292 4232"/>
                            <a:gd name="T57" fmla="*/ T56 w 61"/>
                            <a:gd name="T58" fmla="+- 0 125 99"/>
                            <a:gd name="T59" fmla="*/ 125 h 61"/>
                            <a:gd name="T60" fmla="+- 0 4292 4232"/>
                            <a:gd name="T61" fmla="*/ T60 w 61"/>
                            <a:gd name="T62" fmla="+- 0 133 99"/>
                            <a:gd name="T63" fmla="*/ 133 h 61"/>
                            <a:gd name="T64" fmla="+- 0 4291 4232"/>
                            <a:gd name="T65" fmla="*/ T64 w 61"/>
                            <a:gd name="T66" fmla="+- 0 136 99"/>
                            <a:gd name="T67" fmla="*/ 136 h 61"/>
                            <a:gd name="T68" fmla="+- 0 4290 4232"/>
                            <a:gd name="T69" fmla="*/ T68 w 61"/>
                            <a:gd name="T70" fmla="+- 0 140 99"/>
                            <a:gd name="T71" fmla="*/ 140 h 61"/>
                            <a:gd name="T72" fmla="+- 0 4288 4232"/>
                            <a:gd name="T73" fmla="*/ T72 w 61"/>
                            <a:gd name="T74" fmla="+- 0 144 99"/>
                            <a:gd name="T75" fmla="*/ 144 h 61"/>
                            <a:gd name="T76" fmla="+- 0 4286 4232"/>
                            <a:gd name="T77" fmla="*/ T76 w 61"/>
                            <a:gd name="T78" fmla="+- 0 147 99"/>
                            <a:gd name="T79" fmla="*/ 147 h 61"/>
                            <a:gd name="T80" fmla="+- 0 4283 4232"/>
                            <a:gd name="T81" fmla="*/ T80 w 61"/>
                            <a:gd name="T82" fmla="+- 0 150 99"/>
                            <a:gd name="T83" fmla="*/ 150 h 61"/>
                            <a:gd name="T84" fmla="+- 0 4280 4232"/>
                            <a:gd name="T85" fmla="*/ T84 w 61"/>
                            <a:gd name="T86" fmla="+- 0 153 99"/>
                            <a:gd name="T87" fmla="*/ 153 h 61"/>
                            <a:gd name="T88" fmla="+- 0 4277 4232"/>
                            <a:gd name="T89" fmla="*/ T88 w 61"/>
                            <a:gd name="T90" fmla="+- 0 155 99"/>
                            <a:gd name="T91" fmla="*/ 155 h 61"/>
                            <a:gd name="T92" fmla="+- 0 4270 4232"/>
                            <a:gd name="T93" fmla="*/ T92 w 61"/>
                            <a:gd name="T94" fmla="+- 0 158 99"/>
                            <a:gd name="T95" fmla="*/ 158 h 61"/>
                            <a:gd name="T96" fmla="+- 0 4266 4232"/>
                            <a:gd name="T97" fmla="*/ T96 w 61"/>
                            <a:gd name="T98" fmla="+- 0 159 99"/>
                            <a:gd name="T9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73D5" id="Freeform 183" o:spid="_x0000_s1026" style="position:absolute;margin-left:211.6pt;margin-top:4.95pt;width:3.05pt;height:3.05pt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" path="m34,60r-8,l22,59,15,56,11,54,9,51,6,48,4,45,2,41,1,37,,34,,26,26,r8,l60,26r,8l59,37r-1,4l56,45r-2,3l51,51r-3,3l45,56r-7,3l34,60xe" fillcolor="black" stroked="f">
                <v:path arrowok="t" o:connecttype="custom" o:connectlocs="21590,100965;16510,100965;13970,100330;9525,98425;6985,97155;5715,95250;3810,93345;2540,91440;1270,88900;635,86360;0,84455;0,79375;16510,62865;21590,62865;38100,79375;38100,84455;37465,86360;36830,88900;35560,91440;34290,93345;32385,95250;30480,97155;28575,98425;24130,100330;21590,100965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FABD829" wp14:editId="0E9084E6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458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3 384"/>
                            <a:gd name="T11" fmla="*/ 443 h 61"/>
                            <a:gd name="T12" fmla="+- 0 4247 4232"/>
                            <a:gd name="T13" fmla="*/ T12 w 61"/>
                            <a:gd name="T14" fmla="+- 0 440 384"/>
                            <a:gd name="T15" fmla="*/ 440 h 61"/>
                            <a:gd name="T16" fmla="+- 0 4243 4232"/>
                            <a:gd name="T17" fmla="*/ T16 w 61"/>
                            <a:gd name="T18" fmla="+- 0 438 384"/>
                            <a:gd name="T19" fmla="*/ 438 h 61"/>
                            <a:gd name="T20" fmla="+- 0 4241 4232"/>
                            <a:gd name="T21" fmla="*/ T20 w 61"/>
                            <a:gd name="T22" fmla="+- 0 435 384"/>
                            <a:gd name="T23" fmla="*/ 435 h 61"/>
                            <a:gd name="T24" fmla="+- 0 4238 4232"/>
                            <a:gd name="T25" fmla="*/ T24 w 61"/>
                            <a:gd name="T26" fmla="+- 0 432 384"/>
                            <a:gd name="T27" fmla="*/ 432 h 61"/>
                            <a:gd name="T28" fmla="+- 0 4236 4232"/>
                            <a:gd name="T29" fmla="*/ T28 w 61"/>
                            <a:gd name="T30" fmla="+- 0 429 384"/>
                            <a:gd name="T31" fmla="*/ 429 h 61"/>
                            <a:gd name="T32" fmla="+- 0 4234 4232"/>
                            <a:gd name="T33" fmla="*/ T32 w 61"/>
                            <a:gd name="T34" fmla="+- 0 425 384"/>
                            <a:gd name="T35" fmla="*/ 425 h 61"/>
                            <a:gd name="T36" fmla="+- 0 4233 4232"/>
                            <a:gd name="T37" fmla="*/ T36 w 61"/>
                            <a:gd name="T38" fmla="+- 0 422 384"/>
                            <a:gd name="T39" fmla="*/ 422 h 61"/>
                            <a:gd name="T40" fmla="+- 0 4232 4232"/>
                            <a:gd name="T41" fmla="*/ T40 w 61"/>
                            <a:gd name="T42" fmla="+- 0 418 384"/>
                            <a:gd name="T43" fmla="*/ 418 h 61"/>
                            <a:gd name="T44" fmla="+- 0 4232 4232"/>
                            <a:gd name="T45" fmla="*/ T44 w 61"/>
                            <a:gd name="T46" fmla="+- 0 410 384"/>
                            <a:gd name="T47" fmla="*/ 410 h 61"/>
                            <a:gd name="T48" fmla="+- 0 4241 4232"/>
                            <a:gd name="T49" fmla="*/ T48 w 61"/>
                            <a:gd name="T50" fmla="+- 0 393 384"/>
                            <a:gd name="T51" fmla="*/ 393 h 61"/>
                            <a:gd name="T52" fmla="+- 0 4243 4232"/>
                            <a:gd name="T53" fmla="*/ T52 w 61"/>
                            <a:gd name="T54" fmla="+- 0 390 384"/>
                            <a:gd name="T55" fmla="*/ 390 h 61"/>
                            <a:gd name="T56" fmla="+- 0 4247 4232"/>
                            <a:gd name="T57" fmla="*/ T56 w 61"/>
                            <a:gd name="T58" fmla="+- 0 387 384"/>
                            <a:gd name="T59" fmla="*/ 387 h 61"/>
                            <a:gd name="T60" fmla="+- 0 4254 4232"/>
                            <a:gd name="T61" fmla="*/ T60 w 61"/>
                            <a:gd name="T62" fmla="+- 0 384 384"/>
                            <a:gd name="T63" fmla="*/ 384 h 61"/>
                            <a:gd name="T64" fmla="+- 0 4258 4232"/>
                            <a:gd name="T65" fmla="*/ T64 w 61"/>
                            <a:gd name="T66" fmla="+- 0 384 384"/>
                            <a:gd name="T67" fmla="*/ 384 h 61"/>
                            <a:gd name="T68" fmla="+- 0 4266 4232"/>
                            <a:gd name="T69" fmla="*/ T68 w 61"/>
                            <a:gd name="T70" fmla="+- 0 384 384"/>
                            <a:gd name="T71" fmla="*/ 384 h 61"/>
                            <a:gd name="T72" fmla="+- 0 4270 4232"/>
                            <a:gd name="T73" fmla="*/ T72 w 61"/>
                            <a:gd name="T74" fmla="+- 0 384 384"/>
                            <a:gd name="T75" fmla="*/ 384 h 61"/>
                            <a:gd name="T76" fmla="+- 0 4277 4232"/>
                            <a:gd name="T77" fmla="*/ T76 w 61"/>
                            <a:gd name="T78" fmla="+- 0 387 384"/>
                            <a:gd name="T79" fmla="*/ 387 h 61"/>
                            <a:gd name="T80" fmla="+- 0 4280 4232"/>
                            <a:gd name="T81" fmla="*/ T80 w 61"/>
                            <a:gd name="T82" fmla="+- 0 390 384"/>
                            <a:gd name="T83" fmla="*/ 390 h 61"/>
                            <a:gd name="T84" fmla="+- 0 4283 4232"/>
                            <a:gd name="T85" fmla="*/ T84 w 61"/>
                            <a:gd name="T86" fmla="+- 0 393 384"/>
                            <a:gd name="T87" fmla="*/ 393 h 61"/>
                            <a:gd name="T88" fmla="+- 0 4286 4232"/>
                            <a:gd name="T89" fmla="*/ T88 w 61"/>
                            <a:gd name="T90" fmla="+- 0 395 384"/>
                            <a:gd name="T91" fmla="*/ 395 h 61"/>
                            <a:gd name="T92" fmla="+- 0 4288 4232"/>
                            <a:gd name="T93" fmla="*/ T92 w 61"/>
                            <a:gd name="T94" fmla="+- 0 399 384"/>
                            <a:gd name="T95" fmla="*/ 399 h 61"/>
                            <a:gd name="T96" fmla="+- 0 4290 4232"/>
                            <a:gd name="T97" fmla="*/ T96 w 61"/>
                            <a:gd name="T98" fmla="+- 0 402 384"/>
                            <a:gd name="T99" fmla="*/ 402 h 61"/>
                            <a:gd name="T100" fmla="+- 0 4291 4232"/>
                            <a:gd name="T101" fmla="*/ T100 w 61"/>
                            <a:gd name="T102" fmla="+- 0 406 384"/>
                            <a:gd name="T103" fmla="*/ 406 h 61"/>
                            <a:gd name="T104" fmla="+- 0 4292 4232"/>
                            <a:gd name="T105" fmla="*/ T104 w 61"/>
                            <a:gd name="T106" fmla="+- 0 410 384"/>
                            <a:gd name="T107" fmla="*/ 410 h 61"/>
                            <a:gd name="T108" fmla="+- 0 4292 4232"/>
                            <a:gd name="T109" fmla="*/ T108 w 61"/>
                            <a:gd name="T110" fmla="+- 0 418 384"/>
                            <a:gd name="T111" fmla="*/ 418 h 61"/>
                            <a:gd name="T112" fmla="+- 0 4291 4232"/>
                            <a:gd name="T113" fmla="*/ T112 w 61"/>
                            <a:gd name="T114" fmla="+- 0 422 384"/>
                            <a:gd name="T115" fmla="*/ 422 h 61"/>
                            <a:gd name="T116" fmla="+- 0 4290 4232"/>
                            <a:gd name="T117" fmla="*/ T116 w 61"/>
                            <a:gd name="T118" fmla="+- 0 425 384"/>
                            <a:gd name="T119" fmla="*/ 425 h 61"/>
                            <a:gd name="T120" fmla="+- 0 4288 4232"/>
                            <a:gd name="T121" fmla="*/ T120 w 61"/>
                            <a:gd name="T122" fmla="+- 0 429 384"/>
                            <a:gd name="T123" fmla="*/ 429 h 61"/>
                            <a:gd name="T124" fmla="+- 0 4286 4232"/>
                            <a:gd name="T125" fmla="*/ T124 w 61"/>
                            <a:gd name="T126" fmla="+- 0 432 384"/>
                            <a:gd name="T127" fmla="*/ 432 h 61"/>
                            <a:gd name="T128" fmla="+- 0 4283 4232"/>
                            <a:gd name="T129" fmla="*/ T128 w 61"/>
                            <a:gd name="T130" fmla="+- 0 435 384"/>
                            <a:gd name="T131" fmla="*/ 435 h 61"/>
                            <a:gd name="T132" fmla="+- 0 4280 4232"/>
                            <a:gd name="T133" fmla="*/ T132 w 61"/>
                            <a:gd name="T134" fmla="+- 0 438 384"/>
                            <a:gd name="T135" fmla="*/ 438 h 61"/>
                            <a:gd name="T136" fmla="+- 0 4277 4232"/>
                            <a:gd name="T137" fmla="*/ T136 w 61"/>
                            <a:gd name="T138" fmla="+- 0 440 384"/>
                            <a:gd name="T139" fmla="*/ 440 h 61"/>
                            <a:gd name="T140" fmla="+- 0 4270 4232"/>
                            <a:gd name="T141" fmla="*/ T140 w 61"/>
                            <a:gd name="T142" fmla="+- 0 443 384"/>
                            <a:gd name="T143" fmla="*/ 443 h 61"/>
                            <a:gd name="T144" fmla="+- 0 4266 4232"/>
                            <a:gd name="T145" fmla="*/ T144 w 61"/>
                            <a:gd name="T146" fmla="+- 0 444 384"/>
                            <a:gd name="T147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46CFF" id="Freeform 182" o:spid="_x0000_s1026" style="position:absolute;margin-left:211.6pt;margin-top:19.2pt;width:3.05pt;height:3.05pt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1940;16510,281940;13970,281305;9525,279400;6985,278130;5715,276225;3810,274320;2540,272415;1270,269875;635,267970;0,265430;0,260350;5715,249555;6985,247650;9525,245745;13970,243840;16510,243840;21590,243840;24130,243840;28575,245745;30480,247650;32385,249555;34290,250825;35560,253365;36830,255270;37465,257810;38100,260350;38100,265430;37465,267970;36830,269875;35560,272415;34290,274320;32385,276225;30480,278130;28575,279400;24130,281305;21590,28194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Importance</w:t>
      </w:r>
      <w:r w:rsidR="00C66A8C">
        <w:rPr>
          <w:spacing w:val="-25"/>
          <w:w w:val="90"/>
        </w:rPr>
        <w:t xml:space="preserve"> </w:t>
      </w:r>
      <w:r w:rsidR="00C66A8C">
        <w:rPr>
          <w:spacing w:val="-2"/>
          <w:w w:val="90"/>
        </w:rPr>
        <w:t>and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Categorization</w:t>
      </w:r>
      <w:r w:rsidR="00C66A8C">
        <w:rPr>
          <w:spacing w:val="-28"/>
          <w:w w:val="90"/>
        </w:rPr>
        <w:t xml:space="preserve"> </w:t>
      </w:r>
      <w:r w:rsidR="00C66A8C">
        <w:rPr>
          <w:w w:val="90"/>
        </w:rPr>
        <w:t>of</w:t>
      </w:r>
      <w:r w:rsidR="00C66A8C">
        <w:rPr>
          <w:spacing w:val="-20"/>
          <w:w w:val="90"/>
        </w:rPr>
        <w:t xml:space="preserve"> </w:t>
      </w:r>
      <w:r w:rsidR="00C66A8C">
        <w:rPr>
          <w:spacing w:val="-4"/>
          <w:w w:val="90"/>
        </w:rPr>
        <w:t>Quality</w:t>
      </w:r>
      <w:r w:rsidR="00C66A8C">
        <w:rPr>
          <w:spacing w:val="-25"/>
          <w:w w:val="90"/>
        </w:rPr>
        <w:t xml:space="preserve"> </w:t>
      </w:r>
      <w:r w:rsidR="00C66A8C">
        <w:rPr>
          <w:spacing w:val="-4"/>
          <w:w w:val="90"/>
        </w:rPr>
        <w:t xml:space="preserve">Requirements </w:t>
      </w:r>
      <w:r w:rsidR="00C66A8C">
        <w:rPr>
          <w:spacing w:val="-3"/>
        </w:rPr>
        <w:t>Summary</w:t>
      </w:r>
    </w:p>
    <w:p w14:paraId="0D28021E" w14:textId="77777777" w:rsidR="00CE237B" w:rsidRDefault="00CE237B">
      <w:pPr>
        <w:pStyle w:val="Textkrper"/>
        <w:spacing w:before="6"/>
        <w:rPr>
          <w:sz w:val="28"/>
        </w:rPr>
      </w:pPr>
    </w:p>
    <w:p w14:paraId="52E5E4E1" w14:textId="77777777" w:rsidR="00CE237B" w:rsidRDefault="003B3734">
      <w:pPr>
        <w:pStyle w:val="Listenabsatz"/>
        <w:numPr>
          <w:ilvl w:val="2"/>
          <w:numId w:val="3"/>
        </w:numPr>
        <w:tabs>
          <w:tab w:val="left" w:pos="3112"/>
        </w:tabs>
        <w:spacing w:line="309" w:lineRule="auto"/>
        <w:ind w:right="3694" w:hanging="2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9472386" wp14:editId="192ABFD2">
                <wp:simplePos x="0" y="0"/>
                <wp:positionH relativeFrom="page">
                  <wp:posOffset>2687320</wp:posOffset>
                </wp:positionH>
                <wp:positionV relativeFrom="paragraph">
                  <wp:posOffset>251460</wp:posOffset>
                </wp:positionV>
                <wp:extent cx="38735" cy="38735"/>
                <wp:effectExtent l="0" t="0" r="0" b="0"/>
                <wp:wrapNone/>
                <wp:docPr id="459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56 396"/>
                            <a:gd name="T3" fmla="*/ 456 h 61"/>
                            <a:gd name="T4" fmla="+- 0 4258 4232"/>
                            <a:gd name="T5" fmla="*/ T4 w 61"/>
                            <a:gd name="T6" fmla="+- 0 456 396"/>
                            <a:gd name="T7" fmla="*/ 456 h 61"/>
                            <a:gd name="T8" fmla="+- 0 4254 4232"/>
                            <a:gd name="T9" fmla="*/ T8 w 61"/>
                            <a:gd name="T10" fmla="+- 0 455 396"/>
                            <a:gd name="T11" fmla="*/ 455 h 61"/>
                            <a:gd name="T12" fmla="+- 0 4247 4232"/>
                            <a:gd name="T13" fmla="*/ T12 w 61"/>
                            <a:gd name="T14" fmla="+- 0 452 396"/>
                            <a:gd name="T15" fmla="*/ 452 h 61"/>
                            <a:gd name="T16" fmla="+- 0 4243 4232"/>
                            <a:gd name="T17" fmla="*/ T16 w 61"/>
                            <a:gd name="T18" fmla="+- 0 450 396"/>
                            <a:gd name="T19" fmla="*/ 450 h 61"/>
                            <a:gd name="T20" fmla="+- 0 4241 4232"/>
                            <a:gd name="T21" fmla="*/ T20 w 61"/>
                            <a:gd name="T22" fmla="+- 0 447 396"/>
                            <a:gd name="T23" fmla="*/ 447 h 61"/>
                            <a:gd name="T24" fmla="+- 0 4238 4232"/>
                            <a:gd name="T25" fmla="*/ T24 w 61"/>
                            <a:gd name="T26" fmla="+- 0 444 396"/>
                            <a:gd name="T27" fmla="*/ 444 h 61"/>
                            <a:gd name="T28" fmla="+- 0 4236 4232"/>
                            <a:gd name="T29" fmla="*/ T28 w 61"/>
                            <a:gd name="T30" fmla="+- 0 441 396"/>
                            <a:gd name="T31" fmla="*/ 441 h 61"/>
                            <a:gd name="T32" fmla="+- 0 4234 4232"/>
                            <a:gd name="T33" fmla="*/ T32 w 61"/>
                            <a:gd name="T34" fmla="+- 0 437 396"/>
                            <a:gd name="T35" fmla="*/ 437 h 61"/>
                            <a:gd name="T36" fmla="+- 0 4233 4232"/>
                            <a:gd name="T37" fmla="*/ T36 w 61"/>
                            <a:gd name="T38" fmla="+- 0 434 396"/>
                            <a:gd name="T39" fmla="*/ 434 h 61"/>
                            <a:gd name="T40" fmla="+- 0 4232 4232"/>
                            <a:gd name="T41" fmla="*/ T40 w 61"/>
                            <a:gd name="T42" fmla="+- 0 430 396"/>
                            <a:gd name="T43" fmla="*/ 430 h 61"/>
                            <a:gd name="T44" fmla="+- 0 4232 4232"/>
                            <a:gd name="T45" fmla="*/ T44 w 61"/>
                            <a:gd name="T46" fmla="+- 0 422 396"/>
                            <a:gd name="T47" fmla="*/ 422 h 61"/>
                            <a:gd name="T48" fmla="+- 0 4258 4232"/>
                            <a:gd name="T49" fmla="*/ T48 w 61"/>
                            <a:gd name="T50" fmla="+- 0 396 396"/>
                            <a:gd name="T51" fmla="*/ 396 h 61"/>
                            <a:gd name="T52" fmla="+- 0 4266 4232"/>
                            <a:gd name="T53" fmla="*/ T52 w 61"/>
                            <a:gd name="T54" fmla="+- 0 396 396"/>
                            <a:gd name="T55" fmla="*/ 396 h 61"/>
                            <a:gd name="T56" fmla="+- 0 4292 4232"/>
                            <a:gd name="T57" fmla="*/ T56 w 61"/>
                            <a:gd name="T58" fmla="+- 0 422 396"/>
                            <a:gd name="T59" fmla="*/ 422 h 61"/>
                            <a:gd name="T60" fmla="+- 0 4292 4232"/>
                            <a:gd name="T61" fmla="*/ T60 w 61"/>
                            <a:gd name="T62" fmla="+- 0 430 396"/>
                            <a:gd name="T63" fmla="*/ 430 h 61"/>
                            <a:gd name="T64" fmla="+- 0 4291 4232"/>
                            <a:gd name="T65" fmla="*/ T64 w 61"/>
                            <a:gd name="T66" fmla="+- 0 434 396"/>
                            <a:gd name="T67" fmla="*/ 434 h 61"/>
                            <a:gd name="T68" fmla="+- 0 4290 4232"/>
                            <a:gd name="T69" fmla="*/ T68 w 61"/>
                            <a:gd name="T70" fmla="+- 0 437 396"/>
                            <a:gd name="T71" fmla="*/ 437 h 61"/>
                            <a:gd name="T72" fmla="+- 0 4288 4232"/>
                            <a:gd name="T73" fmla="*/ T72 w 61"/>
                            <a:gd name="T74" fmla="+- 0 441 396"/>
                            <a:gd name="T75" fmla="*/ 441 h 61"/>
                            <a:gd name="T76" fmla="+- 0 4286 4232"/>
                            <a:gd name="T77" fmla="*/ T76 w 61"/>
                            <a:gd name="T78" fmla="+- 0 444 396"/>
                            <a:gd name="T79" fmla="*/ 444 h 61"/>
                            <a:gd name="T80" fmla="+- 0 4283 4232"/>
                            <a:gd name="T81" fmla="*/ T80 w 61"/>
                            <a:gd name="T82" fmla="+- 0 447 396"/>
                            <a:gd name="T83" fmla="*/ 447 h 61"/>
                            <a:gd name="T84" fmla="+- 0 4280 4232"/>
                            <a:gd name="T85" fmla="*/ T84 w 61"/>
                            <a:gd name="T86" fmla="+- 0 450 396"/>
                            <a:gd name="T87" fmla="*/ 450 h 61"/>
                            <a:gd name="T88" fmla="+- 0 4277 4232"/>
                            <a:gd name="T89" fmla="*/ T88 w 61"/>
                            <a:gd name="T90" fmla="+- 0 452 396"/>
                            <a:gd name="T91" fmla="*/ 452 h 61"/>
                            <a:gd name="T92" fmla="+- 0 4270 4232"/>
                            <a:gd name="T93" fmla="*/ T92 w 61"/>
                            <a:gd name="T94" fmla="+- 0 455 396"/>
                            <a:gd name="T95" fmla="*/ 455 h 61"/>
                            <a:gd name="T96" fmla="+- 0 4266 4232"/>
                            <a:gd name="T97" fmla="*/ T96 w 61"/>
                            <a:gd name="T98" fmla="+- 0 456 396"/>
                            <a:gd name="T99" fmla="*/ 4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572EA" id="Freeform 181" o:spid="_x0000_s1026" style="position:absolute;margin-left:211.6pt;margin-top:19.8pt;width:3.05pt;height:3.0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" path="m34,60r-8,l22,59,15,56,11,54,9,51,6,48,4,45,2,41,1,38,,34,,26,26,r8,l60,26r,8l59,38r-1,3l56,45r-2,3l51,51r-3,3l45,56r-7,3l34,60xe" fillcolor="black" stroked="f">
                <v:path arrowok="t" o:connecttype="custom" o:connectlocs="21590,289560;16510,289560;13970,288925;9525,287020;6985,285750;5715,283845;3810,281940;2540,280035;1270,277495;635,275590;0,273050;0,267970;16510,251460;21590,251460;38100,267970;38100,273050;37465,275590;36830,277495;35560,280035;34290,281940;32385,283845;30480,285750;28575,287020;24130,288925;21590,289560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  <w:sz w:val="20"/>
        </w:rPr>
        <w:t>System</w:t>
      </w:r>
      <w:r w:rsidR="00C66A8C">
        <w:rPr>
          <w:spacing w:val="-30"/>
          <w:w w:val="90"/>
          <w:sz w:val="20"/>
        </w:rPr>
        <w:t xml:space="preserve"> </w:t>
      </w:r>
      <w:r w:rsidR="00C66A8C">
        <w:rPr>
          <w:spacing w:val="-2"/>
          <w:w w:val="90"/>
          <w:sz w:val="20"/>
        </w:rPr>
        <w:t>and</w:t>
      </w:r>
      <w:r w:rsidR="00C66A8C">
        <w:rPr>
          <w:spacing w:val="-21"/>
          <w:w w:val="90"/>
          <w:sz w:val="20"/>
        </w:rPr>
        <w:t xml:space="preserve"> </w:t>
      </w:r>
      <w:r w:rsidR="00C66A8C">
        <w:rPr>
          <w:spacing w:val="-4"/>
          <w:w w:val="90"/>
          <w:sz w:val="20"/>
        </w:rPr>
        <w:t>Context</w:t>
      </w:r>
      <w:r w:rsidR="00C66A8C">
        <w:rPr>
          <w:spacing w:val="-25"/>
          <w:w w:val="90"/>
          <w:sz w:val="20"/>
        </w:rPr>
        <w:t xml:space="preserve"> </w:t>
      </w:r>
      <w:r w:rsidR="00C66A8C">
        <w:rPr>
          <w:spacing w:val="-3"/>
          <w:w w:val="90"/>
          <w:sz w:val="20"/>
        </w:rPr>
        <w:t xml:space="preserve">Boundaries </w:t>
      </w:r>
      <w:r w:rsidR="00C66A8C">
        <w:rPr>
          <w:sz w:val="20"/>
        </w:rPr>
        <w:t>System</w:t>
      </w:r>
      <w:r w:rsidR="00C66A8C">
        <w:rPr>
          <w:spacing w:val="-31"/>
          <w:sz w:val="20"/>
        </w:rPr>
        <w:t xml:space="preserve"> </w:t>
      </w:r>
      <w:r w:rsidR="00C66A8C">
        <w:rPr>
          <w:spacing w:val="-4"/>
          <w:sz w:val="20"/>
        </w:rPr>
        <w:t>Context</w:t>
      </w:r>
    </w:p>
    <w:p w14:paraId="588A7D7A" w14:textId="77777777" w:rsidR="00CE237B" w:rsidRDefault="003B3734">
      <w:pPr>
        <w:pStyle w:val="Textkrper"/>
        <w:spacing w:line="217" w:lineRule="exact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80DA399" wp14:editId="5E49E2EC">
                <wp:simplePos x="0" y="0"/>
                <wp:positionH relativeFrom="page">
                  <wp:posOffset>2687320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460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0 80"/>
                            <a:gd name="T3" fmla="*/ 140 h 61"/>
                            <a:gd name="T4" fmla="+- 0 4258 4232"/>
                            <a:gd name="T5" fmla="*/ T4 w 61"/>
                            <a:gd name="T6" fmla="+- 0 140 80"/>
                            <a:gd name="T7" fmla="*/ 140 h 61"/>
                            <a:gd name="T8" fmla="+- 0 4254 4232"/>
                            <a:gd name="T9" fmla="*/ T8 w 61"/>
                            <a:gd name="T10" fmla="+- 0 139 80"/>
                            <a:gd name="T11" fmla="*/ 139 h 61"/>
                            <a:gd name="T12" fmla="+- 0 4250 4232"/>
                            <a:gd name="T13" fmla="*/ T12 w 61"/>
                            <a:gd name="T14" fmla="+- 0 138 80"/>
                            <a:gd name="T15" fmla="*/ 138 h 61"/>
                            <a:gd name="T16" fmla="+- 0 4247 4232"/>
                            <a:gd name="T17" fmla="*/ T16 w 61"/>
                            <a:gd name="T18" fmla="+- 0 136 80"/>
                            <a:gd name="T19" fmla="*/ 136 h 61"/>
                            <a:gd name="T20" fmla="+- 0 4243 4232"/>
                            <a:gd name="T21" fmla="*/ T20 w 61"/>
                            <a:gd name="T22" fmla="+- 0 134 80"/>
                            <a:gd name="T23" fmla="*/ 134 h 61"/>
                            <a:gd name="T24" fmla="+- 0 4241 4232"/>
                            <a:gd name="T25" fmla="*/ T24 w 61"/>
                            <a:gd name="T26" fmla="+- 0 131 80"/>
                            <a:gd name="T27" fmla="*/ 131 h 61"/>
                            <a:gd name="T28" fmla="+- 0 4238 4232"/>
                            <a:gd name="T29" fmla="*/ T28 w 61"/>
                            <a:gd name="T30" fmla="+- 0 129 80"/>
                            <a:gd name="T31" fmla="*/ 129 h 61"/>
                            <a:gd name="T32" fmla="+- 0 4236 4232"/>
                            <a:gd name="T33" fmla="*/ T32 w 61"/>
                            <a:gd name="T34" fmla="+- 0 125 80"/>
                            <a:gd name="T35" fmla="*/ 125 h 61"/>
                            <a:gd name="T36" fmla="+- 0 4234 4232"/>
                            <a:gd name="T37" fmla="*/ T36 w 61"/>
                            <a:gd name="T38" fmla="+- 0 122 80"/>
                            <a:gd name="T39" fmla="*/ 122 h 61"/>
                            <a:gd name="T40" fmla="+- 0 4233 4232"/>
                            <a:gd name="T41" fmla="*/ T40 w 61"/>
                            <a:gd name="T42" fmla="+- 0 118 80"/>
                            <a:gd name="T43" fmla="*/ 118 h 61"/>
                            <a:gd name="T44" fmla="+- 0 4232 4232"/>
                            <a:gd name="T45" fmla="*/ T44 w 61"/>
                            <a:gd name="T46" fmla="+- 0 114 80"/>
                            <a:gd name="T47" fmla="*/ 114 h 61"/>
                            <a:gd name="T48" fmla="+- 0 4232 4232"/>
                            <a:gd name="T49" fmla="*/ T48 w 61"/>
                            <a:gd name="T50" fmla="+- 0 106 80"/>
                            <a:gd name="T51" fmla="*/ 106 h 61"/>
                            <a:gd name="T52" fmla="+- 0 4241 4232"/>
                            <a:gd name="T53" fmla="*/ T52 w 61"/>
                            <a:gd name="T54" fmla="+- 0 89 80"/>
                            <a:gd name="T55" fmla="*/ 89 h 61"/>
                            <a:gd name="T56" fmla="+- 0 4243 4232"/>
                            <a:gd name="T57" fmla="*/ T56 w 61"/>
                            <a:gd name="T58" fmla="+- 0 86 80"/>
                            <a:gd name="T59" fmla="*/ 86 h 61"/>
                            <a:gd name="T60" fmla="+- 0 4247 4232"/>
                            <a:gd name="T61" fmla="*/ T60 w 61"/>
                            <a:gd name="T62" fmla="+- 0 84 80"/>
                            <a:gd name="T63" fmla="*/ 84 h 61"/>
                            <a:gd name="T64" fmla="+- 0 4254 4232"/>
                            <a:gd name="T65" fmla="*/ T64 w 61"/>
                            <a:gd name="T66" fmla="+- 0 81 80"/>
                            <a:gd name="T67" fmla="*/ 81 h 61"/>
                            <a:gd name="T68" fmla="+- 0 4258 4232"/>
                            <a:gd name="T69" fmla="*/ T68 w 61"/>
                            <a:gd name="T70" fmla="+- 0 80 80"/>
                            <a:gd name="T71" fmla="*/ 80 h 61"/>
                            <a:gd name="T72" fmla="+- 0 4266 4232"/>
                            <a:gd name="T73" fmla="*/ T72 w 61"/>
                            <a:gd name="T74" fmla="+- 0 80 80"/>
                            <a:gd name="T75" fmla="*/ 80 h 61"/>
                            <a:gd name="T76" fmla="+- 0 4270 4232"/>
                            <a:gd name="T77" fmla="*/ T76 w 61"/>
                            <a:gd name="T78" fmla="+- 0 81 80"/>
                            <a:gd name="T79" fmla="*/ 81 h 61"/>
                            <a:gd name="T80" fmla="+- 0 4277 4232"/>
                            <a:gd name="T81" fmla="*/ T80 w 61"/>
                            <a:gd name="T82" fmla="+- 0 84 80"/>
                            <a:gd name="T83" fmla="*/ 84 h 61"/>
                            <a:gd name="T84" fmla="+- 0 4280 4232"/>
                            <a:gd name="T85" fmla="*/ T84 w 61"/>
                            <a:gd name="T86" fmla="+- 0 86 80"/>
                            <a:gd name="T87" fmla="*/ 86 h 61"/>
                            <a:gd name="T88" fmla="+- 0 4283 4232"/>
                            <a:gd name="T89" fmla="*/ T88 w 61"/>
                            <a:gd name="T90" fmla="+- 0 89 80"/>
                            <a:gd name="T91" fmla="*/ 89 h 61"/>
                            <a:gd name="T92" fmla="+- 0 4286 4232"/>
                            <a:gd name="T93" fmla="*/ T92 w 61"/>
                            <a:gd name="T94" fmla="+- 0 92 80"/>
                            <a:gd name="T95" fmla="*/ 92 h 61"/>
                            <a:gd name="T96" fmla="+- 0 4288 4232"/>
                            <a:gd name="T97" fmla="*/ T96 w 61"/>
                            <a:gd name="T98" fmla="+- 0 95 80"/>
                            <a:gd name="T99" fmla="*/ 95 h 61"/>
                            <a:gd name="T100" fmla="+- 0 4290 4232"/>
                            <a:gd name="T101" fmla="*/ T100 w 61"/>
                            <a:gd name="T102" fmla="+- 0 99 80"/>
                            <a:gd name="T103" fmla="*/ 99 h 61"/>
                            <a:gd name="T104" fmla="+- 0 4291 4232"/>
                            <a:gd name="T105" fmla="*/ T104 w 61"/>
                            <a:gd name="T106" fmla="+- 0 102 80"/>
                            <a:gd name="T107" fmla="*/ 102 h 61"/>
                            <a:gd name="T108" fmla="+- 0 4292 4232"/>
                            <a:gd name="T109" fmla="*/ T108 w 61"/>
                            <a:gd name="T110" fmla="+- 0 106 80"/>
                            <a:gd name="T111" fmla="*/ 106 h 61"/>
                            <a:gd name="T112" fmla="+- 0 4292 4232"/>
                            <a:gd name="T113" fmla="*/ T112 w 61"/>
                            <a:gd name="T114" fmla="+- 0 114 80"/>
                            <a:gd name="T115" fmla="*/ 114 h 61"/>
                            <a:gd name="T116" fmla="+- 0 4291 4232"/>
                            <a:gd name="T117" fmla="*/ T116 w 61"/>
                            <a:gd name="T118" fmla="+- 0 118 80"/>
                            <a:gd name="T119" fmla="*/ 118 h 61"/>
                            <a:gd name="T120" fmla="+- 0 4290 4232"/>
                            <a:gd name="T121" fmla="*/ T120 w 61"/>
                            <a:gd name="T122" fmla="+- 0 122 80"/>
                            <a:gd name="T123" fmla="*/ 122 h 61"/>
                            <a:gd name="T124" fmla="+- 0 4288 4232"/>
                            <a:gd name="T125" fmla="*/ T124 w 61"/>
                            <a:gd name="T126" fmla="+- 0 125 80"/>
                            <a:gd name="T127" fmla="*/ 125 h 61"/>
                            <a:gd name="T128" fmla="+- 0 4286 4232"/>
                            <a:gd name="T129" fmla="*/ T128 w 61"/>
                            <a:gd name="T130" fmla="+- 0 129 80"/>
                            <a:gd name="T131" fmla="*/ 129 h 61"/>
                            <a:gd name="T132" fmla="+- 0 4283 4232"/>
                            <a:gd name="T133" fmla="*/ T132 w 61"/>
                            <a:gd name="T134" fmla="+- 0 131 80"/>
                            <a:gd name="T135" fmla="*/ 131 h 61"/>
                            <a:gd name="T136" fmla="+- 0 4280 4232"/>
                            <a:gd name="T137" fmla="*/ T136 w 61"/>
                            <a:gd name="T138" fmla="+- 0 134 80"/>
                            <a:gd name="T139" fmla="*/ 134 h 61"/>
                            <a:gd name="T140" fmla="+- 0 4277 4232"/>
                            <a:gd name="T141" fmla="*/ T140 w 61"/>
                            <a:gd name="T142" fmla="+- 0 136 80"/>
                            <a:gd name="T143" fmla="*/ 136 h 61"/>
                            <a:gd name="T144" fmla="+- 0 4273 4232"/>
                            <a:gd name="T145" fmla="*/ T144 w 61"/>
                            <a:gd name="T146" fmla="+- 0 138 80"/>
                            <a:gd name="T147" fmla="*/ 138 h 61"/>
                            <a:gd name="T148" fmla="+- 0 4270 4232"/>
                            <a:gd name="T149" fmla="*/ T148 w 61"/>
                            <a:gd name="T150" fmla="+- 0 139 80"/>
                            <a:gd name="T151" fmla="*/ 139 h 61"/>
                            <a:gd name="T152" fmla="+- 0 4266 4232"/>
                            <a:gd name="T153" fmla="*/ T152 w 61"/>
                            <a:gd name="T154" fmla="+- 0 140 80"/>
                            <a:gd name="T155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4FACF" id="Freeform 180" o:spid="_x0000_s1026" style="position:absolute;margin-left:211.6pt;margin-top:4pt;width:3.05pt;height:3.0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" path="m34,60r-8,l22,59,18,58,15,56,11,54,9,51,6,49,4,45,2,42,1,38,,34,,26,9,9,11,6,15,4,22,1,26,r8,l38,1r7,3l48,6r3,3l54,12r2,3l58,19r1,3l60,26r,8l59,38r-1,4l56,45r-2,4l51,51r-3,3l45,56r-4,2l38,59r-4,1xe" fillcolor="black" stroked="f">
                <v:path arrowok="t" o:connecttype="custom" o:connectlocs="21590,88900;16510,88900;13970,88265;11430,87630;9525,86360;6985,85090;5715,83185;3810,81915;2540,79375;1270,77470;635,74930;0,72390;0,67310;5715,56515;6985,54610;9525,53340;13970,51435;16510,50800;21590,50800;24130,51435;28575,53340;30480,54610;32385,56515;34290,58420;35560,60325;36830,62865;37465,64770;38100,67310;38100,72390;37465,74930;36830,77470;35560,79375;34290,81915;32385,83185;30480,85090;28575,86360;26035,87630;24130,88265;21590,8890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Deﬁning System and Context Boundaries</w:t>
      </w:r>
    </w:p>
    <w:p w14:paraId="53FCA72E" w14:textId="77777777" w:rsidR="00CE237B" w:rsidRDefault="003B3734">
      <w:pPr>
        <w:pStyle w:val="Textkrper"/>
        <w:spacing w:before="52" w:line="292" w:lineRule="auto"/>
        <w:ind w:left="3156" w:right="3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393565E" wp14:editId="56653DCC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61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41 4232"/>
                            <a:gd name="T49" fmla="*/ T48 w 61"/>
                            <a:gd name="T50" fmla="+- 0 156 148"/>
                            <a:gd name="T51" fmla="*/ 156 h 61"/>
                            <a:gd name="T52" fmla="+- 0 4243 4232"/>
                            <a:gd name="T53" fmla="*/ T52 w 61"/>
                            <a:gd name="T54" fmla="+- 0 154 148"/>
                            <a:gd name="T55" fmla="*/ 154 h 61"/>
                            <a:gd name="T56" fmla="+- 0 4247 4232"/>
                            <a:gd name="T57" fmla="*/ T56 w 61"/>
                            <a:gd name="T58" fmla="+- 0 151 148"/>
                            <a:gd name="T59" fmla="*/ 151 h 61"/>
                            <a:gd name="T60" fmla="+- 0 4254 4232"/>
                            <a:gd name="T61" fmla="*/ T60 w 61"/>
                            <a:gd name="T62" fmla="+- 0 148 148"/>
                            <a:gd name="T63" fmla="*/ 148 h 61"/>
                            <a:gd name="T64" fmla="+- 0 4258 4232"/>
                            <a:gd name="T65" fmla="*/ T64 w 61"/>
                            <a:gd name="T66" fmla="+- 0 148 148"/>
                            <a:gd name="T67" fmla="*/ 148 h 61"/>
                            <a:gd name="T68" fmla="+- 0 4266 4232"/>
                            <a:gd name="T69" fmla="*/ T68 w 61"/>
                            <a:gd name="T70" fmla="+- 0 148 148"/>
                            <a:gd name="T71" fmla="*/ 148 h 61"/>
                            <a:gd name="T72" fmla="+- 0 4270 4232"/>
                            <a:gd name="T73" fmla="*/ T72 w 61"/>
                            <a:gd name="T74" fmla="+- 0 148 148"/>
                            <a:gd name="T75" fmla="*/ 148 h 61"/>
                            <a:gd name="T76" fmla="+- 0 4277 4232"/>
                            <a:gd name="T77" fmla="*/ T76 w 61"/>
                            <a:gd name="T78" fmla="+- 0 151 148"/>
                            <a:gd name="T79" fmla="*/ 151 h 61"/>
                            <a:gd name="T80" fmla="+- 0 4280 4232"/>
                            <a:gd name="T81" fmla="*/ T80 w 61"/>
                            <a:gd name="T82" fmla="+- 0 154 148"/>
                            <a:gd name="T83" fmla="*/ 154 h 61"/>
                            <a:gd name="T84" fmla="+- 0 4283 4232"/>
                            <a:gd name="T85" fmla="*/ T84 w 61"/>
                            <a:gd name="T86" fmla="+- 0 156 148"/>
                            <a:gd name="T87" fmla="*/ 156 h 61"/>
                            <a:gd name="T88" fmla="+- 0 4286 4232"/>
                            <a:gd name="T89" fmla="*/ T88 w 61"/>
                            <a:gd name="T90" fmla="+- 0 159 148"/>
                            <a:gd name="T91" fmla="*/ 159 h 61"/>
                            <a:gd name="T92" fmla="+- 0 4288 4232"/>
                            <a:gd name="T93" fmla="*/ T92 w 61"/>
                            <a:gd name="T94" fmla="+- 0 162 148"/>
                            <a:gd name="T95" fmla="*/ 162 h 61"/>
                            <a:gd name="T96" fmla="+- 0 4290 4232"/>
                            <a:gd name="T97" fmla="*/ T96 w 61"/>
                            <a:gd name="T98" fmla="+- 0 166 148"/>
                            <a:gd name="T99" fmla="*/ 166 h 61"/>
                            <a:gd name="T100" fmla="+- 0 4291 4232"/>
                            <a:gd name="T101" fmla="*/ T100 w 61"/>
                            <a:gd name="T102" fmla="+- 0 170 148"/>
                            <a:gd name="T103" fmla="*/ 170 h 61"/>
                            <a:gd name="T104" fmla="+- 0 4292 4232"/>
                            <a:gd name="T105" fmla="*/ T104 w 61"/>
                            <a:gd name="T106" fmla="+- 0 174 148"/>
                            <a:gd name="T107" fmla="*/ 174 h 61"/>
                            <a:gd name="T108" fmla="+- 0 4292 4232"/>
                            <a:gd name="T109" fmla="*/ T108 w 61"/>
                            <a:gd name="T110" fmla="+- 0 182 148"/>
                            <a:gd name="T111" fmla="*/ 182 h 61"/>
                            <a:gd name="T112" fmla="+- 0 4291 4232"/>
                            <a:gd name="T113" fmla="*/ T112 w 61"/>
                            <a:gd name="T114" fmla="+- 0 185 148"/>
                            <a:gd name="T115" fmla="*/ 185 h 61"/>
                            <a:gd name="T116" fmla="+- 0 4290 4232"/>
                            <a:gd name="T117" fmla="*/ T116 w 61"/>
                            <a:gd name="T118" fmla="+- 0 189 148"/>
                            <a:gd name="T119" fmla="*/ 189 h 61"/>
                            <a:gd name="T120" fmla="+- 0 4288 4232"/>
                            <a:gd name="T121" fmla="*/ T120 w 61"/>
                            <a:gd name="T122" fmla="+- 0 193 148"/>
                            <a:gd name="T123" fmla="*/ 193 h 61"/>
                            <a:gd name="T124" fmla="+- 0 4286 4232"/>
                            <a:gd name="T125" fmla="*/ T124 w 61"/>
                            <a:gd name="T126" fmla="+- 0 196 148"/>
                            <a:gd name="T127" fmla="*/ 196 h 61"/>
                            <a:gd name="T128" fmla="+- 0 4283 4232"/>
                            <a:gd name="T129" fmla="*/ T128 w 61"/>
                            <a:gd name="T130" fmla="+- 0 199 148"/>
                            <a:gd name="T131" fmla="*/ 199 h 61"/>
                            <a:gd name="T132" fmla="+- 0 4280 4232"/>
                            <a:gd name="T133" fmla="*/ T132 w 61"/>
                            <a:gd name="T134" fmla="+- 0 202 148"/>
                            <a:gd name="T135" fmla="*/ 202 h 61"/>
                            <a:gd name="T136" fmla="+- 0 4277 4232"/>
                            <a:gd name="T137" fmla="*/ T136 w 61"/>
                            <a:gd name="T138" fmla="+- 0 204 148"/>
                            <a:gd name="T139" fmla="*/ 204 h 61"/>
                            <a:gd name="T140" fmla="+- 0 4270 4232"/>
                            <a:gd name="T141" fmla="*/ T140 w 61"/>
                            <a:gd name="T142" fmla="+- 0 207 148"/>
                            <a:gd name="T143" fmla="*/ 207 h 61"/>
                            <a:gd name="T144" fmla="+- 0 4266 4232"/>
                            <a:gd name="T145" fmla="*/ T144 w 61"/>
                            <a:gd name="T146" fmla="+- 0 208 148"/>
                            <a:gd name="T147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F1FF" id="Freeform 179" o:spid="_x0000_s1026" style="position:absolute;margin-left:211.6pt;margin-top:7.4pt;width:3.05pt;height:3.0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080;16510,132080;13970,131445;9525,129540;6985,128270;5715,126365;3810,124460;2540,122555;1270,120015;635,117475;0,115570;0,110490;5715,99060;6985,97790;9525,95885;13970,93980;16510,93980;21590,93980;24130,93980;28575,95885;30480,97790;32385,99060;34290,100965;35560,102870;36830,105410;37465,107950;38100,110490;38100,115570;37465,117475;36830,120015;35560,122555;34290,124460;32385,126365;30480,128270;28575,129540;24130,131445;21590,1320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500994C" wp14:editId="0305B874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462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2 433"/>
                            <a:gd name="T11" fmla="*/ 492 h 61"/>
                            <a:gd name="T12" fmla="+- 0 4247 4232"/>
                            <a:gd name="T13" fmla="*/ T12 w 61"/>
                            <a:gd name="T14" fmla="+- 0 489 433"/>
                            <a:gd name="T15" fmla="*/ 489 h 61"/>
                            <a:gd name="T16" fmla="+- 0 4243 4232"/>
                            <a:gd name="T17" fmla="*/ T16 w 61"/>
                            <a:gd name="T18" fmla="+- 0 487 433"/>
                            <a:gd name="T19" fmla="*/ 487 h 61"/>
                            <a:gd name="T20" fmla="+- 0 4241 4232"/>
                            <a:gd name="T21" fmla="*/ T20 w 61"/>
                            <a:gd name="T22" fmla="+- 0 484 433"/>
                            <a:gd name="T23" fmla="*/ 484 h 61"/>
                            <a:gd name="T24" fmla="+- 0 4238 4232"/>
                            <a:gd name="T25" fmla="*/ T24 w 61"/>
                            <a:gd name="T26" fmla="+- 0 481 433"/>
                            <a:gd name="T27" fmla="*/ 481 h 61"/>
                            <a:gd name="T28" fmla="+- 0 4236 4232"/>
                            <a:gd name="T29" fmla="*/ T28 w 61"/>
                            <a:gd name="T30" fmla="+- 0 478 433"/>
                            <a:gd name="T31" fmla="*/ 478 h 61"/>
                            <a:gd name="T32" fmla="+- 0 4234 4232"/>
                            <a:gd name="T33" fmla="*/ T32 w 61"/>
                            <a:gd name="T34" fmla="+- 0 474 433"/>
                            <a:gd name="T35" fmla="*/ 474 h 61"/>
                            <a:gd name="T36" fmla="+- 0 4233 4232"/>
                            <a:gd name="T37" fmla="*/ T36 w 61"/>
                            <a:gd name="T38" fmla="+- 0 471 433"/>
                            <a:gd name="T39" fmla="*/ 471 h 61"/>
                            <a:gd name="T40" fmla="+- 0 4232 4232"/>
                            <a:gd name="T41" fmla="*/ T40 w 61"/>
                            <a:gd name="T42" fmla="+- 0 467 433"/>
                            <a:gd name="T43" fmla="*/ 467 h 61"/>
                            <a:gd name="T44" fmla="+- 0 4232 4232"/>
                            <a:gd name="T45" fmla="*/ T44 w 61"/>
                            <a:gd name="T46" fmla="+- 0 459 433"/>
                            <a:gd name="T47" fmla="*/ 459 h 61"/>
                            <a:gd name="T48" fmla="+- 0 4241 4232"/>
                            <a:gd name="T49" fmla="*/ T48 w 61"/>
                            <a:gd name="T50" fmla="+- 0 442 433"/>
                            <a:gd name="T51" fmla="*/ 442 h 61"/>
                            <a:gd name="T52" fmla="+- 0 4243 4232"/>
                            <a:gd name="T53" fmla="*/ T52 w 61"/>
                            <a:gd name="T54" fmla="+- 0 439 433"/>
                            <a:gd name="T55" fmla="*/ 439 h 61"/>
                            <a:gd name="T56" fmla="+- 0 4247 4232"/>
                            <a:gd name="T57" fmla="*/ T56 w 61"/>
                            <a:gd name="T58" fmla="+- 0 436 433"/>
                            <a:gd name="T59" fmla="*/ 436 h 61"/>
                            <a:gd name="T60" fmla="+- 0 4254 4232"/>
                            <a:gd name="T61" fmla="*/ T60 w 61"/>
                            <a:gd name="T62" fmla="+- 0 433 433"/>
                            <a:gd name="T63" fmla="*/ 433 h 61"/>
                            <a:gd name="T64" fmla="+- 0 4258 4232"/>
                            <a:gd name="T65" fmla="*/ T64 w 61"/>
                            <a:gd name="T66" fmla="+- 0 433 433"/>
                            <a:gd name="T67" fmla="*/ 433 h 61"/>
                            <a:gd name="T68" fmla="+- 0 4266 4232"/>
                            <a:gd name="T69" fmla="*/ T68 w 61"/>
                            <a:gd name="T70" fmla="+- 0 433 433"/>
                            <a:gd name="T71" fmla="*/ 433 h 61"/>
                            <a:gd name="T72" fmla="+- 0 4270 4232"/>
                            <a:gd name="T73" fmla="*/ T72 w 61"/>
                            <a:gd name="T74" fmla="+- 0 433 433"/>
                            <a:gd name="T75" fmla="*/ 433 h 61"/>
                            <a:gd name="T76" fmla="+- 0 4277 4232"/>
                            <a:gd name="T77" fmla="*/ T76 w 61"/>
                            <a:gd name="T78" fmla="+- 0 436 433"/>
                            <a:gd name="T79" fmla="*/ 436 h 61"/>
                            <a:gd name="T80" fmla="+- 0 4280 4232"/>
                            <a:gd name="T81" fmla="*/ T80 w 61"/>
                            <a:gd name="T82" fmla="+- 0 439 433"/>
                            <a:gd name="T83" fmla="*/ 439 h 61"/>
                            <a:gd name="T84" fmla="+- 0 4283 4232"/>
                            <a:gd name="T85" fmla="*/ T84 w 61"/>
                            <a:gd name="T86" fmla="+- 0 442 433"/>
                            <a:gd name="T87" fmla="*/ 442 h 61"/>
                            <a:gd name="T88" fmla="+- 0 4286 4232"/>
                            <a:gd name="T89" fmla="*/ T88 w 61"/>
                            <a:gd name="T90" fmla="+- 0 444 433"/>
                            <a:gd name="T91" fmla="*/ 444 h 61"/>
                            <a:gd name="T92" fmla="+- 0 4288 4232"/>
                            <a:gd name="T93" fmla="*/ T92 w 61"/>
                            <a:gd name="T94" fmla="+- 0 448 433"/>
                            <a:gd name="T95" fmla="*/ 448 h 61"/>
                            <a:gd name="T96" fmla="+- 0 4290 4232"/>
                            <a:gd name="T97" fmla="*/ T96 w 61"/>
                            <a:gd name="T98" fmla="+- 0 451 433"/>
                            <a:gd name="T99" fmla="*/ 451 h 61"/>
                            <a:gd name="T100" fmla="+- 0 4291 4232"/>
                            <a:gd name="T101" fmla="*/ T100 w 61"/>
                            <a:gd name="T102" fmla="+- 0 455 433"/>
                            <a:gd name="T103" fmla="*/ 455 h 61"/>
                            <a:gd name="T104" fmla="+- 0 4292 4232"/>
                            <a:gd name="T105" fmla="*/ T104 w 61"/>
                            <a:gd name="T106" fmla="+- 0 459 433"/>
                            <a:gd name="T107" fmla="*/ 459 h 61"/>
                            <a:gd name="T108" fmla="+- 0 4292 4232"/>
                            <a:gd name="T109" fmla="*/ T108 w 61"/>
                            <a:gd name="T110" fmla="+- 0 467 433"/>
                            <a:gd name="T111" fmla="*/ 467 h 61"/>
                            <a:gd name="T112" fmla="+- 0 4291 4232"/>
                            <a:gd name="T113" fmla="*/ T112 w 61"/>
                            <a:gd name="T114" fmla="+- 0 471 433"/>
                            <a:gd name="T115" fmla="*/ 471 h 61"/>
                            <a:gd name="T116" fmla="+- 0 4290 4232"/>
                            <a:gd name="T117" fmla="*/ T116 w 61"/>
                            <a:gd name="T118" fmla="+- 0 474 433"/>
                            <a:gd name="T119" fmla="*/ 474 h 61"/>
                            <a:gd name="T120" fmla="+- 0 4288 4232"/>
                            <a:gd name="T121" fmla="*/ T120 w 61"/>
                            <a:gd name="T122" fmla="+- 0 478 433"/>
                            <a:gd name="T123" fmla="*/ 478 h 61"/>
                            <a:gd name="T124" fmla="+- 0 4286 4232"/>
                            <a:gd name="T125" fmla="*/ T124 w 61"/>
                            <a:gd name="T126" fmla="+- 0 481 433"/>
                            <a:gd name="T127" fmla="*/ 481 h 61"/>
                            <a:gd name="T128" fmla="+- 0 4283 4232"/>
                            <a:gd name="T129" fmla="*/ T128 w 61"/>
                            <a:gd name="T130" fmla="+- 0 484 433"/>
                            <a:gd name="T131" fmla="*/ 484 h 61"/>
                            <a:gd name="T132" fmla="+- 0 4280 4232"/>
                            <a:gd name="T133" fmla="*/ T132 w 61"/>
                            <a:gd name="T134" fmla="+- 0 487 433"/>
                            <a:gd name="T135" fmla="*/ 487 h 61"/>
                            <a:gd name="T136" fmla="+- 0 4277 4232"/>
                            <a:gd name="T137" fmla="*/ T136 w 61"/>
                            <a:gd name="T138" fmla="+- 0 489 433"/>
                            <a:gd name="T139" fmla="*/ 489 h 61"/>
                            <a:gd name="T140" fmla="+- 0 4270 4232"/>
                            <a:gd name="T141" fmla="*/ T140 w 61"/>
                            <a:gd name="T142" fmla="+- 0 492 433"/>
                            <a:gd name="T143" fmla="*/ 492 h 61"/>
                            <a:gd name="T144" fmla="+- 0 4266 4232"/>
                            <a:gd name="T145" fmla="*/ T144 w 61"/>
                            <a:gd name="T146" fmla="+- 0 493 433"/>
                            <a:gd name="T147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37B7B" id="Freeform 178" o:spid="_x0000_s1026" style="position:absolute;margin-left:211.6pt;margin-top:21.65pt;width:3.05pt;height:3.0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313055;16510,313055;13970,312420;9525,310515;6985,309245;5715,307340;3810,305435;2540,303530;1270,300990;635,299085;0,296545;0,291465;5715,280670;6985,278765;9525,276860;13970,274955;16510,274955;21590,274955;24130,274955;28575,276860;30480,278765;32385,280670;34290,281940;35560,284480;36830,286385;37465,288925;38100,291465;38100,296545;37465,299085;36830,300990;35560,303530;34290,305435;32385,307340;30480,309245;28575,310515;24130,312420;21590,31305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 xml:space="preserve">Documenting </w:t>
      </w:r>
      <w:r w:rsidR="00C66A8C">
        <w:rPr>
          <w:spacing w:val="-4"/>
          <w:w w:val="90"/>
        </w:rPr>
        <w:t xml:space="preserve">the </w:t>
      </w:r>
      <w:r w:rsidR="00C66A8C">
        <w:rPr>
          <w:w w:val="90"/>
        </w:rPr>
        <w:t xml:space="preserve">System </w:t>
      </w:r>
      <w:r w:rsidR="00C66A8C">
        <w:rPr>
          <w:spacing w:val="-4"/>
          <w:w w:val="90"/>
        </w:rPr>
        <w:t xml:space="preserve">Context </w:t>
      </w:r>
      <w:r w:rsidR="00C66A8C">
        <w:rPr>
          <w:spacing w:val="-3"/>
        </w:rPr>
        <w:t>Summary</w:t>
      </w:r>
    </w:p>
    <w:p w14:paraId="1EA68533" w14:textId="77777777" w:rsidR="00CE237B" w:rsidRDefault="00CE237B">
      <w:pPr>
        <w:pStyle w:val="Textkrper"/>
        <w:spacing w:before="6"/>
        <w:rPr>
          <w:sz w:val="28"/>
        </w:rPr>
      </w:pPr>
    </w:p>
    <w:p w14:paraId="7550C82C" w14:textId="77777777" w:rsidR="00CE237B" w:rsidRDefault="003B3734">
      <w:pPr>
        <w:pStyle w:val="Listenabsatz"/>
        <w:numPr>
          <w:ilvl w:val="2"/>
          <w:numId w:val="3"/>
        </w:numPr>
        <w:tabs>
          <w:tab w:val="left" w:pos="3112"/>
        </w:tabs>
        <w:spacing w:before="1" w:line="309" w:lineRule="auto"/>
        <w:ind w:right="4474" w:hanging="2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0D81E454" wp14:editId="4B21281C">
                <wp:simplePos x="0" y="0"/>
                <wp:positionH relativeFrom="page">
                  <wp:posOffset>2687320</wp:posOffset>
                </wp:positionH>
                <wp:positionV relativeFrom="paragraph">
                  <wp:posOffset>252095</wp:posOffset>
                </wp:positionV>
                <wp:extent cx="38735" cy="38735"/>
                <wp:effectExtent l="0" t="0" r="0" b="0"/>
                <wp:wrapNone/>
                <wp:docPr id="463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57 397"/>
                            <a:gd name="T3" fmla="*/ 457 h 61"/>
                            <a:gd name="T4" fmla="+- 0 4258 4232"/>
                            <a:gd name="T5" fmla="*/ T4 w 61"/>
                            <a:gd name="T6" fmla="+- 0 457 397"/>
                            <a:gd name="T7" fmla="*/ 457 h 61"/>
                            <a:gd name="T8" fmla="+- 0 4254 4232"/>
                            <a:gd name="T9" fmla="*/ T8 w 61"/>
                            <a:gd name="T10" fmla="+- 0 456 397"/>
                            <a:gd name="T11" fmla="*/ 456 h 61"/>
                            <a:gd name="T12" fmla="+- 0 4247 4232"/>
                            <a:gd name="T13" fmla="*/ T12 w 61"/>
                            <a:gd name="T14" fmla="+- 0 453 397"/>
                            <a:gd name="T15" fmla="*/ 453 h 61"/>
                            <a:gd name="T16" fmla="+- 0 4243 4232"/>
                            <a:gd name="T17" fmla="*/ T16 w 61"/>
                            <a:gd name="T18" fmla="+- 0 451 397"/>
                            <a:gd name="T19" fmla="*/ 451 h 61"/>
                            <a:gd name="T20" fmla="+- 0 4241 4232"/>
                            <a:gd name="T21" fmla="*/ T20 w 61"/>
                            <a:gd name="T22" fmla="+- 0 448 397"/>
                            <a:gd name="T23" fmla="*/ 448 h 61"/>
                            <a:gd name="T24" fmla="+- 0 4238 4232"/>
                            <a:gd name="T25" fmla="*/ T24 w 61"/>
                            <a:gd name="T26" fmla="+- 0 445 397"/>
                            <a:gd name="T27" fmla="*/ 445 h 61"/>
                            <a:gd name="T28" fmla="+- 0 4236 4232"/>
                            <a:gd name="T29" fmla="*/ T28 w 61"/>
                            <a:gd name="T30" fmla="+- 0 442 397"/>
                            <a:gd name="T31" fmla="*/ 442 h 61"/>
                            <a:gd name="T32" fmla="+- 0 4234 4232"/>
                            <a:gd name="T33" fmla="*/ T32 w 61"/>
                            <a:gd name="T34" fmla="+- 0 438 397"/>
                            <a:gd name="T35" fmla="*/ 438 h 61"/>
                            <a:gd name="T36" fmla="+- 0 4233 4232"/>
                            <a:gd name="T37" fmla="*/ T36 w 61"/>
                            <a:gd name="T38" fmla="+- 0 435 397"/>
                            <a:gd name="T39" fmla="*/ 435 h 61"/>
                            <a:gd name="T40" fmla="+- 0 4232 4232"/>
                            <a:gd name="T41" fmla="*/ T40 w 61"/>
                            <a:gd name="T42" fmla="+- 0 431 397"/>
                            <a:gd name="T43" fmla="*/ 431 h 61"/>
                            <a:gd name="T44" fmla="+- 0 4232 4232"/>
                            <a:gd name="T45" fmla="*/ T44 w 61"/>
                            <a:gd name="T46" fmla="+- 0 423 397"/>
                            <a:gd name="T47" fmla="*/ 423 h 61"/>
                            <a:gd name="T48" fmla="+- 0 4241 4232"/>
                            <a:gd name="T49" fmla="*/ T48 w 61"/>
                            <a:gd name="T50" fmla="+- 0 406 397"/>
                            <a:gd name="T51" fmla="*/ 406 h 61"/>
                            <a:gd name="T52" fmla="+- 0 4243 4232"/>
                            <a:gd name="T53" fmla="*/ T52 w 61"/>
                            <a:gd name="T54" fmla="+- 0 403 397"/>
                            <a:gd name="T55" fmla="*/ 403 h 61"/>
                            <a:gd name="T56" fmla="+- 0 4247 4232"/>
                            <a:gd name="T57" fmla="*/ T56 w 61"/>
                            <a:gd name="T58" fmla="+- 0 400 397"/>
                            <a:gd name="T59" fmla="*/ 400 h 61"/>
                            <a:gd name="T60" fmla="+- 0 4254 4232"/>
                            <a:gd name="T61" fmla="*/ T60 w 61"/>
                            <a:gd name="T62" fmla="+- 0 397 397"/>
                            <a:gd name="T63" fmla="*/ 397 h 61"/>
                            <a:gd name="T64" fmla="+- 0 4258 4232"/>
                            <a:gd name="T65" fmla="*/ T64 w 61"/>
                            <a:gd name="T66" fmla="+- 0 397 397"/>
                            <a:gd name="T67" fmla="*/ 397 h 61"/>
                            <a:gd name="T68" fmla="+- 0 4266 4232"/>
                            <a:gd name="T69" fmla="*/ T68 w 61"/>
                            <a:gd name="T70" fmla="+- 0 397 397"/>
                            <a:gd name="T71" fmla="*/ 397 h 61"/>
                            <a:gd name="T72" fmla="+- 0 4270 4232"/>
                            <a:gd name="T73" fmla="*/ T72 w 61"/>
                            <a:gd name="T74" fmla="+- 0 397 397"/>
                            <a:gd name="T75" fmla="*/ 397 h 61"/>
                            <a:gd name="T76" fmla="+- 0 4277 4232"/>
                            <a:gd name="T77" fmla="*/ T76 w 61"/>
                            <a:gd name="T78" fmla="+- 0 400 397"/>
                            <a:gd name="T79" fmla="*/ 400 h 61"/>
                            <a:gd name="T80" fmla="+- 0 4280 4232"/>
                            <a:gd name="T81" fmla="*/ T80 w 61"/>
                            <a:gd name="T82" fmla="+- 0 403 397"/>
                            <a:gd name="T83" fmla="*/ 403 h 61"/>
                            <a:gd name="T84" fmla="+- 0 4283 4232"/>
                            <a:gd name="T85" fmla="*/ T84 w 61"/>
                            <a:gd name="T86" fmla="+- 0 406 397"/>
                            <a:gd name="T87" fmla="*/ 406 h 61"/>
                            <a:gd name="T88" fmla="+- 0 4286 4232"/>
                            <a:gd name="T89" fmla="*/ T88 w 61"/>
                            <a:gd name="T90" fmla="+- 0 408 397"/>
                            <a:gd name="T91" fmla="*/ 408 h 61"/>
                            <a:gd name="T92" fmla="+- 0 4288 4232"/>
                            <a:gd name="T93" fmla="*/ T92 w 61"/>
                            <a:gd name="T94" fmla="+- 0 412 397"/>
                            <a:gd name="T95" fmla="*/ 412 h 61"/>
                            <a:gd name="T96" fmla="+- 0 4290 4232"/>
                            <a:gd name="T97" fmla="*/ T96 w 61"/>
                            <a:gd name="T98" fmla="+- 0 415 397"/>
                            <a:gd name="T99" fmla="*/ 415 h 61"/>
                            <a:gd name="T100" fmla="+- 0 4291 4232"/>
                            <a:gd name="T101" fmla="*/ T100 w 61"/>
                            <a:gd name="T102" fmla="+- 0 419 397"/>
                            <a:gd name="T103" fmla="*/ 419 h 61"/>
                            <a:gd name="T104" fmla="+- 0 4292 4232"/>
                            <a:gd name="T105" fmla="*/ T104 w 61"/>
                            <a:gd name="T106" fmla="+- 0 423 397"/>
                            <a:gd name="T107" fmla="*/ 423 h 61"/>
                            <a:gd name="T108" fmla="+- 0 4292 4232"/>
                            <a:gd name="T109" fmla="*/ T108 w 61"/>
                            <a:gd name="T110" fmla="+- 0 431 397"/>
                            <a:gd name="T111" fmla="*/ 431 h 61"/>
                            <a:gd name="T112" fmla="+- 0 4291 4232"/>
                            <a:gd name="T113" fmla="*/ T112 w 61"/>
                            <a:gd name="T114" fmla="+- 0 435 397"/>
                            <a:gd name="T115" fmla="*/ 435 h 61"/>
                            <a:gd name="T116" fmla="+- 0 4290 4232"/>
                            <a:gd name="T117" fmla="*/ T116 w 61"/>
                            <a:gd name="T118" fmla="+- 0 438 397"/>
                            <a:gd name="T119" fmla="*/ 438 h 61"/>
                            <a:gd name="T120" fmla="+- 0 4288 4232"/>
                            <a:gd name="T121" fmla="*/ T120 w 61"/>
                            <a:gd name="T122" fmla="+- 0 442 397"/>
                            <a:gd name="T123" fmla="*/ 442 h 61"/>
                            <a:gd name="T124" fmla="+- 0 4286 4232"/>
                            <a:gd name="T125" fmla="*/ T124 w 61"/>
                            <a:gd name="T126" fmla="+- 0 445 397"/>
                            <a:gd name="T127" fmla="*/ 445 h 61"/>
                            <a:gd name="T128" fmla="+- 0 4283 4232"/>
                            <a:gd name="T129" fmla="*/ T128 w 61"/>
                            <a:gd name="T130" fmla="+- 0 448 397"/>
                            <a:gd name="T131" fmla="*/ 448 h 61"/>
                            <a:gd name="T132" fmla="+- 0 4280 4232"/>
                            <a:gd name="T133" fmla="*/ T132 w 61"/>
                            <a:gd name="T134" fmla="+- 0 451 397"/>
                            <a:gd name="T135" fmla="*/ 451 h 61"/>
                            <a:gd name="T136" fmla="+- 0 4277 4232"/>
                            <a:gd name="T137" fmla="*/ T136 w 61"/>
                            <a:gd name="T138" fmla="+- 0 453 397"/>
                            <a:gd name="T139" fmla="*/ 453 h 61"/>
                            <a:gd name="T140" fmla="+- 0 4270 4232"/>
                            <a:gd name="T141" fmla="*/ T140 w 61"/>
                            <a:gd name="T142" fmla="+- 0 456 397"/>
                            <a:gd name="T143" fmla="*/ 456 h 61"/>
                            <a:gd name="T144" fmla="+- 0 4266 4232"/>
                            <a:gd name="T145" fmla="*/ T144 w 61"/>
                            <a:gd name="T146" fmla="+- 0 457 397"/>
                            <a:gd name="T147" fmla="*/ 4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69AFD" id="Freeform 177" o:spid="_x0000_s1026" style="position:absolute;margin-left:211.6pt;margin-top:19.85pt;width:3.05pt;height:3.0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90195;16510,290195;13970,289560;9525,287655;6985,286385;5715,284480;3810,282575;2540,280670;1270,278130;635,276225;0,273685;0,268605;5715,257810;6985,255905;9525,254000;13970,252095;16510,252095;21590,252095;24130,252095;28575,254000;30480,255905;32385,257810;34290,259080;35560,261620;36830,263525;37465,266065;38100,268605;38100,273685;37465,276225;36830,278130;35560,280670;34290,282575;32385,284480;30480,286385;28575,287655;24130,289560;21590,29019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  <w:sz w:val="20"/>
        </w:rPr>
        <w:t xml:space="preserve">Eliciting Requirements </w:t>
      </w:r>
      <w:r w:rsidR="00C66A8C">
        <w:rPr>
          <w:spacing w:val="-4"/>
          <w:w w:val="85"/>
          <w:sz w:val="20"/>
        </w:rPr>
        <w:t>Requirements</w:t>
      </w:r>
      <w:r w:rsidR="00C66A8C">
        <w:rPr>
          <w:spacing w:val="-2"/>
          <w:w w:val="85"/>
          <w:sz w:val="20"/>
        </w:rPr>
        <w:t xml:space="preserve"> </w:t>
      </w:r>
      <w:r w:rsidR="00C66A8C">
        <w:rPr>
          <w:w w:val="85"/>
          <w:sz w:val="20"/>
        </w:rPr>
        <w:t>Sources</w:t>
      </w:r>
    </w:p>
    <w:p w14:paraId="371C273D" w14:textId="77777777" w:rsidR="00CE237B" w:rsidRDefault="003B3734">
      <w:pPr>
        <w:pStyle w:val="Textkrper"/>
        <w:spacing w:line="217" w:lineRule="exact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20C907D" wp14:editId="470FEED7">
                <wp:simplePos x="0" y="0"/>
                <wp:positionH relativeFrom="page">
                  <wp:posOffset>2687320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464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0 80"/>
                            <a:gd name="T3" fmla="*/ 140 h 61"/>
                            <a:gd name="T4" fmla="+- 0 4258 4232"/>
                            <a:gd name="T5" fmla="*/ T4 w 61"/>
                            <a:gd name="T6" fmla="+- 0 140 80"/>
                            <a:gd name="T7" fmla="*/ 140 h 61"/>
                            <a:gd name="T8" fmla="+- 0 4254 4232"/>
                            <a:gd name="T9" fmla="*/ T8 w 61"/>
                            <a:gd name="T10" fmla="+- 0 139 80"/>
                            <a:gd name="T11" fmla="*/ 139 h 61"/>
                            <a:gd name="T12" fmla="+- 0 4247 4232"/>
                            <a:gd name="T13" fmla="*/ T12 w 61"/>
                            <a:gd name="T14" fmla="+- 0 136 80"/>
                            <a:gd name="T15" fmla="*/ 136 h 61"/>
                            <a:gd name="T16" fmla="+- 0 4243 4232"/>
                            <a:gd name="T17" fmla="*/ T16 w 61"/>
                            <a:gd name="T18" fmla="+- 0 134 80"/>
                            <a:gd name="T19" fmla="*/ 134 h 61"/>
                            <a:gd name="T20" fmla="+- 0 4241 4232"/>
                            <a:gd name="T21" fmla="*/ T20 w 61"/>
                            <a:gd name="T22" fmla="+- 0 131 80"/>
                            <a:gd name="T23" fmla="*/ 131 h 61"/>
                            <a:gd name="T24" fmla="+- 0 4238 4232"/>
                            <a:gd name="T25" fmla="*/ T24 w 61"/>
                            <a:gd name="T26" fmla="+- 0 129 80"/>
                            <a:gd name="T27" fmla="*/ 129 h 61"/>
                            <a:gd name="T28" fmla="+- 0 4236 4232"/>
                            <a:gd name="T29" fmla="*/ T28 w 61"/>
                            <a:gd name="T30" fmla="+- 0 125 80"/>
                            <a:gd name="T31" fmla="*/ 125 h 61"/>
                            <a:gd name="T32" fmla="+- 0 4234 4232"/>
                            <a:gd name="T33" fmla="*/ T32 w 61"/>
                            <a:gd name="T34" fmla="+- 0 122 80"/>
                            <a:gd name="T35" fmla="*/ 122 h 61"/>
                            <a:gd name="T36" fmla="+- 0 4233 4232"/>
                            <a:gd name="T37" fmla="*/ T36 w 61"/>
                            <a:gd name="T38" fmla="+- 0 118 80"/>
                            <a:gd name="T39" fmla="*/ 118 h 61"/>
                            <a:gd name="T40" fmla="+- 0 4232 4232"/>
                            <a:gd name="T41" fmla="*/ T40 w 61"/>
                            <a:gd name="T42" fmla="+- 0 114 80"/>
                            <a:gd name="T43" fmla="*/ 114 h 61"/>
                            <a:gd name="T44" fmla="+- 0 4232 4232"/>
                            <a:gd name="T45" fmla="*/ T44 w 61"/>
                            <a:gd name="T46" fmla="+- 0 106 80"/>
                            <a:gd name="T47" fmla="*/ 106 h 61"/>
                            <a:gd name="T48" fmla="+- 0 4241 4232"/>
                            <a:gd name="T49" fmla="*/ T48 w 61"/>
                            <a:gd name="T50" fmla="+- 0 89 80"/>
                            <a:gd name="T51" fmla="*/ 89 h 61"/>
                            <a:gd name="T52" fmla="+- 0 4243 4232"/>
                            <a:gd name="T53" fmla="*/ T52 w 61"/>
                            <a:gd name="T54" fmla="+- 0 86 80"/>
                            <a:gd name="T55" fmla="*/ 86 h 61"/>
                            <a:gd name="T56" fmla="+- 0 4247 4232"/>
                            <a:gd name="T57" fmla="*/ T56 w 61"/>
                            <a:gd name="T58" fmla="+- 0 84 80"/>
                            <a:gd name="T59" fmla="*/ 84 h 61"/>
                            <a:gd name="T60" fmla="+- 0 4254 4232"/>
                            <a:gd name="T61" fmla="*/ T60 w 61"/>
                            <a:gd name="T62" fmla="+- 0 81 80"/>
                            <a:gd name="T63" fmla="*/ 81 h 61"/>
                            <a:gd name="T64" fmla="+- 0 4258 4232"/>
                            <a:gd name="T65" fmla="*/ T64 w 61"/>
                            <a:gd name="T66" fmla="+- 0 80 80"/>
                            <a:gd name="T67" fmla="*/ 80 h 61"/>
                            <a:gd name="T68" fmla="+- 0 4266 4232"/>
                            <a:gd name="T69" fmla="*/ T68 w 61"/>
                            <a:gd name="T70" fmla="+- 0 80 80"/>
                            <a:gd name="T71" fmla="*/ 80 h 61"/>
                            <a:gd name="T72" fmla="+- 0 4270 4232"/>
                            <a:gd name="T73" fmla="*/ T72 w 61"/>
                            <a:gd name="T74" fmla="+- 0 81 80"/>
                            <a:gd name="T75" fmla="*/ 81 h 61"/>
                            <a:gd name="T76" fmla="+- 0 4277 4232"/>
                            <a:gd name="T77" fmla="*/ T76 w 61"/>
                            <a:gd name="T78" fmla="+- 0 84 80"/>
                            <a:gd name="T79" fmla="*/ 84 h 61"/>
                            <a:gd name="T80" fmla="+- 0 4280 4232"/>
                            <a:gd name="T81" fmla="*/ T80 w 61"/>
                            <a:gd name="T82" fmla="+- 0 86 80"/>
                            <a:gd name="T83" fmla="*/ 86 h 61"/>
                            <a:gd name="T84" fmla="+- 0 4283 4232"/>
                            <a:gd name="T85" fmla="*/ T84 w 61"/>
                            <a:gd name="T86" fmla="+- 0 89 80"/>
                            <a:gd name="T87" fmla="*/ 89 h 61"/>
                            <a:gd name="T88" fmla="+- 0 4286 4232"/>
                            <a:gd name="T89" fmla="*/ T88 w 61"/>
                            <a:gd name="T90" fmla="+- 0 92 80"/>
                            <a:gd name="T91" fmla="*/ 92 h 61"/>
                            <a:gd name="T92" fmla="+- 0 4288 4232"/>
                            <a:gd name="T93" fmla="*/ T92 w 61"/>
                            <a:gd name="T94" fmla="+- 0 95 80"/>
                            <a:gd name="T95" fmla="*/ 95 h 61"/>
                            <a:gd name="T96" fmla="+- 0 4290 4232"/>
                            <a:gd name="T97" fmla="*/ T96 w 61"/>
                            <a:gd name="T98" fmla="+- 0 99 80"/>
                            <a:gd name="T99" fmla="*/ 99 h 61"/>
                            <a:gd name="T100" fmla="+- 0 4291 4232"/>
                            <a:gd name="T101" fmla="*/ T100 w 61"/>
                            <a:gd name="T102" fmla="+- 0 102 80"/>
                            <a:gd name="T103" fmla="*/ 102 h 61"/>
                            <a:gd name="T104" fmla="+- 0 4292 4232"/>
                            <a:gd name="T105" fmla="*/ T104 w 61"/>
                            <a:gd name="T106" fmla="+- 0 106 80"/>
                            <a:gd name="T107" fmla="*/ 106 h 61"/>
                            <a:gd name="T108" fmla="+- 0 4292 4232"/>
                            <a:gd name="T109" fmla="*/ T108 w 61"/>
                            <a:gd name="T110" fmla="+- 0 114 80"/>
                            <a:gd name="T111" fmla="*/ 114 h 61"/>
                            <a:gd name="T112" fmla="+- 0 4291 4232"/>
                            <a:gd name="T113" fmla="*/ T112 w 61"/>
                            <a:gd name="T114" fmla="+- 0 118 80"/>
                            <a:gd name="T115" fmla="*/ 118 h 61"/>
                            <a:gd name="T116" fmla="+- 0 4290 4232"/>
                            <a:gd name="T117" fmla="*/ T116 w 61"/>
                            <a:gd name="T118" fmla="+- 0 122 80"/>
                            <a:gd name="T119" fmla="*/ 122 h 61"/>
                            <a:gd name="T120" fmla="+- 0 4288 4232"/>
                            <a:gd name="T121" fmla="*/ T120 w 61"/>
                            <a:gd name="T122" fmla="+- 0 125 80"/>
                            <a:gd name="T123" fmla="*/ 125 h 61"/>
                            <a:gd name="T124" fmla="+- 0 4286 4232"/>
                            <a:gd name="T125" fmla="*/ T124 w 61"/>
                            <a:gd name="T126" fmla="+- 0 129 80"/>
                            <a:gd name="T127" fmla="*/ 129 h 61"/>
                            <a:gd name="T128" fmla="+- 0 4283 4232"/>
                            <a:gd name="T129" fmla="*/ T128 w 61"/>
                            <a:gd name="T130" fmla="+- 0 131 80"/>
                            <a:gd name="T131" fmla="*/ 131 h 61"/>
                            <a:gd name="T132" fmla="+- 0 4280 4232"/>
                            <a:gd name="T133" fmla="*/ T132 w 61"/>
                            <a:gd name="T134" fmla="+- 0 134 80"/>
                            <a:gd name="T135" fmla="*/ 134 h 61"/>
                            <a:gd name="T136" fmla="+- 0 4277 4232"/>
                            <a:gd name="T137" fmla="*/ T136 w 61"/>
                            <a:gd name="T138" fmla="+- 0 136 80"/>
                            <a:gd name="T139" fmla="*/ 136 h 61"/>
                            <a:gd name="T140" fmla="+- 0 4270 4232"/>
                            <a:gd name="T141" fmla="*/ T140 w 61"/>
                            <a:gd name="T142" fmla="+- 0 139 80"/>
                            <a:gd name="T143" fmla="*/ 139 h 61"/>
                            <a:gd name="T144" fmla="+- 0 4266 4232"/>
                            <a:gd name="T145" fmla="*/ T144 w 61"/>
                            <a:gd name="T146" fmla="+- 0 140 80"/>
                            <a:gd name="T147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3B04B" id="Freeform 176" o:spid="_x0000_s1026" style="position:absolute;margin-left:211.6pt;margin-top:4pt;width:3.05pt;height:3.05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" path="m34,60r-8,l22,59,15,56,11,54,9,51,6,49,4,45,2,42,1,38,,34,,26,9,9,11,6,15,4,22,1,26,r8,l38,1r7,3l48,6r3,3l54,12r2,3l58,19r1,3l60,26r,8l59,38r-1,4l56,45r-2,4l51,51r-3,3l45,56r-7,3l34,60xe" fillcolor="black" stroked="f">
                <v:path arrowok="t" o:connecttype="custom" o:connectlocs="21590,88900;16510,88900;13970,88265;9525,86360;6985,85090;5715,83185;3810,81915;2540,79375;1270,77470;635,74930;0,72390;0,67310;5715,56515;6985,54610;9525,53340;13970,51435;16510,50800;21590,50800;24130,51435;28575,53340;30480,54610;32385,56515;34290,58420;35560,60325;36830,62865;37465,64770;38100,67310;38100,72390;37465,74930;36830,77470;35560,79375;34290,81915;32385,83185;30480,85090;28575,86360;24130,88265;21590,8890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Requirements Categorization According to the Kano Model</w:t>
      </w:r>
    </w:p>
    <w:p w14:paraId="4E1A0E53" w14:textId="77777777" w:rsidR="00CE237B" w:rsidRDefault="003B3734">
      <w:pPr>
        <w:pStyle w:val="Textkrper"/>
        <w:spacing w:before="52" w:line="292" w:lineRule="auto"/>
        <w:ind w:left="3156" w:right="3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94A895E" wp14:editId="4B84BE21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6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58 4232"/>
                            <a:gd name="T49" fmla="*/ T48 w 61"/>
                            <a:gd name="T50" fmla="+- 0 148 148"/>
                            <a:gd name="T51" fmla="*/ 148 h 61"/>
                            <a:gd name="T52" fmla="+- 0 4266 4232"/>
                            <a:gd name="T53" fmla="*/ T52 w 61"/>
                            <a:gd name="T54" fmla="+- 0 148 148"/>
                            <a:gd name="T55" fmla="*/ 148 h 61"/>
                            <a:gd name="T56" fmla="+- 0 4292 4232"/>
                            <a:gd name="T57" fmla="*/ T56 w 61"/>
                            <a:gd name="T58" fmla="+- 0 174 148"/>
                            <a:gd name="T59" fmla="*/ 174 h 61"/>
                            <a:gd name="T60" fmla="+- 0 4292 4232"/>
                            <a:gd name="T61" fmla="*/ T60 w 61"/>
                            <a:gd name="T62" fmla="+- 0 182 148"/>
                            <a:gd name="T63" fmla="*/ 182 h 61"/>
                            <a:gd name="T64" fmla="+- 0 4291 4232"/>
                            <a:gd name="T65" fmla="*/ T64 w 61"/>
                            <a:gd name="T66" fmla="+- 0 185 148"/>
                            <a:gd name="T67" fmla="*/ 185 h 61"/>
                            <a:gd name="T68" fmla="+- 0 4290 4232"/>
                            <a:gd name="T69" fmla="*/ T68 w 61"/>
                            <a:gd name="T70" fmla="+- 0 189 148"/>
                            <a:gd name="T71" fmla="*/ 189 h 61"/>
                            <a:gd name="T72" fmla="+- 0 4288 4232"/>
                            <a:gd name="T73" fmla="*/ T72 w 61"/>
                            <a:gd name="T74" fmla="+- 0 193 148"/>
                            <a:gd name="T75" fmla="*/ 193 h 61"/>
                            <a:gd name="T76" fmla="+- 0 4286 4232"/>
                            <a:gd name="T77" fmla="*/ T76 w 61"/>
                            <a:gd name="T78" fmla="+- 0 196 148"/>
                            <a:gd name="T79" fmla="*/ 196 h 61"/>
                            <a:gd name="T80" fmla="+- 0 4283 4232"/>
                            <a:gd name="T81" fmla="*/ T80 w 61"/>
                            <a:gd name="T82" fmla="+- 0 199 148"/>
                            <a:gd name="T83" fmla="*/ 199 h 61"/>
                            <a:gd name="T84" fmla="+- 0 4280 4232"/>
                            <a:gd name="T85" fmla="*/ T84 w 61"/>
                            <a:gd name="T86" fmla="+- 0 202 148"/>
                            <a:gd name="T87" fmla="*/ 202 h 61"/>
                            <a:gd name="T88" fmla="+- 0 4277 4232"/>
                            <a:gd name="T89" fmla="*/ T88 w 61"/>
                            <a:gd name="T90" fmla="+- 0 204 148"/>
                            <a:gd name="T91" fmla="*/ 204 h 61"/>
                            <a:gd name="T92" fmla="+- 0 4270 4232"/>
                            <a:gd name="T93" fmla="*/ T92 w 61"/>
                            <a:gd name="T94" fmla="+- 0 207 148"/>
                            <a:gd name="T95" fmla="*/ 207 h 61"/>
                            <a:gd name="T96" fmla="+- 0 4266 4232"/>
                            <a:gd name="T97" fmla="*/ T96 w 61"/>
                            <a:gd name="T98" fmla="+- 0 208 148"/>
                            <a:gd name="T9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9E01D" id="Freeform 175" o:spid="_x0000_s1026" style="position:absolute;margin-left:211.6pt;margin-top:7.4pt;width:3.05pt;height:3.05pt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" path="m34,60r-8,l22,59,15,56,11,54,9,51,6,48,4,45,2,41,1,37,,34,,26,26,r8,l60,26r,8l59,37r-1,4l56,45r-2,3l51,51r-3,3l45,56r-7,3l34,60xe" fillcolor="black" stroked="f">
                <v:path arrowok="t" o:connecttype="custom" o:connectlocs="21590,132080;16510,132080;13970,131445;9525,129540;6985,128270;5715,126365;3810,124460;2540,122555;1270,120015;635,117475;0,115570;0,110490;16510,93980;21590,93980;38100,110490;38100,115570;37465,117475;36830,120015;35560,122555;34290,124460;32385,126365;30480,128270;28575,129540;24130,131445;21590,13208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7ECFCE" wp14:editId="21F6E72E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466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2 433"/>
                            <a:gd name="T11" fmla="*/ 492 h 61"/>
                            <a:gd name="T12" fmla="+- 0 4250 4232"/>
                            <a:gd name="T13" fmla="*/ T12 w 61"/>
                            <a:gd name="T14" fmla="+- 0 491 433"/>
                            <a:gd name="T15" fmla="*/ 491 h 61"/>
                            <a:gd name="T16" fmla="+- 0 4247 4232"/>
                            <a:gd name="T17" fmla="*/ T16 w 61"/>
                            <a:gd name="T18" fmla="+- 0 489 433"/>
                            <a:gd name="T19" fmla="*/ 489 h 61"/>
                            <a:gd name="T20" fmla="+- 0 4243 4232"/>
                            <a:gd name="T21" fmla="*/ T20 w 61"/>
                            <a:gd name="T22" fmla="+- 0 487 433"/>
                            <a:gd name="T23" fmla="*/ 487 h 61"/>
                            <a:gd name="T24" fmla="+- 0 4241 4232"/>
                            <a:gd name="T25" fmla="*/ T24 w 61"/>
                            <a:gd name="T26" fmla="+- 0 484 433"/>
                            <a:gd name="T27" fmla="*/ 484 h 61"/>
                            <a:gd name="T28" fmla="+- 0 4238 4232"/>
                            <a:gd name="T29" fmla="*/ T28 w 61"/>
                            <a:gd name="T30" fmla="+- 0 481 433"/>
                            <a:gd name="T31" fmla="*/ 481 h 61"/>
                            <a:gd name="T32" fmla="+- 0 4236 4232"/>
                            <a:gd name="T33" fmla="*/ T32 w 61"/>
                            <a:gd name="T34" fmla="+- 0 478 433"/>
                            <a:gd name="T35" fmla="*/ 478 h 61"/>
                            <a:gd name="T36" fmla="+- 0 4234 4232"/>
                            <a:gd name="T37" fmla="*/ T36 w 61"/>
                            <a:gd name="T38" fmla="+- 0 474 433"/>
                            <a:gd name="T39" fmla="*/ 474 h 61"/>
                            <a:gd name="T40" fmla="+- 0 4233 4232"/>
                            <a:gd name="T41" fmla="*/ T40 w 61"/>
                            <a:gd name="T42" fmla="+- 0 471 433"/>
                            <a:gd name="T43" fmla="*/ 471 h 61"/>
                            <a:gd name="T44" fmla="+- 0 4232 4232"/>
                            <a:gd name="T45" fmla="*/ T44 w 61"/>
                            <a:gd name="T46" fmla="+- 0 467 433"/>
                            <a:gd name="T47" fmla="*/ 467 h 61"/>
                            <a:gd name="T48" fmla="+- 0 4232 4232"/>
                            <a:gd name="T49" fmla="*/ T48 w 61"/>
                            <a:gd name="T50" fmla="+- 0 459 433"/>
                            <a:gd name="T51" fmla="*/ 459 h 61"/>
                            <a:gd name="T52" fmla="+- 0 4241 4232"/>
                            <a:gd name="T53" fmla="*/ T52 w 61"/>
                            <a:gd name="T54" fmla="+- 0 442 433"/>
                            <a:gd name="T55" fmla="*/ 442 h 61"/>
                            <a:gd name="T56" fmla="+- 0 4243 4232"/>
                            <a:gd name="T57" fmla="*/ T56 w 61"/>
                            <a:gd name="T58" fmla="+- 0 439 433"/>
                            <a:gd name="T59" fmla="*/ 439 h 61"/>
                            <a:gd name="T60" fmla="+- 0 4247 4232"/>
                            <a:gd name="T61" fmla="*/ T60 w 61"/>
                            <a:gd name="T62" fmla="+- 0 436 433"/>
                            <a:gd name="T63" fmla="*/ 436 h 61"/>
                            <a:gd name="T64" fmla="+- 0 4254 4232"/>
                            <a:gd name="T65" fmla="*/ T64 w 61"/>
                            <a:gd name="T66" fmla="+- 0 433 433"/>
                            <a:gd name="T67" fmla="*/ 433 h 61"/>
                            <a:gd name="T68" fmla="+- 0 4258 4232"/>
                            <a:gd name="T69" fmla="*/ T68 w 61"/>
                            <a:gd name="T70" fmla="+- 0 433 433"/>
                            <a:gd name="T71" fmla="*/ 433 h 61"/>
                            <a:gd name="T72" fmla="+- 0 4266 4232"/>
                            <a:gd name="T73" fmla="*/ T72 w 61"/>
                            <a:gd name="T74" fmla="+- 0 433 433"/>
                            <a:gd name="T75" fmla="*/ 433 h 61"/>
                            <a:gd name="T76" fmla="+- 0 4270 4232"/>
                            <a:gd name="T77" fmla="*/ T76 w 61"/>
                            <a:gd name="T78" fmla="+- 0 433 433"/>
                            <a:gd name="T79" fmla="*/ 433 h 61"/>
                            <a:gd name="T80" fmla="+- 0 4277 4232"/>
                            <a:gd name="T81" fmla="*/ T80 w 61"/>
                            <a:gd name="T82" fmla="+- 0 436 433"/>
                            <a:gd name="T83" fmla="*/ 436 h 61"/>
                            <a:gd name="T84" fmla="+- 0 4280 4232"/>
                            <a:gd name="T85" fmla="*/ T84 w 61"/>
                            <a:gd name="T86" fmla="+- 0 439 433"/>
                            <a:gd name="T87" fmla="*/ 439 h 61"/>
                            <a:gd name="T88" fmla="+- 0 4283 4232"/>
                            <a:gd name="T89" fmla="*/ T88 w 61"/>
                            <a:gd name="T90" fmla="+- 0 442 433"/>
                            <a:gd name="T91" fmla="*/ 442 h 61"/>
                            <a:gd name="T92" fmla="+- 0 4286 4232"/>
                            <a:gd name="T93" fmla="*/ T92 w 61"/>
                            <a:gd name="T94" fmla="+- 0 444 433"/>
                            <a:gd name="T95" fmla="*/ 444 h 61"/>
                            <a:gd name="T96" fmla="+- 0 4288 4232"/>
                            <a:gd name="T97" fmla="*/ T96 w 61"/>
                            <a:gd name="T98" fmla="+- 0 448 433"/>
                            <a:gd name="T99" fmla="*/ 448 h 61"/>
                            <a:gd name="T100" fmla="+- 0 4290 4232"/>
                            <a:gd name="T101" fmla="*/ T100 w 61"/>
                            <a:gd name="T102" fmla="+- 0 451 433"/>
                            <a:gd name="T103" fmla="*/ 451 h 61"/>
                            <a:gd name="T104" fmla="+- 0 4291 4232"/>
                            <a:gd name="T105" fmla="*/ T104 w 61"/>
                            <a:gd name="T106" fmla="+- 0 455 433"/>
                            <a:gd name="T107" fmla="*/ 455 h 61"/>
                            <a:gd name="T108" fmla="+- 0 4292 4232"/>
                            <a:gd name="T109" fmla="*/ T108 w 61"/>
                            <a:gd name="T110" fmla="+- 0 459 433"/>
                            <a:gd name="T111" fmla="*/ 459 h 61"/>
                            <a:gd name="T112" fmla="+- 0 4292 4232"/>
                            <a:gd name="T113" fmla="*/ T112 w 61"/>
                            <a:gd name="T114" fmla="+- 0 467 433"/>
                            <a:gd name="T115" fmla="*/ 467 h 61"/>
                            <a:gd name="T116" fmla="+- 0 4291 4232"/>
                            <a:gd name="T117" fmla="*/ T116 w 61"/>
                            <a:gd name="T118" fmla="+- 0 471 433"/>
                            <a:gd name="T119" fmla="*/ 471 h 61"/>
                            <a:gd name="T120" fmla="+- 0 4290 4232"/>
                            <a:gd name="T121" fmla="*/ T120 w 61"/>
                            <a:gd name="T122" fmla="+- 0 474 433"/>
                            <a:gd name="T123" fmla="*/ 474 h 61"/>
                            <a:gd name="T124" fmla="+- 0 4288 4232"/>
                            <a:gd name="T125" fmla="*/ T124 w 61"/>
                            <a:gd name="T126" fmla="+- 0 478 433"/>
                            <a:gd name="T127" fmla="*/ 478 h 61"/>
                            <a:gd name="T128" fmla="+- 0 4286 4232"/>
                            <a:gd name="T129" fmla="*/ T128 w 61"/>
                            <a:gd name="T130" fmla="+- 0 481 433"/>
                            <a:gd name="T131" fmla="*/ 481 h 61"/>
                            <a:gd name="T132" fmla="+- 0 4283 4232"/>
                            <a:gd name="T133" fmla="*/ T132 w 61"/>
                            <a:gd name="T134" fmla="+- 0 484 433"/>
                            <a:gd name="T135" fmla="*/ 484 h 61"/>
                            <a:gd name="T136" fmla="+- 0 4280 4232"/>
                            <a:gd name="T137" fmla="*/ T136 w 61"/>
                            <a:gd name="T138" fmla="+- 0 487 433"/>
                            <a:gd name="T139" fmla="*/ 487 h 61"/>
                            <a:gd name="T140" fmla="+- 0 4277 4232"/>
                            <a:gd name="T141" fmla="*/ T140 w 61"/>
                            <a:gd name="T142" fmla="+- 0 489 433"/>
                            <a:gd name="T143" fmla="*/ 489 h 61"/>
                            <a:gd name="T144" fmla="+- 0 4273 4232"/>
                            <a:gd name="T145" fmla="*/ T144 w 61"/>
                            <a:gd name="T146" fmla="+- 0 491 433"/>
                            <a:gd name="T147" fmla="*/ 491 h 61"/>
                            <a:gd name="T148" fmla="+- 0 4270 4232"/>
                            <a:gd name="T149" fmla="*/ T148 w 61"/>
                            <a:gd name="T150" fmla="+- 0 492 433"/>
                            <a:gd name="T151" fmla="*/ 492 h 61"/>
                            <a:gd name="T152" fmla="+- 0 4266 4232"/>
                            <a:gd name="T153" fmla="*/ T152 w 61"/>
                            <a:gd name="T154" fmla="+- 0 493 433"/>
                            <a:gd name="T155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75E6" id="Freeform 174" o:spid="_x0000_s1026" style="position:absolute;margin-left:211.6pt;margin-top:21.65pt;width:3.05pt;height:3.0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" path="m34,60r-8,l22,59,18,58,15,56,11,54,9,51,6,48,4,45,2,41,1,38,,34,,26,9,9,11,6,15,3,22,r4,l34,r4,l45,3r3,3l51,9r3,2l56,15r2,3l59,22r1,4l60,34r-1,4l58,41r-2,4l54,48r-3,3l48,54r-3,2l41,58r-3,1l34,60xe" fillcolor="black" stroked="f">
                <v:path arrowok="t" o:connecttype="custom" o:connectlocs="21590,313055;16510,313055;13970,312420;11430,311785;9525,310515;6985,309245;5715,307340;3810,305435;2540,303530;1270,300990;635,299085;0,296545;0,291465;5715,280670;6985,278765;9525,276860;13970,274955;16510,274955;21590,274955;24130,274955;28575,276860;30480,278765;32385,280670;34290,281940;35560,284480;36830,286385;37465,288925;38100,291465;38100,296545;37465,299085;36830,300990;35560,303530;34290,305435;32385,307340;30480,309245;28575,310515;26035,311785;24130,312420;21590,31305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Elicitation </w:t>
      </w:r>
      <w:r w:rsidR="00C66A8C">
        <w:rPr>
          <w:spacing w:val="-6"/>
          <w:w w:val="90"/>
        </w:rPr>
        <w:t xml:space="preserve">Techniques </w:t>
      </w:r>
      <w:r w:rsidR="00C66A8C">
        <w:rPr>
          <w:spacing w:val="-3"/>
        </w:rPr>
        <w:t>Summary</w:t>
      </w:r>
    </w:p>
    <w:p w14:paraId="58A464B6" w14:textId="77777777" w:rsidR="00CE237B" w:rsidRDefault="00CE237B">
      <w:pPr>
        <w:pStyle w:val="Textkrper"/>
        <w:spacing w:before="6"/>
        <w:rPr>
          <w:sz w:val="28"/>
        </w:rPr>
      </w:pPr>
    </w:p>
    <w:p w14:paraId="35B87CCC" w14:textId="77777777" w:rsidR="00CE237B" w:rsidRDefault="003B3734">
      <w:pPr>
        <w:pStyle w:val="Listenabsatz"/>
        <w:numPr>
          <w:ilvl w:val="2"/>
          <w:numId w:val="3"/>
        </w:numPr>
        <w:tabs>
          <w:tab w:val="left" w:pos="3112"/>
        </w:tabs>
        <w:spacing w:line="309" w:lineRule="auto"/>
        <w:ind w:right="4054" w:hanging="2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180FA548" wp14:editId="2B447F45">
                <wp:simplePos x="0" y="0"/>
                <wp:positionH relativeFrom="page">
                  <wp:posOffset>2687320</wp:posOffset>
                </wp:positionH>
                <wp:positionV relativeFrom="paragraph">
                  <wp:posOffset>251460</wp:posOffset>
                </wp:positionV>
                <wp:extent cx="38735" cy="38735"/>
                <wp:effectExtent l="0" t="0" r="0" b="0"/>
                <wp:wrapNone/>
                <wp:docPr id="467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56 396"/>
                            <a:gd name="T3" fmla="*/ 456 h 61"/>
                            <a:gd name="T4" fmla="+- 0 4258 4232"/>
                            <a:gd name="T5" fmla="*/ T4 w 61"/>
                            <a:gd name="T6" fmla="+- 0 456 396"/>
                            <a:gd name="T7" fmla="*/ 456 h 61"/>
                            <a:gd name="T8" fmla="+- 0 4254 4232"/>
                            <a:gd name="T9" fmla="*/ T8 w 61"/>
                            <a:gd name="T10" fmla="+- 0 455 396"/>
                            <a:gd name="T11" fmla="*/ 455 h 61"/>
                            <a:gd name="T12" fmla="+- 0 4247 4232"/>
                            <a:gd name="T13" fmla="*/ T12 w 61"/>
                            <a:gd name="T14" fmla="+- 0 452 396"/>
                            <a:gd name="T15" fmla="*/ 452 h 61"/>
                            <a:gd name="T16" fmla="+- 0 4243 4232"/>
                            <a:gd name="T17" fmla="*/ T16 w 61"/>
                            <a:gd name="T18" fmla="+- 0 450 396"/>
                            <a:gd name="T19" fmla="*/ 450 h 61"/>
                            <a:gd name="T20" fmla="+- 0 4241 4232"/>
                            <a:gd name="T21" fmla="*/ T20 w 61"/>
                            <a:gd name="T22" fmla="+- 0 447 396"/>
                            <a:gd name="T23" fmla="*/ 447 h 61"/>
                            <a:gd name="T24" fmla="+- 0 4238 4232"/>
                            <a:gd name="T25" fmla="*/ T24 w 61"/>
                            <a:gd name="T26" fmla="+- 0 444 396"/>
                            <a:gd name="T27" fmla="*/ 444 h 61"/>
                            <a:gd name="T28" fmla="+- 0 4236 4232"/>
                            <a:gd name="T29" fmla="*/ T28 w 61"/>
                            <a:gd name="T30" fmla="+- 0 441 396"/>
                            <a:gd name="T31" fmla="*/ 441 h 61"/>
                            <a:gd name="T32" fmla="+- 0 4234 4232"/>
                            <a:gd name="T33" fmla="*/ T32 w 61"/>
                            <a:gd name="T34" fmla="+- 0 437 396"/>
                            <a:gd name="T35" fmla="*/ 437 h 61"/>
                            <a:gd name="T36" fmla="+- 0 4233 4232"/>
                            <a:gd name="T37" fmla="*/ T36 w 61"/>
                            <a:gd name="T38" fmla="+- 0 434 396"/>
                            <a:gd name="T39" fmla="*/ 434 h 61"/>
                            <a:gd name="T40" fmla="+- 0 4232 4232"/>
                            <a:gd name="T41" fmla="*/ T40 w 61"/>
                            <a:gd name="T42" fmla="+- 0 430 396"/>
                            <a:gd name="T43" fmla="*/ 430 h 61"/>
                            <a:gd name="T44" fmla="+- 0 4232 4232"/>
                            <a:gd name="T45" fmla="*/ T44 w 61"/>
                            <a:gd name="T46" fmla="+- 0 422 396"/>
                            <a:gd name="T47" fmla="*/ 422 h 61"/>
                            <a:gd name="T48" fmla="+- 0 4241 4232"/>
                            <a:gd name="T49" fmla="*/ T48 w 61"/>
                            <a:gd name="T50" fmla="+- 0 405 396"/>
                            <a:gd name="T51" fmla="*/ 405 h 61"/>
                            <a:gd name="T52" fmla="+- 0 4243 4232"/>
                            <a:gd name="T53" fmla="*/ T52 w 61"/>
                            <a:gd name="T54" fmla="+- 0 402 396"/>
                            <a:gd name="T55" fmla="*/ 402 h 61"/>
                            <a:gd name="T56" fmla="+- 0 4247 4232"/>
                            <a:gd name="T57" fmla="*/ T56 w 61"/>
                            <a:gd name="T58" fmla="+- 0 399 396"/>
                            <a:gd name="T59" fmla="*/ 399 h 61"/>
                            <a:gd name="T60" fmla="+- 0 4254 4232"/>
                            <a:gd name="T61" fmla="*/ T60 w 61"/>
                            <a:gd name="T62" fmla="+- 0 396 396"/>
                            <a:gd name="T63" fmla="*/ 396 h 61"/>
                            <a:gd name="T64" fmla="+- 0 4258 4232"/>
                            <a:gd name="T65" fmla="*/ T64 w 61"/>
                            <a:gd name="T66" fmla="+- 0 396 396"/>
                            <a:gd name="T67" fmla="*/ 396 h 61"/>
                            <a:gd name="T68" fmla="+- 0 4266 4232"/>
                            <a:gd name="T69" fmla="*/ T68 w 61"/>
                            <a:gd name="T70" fmla="+- 0 396 396"/>
                            <a:gd name="T71" fmla="*/ 396 h 61"/>
                            <a:gd name="T72" fmla="+- 0 4270 4232"/>
                            <a:gd name="T73" fmla="*/ T72 w 61"/>
                            <a:gd name="T74" fmla="+- 0 396 396"/>
                            <a:gd name="T75" fmla="*/ 396 h 61"/>
                            <a:gd name="T76" fmla="+- 0 4277 4232"/>
                            <a:gd name="T77" fmla="*/ T76 w 61"/>
                            <a:gd name="T78" fmla="+- 0 399 396"/>
                            <a:gd name="T79" fmla="*/ 399 h 61"/>
                            <a:gd name="T80" fmla="+- 0 4280 4232"/>
                            <a:gd name="T81" fmla="*/ T80 w 61"/>
                            <a:gd name="T82" fmla="+- 0 402 396"/>
                            <a:gd name="T83" fmla="*/ 402 h 61"/>
                            <a:gd name="T84" fmla="+- 0 4283 4232"/>
                            <a:gd name="T85" fmla="*/ T84 w 61"/>
                            <a:gd name="T86" fmla="+- 0 405 396"/>
                            <a:gd name="T87" fmla="*/ 405 h 61"/>
                            <a:gd name="T88" fmla="+- 0 4286 4232"/>
                            <a:gd name="T89" fmla="*/ T88 w 61"/>
                            <a:gd name="T90" fmla="+- 0 407 396"/>
                            <a:gd name="T91" fmla="*/ 407 h 61"/>
                            <a:gd name="T92" fmla="+- 0 4288 4232"/>
                            <a:gd name="T93" fmla="*/ T92 w 61"/>
                            <a:gd name="T94" fmla="+- 0 411 396"/>
                            <a:gd name="T95" fmla="*/ 411 h 61"/>
                            <a:gd name="T96" fmla="+- 0 4290 4232"/>
                            <a:gd name="T97" fmla="*/ T96 w 61"/>
                            <a:gd name="T98" fmla="+- 0 414 396"/>
                            <a:gd name="T99" fmla="*/ 414 h 61"/>
                            <a:gd name="T100" fmla="+- 0 4291 4232"/>
                            <a:gd name="T101" fmla="*/ T100 w 61"/>
                            <a:gd name="T102" fmla="+- 0 418 396"/>
                            <a:gd name="T103" fmla="*/ 418 h 61"/>
                            <a:gd name="T104" fmla="+- 0 4292 4232"/>
                            <a:gd name="T105" fmla="*/ T104 w 61"/>
                            <a:gd name="T106" fmla="+- 0 422 396"/>
                            <a:gd name="T107" fmla="*/ 422 h 61"/>
                            <a:gd name="T108" fmla="+- 0 4292 4232"/>
                            <a:gd name="T109" fmla="*/ T108 w 61"/>
                            <a:gd name="T110" fmla="+- 0 430 396"/>
                            <a:gd name="T111" fmla="*/ 430 h 61"/>
                            <a:gd name="T112" fmla="+- 0 4291 4232"/>
                            <a:gd name="T113" fmla="*/ T112 w 61"/>
                            <a:gd name="T114" fmla="+- 0 434 396"/>
                            <a:gd name="T115" fmla="*/ 434 h 61"/>
                            <a:gd name="T116" fmla="+- 0 4290 4232"/>
                            <a:gd name="T117" fmla="*/ T116 w 61"/>
                            <a:gd name="T118" fmla="+- 0 437 396"/>
                            <a:gd name="T119" fmla="*/ 437 h 61"/>
                            <a:gd name="T120" fmla="+- 0 4288 4232"/>
                            <a:gd name="T121" fmla="*/ T120 w 61"/>
                            <a:gd name="T122" fmla="+- 0 441 396"/>
                            <a:gd name="T123" fmla="*/ 441 h 61"/>
                            <a:gd name="T124" fmla="+- 0 4286 4232"/>
                            <a:gd name="T125" fmla="*/ T124 w 61"/>
                            <a:gd name="T126" fmla="+- 0 444 396"/>
                            <a:gd name="T127" fmla="*/ 444 h 61"/>
                            <a:gd name="T128" fmla="+- 0 4283 4232"/>
                            <a:gd name="T129" fmla="*/ T128 w 61"/>
                            <a:gd name="T130" fmla="+- 0 447 396"/>
                            <a:gd name="T131" fmla="*/ 447 h 61"/>
                            <a:gd name="T132" fmla="+- 0 4280 4232"/>
                            <a:gd name="T133" fmla="*/ T132 w 61"/>
                            <a:gd name="T134" fmla="+- 0 450 396"/>
                            <a:gd name="T135" fmla="*/ 450 h 61"/>
                            <a:gd name="T136" fmla="+- 0 4277 4232"/>
                            <a:gd name="T137" fmla="*/ T136 w 61"/>
                            <a:gd name="T138" fmla="+- 0 452 396"/>
                            <a:gd name="T139" fmla="*/ 452 h 61"/>
                            <a:gd name="T140" fmla="+- 0 4270 4232"/>
                            <a:gd name="T141" fmla="*/ T140 w 61"/>
                            <a:gd name="T142" fmla="+- 0 455 396"/>
                            <a:gd name="T143" fmla="*/ 455 h 61"/>
                            <a:gd name="T144" fmla="+- 0 4266 4232"/>
                            <a:gd name="T145" fmla="*/ T144 w 61"/>
                            <a:gd name="T146" fmla="+- 0 456 396"/>
                            <a:gd name="T147" fmla="*/ 4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C8FE" id="Freeform 173" o:spid="_x0000_s1026" style="position:absolute;margin-left:211.6pt;margin-top:19.8pt;width:3.05pt;height:3.0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9560;16510,289560;13970,288925;9525,287020;6985,285750;5715,283845;3810,281940;2540,280035;1270,277495;635,275590;0,273050;0,267970;5715,257175;6985,255270;9525,253365;13970,251460;16510,251460;21590,251460;24130,251460;28575,253365;30480,255270;32385,257175;34290,258445;35560,260985;36830,262890;37465,265430;38100,267970;38100,273050;37465,275590;36830,277495;35560,280035;34290,281940;32385,283845;30480,285750;28575,287020;24130,288925;21590,28956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  <w:sz w:val="20"/>
        </w:rPr>
        <w:t>Documenting</w:t>
      </w:r>
      <w:r w:rsidR="00C66A8C">
        <w:rPr>
          <w:spacing w:val="-26"/>
          <w:w w:val="90"/>
          <w:sz w:val="20"/>
        </w:rPr>
        <w:t xml:space="preserve"> </w:t>
      </w:r>
      <w:r w:rsidR="00C66A8C">
        <w:rPr>
          <w:spacing w:val="-4"/>
          <w:w w:val="90"/>
          <w:sz w:val="20"/>
        </w:rPr>
        <w:t xml:space="preserve">Requirements </w:t>
      </w:r>
      <w:r w:rsidR="00C66A8C">
        <w:rPr>
          <w:spacing w:val="-5"/>
          <w:sz w:val="20"/>
        </w:rPr>
        <w:t>Document</w:t>
      </w:r>
      <w:r w:rsidR="00C66A8C">
        <w:rPr>
          <w:spacing w:val="-30"/>
          <w:sz w:val="20"/>
        </w:rPr>
        <w:t xml:space="preserve"> </w:t>
      </w:r>
      <w:r w:rsidR="00C66A8C">
        <w:rPr>
          <w:spacing w:val="-4"/>
          <w:sz w:val="20"/>
        </w:rPr>
        <w:t>Design</w:t>
      </w:r>
    </w:p>
    <w:p w14:paraId="0198806B" w14:textId="77777777" w:rsidR="00CE237B" w:rsidRDefault="003B3734">
      <w:pPr>
        <w:pStyle w:val="Textkrper"/>
        <w:spacing w:line="217" w:lineRule="exact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DD331CF" wp14:editId="2A2AD7CC">
                <wp:simplePos x="0" y="0"/>
                <wp:positionH relativeFrom="page">
                  <wp:posOffset>2687320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468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0 80"/>
                            <a:gd name="T3" fmla="*/ 140 h 61"/>
                            <a:gd name="T4" fmla="+- 0 4258 4232"/>
                            <a:gd name="T5" fmla="*/ T4 w 61"/>
                            <a:gd name="T6" fmla="+- 0 140 80"/>
                            <a:gd name="T7" fmla="*/ 140 h 61"/>
                            <a:gd name="T8" fmla="+- 0 4254 4232"/>
                            <a:gd name="T9" fmla="*/ T8 w 61"/>
                            <a:gd name="T10" fmla="+- 0 139 80"/>
                            <a:gd name="T11" fmla="*/ 139 h 61"/>
                            <a:gd name="T12" fmla="+- 0 4250 4232"/>
                            <a:gd name="T13" fmla="*/ T12 w 61"/>
                            <a:gd name="T14" fmla="+- 0 138 80"/>
                            <a:gd name="T15" fmla="*/ 138 h 61"/>
                            <a:gd name="T16" fmla="+- 0 4247 4232"/>
                            <a:gd name="T17" fmla="*/ T16 w 61"/>
                            <a:gd name="T18" fmla="+- 0 136 80"/>
                            <a:gd name="T19" fmla="*/ 136 h 61"/>
                            <a:gd name="T20" fmla="+- 0 4243 4232"/>
                            <a:gd name="T21" fmla="*/ T20 w 61"/>
                            <a:gd name="T22" fmla="+- 0 134 80"/>
                            <a:gd name="T23" fmla="*/ 134 h 61"/>
                            <a:gd name="T24" fmla="+- 0 4241 4232"/>
                            <a:gd name="T25" fmla="*/ T24 w 61"/>
                            <a:gd name="T26" fmla="+- 0 131 80"/>
                            <a:gd name="T27" fmla="*/ 131 h 61"/>
                            <a:gd name="T28" fmla="+- 0 4238 4232"/>
                            <a:gd name="T29" fmla="*/ T28 w 61"/>
                            <a:gd name="T30" fmla="+- 0 129 80"/>
                            <a:gd name="T31" fmla="*/ 129 h 61"/>
                            <a:gd name="T32" fmla="+- 0 4236 4232"/>
                            <a:gd name="T33" fmla="*/ T32 w 61"/>
                            <a:gd name="T34" fmla="+- 0 125 80"/>
                            <a:gd name="T35" fmla="*/ 125 h 61"/>
                            <a:gd name="T36" fmla="+- 0 4234 4232"/>
                            <a:gd name="T37" fmla="*/ T36 w 61"/>
                            <a:gd name="T38" fmla="+- 0 122 80"/>
                            <a:gd name="T39" fmla="*/ 122 h 61"/>
                            <a:gd name="T40" fmla="+- 0 4233 4232"/>
                            <a:gd name="T41" fmla="*/ T40 w 61"/>
                            <a:gd name="T42" fmla="+- 0 118 80"/>
                            <a:gd name="T43" fmla="*/ 118 h 61"/>
                            <a:gd name="T44" fmla="+- 0 4232 4232"/>
                            <a:gd name="T45" fmla="*/ T44 w 61"/>
                            <a:gd name="T46" fmla="+- 0 114 80"/>
                            <a:gd name="T47" fmla="*/ 114 h 61"/>
                            <a:gd name="T48" fmla="+- 0 4232 4232"/>
                            <a:gd name="T49" fmla="*/ T48 w 61"/>
                            <a:gd name="T50" fmla="+- 0 106 80"/>
                            <a:gd name="T51" fmla="*/ 106 h 61"/>
                            <a:gd name="T52" fmla="+- 0 4258 4232"/>
                            <a:gd name="T53" fmla="*/ T52 w 61"/>
                            <a:gd name="T54" fmla="+- 0 80 80"/>
                            <a:gd name="T55" fmla="*/ 80 h 61"/>
                            <a:gd name="T56" fmla="+- 0 4266 4232"/>
                            <a:gd name="T57" fmla="*/ T56 w 61"/>
                            <a:gd name="T58" fmla="+- 0 80 80"/>
                            <a:gd name="T59" fmla="*/ 80 h 61"/>
                            <a:gd name="T60" fmla="+- 0 4292 4232"/>
                            <a:gd name="T61" fmla="*/ T60 w 61"/>
                            <a:gd name="T62" fmla="+- 0 106 80"/>
                            <a:gd name="T63" fmla="*/ 106 h 61"/>
                            <a:gd name="T64" fmla="+- 0 4292 4232"/>
                            <a:gd name="T65" fmla="*/ T64 w 61"/>
                            <a:gd name="T66" fmla="+- 0 114 80"/>
                            <a:gd name="T67" fmla="*/ 114 h 61"/>
                            <a:gd name="T68" fmla="+- 0 4291 4232"/>
                            <a:gd name="T69" fmla="*/ T68 w 61"/>
                            <a:gd name="T70" fmla="+- 0 118 80"/>
                            <a:gd name="T71" fmla="*/ 118 h 61"/>
                            <a:gd name="T72" fmla="+- 0 4290 4232"/>
                            <a:gd name="T73" fmla="*/ T72 w 61"/>
                            <a:gd name="T74" fmla="+- 0 122 80"/>
                            <a:gd name="T75" fmla="*/ 122 h 61"/>
                            <a:gd name="T76" fmla="+- 0 4288 4232"/>
                            <a:gd name="T77" fmla="*/ T76 w 61"/>
                            <a:gd name="T78" fmla="+- 0 125 80"/>
                            <a:gd name="T79" fmla="*/ 125 h 61"/>
                            <a:gd name="T80" fmla="+- 0 4286 4232"/>
                            <a:gd name="T81" fmla="*/ T80 w 61"/>
                            <a:gd name="T82" fmla="+- 0 129 80"/>
                            <a:gd name="T83" fmla="*/ 129 h 61"/>
                            <a:gd name="T84" fmla="+- 0 4283 4232"/>
                            <a:gd name="T85" fmla="*/ T84 w 61"/>
                            <a:gd name="T86" fmla="+- 0 131 80"/>
                            <a:gd name="T87" fmla="*/ 131 h 61"/>
                            <a:gd name="T88" fmla="+- 0 4280 4232"/>
                            <a:gd name="T89" fmla="*/ T88 w 61"/>
                            <a:gd name="T90" fmla="+- 0 134 80"/>
                            <a:gd name="T91" fmla="*/ 134 h 61"/>
                            <a:gd name="T92" fmla="+- 0 4277 4232"/>
                            <a:gd name="T93" fmla="*/ T92 w 61"/>
                            <a:gd name="T94" fmla="+- 0 136 80"/>
                            <a:gd name="T95" fmla="*/ 136 h 61"/>
                            <a:gd name="T96" fmla="+- 0 4273 4232"/>
                            <a:gd name="T97" fmla="*/ T96 w 61"/>
                            <a:gd name="T98" fmla="+- 0 138 80"/>
                            <a:gd name="T99" fmla="*/ 138 h 61"/>
                            <a:gd name="T100" fmla="+- 0 4270 4232"/>
                            <a:gd name="T101" fmla="*/ T100 w 61"/>
                            <a:gd name="T102" fmla="+- 0 139 80"/>
                            <a:gd name="T103" fmla="*/ 139 h 61"/>
                            <a:gd name="T104" fmla="+- 0 4266 4232"/>
                            <a:gd name="T105" fmla="*/ T104 w 61"/>
                            <a:gd name="T106" fmla="+- 0 140 80"/>
                            <a:gd name="T107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C0435" id="Freeform 172" o:spid="_x0000_s1026" style="position:absolute;margin-left:211.6pt;margin-top:4pt;width:3.05pt;height:3.05pt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" path="m34,60r-8,l22,59,18,58,15,56,11,54,9,51,6,49,4,45,2,42,1,38,,34,,26,26,r8,l60,26r,8l59,38r-1,4l56,45r-2,4l51,51r-3,3l45,56r-4,2l38,59r-4,1xe" fillcolor="black" stroked="f">
                <v:path arrowok="t" o:connecttype="custom" o:connectlocs="21590,88900;16510,88900;13970,88265;11430,87630;9525,86360;6985,85090;5715,83185;3810,81915;2540,79375;1270,77470;635,74930;0,72390;0,67310;16510,50800;21590,50800;38100,67310;38100,72390;37465,74930;36830,77470;35560,79375;34290,81915;32385,83185;30480,85090;28575,86360;26035,87630;24130,88265;21590,88900" o:connectangles="0,0,0,0,0,0,0,0,0,0,0,0,0,0,0,0,0,0,0,0,0,0,0,0,0,0,0"/>
                <w10:wrap anchorx="page"/>
              </v:shape>
            </w:pict>
          </mc:Fallback>
        </mc:AlternateContent>
      </w:r>
      <w:r w:rsidR="00C66A8C">
        <w:t>Types of Documentation</w:t>
      </w:r>
    </w:p>
    <w:p w14:paraId="52834856" w14:textId="77777777" w:rsidR="00CE237B" w:rsidRDefault="003B3734">
      <w:pPr>
        <w:pStyle w:val="Textkrper"/>
        <w:spacing w:before="53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8A581DA" wp14:editId="107372BF">
                <wp:simplePos x="0" y="0"/>
                <wp:positionH relativeFrom="page">
                  <wp:posOffset>2687320</wp:posOffset>
                </wp:positionH>
                <wp:positionV relativeFrom="paragraph">
                  <wp:posOffset>94615</wp:posOffset>
                </wp:positionV>
                <wp:extent cx="38735" cy="38735"/>
                <wp:effectExtent l="0" t="0" r="0" b="0"/>
                <wp:wrapNone/>
                <wp:docPr id="469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9 149"/>
                            <a:gd name="T3" fmla="*/ 209 h 61"/>
                            <a:gd name="T4" fmla="+- 0 4258 4232"/>
                            <a:gd name="T5" fmla="*/ T4 w 61"/>
                            <a:gd name="T6" fmla="+- 0 209 149"/>
                            <a:gd name="T7" fmla="*/ 209 h 61"/>
                            <a:gd name="T8" fmla="+- 0 4254 4232"/>
                            <a:gd name="T9" fmla="*/ T8 w 61"/>
                            <a:gd name="T10" fmla="+- 0 208 149"/>
                            <a:gd name="T11" fmla="*/ 208 h 61"/>
                            <a:gd name="T12" fmla="+- 0 4247 4232"/>
                            <a:gd name="T13" fmla="*/ T12 w 61"/>
                            <a:gd name="T14" fmla="+- 0 205 149"/>
                            <a:gd name="T15" fmla="*/ 205 h 61"/>
                            <a:gd name="T16" fmla="+- 0 4243 4232"/>
                            <a:gd name="T17" fmla="*/ T16 w 61"/>
                            <a:gd name="T18" fmla="+- 0 203 149"/>
                            <a:gd name="T19" fmla="*/ 203 h 61"/>
                            <a:gd name="T20" fmla="+- 0 4241 4232"/>
                            <a:gd name="T21" fmla="*/ T20 w 61"/>
                            <a:gd name="T22" fmla="+- 0 200 149"/>
                            <a:gd name="T23" fmla="*/ 200 h 61"/>
                            <a:gd name="T24" fmla="+- 0 4238 4232"/>
                            <a:gd name="T25" fmla="*/ T24 w 61"/>
                            <a:gd name="T26" fmla="+- 0 197 149"/>
                            <a:gd name="T27" fmla="*/ 197 h 61"/>
                            <a:gd name="T28" fmla="+- 0 4236 4232"/>
                            <a:gd name="T29" fmla="*/ T28 w 61"/>
                            <a:gd name="T30" fmla="+- 0 194 149"/>
                            <a:gd name="T31" fmla="*/ 194 h 61"/>
                            <a:gd name="T32" fmla="+- 0 4234 4232"/>
                            <a:gd name="T33" fmla="*/ T32 w 61"/>
                            <a:gd name="T34" fmla="+- 0 190 149"/>
                            <a:gd name="T35" fmla="*/ 190 h 61"/>
                            <a:gd name="T36" fmla="+- 0 4233 4232"/>
                            <a:gd name="T37" fmla="*/ T36 w 61"/>
                            <a:gd name="T38" fmla="+- 0 186 149"/>
                            <a:gd name="T39" fmla="*/ 186 h 61"/>
                            <a:gd name="T40" fmla="+- 0 4232 4232"/>
                            <a:gd name="T41" fmla="*/ T40 w 61"/>
                            <a:gd name="T42" fmla="+- 0 183 149"/>
                            <a:gd name="T43" fmla="*/ 183 h 61"/>
                            <a:gd name="T44" fmla="+- 0 4232 4232"/>
                            <a:gd name="T45" fmla="*/ T44 w 61"/>
                            <a:gd name="T46" fmla="+- 0 175 149"/>
                            <a:gd name="T47" fmla="*/ 175 h 61"/>
                            <a:gd name="T48" fmla="+- 0 4241 4232"/>
                            <a:gd name="T49" fmla="*/ T48 w 61"/>
                            <a:gd name="T50" fmla="+- 0 157 149"/>
                            <a:gd name="T51" fmla="*/ 157 h 61"/>
                            <a:gd name="T52" fmla="+- 0 4243 4232"/>
                            <a:gd name="T53" fmla="*/ T52 w 61"/>
                            <a:gd name="T54" fmla="+- 0 155 149"/>
                            <a:gd name="T55" fmla="*/ 155 h 61"/>
                            <a:gd name="T56" fmla="+- 0 4247 4232"/>
                            <a:gd name="T57" fmla="*/ T56 w 61"/>
                            <a:gd name="T58" fmla="+- 0 152 149"/>
                            <a:gd name="T59" fmla="*/ 152 h 61"/>
                            <a:gd name="T60" fmla="+- 0 4254 4232"/>
                            <a:gd name="T61" fmla="*/ T60 w 61"/>
                            <a:gd name="T62" fmla="+- 0 149 149"/>
                            <a:gd name="T63" fmla="*/ 149 h 61"/>
                            <a:gd name="T64" fmla="+- 0 4258 4232"/>
                            <a:gd name="T65" fmla="*/ T64 w 61"/>
                            <a:gd name="T66" fmla="+- 0 149 149"/>
                            <a:gd name="T67" fmla="*/ 149 h 61"/>
                            <a:gd name="T68" fmla="+- 0 4266 4232"/>
                            <a:gd name="T69" fmla="*/ T68 w 61"/>
                            <a:gd name="T70" fmla="+- 0 149 149"/>
                            <a:gd name="T71" fmla="*/ 149 h 61"/>
                            <a:gd name="T72" fmla="+- 0 4270 4232"/>
                            <a:gd name="T73" fmla="*/ T72 w 61"/>
                            <a:gd name="T74" fmla="+- 0 149 149"/>
                            <a:gd name="T75" fmla="*/ 149 h 61"/>
                            <a:gd name="T76" fmla="+- 0 4277 4232"/>
                            <a:gd name="T77" fmla="*/ T76 w 61"/>
                            <a:gd name="T78" fmla="+- 0 152 149"/>
                            <a:gd name="T79" fmla="*/ 152 h 61"/>
                            <a:gd name="T80" fmla="+- 0 4280 4232"/>
                            <a:gd name="T81" fmla="*/ T80 w 61"/>
                            <a:gd name="T82" fmla="+- 0 155 149"/>
                            <a:gd name="T83" fmla="*/ 155 h 61"/>
                            <a:gd name="T84" fmla="+- 0 4283 4232"/>
                            <a:gd name="T85" fmla="*/ T84 w 61"/>
                            <a:gd name="T86" fmla="+- 0 157 149"/>
                            <a:gd name="T87" fmla="*/ 157 h 61"/>
                            <a:gd name="T88" fmla="+- 0 4286 4232"/>
                            <a:gd name="T89" fmla="*/ T88 w 61"/>
                            <a:gd name="T90" fmla="+- 0 160 149"/>
                            <a:gd name="T91" fmla="*/ 160 h 61"/>
                            <a:gd name="T92" fmla="+- 0 4288 4232"/>
                            <a:gd name="T93" fmla="*/ T92 w 61"/>
                            <a:gd name="T94" fmla="+- 0 163 149"/>
                            <a:gd name="T95" fmla="*/ 163 h 61"/>
                            <a:gd name="T96" fmla="+- 0 4290 4232"/>
                            <a:gd name="T97" fmla="*/ T96 w 61"/>
                            <a:gd name="T98" fmla="+- 0 167 149"/>
                            <a:gd name="T99" fmla="*/ 167 h 61"/>
                            <a:gd name="T100" fmla="+- 0 4291 4232"/>
                            <a:gd name="T101" fmla="*/ T100 w 61"/>
                            <a:gd name="T102" fmla="+- 0 171 149"/>
                            <a:gd name="T103" fmla="*/ 171 h 61"/>
                            <a:gd name="T104" fmla="+- 0 4292 4232"/>
                            <a:gd name="T105" fmla="*/ T104 w 61"/>
                            <a:gd name="T106" fmla="+- 0 175 149"/>
                            <a:gd name="T107" fmla="*/ 175 h 61"/>
                            <a:gd name="T108" fmla="+- 0 4292 4232"/>
                            <a:gd name="T109" fmla="*/ T108 w 61"/>
                            <a:gd name="T110" fmla="+- 0 183 149"/>
                            <a:gd name="T111" fmla="*/ 183 h 61"/>
                            <a:gd name="T112" fmla="+- 0 4291 4232"/>
                            <a:gd name="T113" fmla="*/ T112 w 61"/>
                            <a:gd name="T114" fmla="+- 0 186 149"/>
                            <a:gd name="T115" fmla="*/ 186 h 61"/>
                            <a:gd name="T116" fmla="+- 0 4290 4232"/>
                            <a:gd name="T117" fmla="*/ T116 w 61"/>
                            <a:gd name="T118" fmla="+- 0 190 149"/>
                            <a:gd name="T119" fmla="*/ 190 h 61"/>
                            <a:gd name="T120" fmla="+- 0 4288 4232"/>
                            <a:gd name="T121" fmla="*/ T120 w 61"/>
                            <a:gd name="T122" fmla="+- 0 194 149"/>
                            <a:gd name="T123" fmla="*/ 194 h 61"/>
                            <a:gd name="T124" fmla="+- 0 4286 4232"/>
                            <a:gd name="T125" fmla="*/ T124 w 61"/>
                            <a:gd name="T126" fmla="+- 0 197 149"/>
                            <a:gd name="T127" fmla="*/ 197 h 61"/>
                            <a:gd name="T128" fmla="+- 0 4283 4232"/>
                            <a:gd name="T129" fmla="*/ T128 w 61"/>
                            <a:gd name="T130" fmla="+- 0 200 149"/>
                            <a:gd name="T131" fmla="*/ 200 h 61"/>
                            <a:gd name="T132" fmla="+- 0 4280 4232"/>
                            <a:gd name="T133" fmla="*/ T132 w 61"/>
                            <a:gd name="T134" fmla="+- 0 203 149"/>
                            <a:gd name="T135" fmla="*/ 203 h 61"/>
                            <a:gd name="T136" fmla="+- 0 4277 4232"/>
                            <a:gd name="T137" fmla="*/ T136 w 61"/>
                            <a:gd name="T138" fmla="+- 0 205 149"/>
                            <a:gd name="T139" fmla="*/ 205 h 61"/>
                            <a:gd name="T140" fmla="+- 0 4270 4232"/>
                            <a:gd name="T141" fmla="*/ T140 w 61"/>
                            <a:gd name="T142" fmla="+- 0 208 149"/>
                            <a:gd name="T143" fmla="*/ 208 h 61"/>
                            <a:gd name="T144" fmla="+- 0 4266 4232"/>
                            <a:gd name="T145" fmla="*/ T144 w 61"/>
                            <a:gd name="T146" fmla="+- 0 209 149"/>
                            <a:gd name="T147" fmla="*/ 20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1768" id="Freeform 171" o:spid="_x0000_s1026" style="position:absolute;margin-left:211.6pt;margin-top:7.45pt;width:3.05pt;height:3.0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715;16510,132715;13970,132080;9525,130175;6985,128905;5715,127000;3810,125095;2540,123190;1270,120650;635,118110;0,116205;0,111125;5715,99695;6985,98425;9525,96520;13970,94615;16510,94615;21590,94615;24130,94615;28575,96520;30480,98425;32385,99695;34290,101600;35560,103505;36830,106045;37465,108585;38100,111125;38100,116205;37465,118110;36830,120650;35560,123190;34290,125095;32385,127000;30480,128905;28575,130175;24130,132080;21590,13271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Document Structures</w:t>
      </w:r>
    </w:p>
    <w:p w14:paraId="117ADF51" w14:textId="77777777" w:rsidR="00CE237B" w:rsidRDefault="003B3734">
      <w:pPr>
        <w:pStyle w:val="Textkrper"/>
        <w:spacing w:before="52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805C81A" wp14:editId="50DA688F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70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58 4232"/>
                            <a:gd name="T49" fmla="*/ T48 w 61"/>
                            <a:gd name="T50" fmla="+- 0 148 148"/>
                            <a:gd name="T51" fmla="*/ 148 h 61"/>
                            <a:gd name="T52" fmla="+- 0 4266 4232"/>
                            <a:gd name="T53" fmla="*/ T52 w 61"/>
                            <a:gd name="T54" fmla="+- 0 148 148"/>
                            <a:gd name="T55" fmla="*/ 148 h 61"/>
                            <a:gd name="T56" fmla="+- 0 4292 4232"/>
                            <a:gd name="T57" fmla="*/ T56 w 61"/>
                            <a:gd name="T58" fmla="+- 0 174 148"/>
                            <a:gd name="T59" fmla="*/ 174 h 61"/>
                            <a:gd name="T60" fmla="+- 0 4292 4232"/>
                            <a:gd name="T61" fmla="*/ T60 w 61"/>
                            <a:gd name="T62" fmla="+- 0 182 148"/>
                            <a:gd name="T63" fmla="*/ 182 h 61"/>
                            <a:gd name="T64" fmla="+- 0 4283 4232"/>
                            <a:gd name="T65" fmla="*/ T64 w 61"/>
                            <a:gd name="T66" fmla="+- 0 199 148"/>
                            <a:gd name="T67" fmla="*/ 199 h 61"/>
                            <a:gd name="T68" fmla="+- 0 4280 4232"/>
                            <a:gd name="T69" fmla="*/ T68 w 61"/>
                            <a:gd name="T70" fmla="+- 0 202 148"/>
                            <a:gd name="T71" fmla="*/ 202 h 61"/>
                            <a:gd name="T72" fmla="+- 0 4277 4232"/>
                            <a:gd name="T73" fmla="*/ T72 w 61"/>
                            <a:gd name="T74" fmla="+- 0 204 148"/>
                            <a:gd name="T75" fmla="*/ 204 h 61"/>
                            <a:gd name="T76" fmla="+- 0 4270 4232"/>
                            <a:gd name="T77" fmla="*/ T76 w 61"/>
                            <a:gd name="T78" fmla="+- 0 207 148"/>
                            <a:gd name="T79" fmla="*/ 207 h 61"/>
                            <a:gd name="T80" fmla="+- 0 4266 4232"/>
                            <a:gd name="T81" fmla="*/ T80 w 61"/>
                            <a:gd name="T82" fmla="+- 0 208 148"/>
                            <a:gd name="T83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932AC" id="Freeform 170" o:spid="_x0000_s1026" style="position:absolute;margin-left:211.6pt;margin-top:7.4pt;width:3.05pt;height:3.0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" path="m34,60r-8,l22,59,15,56,11,54,9,51,6,48,4,45,2,41,1,37,,34,,26,26,r8,l60,26r,8l51,51r-3,3l45,56r-7,3l34,60xe" fillcolor="black" stroked="f">
                <v:path arrowok="t" o:connecttype="custom" o:connectlocs="21590,132080;16510,132080;13970,131445;9525,129540;6985,128270;5715,126365;3810,124460;2540,122555;1270,120015;635,117475;0,115570;0,110490;16510,93980;21590,93980;38100,110490;38100,115570;32385,126365;30480,128270;28575,129540;24130,131445;21590,132080" o:connectangles="0,0,0,0,0,0,0,0,0,0,0,0,0,0,0,0,0,0,0,0,0"/>
                <w10:wrap anchorx="page"/>
              </v:shape>
            </w:pict>
          </mc:Fallback>
        </mc:AlternateContent>
      </w:r>
      <w:r w:rsidR="00C66A8C">
        <w:t>Using Requirements Documents</w:t>
      </w:r>
    </w:p>
    <w:p w14:paraId="31D5DDB9" w14:textId="77777777" w:rsidR="00CE237B" w:rsidRDefault="003B3734">
      <w:pPr>
        <w:pStyle w:val="Textkrper"/>
        <w:spacing w:before="52" w:line="292" w:lineRule="auto"/>
        <w:ind w:left="3156" w:right="2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5EA0AFE" wp14:editId="5EB49254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71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41 4232"/>
                            <a:gd name="T49" fmla="*/ T48 w 61"/>
                            <a:gd name="T50" fmla="+- 0 156 148"/>
                            <a:gd name="T51" fmla="*/ 156 h 61"/>
                            <a:gd name="T52" fmla="+- 0 4243 4232"/>
                            <a:gd name="T53" fmla="*/ T52 w 61"/>
                            <a:gd name="T54" fmla="+- 0 154 148"/>
                            <a:gd name="T55" fmla="*/ 154 h 61"/>
                            <a:gd name="T56" fmla="+- 0 4247 4232"/>
                            <a:gd name="T57" fmla="*/ T56 w 61"/>
                            <a:gd name="T58" fmla="+- 0 151 148"/>
                            <a:gd name="T59" fmla="*/ 151 h 61"/>
                            <a:gd name="T60" fmla="+- 0 4254 4232"/>
                            <a:gd name="T61" fmla="*/ T60 w 61"/>
                            <a:gd name="T62" fmla="+- 0 148 148"/>
                            <a:gd name="T63" fmla="*/ 148 h 61"/>
                            <a:gd name="T64" fmla="+- 0 4258 4232"/>
                            <a:gd name="T65" fmla="*/ T64 w 61"/>
                            <a:gd name="T66" fmla="+- 0 148 148"/>
                            <a:gd name="T67" fmla="*/ 148 h 61"/>
                            <a:gd name="T68" fmla="+- 0 4266 4232"/>
                            <a:gd name="T69" fmla="*/ T68 w 61"/>
                            <a:gd name="T70" fmla="+- 0 148 148"/>
                            <a:gd name="T71" fmla="*/ 148 h 61"/>
                            <a:gd name="T72" fmla="+- 0 4270 4232"/>
                            <a:gd name="T73" fmla="*/ T72 w 61"/>
                            <a:gd name="T74" fmla="+- 0 148 148"/>
                            <a:gd name="T75" fmla="*/ 148 h 61"/>
                            <a:gd name="T76" fmla="+- 0 4277 4232"/>
                            <a:gd name="T77" fmla="*/ T76 w 61"/>
                            <a:gd name="T78" fmla="+- 0 151 148"/>
                            <a:gd name="T79" fmla="*/ 151 h 61"/>
                            <a:gd name="T80" fmla="+- 0 4280 4232"/>
                            <a:gd name="T81" fmla="*/ T80 w 61"/>
                            <a:gd name="T82" fmla="+- 0 154 148"/>
                            <a:gd name="T83" fmla="*/ 154 h 61"/>
                            <a:gd name="T84" fmla="+- 0 4283 4232"/>
                            <a:gd name="T85" fmla="*/ T84 w 61"/>
                            <a:gd name="T86" fmla="+- 0 156 148"/>
                            <a:gd name="T87" fmla="*/ 156 h 61"/>
                            <a:gd name="T88" fmla="+- 0 4286 4232"/>
                            <a:gd name="T89" fmla="*/ T88 w 61"/>
                            <a:gd name="T90" fmla="+- 0 159 148"/>
                            <a:gd name="T91" fmla="*/ 159 h 61"/>
                            <a:gd name="T92" fmla="+- 0 4288 4232"/>
                            <a:gd name="T93" fmla="*/ T92 w 61"/>
                            <a:gd name="T94" fmla="+- 0 162 148"/>
                            <a:gd name="T95" fmla="*/ 162 h 61"/>
                            <a:gd name="T96" fmla="+- 0 4290 4232"/>
                            <a:gd name="T97" fmla="*/ T96 w 61"/>
                            <a:gd name="T98" fmla="+- 0 166 148"/>
                            <a:gd name="T99" fmla="*/ 166 h 61"/>
                            <a:gd name="T100" fmla="+- 0 4291 4232"/>
                            <a:gd name="T101" fmla="*/ T100 w 61"/>
                            <a:gd name="T102" fmla="+- 0 170 148"/>
                            <a:gd name="T103" fmla="*/ 170 h 61"/>
                            <a:gd name="T104" fmla="+- 0 4292 4232"/>
                            <a:gd name="T105" fmla="*/ T104 w 61"/>
                            <a:gd name="T106" fmla="+- 0 174 148"/>
                            <a:gd name="T107" fmla="*/ 174 h 61"/>
                            <a:gd name="T108" fmla="+- 0 4292 4232"/>
                            <a:gd name="T109" fmla="*/ T108 w 61"/>
                            <a:gd name="T110" fmla="+- 0 182 148"/>
                            <a:gd name="T111" fmla="*/ 182 h 61"/>
                            <a:gd name="T112" fmla="+- 0 4291 4232"/>
                            <a:gd name="T113" fmla="*/ T112 w 61"/>
                            <a:gd name="T114" fmla="+- 0 185 148"/>
                            <a:gd name="T115" fmla="*/ 185 h 61"/>
                            <a:gd name="T116" fmla="+- 0 4290 4232"/>
                            <a:gd name="T117" fmla="*/ T116 w 61"/>
                            <a:gd name="T118" fmla="+- 0 189 148"/>
                            <a:gd name="T119" fmla="*/ 189 h 61"/>
                            <a:gd name="T120" fmla="+- 0 4288 4232"/>
                            <a:gd name="T121" fmla="*/ T120 w 61"/>
                            <a:gd name="T122" fmla="+- 0 193 148"/>
                            <a:gd name="T123" fmla="*/ 193 h 61"/>
                            <a:gd name="T124" fmla="+- 0 4286 4232"/>
                            <a:gd name="T125" fmla="*/ T124 w 61"/>
                            <a:gd name="T126" fmla="+- 0 196 148"/>
                            <a:gd name="T127" fmla="*/ 196 h 61"/>
                            <a:gd name="T128" fmla="+- 0 4283 4232"/>
                            <a:gd name="T129" fmla="*/ T128 w 61"/>
                            <a:gd name="T130" fmla="+- 0 199 148"/>
                            <a:gd name="T131" fmla="*/ 199 h 61"/>
                            <a:gd name="T132" fmla="+- 0 4280 4232"/>
                            <a:gd name="T133" fmla="*/ T132 w 61"/>
                            <a:gd name="T134" fmla="+- 0 202 148"/>
                            <a:gd name="T135" fmla="*/ 202 h 61"/>
                            <a:gd name="T136" fmla="+- 0 4277 4232"/>
                            <a:gd name="T137" fmla="*/ T136 w 61"/>
                            <a:gd name="T138" fmla="+- 0 204 148"/>
                            <a:gd name="T139" fmla="*/ 204 h 61"/>
                            <a:gd name="T140" fmla="+- 0 4270 4232"/>
                            <a:gd name="T141" fmla="*/ T140 w 61"/>
                            <a:gd name="T142" fmla="+- 0 207 148"/>
                            <a:gd name="T143" fmla="*/ 207 h 61"/>
                            <a:gd name="T144" fmla="+- 0 4266 4232"/>
                            <a:gd name="T145" fmla="*/ T144 w 61"/>
                            <a:gd name="T146" fmla="+- 0 208 148"/>
                            <a:gd name="T147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447BD" id="Freeform 169" o:spid="_x0000_s1026" style="position:absolute;margin-left:211.6pt;margin-top:7.4pt;width:3.05pt;height:3.0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080;16510,132080;13970,131445;9525,129540;6985,128270;5715,126365;3810,124460;2540,122555;1270,120015;635,117475;0,115570;0,110490;5715,99060;6985,97790;9525,95885;13970,93980;16510,93980;21590,93980;24130,93980;28575,95885;30480,97790;32385,99060;34290,100965;35560,102870;36830,105410;37465,107950;38100,110490;38100,115570;37465,117475;36830,120015;35560,122555;34290,124460;32385,126365;30480,128270;28575,129540;24130,131445;21590,1320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05E9B79" wp14:editId="587F4D91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472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2 433"/>
                            <a:gd name="T11" fmla="*/ 492 h 61"/>
                            <a:gd name="T12" fmla="+- 0 4250 4232"/>
                            <a:gd name="T13" fmla="*/ T12 w 61"/>
                            <a:gd name="T14" fmla="+- 0 491 433"/>
                            <a:gd name="T15" fmla="*/ 491 h 61"/>
                            <a:gd name="T16" fmla="+- 0 4247 4232"/>
                            <a:gd name="T17" fmla="*/ T16 w 61"/>
                            <a:gd name="T18" fmla="+- 0 489 433"/>
                            <a:gd name="T19" fmla="*/ 489 h 61"/>
                            <a:gd name="T20" fmla="+- 0 4243 4232"/>
                            <a:gd name="T21" fmla="*/ T20 w 61"/>
                            <a:gd name="T22" fmla="+- 0 487 433"/>
                            <a:gd name="T23" fmla="*/ 487 h 61"/>
                            <a:gd name="T24" fmla="+- 0 4241 4232"/>
                            <a:gd name="T25" fmla="*/ T24 w 61"/>
                            <a:gd name="T26" fmla="+- 0 484 433"/>
                            <a:gd name="T27" fmla="*/ 484 h 61"/>
                            <a:gd name="T28" fmla="+- 0 4238 4232"/>
                            <a:gd name="T29" fmla="*/ T28 w 61"/>
                            <a:gd name="T30" fmla="+- 0 481 433"/>
                            <a:gd name="T31" fmla="*/ 481 h 61"/>
                            <a:gd name="T32" fmla="+- 0 4236 4232"/>
                            <a:gd name="T33" fmla="*/ T32 w 61"/>
                            <a:gd name="T34" fmla="+- 0 478 433"/>
                            <a:gd name="T35" fmla="*/ 478 h 61"/>
                            <a:gd name="T36" fmla="+- 0 4234 4232"/>
                            <a:gd name="T37" fmla="*/ T36 w 61"/>
                            <a:gd name="T38" fmla="+- 0 474 433"/>
                            <a:gd name="T39" fmla="*/ 474 h 61"/>
                            <a:gd name="T40" fmla="+- 0 4233 4232"/>
                            <a:gd name="T41" fmla="*/ T40 w 61"/>
                            <a:gd name="T42" fmla="+- 0 471 433"/>
                            <a:gd name="T43" fmla="*/ 471 h 61"/>
                            <a:gd name="T44" fmla="+- 0 4232 4232"/>
                            <a:gd name="T45" fmla="*/ T44 w 61"/>
                            <a:gd name="T46" fmla="+- 0 467 433"/>
                            <a:gd name="T47" fmla="*/ 467 h 61"/>
                            <a:gd name="T48" fmla="+- 0 4232 4232"/>
                            <a:gd name="T49" fmla="*/ T48 w 61"/>
                            <a:gd name="T50" fmla="+- 0 459 433"/>
                            <a:gd name="T51" fmla="*/ 459 h 61"/>
                            <a:gd name="T52" fmla="+- 0 4241 4232"/>
                            <a:gd name="T53" fmla="*/ T52 w 61"/>
                            <a:gd name="T54" fmla="+- 0 442 433"/>
                            <a:gd name="T55" fmla="*/ 442 h 61"/>
                            <a:gd name="T56" fmla="+- 0 4243 4232"/>
                            <a:gd name="T57" fmla="*/ T56 w 61"/>
                            <a:gd name="T58" fmla="+- 0 439 433"/>
                            <a:gd name="T59" fmla="*/ 439 h 61"/>
                            <a:gd name="T60" fmla="+- 0 4247 4232"/>
                            <a:gd name="T61" fmla="*/ T60 w 61"/>
                            <a:gd name="T62" fmla="+- 0 436 433"/>
                            <a:gd name="T63" fmla="*/ 436 h 61"/>
                            <a:gd name="T64" fmla="+- 0 4254 4232"/>
                            <a:gd name="T65" fmla="*/ T64 w 61"/>
                            <a:gd name="T66" fmla="+- 0 433 433"/>
                            <a:gd name="T67" fmla="*/ 433 h 61"/>
                            <a:gd name="T68" fmla="+- 0 4258 4232"/>
                            <a:gd name="T69" fmla="*/ T68 w 61"/>
                            <a:gd name="T70" fmla="+- 0 433 433"/>
                            <a:gd name="T71" fmla="*/ 433 h 61"/>
                            <a:gd name="T72" fmla="+- 0 4266 4232"/>
                            <a:gd name="T73" fmla="*/ T72 w 61"/>
                            <a:gd name="T74" fmla="+- 0 433 433"/>
                            <a:gd name="T75" fmla="*/ 433 h 61"/>
                            <a:gd name="T76" fmla="+- 0 4270 4232"/>
                            <a:gd name="T77" fmla="*/ T76 w 61"/>
                            <a:gd name="T78" fmla="+- 0 433 433"/>
                            <a:gd name="T79" fmla="*/ 433 h 61"/>
                            <a:gd name="T80" fmla="+- 0 4277 4232"/>
                            <a:gd name="T81" fmla="*/ T80 w 61"/>
                            <a:gd name="T82" fmla="+- 0 436 433"/>
                            <a:gd name="T83" fmla="*/ 436 h 61"/>
                            <a:gd name="T84" fmla="+- 0 4280 4232"/>
                            <a:gd name="T85" fmla="*/ T84 w 61"/>
                            <a:gd name="T86" fmla="+- 0 439 433"/>
                            <a:gd name="T87" fmla="*/ 439 h 61"/>
                            <a:gd name="T88" fmla="+- 0 4283 4232"/>
                            <a:gd name="T89" fmla="*/ T88 w 61"/>
                            <a:gd name="T90" fmla="+- 0 442 433"/>
                            <a:gd name="T91" fmla="*/ 442 h 61"/>
                            <a:gd name="T92" fmla="+- 0 4286 4232"/>
                            <a:gd name="T93" fmla="*/ T92 w 61"/>
                            <a:gd name="T94" fmla="+- 0 444 433"/>
                            <a:gd name="T95" fmla="*/ 444 h 61"/>
                            <a:gd name="T96" fmla="+- 0 4288 4232"/>
                            <a:gd name="T97" fmla="*/ T96 w 61"/>
                            <a:gd name="T98" fmla="+- 0 448 433"/>
                            <a:gd name="T99" fmla="*/ 448 h 61"/>
                            <a:gd name="T100" fmla="+- 0 4290 4232"/>
                            <a:gd name="T101" fmla="*/ T100 w 61"/>
                            <a:gd name="T102" fmla="+- 0 451 433"/>
                            <a:gd name="T103" fmla="*/ 451 h 61"/>
                            <a:gd name="T104" fmla="+- 0 4291 4232"/>
                            <a:gd name="T105" fmla="*/ T104 w 61"/>
                            <a:gd name="T106" fmla="+- 0 455 433"/>
                            <a:gd name="T107" fmla="*/ 455 h 61"/>
                            <a:gd name="T108" fmla="+- 0 4292 4232"/>
                            <a:gd name="T109" fmla="*/ T108 w 61"/>
                            <a:gd name="T110" fmla="+- 0 459 433"/>
                            <a:gd name="T111" fmla="*/ 459 h 61"/>
                            <a:gd name="T112" fmla="+- 0 4292 4232"/>
                            <a:gd name="T113" fmla="*/ T112 w 61"/>
                            <a:gd name="T114" fmla="+- 0 467 433"/>
                            <a:gd name="T115" fmla="*/ 467 h 61"/>
                            <a:gd name="T116" fmla="+- 0 4291 4232"/>
                            <a:gd name="T117" fmla="*/ T116 w 61"/>
                            <a:gd name="T118" fmla="+- 0 471 433"/>
                            <a:gd name="T119" fmla="*/ 471 h 61"/>
                            <a:gd name="T120" fmla="+- 0 4290 4232"/>
                            <a:gd name="T121" fmla="*/ T120 w 61"/>
                            <a:gd name="T122" fmla="+- 0 474 433"/>
                            <a:gd name="T123" fmla="*/ 474 h 61"/>
                            <a:gd name="T124" fmla="+- 0 4288 4232"/>
                            <a:gd name="T125" fmla="*/ T124 w 61"/>
                            <a:gd name="T126" fmla="+- 0 478 433"/>
                            <a:gd name="T127" fmla="*/ 478 h 61"/>
                            <a:gd name="T128" fmla="+- 0 4286 4232"/>
                            <a:gd name="T129" fmla="*/ T128 w 61"/>
                            <a:gd name="T130" fmla="+- 0 481 433"/>
                            <a:gd name="T131" fmla="*/ 481 h 61"/>
                            <a:gd name="T132" fmla="+- 0 4283 4232"/>
                            <a:gd name="T133" fmla="*/ T132 w 61"/>
                            <a:gd name="T134" fmla="+- 0 484 433"/>
                            <a:gd name="T135" fmla="*/ 484 h 61"/>
                            <a:gd name="T136" fmla="+- 0 4280 4232"/>
                            <a:gd name="T137" fmla="*/ T136 w 61"/>
                            <a:gd name="T138" fmla="+- 0 487 433"/>
                            <a:gd name="T139" fmla="*/ 487 h 61"/>
                            <a:gd name="T140" fmla="+- 0 4277 4232"/>
                            <a:gd name="T141" fmla="*/ T140 w 61"/>
                            <a:gd name="T142" fmla="+- 0 489 433"/>
                            <a:gd name="T143" fmla="*/ 489 h 61"/>
                            <a:gd name="T144" fmla="+- 0 4273 4232"/>
                            <a:gd name="T145" fmla="*/ T144 w 61"/>
                            <a:gd name="T146" fmla="+- 0 491 433"/>
                            <a:gd name="T147" fmla="*/ 491 h 61"/>
                            <a:gd name="T148" fmla="+- 0 4270 4232"/>
                            <a:gd name="T149" fmla="*/ T148 w 61"/>
                            <a:gd name="T150" fmla="+- 0 492 433"/>
                            <a:gd name="T151" fmla="*/ 492 h 61"/>
                            <a:gd name="T152" fmla="+- 0 4266 4232"/>
                            <a:gd name="T153" fmla="*/ T152 w 61"/>
                            <a:gd name="T154" fmla="+- 0 493 433"/>
                            <a:gd name="T155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90B5E" id="Freeform 168" o:spid="_x0000_s1026" style="position:absolute;margin-left:211.6pt;margin-top:21.65pt;width:3.05pt;height:3.0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" path="m34,60r-8,l22,59,18,58,15,56,11,54,9,51,6,48,4,45,2,41,1,38,,34,,26,9,9,11,6,15,3,22,r4,l34,r4,l45,3r3,3l51,9r3,2l56,15r2,3l59,22r1,4l60,34r-1,4l58,41r-2,4l54,48r-3,3l48,54r-3,2l41,58r-3,1l34,60xe" fillcolor="black" stroked="f">
                <v:path arrowok="t" o:connecttype="custom" o:connectlocs="21590,313055;16510,313055;13970,312420;11430,311785;9525,310515;6985,309245;5715,307340;3810,305435;2540,303530;1270,300990;635,299085;0,296545;0,291465;5715,280670;6985,278765;9525,276860;13970,274955;16510,274955;21590,274955;24130,274955;28575,276860;30480,278765;32385,280670;34290,281940;35560,284480;36830,286385;37465,288925;38100,291465;38100,296545;37465,299085;36830,300990;35560,303530;34290,305435;32385,307340;30480,309245;28575,310515;26035,311785;24130,312420;21590,31305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Quality </w:t>
      </w:r>
      <w:r w:rsidR="00C66A8C">
        <w:rPr>
          <w:w w:val="90"/>
        </w:rPr>
        <w:t xml:space="preserve">Criteria for </w:t>
      </w:r>
      <w:r w:rsidR="00C66A8C">
        <w:rPr>
          <w:spacing w:val="-4"/>
          <w:w w:val="90"/>
        </w:rPr>
        <w:t xml:space="preserve">Requirements </w:t>
      </w:r>
      <w:r w:rsidR="00C66A8C">
        <w:rPr>
          <w:spacing w:val="-5"/>
          <w:w w:val="90"/>
        </w:rPr>
        <w:t xml:space="preserve">Documents </w:t>
      </w:r>
      <w:r w:rsidR="00C66A8C">
        <w:rPr>
          <w:spacing w:val="-4"/>
        </w:rPr>
        <w:t xml:space="preserve">Quality </w:t>
      </w:r>
      <w:r w:rsidR="00C66A8C">
        <w:t xml:space="preserve">Criteria for </w:t>
      </w:r>
      <w:r w:rsidR="00C66A8C">
        <w:rPr>
          <w:spacing w:val="-4"/>
        </w:rPr>
        <w:t>Requirements</w:t>
      </w:r>
    </w:p>
    <w:p w14:paraId="74A7DDFE" w14:textId="77777777" w:rsidR="00CE237B" w:rsidRDefault="003B3734">
      <w:pPr>
        <w:pStyle w:val="Textkrper"/>
        <w:spacing w:before="2" w:line="292" w:lineRule="auto"/>
        <w:ind w:left="3156" w:right="4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6CFA0FF" wp14:editId="06603101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473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91 4232"/>
                            <a:gd name="T113" fmla="*/ T112 w 61"/>
                            <a:gd name="T114" fmla="+- 0 135 98"/>
                            <a:gd name="T115" fmla="*/ 135 h 61"/>
                            <a:gd name="T116" fmla="+- 0 4290 4232"/>
                            <a:gd name="T117" fmla="*/ T116 w 61"/>
                            <a:gd name="T118" fmla="+- 0 139 98"/>
                            <a:gd name="T119" fmla="*/ 139 h 61"/>
                            <a:gd name="T120" fmla="+- 0 4288 4232"/>
                            <a:gd name="T121" fmla="*/ T120 w 61"/>
                            <a:gd name="T122" fmla="+- 0 143 98"/>
                            <a:gd name="T123" fmla="*/ 143 h 61"/>
                            <a:gd name="T124" fmla="+- 0 4286 4232"/>
                            <a:gd name="T125" fmla="*/ T124 w 61"/>
                            <a:gd name="T126" fmla="+- 0 146 98"/>
                            <a:gd name="T127" fmla="*/ 146 h 61"/>
                            <a:gd name="T128" fmla="+- 0 4283 4232"/>
                            <a:gd name="T129" fmla="*/ T128 w 61"/>
                            <a:gd name="T130" fmla="+- 0 149 98"/>
                            <a:gd name="T131" fmla="*/ 149 h 61"/>
                            <a:gd name="T132" fmla="+- 0 4280 4232"/>
                            <a:gd name="T133" fmla="*/ T132 w 61"/>
                            <a:gd name="T134" fmla="+- 0 152 98"/>
                            <a:gd name="T135" fmla="*/ 152 h 61"/>
                            <a:gd name="T136" fmla="+- 0 4277 4232"/>
                            <a:gd name="T137" fmla="*/ T136 w 61"/>
                            <a:gd name="T138" fmla="+- 0 154 98"/>
                            <a:gd name="T139" fmla="*/ 154 h 61"/>
                            <a:gd name="T140" fmla="+- 0 4270 4232"/>
                            <a:gd name="T141" fmla="*/ T140 w 61"/>
                            <a:gd name="T142" fmla="+- 0 157 98"/>
                            <a:gd name="T143" fmla="*/ 157 h 61"/>
                            <a:gd name="T144" fmla="+- 0 4266 4232"/>
                            <a:gd name="T145" fmla="*/ T144 w 61"/>
                            <a:gd name="T146" fmla="+- 0 158 98"/>
                            <a:gd name="T147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A1DA1" id="Freeform 167" o:spid="_x0000_s1026" style="position:absolute;margin-left:211.6pt;margin-top:4.9pt;width:3.05pt;height:3.0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7465,85725;36830,88265;35560,90805;34290,92710;32385,94615;30480,96520;28575,97790;24130,99695;21590,10033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344A917" wp14:editId="6C1793E5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474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2 383"/>
                            <a:gd name="T11" fmla="*/ 442 h 61"/>
                            <a:gd name="T12" fmla="+- 0 4247 4232"/>
                            <a:gd name="T13" fmla="*/ T12 w 61"/>
                            <a:gd name="T14" fmla="+- 0 439 383"/>
                            <a:gd name="T15" fmla="*/ 439 h 61"/>
                            <a:gd name="T16" fmla="+- 0 4243 4232"/>
                            <a:gd name="T17" fmla="*/ T16 w 61"/>
                            <a:gd name="T18" fmla="+- 0 437 383"/>
                            <a:gd name="T19" fmla="*/ 437 h 61"/>
                            <a:gd name="T20" fmla="+- 0 4241 4232"/>
                            <a:gd name="T21" fmla="*/ T20 w 61"/>
                            <a:gd name="T22" fmla="+- 0 434 383"/>
                            <a:gd name="T23" fmla="*/ 434 h 61"/>
                            <a:gd name="T24" fmla="+- 0 4238 4232"/>
                            <a:gd name="T25" fmla="*/ T24 w 61"/>
                            <a:gd name="T26" fmla="+- 0 431 383"/>
                            <a:gd name="T27" fmla="*/ 431 h 61"/>
                            <a:gd name="T28" fmla="+- 0 4236 4232"/>
                            <a:gd name="T29" fmla="*/ T28 w 61"/>
                            <a:gd name="T30" fmla="+- 0 428 383"/>
                            <a:gd name="T31" fmla="*/ 428 h 61"/>
                            <a:gd name="T32" fmla="+- 0 4234 4232"/>
                            <a:gd name="T33" fmla="*/ T32 w 61"/>
                            <a:gd name="T34" fmla="+- 0 424 383"/>
                            <a:gd name="T35" fmla="*/ 424 h 61"/>
                            <a:gd name="T36" fmla="+- 0 4233 4232"/>
                            <a:gd name="T37" fmla="*/ T36 w 61"/>
                            <a:gd name="T38" fmla="+- 0 421 383"/>
                            <a:gd name="T39" fmla="*/ 421 h 61"/>
                            <a:gd name="T40" fmla="+- 0 4232 4232"/>
                            <a:gd name="T41" fmla="*/ T40 w 61"/>
                            <a:gd name="T42" fmla="+- 0 417 383"/>
                            <a:gd name="T43" fmla="*/ 417 h 61"/>
                            <a:gd name="T44" fmla="+- 0 4232 4232"/>
                            <a:gd name="T45" fmla="*/ T44 w 61"/>
                            <a:gd name="T46" fmla="+- 0 409 383"/>
                            <a:gd name="T47" fmla="*/ 409 h 61"/>
                            <a:gd name="T48" fmla="+- 0 4241 4232"/>
                            <a:gd name="T49" fmla="*/ T48 w 61"/>
                            <a:gd name="T50" fmla="+- 0 392 383"/>
                            <a:gd name="T51" fmla="*/ 392 h 61"/>
                            <a:gd name="T52" fmla="+- 0 4243 4232"/>
                            <a:gd name="T53" fmla="*/ T52 w 61"/>
                            <a:gd name="T54" fmla="+- 0 389 383"/>
                            <a:gd name="T55" fmla="*/ 389 h 61"/>
                            <a:gd name="T56" fmla="+- 0 4247 4232"/>
                            <a:gd name="T57" fmla="*/ T56 w 61"/>
                            <a:gd name="T58" fmla="+- 0 386 383"/>
                            <a:gd name="T59" fmla="*/ 386 h 61"/>
                            <a:gd name="T60" fmla="+- 0 4254 4232"/>
                            <a:gd name="T61" fmla="*/ T60 w 61"/>
                            <a:gd name="T62" fmla="+- 0 383 383"/>
                            <a:gd name="T63" fmla="*/ 383 h 61"/>
                            <a:gd name="T64" fmla="+- 0 4258 4232"/>
                            <a:gd name="T65" fmla="*/ T64 w 61"/>
                            <a:gd name="T66" fmla="+- 0 383 383"/>
                            <a:gd name="T67" fmla="*/ 383 h 61"/>
                            <a:gd name="T68" fmla="+- 0 4266 4232"/>
                            <a:gd name="T69" fmla="*/ T68 w 61"/>
                            <a:gd name="T70" fmla="+- 0 383 383"/>
                            <a:gd name="T71" fmla="*/ 383 h 61"/>
                            <a:gd name="T72" fmla="+- 0 4270 4232"/>
                            <a:gd name="T73" fmla="*/ T72 w 61"/>
                            <a:gd name="T74" fmla="+- 0 383 383"/>
                            <a:gd name="T75" fmla="*/ 383 h 61"/>
                            <a:gd name="T76" fmla="+- 0 4277 4232"/>
                            <a:gd name="T77" fmla="*/ T76 w 61"/>
                            <a:gd name="T78" fmla="+- 0 386 383"/>
                            <a:gd name="T79" fmla="*/ 386 h 61"/>
                            <a:gd name="T80" fmla="+- 0 4280 4232"/>
                            <a:gd name="T81" fmla="*/ T80 w 61"/>
                            <a:gd name="T82" fmla="+- 0 389 383"/>
                            <a:gd name="T83" fmla="*/ 389 h 61"/>
                            <a:gd name="T84" fmla="+- 0 4283 4232"/>
                            <a:gd name="T85" fmla="*/ T84 w 61"/>
                            <a:gd name="T86" fmla="+- 0 392 383"/>
                            <a:gd name="T87" fmla="*/ 392 h 61"/>
                            <a:gd name="T88" fmla="+- 0 4286 4232"/>
                            <a:gd name="T89" fmla="*/ T88 w 61"/>
                            <a:gd name="T90" fmla="+- 0 394 383"/>
                            <a:gd name="T91" fmla="*/ 394 h 61"/>
                            <a:gd name="T92" fmla="+- 0 4288 4232"/>
                            <a:gd name="T93" fmla="*/ T92 w 61"/>
                            <a:gd name="T94" fmla="+- 0 398 383"/>
                            <a:gd name="T95" fmla="*/ 398 h 61"/>
                            <a:gd name="T96" fmla="+- 0 4290 4232"/>
                            <a:gd name="T97" fmla="*/ T96 w 61"/>
                            <a:gd name="T98" fmla="+- 0 401 383"/>
                            <a:gd name="T99" fmla="*/ 401 h 61"/>
                            <a:gd name="T100" fmla="+- 0 4291 4232"/>
                            <a:gd name="T101" fmla="*/ T100 w 61"/>
                            <a:gd name="T102" fmla="+- 0 405 383"/>
                            <a:gd name="T103" fmla="*/ 405 h 61"/>
                            <a:gd name="T104" fmla="+- 0 4292 4232"/>
                            <a:gd name="T105" fmla="*/ T104 w 61"/>
                            <a:gd name="T106" fmla="+- 0 409 383"/>
                            <a:gd name="T107" fmla="*/ 409 h 61"/>
                            <a:gd name="T108" fmla="+- 0 4292 4232"/>
                            <a:gd name="T109" fmla="*/ T108 w 61"/>
                            <a:gd name="T110" fmla="+- 0 417 383"/>
                            <a:gd name="T111" fmla="*/ 417 h 61"/>
                            <a:gd name="T112" fmla="+- 0 4283 4232"/>
                            <a:gd name="T113" fmla="*/ T112 w 61"/>
                            <a:gd name="T114" fmla="+- 0 434 383"/>
                            <a:gd name="T115" fmla="*/ 434 h 61"/>
                            <a:gd name="T116" fmla="+- 0 4280 4232"/>
                            <a:gd name="T117" fmla="*/ T116 w 61"/>
                            <a:gd name="T118" fmla="+- 0 437 383"/>
                            <a:gd name="T119" fmla="*/ 437 h 61"/>
                            <a:gd name="T120" fmla="+- 0 4277 4232"/>
                            <a:gd name="T121" fmla="*/ T120 w 61"/>
                            <a:gd name="T122" fmla="+- 0 439 383"/>
                            <a:gd name="T123" fmla="*/ 439 h 61"/>
                            <a:gd name="T124" fmla="+- 0 4270 4232"/>
                            <a:gd name="T125" fmla="*/ T124 w 61"/>
                            <a:gd name="T126" fmla="+- 0 442 383"/>
                            <a:gd name="T127" fmla="*/ 442 h 61"/>
                            <a:gd name="T128" fmla="+- 0 4266 4232"/>
                            <a:gd name="T129" fmla="*/ T128 w 61"/>
                            <a:gd name="T130" fmla="+- 0 443 383"/>
                            <a:gd name="T131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ED376" id="Freeform 166" o:spid="_x0000_s1026" style="position:absolute;margin-left:211.6pt;margin-top:19.15pt;width:3.05pt;height:3.0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" path="m34,60r-8,l22,59,15,56,11,54,9,51,6,48,4,45,2,41,1,38,,34,,26,9,9,11,6,15,3,22,r4,l34,r4,l45,3r3,3l51,9r3,2l56,15r2,3l59,22r1,4l60,34,51,51r-3,3l45,56r-7,3l34,60xe" fillcolor="black" stroked="f">
                <v:path arrowok="t" o:connecttype="custom" o:connectlocs="21590,281305;16510,281305;13970,280670;9525,278765;6985,277495;5715,275590;3810,273685;2540,271780;1270,269240;635,267335;0,264795;0,259715;5715,248920;6985,247015;9525,245110;13970,243205;16510,243205;21590,243205;24130,243205;28575,245110;30480,247015;32385,248920;34290,250190;35560,252730;36830,254635;37465,257175;38100,259715;38100,264795;32385,275590;30480,277495;28575,278765;24130,280670;21590,281305" o:connectangles="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 xml:space="preserve">Glossary </w:t>
      </w:r>
      <w:r w:rsidR="00C66A8C">
        <w:rPr>
          <w:w w:val="85"/>
        </w:rPr>
        <w:t>Summary</w:t>
      </w:r>
    </w:p>
    <w:p w14:paraId="66FC46AB" w14:textId="77777777" w:rsidR="00CE237B" w:rsidRDefault="00CE237B">
      <w:pPr>
        <w:pStyle w:val="Textkrper"/>
        <w:spacing w:before="7"/>
        <w:rPr>
          <w:sz w:val="28"/>
        </w:rPr>
      </w:pPr>
    </w:p>
    <w:p w14:paraId="772FEF73" w14:textId="77777777" w:rsidR="00CE237B" w:rsidRDefault="003B3734">
      <w:pPr>
        <w:pStyle w:val="Listenabsatz"/>
        <w:numPr>
          <w:ilvl w:val="2"/>
          <w:numId w:val="3"/>
        </w:numPr>
        <w:tabs>
          <w:tab w:val="left" w:pos="3112"/>
        </w:tabs>
        <w:spacing w:line="309" w:lineRule="auto"/>
        <w:ind w:right="2274" w:hanging="2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F91AF67" wp14:editId="7302DBF4">
                <wp:simplePos x="0" y="0"/>
                <wp:positionH relativeFrom="page">
                  <wp:posOffset>2687320</wp:posOffset>
                </wp:positionH>
                <wp:positionV relativeFrom="paragraph">
                  <wp:posOffset>251460</wp:posOffset>
                </wp:positionV>
                <wp:extent cx="38735" cy="38735"/>
                <wp:effectExtent l="0" t="0" r="0" b="0"/>
                <wp:wrapNone/>
                <wp:docPr id="475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56 396"/>
                            <a:gd name="T3" fmla="*/ 456 h 61"/>
                            <a:gd name="T4" fmla="+- 0 4258 4232"/>
                            <a:gd name="T5" fmla="*/ T4 w 61"/>
                            <a:gd name="T6" fmla="+- 0 456 396"/>
                            <a:gd name="T7" fmla="*/ 456 h 61"/>
                            <a:gd name="T8" fmla="+- 0 4254 4232"/>
                            <a:gd name="T9" fmla="*/ T8 w 61"/>
                            <a:gd name="T10" fmla="+- 0 455 396"/>
                            <a:gd name="T11" fmla="*/ 455 h 61"/>
                            <a:gd name="T12" fmla="+- 0 4247 4232"/>
                            <a:gd name="T13" fmla="*/ T12 w 61"/>
                            <a:gd name="T14" fmla="+- 0 452 396"/>
                            <a:gd name="T15" fmla="*/ 452 h 61"/>
                            <a:gd name="T16" fmla="+- 0 4243 4232"/>
                            <a:gd name="T17" fmla="*/ T16 w 61"/>
                            <a:gd name="T18" fmla="+- 0 450 396"/>
                            <a:gd name="T19" fmla="*/ 450 h 61"/>
                            <a:gd name="T20" fmla="+- 0 4241 4232"/>
                            <a:gd name="T21" fmla="*/ T20 w 61"/>
                            <a:gd name="T22" fmla="+- 0 447 396"/>
                            <a:gd name="T23" fmla="*/ 447 h 61"/>
                            <a:gd name="T24" fmla="+- 0 4238 4232"/>
                            <a:gd name="T25" fmla="*/ T24 w 61"/>
                            <a:gd name="T26" fmla="+- 0 444 396"/>
                            <a:gd name="T27" fmla="*/ 444 h 61"/>
                            <a:gd name="T28" fmla="+- 0 4236 4232"/>
                            <a:gd name="T29" fmla="*/ T28 w 61"/>
                            <a:gd name="T30" fmla="+- 0 441 396"/>
                            <a:gd name="T31" fmla="*/ 441 h 61"/>
                            <a:gd name="T32" fmla="+- 0 4234 4232"/>
                            <a:gd name="T33" fmla="*/ T32 w 61"/>
                            <a:gd name="T34" fmla="+- 0 437 396"/>
                            <a:gd name="T35" fmla="*/ 437 h 61"/>
                            <a:gd name="T36" fmla="+- 0 4233 4232"/>
                            <a:gd name="T37" fmla="*/ T36 w 61"/>
                            <a:gd name="T38" fmla="+- 0 434 396"/>
                            <a:gd name="T39" fmla="*/ 434 h 61"/>
                            <a:gd name="T40" fmla="+- 0 4232 4232"/>
                            <a:gd name="T41" fmla="*/ T40 w 61"/>
                            <a:gd name="T42" fmla="+- 0 430 396"/>
                            <a:gd name="T43" fmla="*/ 430 h 61"/>
                            <a:gd name="T44" fmla="+- 0 4232 4232"/>
                            <a:gd name="T45" fmla="*/ T44 w 61"/>
                            <a:gd name="T46" fmla="+- 0 422 396"/>
                            <a:gd name="T47" fmla="*/ 422 h 61"/>
                            <a:gd name="T48" fmla="+- 0 4241 4232"/>
                            <a:gd name="T49" fmla="*/ T48 w 61"/>
                            <a:gd name="T50" fmla="+- 0 405 396"/>
                            <a:gd name="T51" fmla="*/ 405 h 61"/>
                            <a:gd name="T52" fmla="+- 0 4243 4232"/>
                            <a:gd name="T53" fmla="*/ T52 w 61"/>
                            <a:gd name="T54" fmla="+- 0 402 396"/>
                            <a:gd name="T55" fmla="*/ 402 h 61"/>
                            <a:gd name="T56" fmla="+- 0 4247 4232"/>
                            <a:gd name="T57" fmla="*/ T56 w 61"/>
                            <a:gd name="T58" fmla="+- 0 399 396"/>
                            <a:gd name="T59" fmla="*/ 399 h 61"/>
                            <a:gd name="T60" fmla="+- 0 4254 4232"/>
                            <a:gd name="T61" fmla="*/ T60 w 61"/>
                            <a:gd name="T62" fmla="+- 0 396 396"/>
                            <a:gd name="T63" fmla="*/ 396 h 61"/>
                            <a:gd name="T64" fmla="+- 0 4258 4232"/>
                            <a:gd name="T65" fmla="*/ T64 w 61"/>
                            <a:gd name="T66" fmla="+- 0 396 396"/>
                            <a:gd name="T67" fmla="*/ 396 h 61"/>
                            <a:gd name="T68" fmla="+- 0 4266 4232"/>
                            <a:gd name="T69" fmla="*/ T68 w 61"/>
                            <a:gd name="T70" fmla="+- 0 396 396"/>
                            <a:gd name="T71" fmla="*/ 396 h 61"/>
                            <a:gd name="T72" fmla="+- 0 4270 4232"/>
                            <a:gd name="T73" fmla="*/ T72 w 61"/>
                            <a:gd name="T74" fmla="+- 0 396 396"/>
                            <a:gd name="T75" fmla="*/ 396 h 61"/>
                            <a:gd name="T76" fmla="+- 0 4277 4232"/>
                            <a:gd name="T77" fmla="*/ T76 w 61"/>
                            <a:gd name="T78" fmla="+- 0 399 396"/>
                            <a:gd name="T79" fmla="*/ 399 h 61"/>
                            <a:gd name="T80" fmla="+- 0 4280 4232"/>
                            <a:gd name="T81" fmla="*/ T80 w 61"/>
                            <a:gd name="T82" fmla="+- 0 402 396"/>
                            <a:gd name="T83" fmla="*/ 402 h 61"/>
                            <a:gd name="T84" fmla="+- 0 4283 4232"/>
                            <a:gd name="T85" fmla="*/ T84 w 61"/>
                            <a:gd name="T86" fmla="+- 0 405 396"/>
                            <a:gd name="T87" fmla="*/ 405 h 61"/>
                            <a:gd name="T88" fmla="+- 0 4286 4232"/>
                            <a:gd name="T89" fmla="*/ T88 w 61"/>
                            <a:gd name="T90" fmla="+- 0 407 396"/>
                            <a:gd name="T91" fmla="*/ 407 h 61"/>
                            <a:gd name="T92" fmla="+- 0 4288 4232"/>
                            <a:gd name="T93" fmla="*/ T92 w 61"/>
                            <a:gd name="T94" fmla="+- 0 411 396"/>
                            <a:gd name="T95" fmla="*/ 411 h 61"/>
                            <a:gd name="T96" fmla="+- 0 4290 4232"/>
                            <a:gd name="T97" fmla="*/ T96 w 61"/>
                            <a:gd name="T98" fmla="+- 0 414 396"/>
                            <a:gd name="T99" fmla="*/ 414 h 61"/>
                            <a:gd name="T100" fmla="+- 0 4291 4232"/>
                            <a:gd name="T101" fmla="*/ T100 w 61"/>
                            <a:gd name="T102" fmla="+- 0 418 396"/>
                            <a:gd name="T103" fmla="*/ 418 h 61"/>
                            <a:gd name="T104" fmla="+- 0 4292 4232"/>
                            <a:gd name="T105" fmla="*/ T104 w 61"/>
                            <a:gd name="T106" fmla="+- 0 422 396"/>
                            <a:gd name="T107" fmla="*/ 422 h 61"/>
                            <a:gd name="T108" fmla="+- 0 4292 4232"/>
                            <a:gd name="T109" fmla="*/ T108 w 61"/>
                            <a:gd name="T110" fmla="+- 0 430 396"/>
                            <a:gd name="T111" fmla="*/ 430 h 61"/>
                            <a:gd name="T112" fmla="+- 0 4291 4232"/>
                            <a:gd name="T113" fmla="*/ T112 w 61"/>
                            <a:gd name="T114" fmla="+- 0 434 396"/>
                            <a:gd name="T115" fmla="*/ 434 h 61"/>
                            <a:gd name="T116" fmla="+- 0 4290 4232"/>
                            <a:gd name="T117" fmla="*/ T116 w 61"/>
                            <a:gd name="T118" fmla="+- 0 437 396"/>
                            <a:gd name="T119" fmla="*/ 437 h 61"/>
                            <a:gd name="T120" fmla="+- 0 4288 4232"/>
                            <a:gd name="T121" fmla="*/ T120 w 61"/>
                            <a:gd name="T122" fmla="+- 0 441 396"/>
                            <a:gd name="T123" fmla="*/ 441 h 61"/>
                            <a:gd name="T124" fmla="+- 0 4286 4232"/>
                            <a:gd name="T125" fmla="*/ T124 w 61"/>
                            <a:gd name="T126" fmla="+- 0 444 396"/>
                            <a:gd name="T127" fmla="*/ 444 h 61"/>
                            <a:gd name="T128" fmla="+- 0 4283 4232"/>
                            <a:gd name="T129" fmla="*/ T128 w 61"/>
                            <a:gd name="T130" fmla="+- 0 447 396"/>
                            <a:gd name="T131" fmla="*/ 447 h 61"/>
                            <a:gd name="T132" fmla="+- 0 4280 4232"/>
                            <a:gd name="T133" fmla="*/ T132 w 61"/>
                            <a:gd name="T134" fmla="+- 0 450 396"/>
                            <a:gd name="T135" fmla="*/ 450 h 61"/>
                            <a:gd name="T136" fmla="+- 0 4277 4232"/>
                            <a:gd name="T137" fmla="*/ T136 w 61"/>
                            <a:gd name="T138" fmla="+- 0 452 396"/>
                            <a:gd name="T139" fmla="*/ 452 h 61"/>
                            <a:gd name="T140" fmla="+- 0 4270 4232"/>
                            <a:gd name="T141" fmla="*/ T140 w 61"/>
                            <a:gd name="T142" fmla="+- 0 455 396"/>
                            <a:gd name="T143" fmla="*/ 455 h 61"/>
                            <a:gd name="T144" fmla="+- 0 4266 4232"/>
                            <a:gd name="T145" fmla="*/ T144 w 61"/>
                            <a:gd name="T146" fmla="+- 0 456 396"/>
                            <a:gd name="T147" fmla="*/ 4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1C65C" id="Freeform 165" o:spid="_x0000_s1026" style="position:absolute;margin-left:211.6pt;margin-top:19.8pt;width:3.05pt;height:3.0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" path="m34,60r-8,l22,59,15,56,11,54,9,51,6,48,4,45,2,41,1,38,,34,,26,9,9,11,6,15,3,22,r4,l34,r4,l45,3r3,3l51,9r3,2l56,15r2,3l59,22r1,4l60,34r-1,4l58,41r-2,4l54,48r-3,3l48,54r-3,2l38,59r-4,1xe" fillcolor="black" stroked="f">
                <v:path arrowok="t" o:connecttype="custom" o:connectlocs="21590,289560;16510,289560;13970,288925;9525,287020;6985,285750;5715,283845;3810,281940;2540,280035;1270,277495;635,275590;0,273050;0,267970;5715,257175;6985,255270;9525,253365;13970,251460;16510,251460;21590,251460;24130,251460;28575,253365;30480,255270;32385,257175;34290,258445;35560,260985;36830,262890;37465,265430;38100,267970;38100,273050;37465,275590;36830,277495;35560,280035;34290,281940;32385,283845;30480,285750;28575,287020;24130,288925;21590,28956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  <w:sz w:val="20"/>
        </w:rPr>
        <w:t>Documenting</w:t>
      </w:r>
      <w:r w:rsidR="00C66A8C">
        <w:rPr>
          <w:spacing w:val="-30"/>
          <w:w w:val="90"/>
          <w:sz w:val="20"/>
        </w:rPr>
        <w:t xml:space="preserve"> </w:t>
      </w:r>
      <w:r w:rsidR="00C66A8C">
        <w:rPr>
          <w:spacing w:val="-4"/>
          <w:w w:val="90"/>
          <w:sz w:val="20"/>
        </w:rPr>
        <w:t>Requirements</w:t>
      </w:r>
      <w:r w:rsidR="00C66A8C">
        <w:rPr>
          <w:spacing w:val="-20"/>
          <w:w w:val="90"/>
          <w:sz w:val="20"/>
        </w:rPr>
        <w:t xml:space="preserve"> </w:t>
      </w:r>
      <w:r w:rsidR="00C66A8C">
        <w:rPr>
          <w:w w:val="90"/>
          <w:sz w:val="20"/>
        </w:rPr>
        <w:t>in</w:t>
      </w:r>
      <w:r w:rsidR="00C66A8C">
        <w:rPr>
          <w:spacing w:val="-29"/>
          <w:w w:val="90"/>
          <w:sz w:val="20"/>
        </w:rPr>
        <w:t xml:space="preserve"> </w:t>
      </w:r>
      <w:r w:rsidR="00C66A8C">
        <w:rPr>
          <w:w w:val="90"/>
          <w:sz w:val="20"/>
        </w:rPr>
        <w:t>Natural</w:t>
      </w:r>
      <w:r w:rsidR="00C66A8C">
        <w:rPr>
          <w:spacing w:val="-28"/>
          <w:w w:val="90"/>
          <w:sz w:val="20"/>
        </w:rPr>
        <w:t xml:space="preserve"> </w:t>
      </w:r>
      <w:r w:rsidR="00C66A8C">
        <w:rPr>
          <w:spacing w:val="-4"/>
          <w:w w:val="90"/>
          <w:sz w:val="20"/>
        </w:rPr>
        <w:t xml:space="preserve">Language </w:t>
      </w:r>
      <w:r w:rsidR="00C66A8C">
        <w:rPr>
          <w:spacing w:val="-3"/>
          <w:sz w:val="20"/>
        </w:rPr>
        <w:t>Effects</w:t>
      </w:r>
      <w:r w:rsidR="00C66A8C">
        <w:rPr>
          <w:spacing w:val="-22"/>
          <w:sz w:val="20"/>
        </w:rPr>
        <w:t xml:space="preserve"> </w:t>
      </w:r>
      <w:r w:rsidR="00C66A8C">
        <w:rPr>
          <w:sz w:val="20"/>
        </w:rPr>
        <w:t>of</w:t>
      </w:r>
      <w:r w:rsidR="00C66A8C">
        <w:rPr>
          <w:spacing w:val="-25"/>
          <w:sz w:val="20"/>
        </w:rPr>
        <w:t xml:space="preserve"> </w:t>
      </w:r>
      <w:r w:rsidR="00C66A8C">
        <w:rPr>
          <w:sz w:val="20"/>
        </w:rPr>
        <w:t>Natural</w:t>
      </w:r>
      <w:r w:rsidR="00C66A8C">
        <w:rPr>
          <w:spacing w:val="-31"/>
          <w:sz w:val="20"/>
        </w:rPr>
        <w:t xml:space="preserve"> </w:t>
      </w:r>
      <w:r w:rsidR="00C66A8C">
        <w:rPr>
          <w:spacing w:val="-4"/>
          <w:sz w:val="20"/>
        </w:rPr>
        <w:t>Language</w:t>
      </w:r>
    </w:p>
    <w:p w14:paraId="05020D1C" w14:textId="77777777" w:rsidR="00CE237B" w:rsidRDefault="003B3734">
      <w:pPr>
        <w:pStyle w:val="Textkrper"/>
        <w:spacing w:line="217" w:lineRule="exact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FBD222A" wp14:editId="25D48F49">
                <wp:simplePos x="0" y="0"/>
                <wp:positionH relativeFrom="page">
                  <wp:posOffset>2687320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476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0 80"/>
                            <a:gd name="T3" fmla="*/ 140 h 61"/>
                            <a:gd name="T4" fmla="+- 0 4258 4232"/>
                            <a:gd name="T5" fmla="*/ T4 w 61"/>
                            <a:gd name="T6" fmla="+- 0 140 80"/>
                            <a:gd name="T7" fmla="*/ 140 h 61"/>
                            <a:gd name="T8" fmla="+- 0 4254 4232"/>
                            <a:gd name="T9" fmla="*/ T8 w 61"/>
                            <a:gd name="T10" fmla="+- 0 139 80"/>
                            <a:gd name="T11" fmla="*/ 139 h 61"/>
                            <a:gd name="T12" fmla="+- 0 4247 4232"/>
                            <a:gd name="T13" fmla="*/ T12 w 61"/>
                            <a:gd name="T14" fmla="+- 0 136 80"/>
                            <a:gd name="T15" fmla="*/ 136 h 61"/>
                            <a:gd name="T16" fmla="+- 0 4243 4232"/>
                            <a:gd name="T17" fmla="*/ T16 w 61"/>
                            <a:gd name="T18" fmla="+- 0 134 80"/>
                            <a:gd name="T19" fmla="*/ 134 h 61"/>
                            <a:gd name="T20" fmla="+- 0 4241 4232"/>
                            <a:gd name="T21" fmla="*/ T20 w 61"/>
                            <a:gd name="T22" fmla="+- 0 131 80"/>
                            <a:gd name="T23" fmla="*/ 131 h 61"/>
                            <a:gd name="T24" fmla="+- 0 4238 4232"/>
                            <a:gd name="T25" fmla="*/ T24 w 61"/>
                            <a:gd name="T26" fmla="+- 0 129 80"/>
                            <a:gd name="T27" fmla="*/ 129 h 61"/>
                            <a:gd name="T28" fmla="+- 0 4236 4232"/>
                            <a:gd name="T29" fmla="*/ T28 w 61"/>
                            <a:gd name="T30" fmla="+- 0 125 80"/>
                            <a:gd name="T31" fmla="*/ 125 h 61"/>
                            <a:gd name="T32" fmla="+- 0 4234 4232"/>
                            <a:gd name="T33" fmla="*/ T32 w 61"/>
                            <a:gd name="T34" fmla="+- 0 122 80"/>
                            <a:gd name="T35" fmla="*/ 122 h 61"/>
                            <a:gd name="T36" fmla="+- 0 4233 4232"/>
                            <a:gd name="T37" fmla="*/ T36 w 61"/>
                            <a:gd name="T38" fmla="+- 0 118 80"/>
                            <a:gd name="T39" fmla="*/ 118 h 61"/>
                            <a:gd name="T40" fmla="+- 0 4232 4232"/>
                            <a:gd name="T41" fmla="*/ T40 w 61"/>
                            <a:gd name="T42" fmla="+- 0 114 80"/>
                            <a:gd name="T43" fmla="*/ 114 h 61"/>
                            <a:gd name="T44" fmla="+- 0 4232 4232"/>
                            <a:gd name="T45" fmla="*/ T44 w 61"/>
                            <a:gd name="T46" fmla="+- 0 106 80"/>
                            <a:gd name="T47" fmla="*/ 106 h 61"/>
                            <a:gd name="T48" fmla="+- 0 4241 4232"/>
                            <a:gd name="T49" fmla="*/ T48 w 61"/>
                            <a:gd name="T50" fmla="+- 0 89 80"/>
                            <a:gd name="T51" fmla="*/ 89 h 61"/>
                            <a:gd name="T52" fmla="+- 0 4243 4232"/>
                            <a:gd name="T53" fmla="*/ T52 w 61"/>
                            <a:gd name="T54" fmla="+- 0 86 80"/>
                            <a:gd name="T55" fmla="*/ 86 h 61"/>
                            <a:gd name="T56" fmla="+- 0 4247 4232"/>
                            <a:gd name="T57" fmla="*/ T56 w 61"/>
                            <a:gd name="T58" fmla="+- 0 84 80"/>
                            <a:gd name="T59" fmla="*/ 84 h 61"/>
                            <a:gd name="T60" fmla="+- 0 4254 4232"/>
                            <a:gd name="T61" fmla="*/ T60 w 61"/>
                            <a:gd name="T62" fmla="+- 0 81 80"/>
                            <a:gd name="T63" fmla="*/ 81 h 61"/>
                            <a:gd name="T64" fmla="+- 0 4258 4232"/>
                            <a:gd name="T65" fmla="*/ T64 w 61"/>
                            <a:gd name="T66" fmla="+- 0 80 80"/>
                            <a:gd name="T67" fmla="*/ 80 h 61"/>
                            <a:gd name="T68" fmla="+- 0 4266 4232"/>
                            <a:gd name="T69" fmla="*/ T68 w 61"/>
                            <a:gd name="T70" fmla="+- 0 80 80"/>
                            <a:gd name="T71" fmla="*/ 80 h 61"/>
                            <a:gd name="T72" fmla="+- 0 4270 4232"/>
                            <a:gd name="T73" fmla="*/ T72 w 61"/>
                            <a:gd name="T74" fmla="+- 0 81 80"/>
                            <a:gd name="T75" fmla="*/ 81 h 61"/>
                            <a:gd name="T76" fmla="+- 0 4277 4232"/>
                            <a:gd name="T77" fmla="*/ T76 w 61"/>
                            <a:gd name="T78" fmla="+- 0 84 80"/>
                            <a:gd name="T79" fmla="*/ 84 h 61"/>
                            <a:gd name="T80" fmla="+- 0 4280 4232"/>
                            <a:gd name="T81" fmla="*/ T80 w 61"/>
                            <a:gd name="T82" fmla="+- 0 86 80"/>
                            <a:gd name="T83" fmla="*/ 86 h 61"/>
                            <a:gd name="T84" fmla="+- 0 4283 4232"/>
                            <a:gd name="T85" fmla="*/ T84 w 61"/>
                            <a:gd name="T86" fmla="+- 0 89 80"/>
                            <a:gd name="T87" fmla="*/ 89 h 61"/>
                            <a:gd name="T88" fmla="+- 0 4286 4232"/>
                            <a:gd name="T89" fmla="*/ T88 w 61"/>
                            <a:gd name="T90" fmla="+- 0 92 80"/>
                            <a:gd name="T91" fmla="*/ 92 h 61"/>
                            <a:gd name="T92" fmla="+- 0 4288 4232"/>
                            <a:gd name="T93" fmla="*/ T92 w 61"/>
                            <a:gd name="T94" fmla="+- 0 95 80"/>
                            <a:gd name="T95" fmla="*/ 95 h 61"/>
                            <a:gd name="T96" fmla="+- 0 4290 4232"/>
                            <a:gd name="T97" fmla="*/ T96 w 61"/>
                            <a:gd name="T98" fmla="+- 0 99 80"/>
                            <a:gd name="T99" fmla="*/ 99 h 61"/>
                            <a:gd name="T100" fmla="+- 0 4291 4232"/>
                            <a:gd name="T101" fmla="*/ T100 w 61"/>
                            <a:gd name="T102" fmla="+- 0 102 80"/>
                            <a:gd name="T103" fmla="*/ 102 h 61"/>
                            <a:gd name="T104" fmla="+- 0 4292 4232"/>
                            <a:gd name="T105" fmla="*/ T104 w 61"/>
                            <a:gd name="T106" fmla="+- 0 106 80"/>
                            <a:gd name="T107" fmla="*/ 106 h 61"/>
                            <a:gd name="T108" fmla="+- 0 4292 4232"/>
                            <a:gd name="T109" fmla="*/ T108 w 61"/>
                            <a:gd name="T110" fmla="+- 0 114 80"/>
                            <a:gd name="T111" fmla="*/ 114 h 61"/>
                            <a:gd name="T112" fmla="+- 0 4291 4232"/>
                            <a:gd name="T113" fmla="*/ T112 w 61"/>
                            <a:gd name="T114" fmla="+- 0 118 80"/>
                            <a:gd name="T115" fmla="*/ 118 h 61"/>
                            <a:gd name="T116" fmla="+- 0 4290 4232"/>
                            <a:gd name="T117" fmla="*/ T116 w 61"/>
                            <a:gd name="T118" fmla="+- 0 122 80"/>
                            <a:gd name="T119" fmla="*/ 122 h 61"/>
                            <a:gd name="T120" fmla="+- 0 4288 4232"/>
                            <a:gd name="T121" fmla="*/ T120 w 61"/>
                            <a:gd name="T122" fmla="+- 0 125 80"/>
                            <a:gd name="T123" fmla="*/ 125 h 61"/>
                            <a:gd name="T124" fmla="+- 0 4286 4232"/>
                            <a:gd name="T125" fmla="*/ T124 w 61"/>
                            <a:gd name="T126" fmla="+- 0 129 80"/>
                            <a:gd name="T127" fmla="*/ 129 h 61"/>
                            <a:gd name="T128" fmla="+- 0 4283 4232"/>
                            <a:gd name="T129" fmla="*/ T128 w 61"/>
                            <a:gd name="T130" fmla="+- 0 131 80"/>
                            <a:gd name="T131" fmla="*/ 131 h 61"/>
                            <a:gd name="T132" fmla="+- 0 4280 4232"/>
                            <a:gd name="T133" fmla="*/ T132 w 61"/>
                            <a:gd name="T134" fmla="+- 0 134 80"/>
                            <a:gd name="T135" fmla="*/ 134 h 61"/>
                            <a:gd name="T136" fmla="+- 0 4277 4232"/>
                            <a:gd name="T137" fmla="*/ T136 w 61"/>
                            <a:gd name="T138" fmla="+- 0 136 80"/>
                            <a:gd name="T139" fmla="*/ 136 h 61"/>
                            <a:gd name="T140" fmla="+- 0 4270 4232"/>
                            <a:gd name="T141" fmla="*/ T140 w 61"/>
                            <a:gd name="T142" fmla="+- 0 139 80"/>
                            <a:gd name="T143" fmla="*/ 139 h 61"/>
                            <a:gd name="T144" fmla="+- 0 4266 4232"/>
                            <a:gd name="T145" fmla="*/ T144 w 61"/>
                            <a:gd name="T146" fmla="+- 0 140 80"/>
                            <a:gd name="T147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A5F6" id="Freeform 164" o:spid="_x0000_s1026" style="position:absolute;margin-left:211.6pt;margin-top:4pt;width:3.05pt;height:3.0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" path="m34,60r-8,l22,59,15,56,11,54,9,51,6,49,4,45,2,42,1,38,,34,,26,9,9,11,6,15,4,22,1,26,r8,l38,1r7,3l48,6r3,3l54,12r2,3l58,19r1,3l60,26r,8l59,38r-1,4l56,45r-2,4l51,51r-3,3l45,56r-7,3l34,60xe" fillcolor="black" stroked="f">
                <v:path arrowok="t" o:connecttype="custom" o:connectlocs="21590,88900;16510,88900;13970,88265;9525,86360;6985,85090;5715,83185;3810,81915;2540,79375;1270,77470;635,74930;0,72390;0,67310;5715,56515;6985,54610;9525,53340;13970,51435;16510,50800;21590,50800;24130,51435;28575,53340;30480,54610;32385,56515;34290,58420;35560,60325;36830,62865;37465,64770;38100,67310;38100,72390;37465,74930;36830,77470;35560,79375;34290,81915;32385,83185;30480,85090;28575,86360;24130,88265;21590,8890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Requirements Construction using Templates</w:t>
      </w:r>
    </w:p>
    <w:p w14:paraId="3ABDA83D" w14:textId="77777777" w:rsidR="00CE237B" w:rsidRDefault="003B3734">
      <w:pPr>
        <w:pStyle w:val="Textkrper"/>
        <w:spacing w:before="52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68997D1" wp14:editId="479224E3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77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41 4232"/>
                            <a:gd name="T49" fmla="*/ T48 w 61"/>
                            <a:gd name="T50" fmla="+- 0 156 148"/>
                            <a:gd name="T51" fmla="*/ 156 h 61"/>
                            <a:gd name="T52" fmla="+- 0 4243 4232"/>
                            <a:gd name="T53" fmla="*/ T52 w 61"/>
                            <a:gd name="T54" fmla="+- 0 154 148"/>
                            <a:gd name="T55" fmla="*/ 154 h 61"/>
                            <a:gd name="T56" fmla="+- 0 4247 4232"/>
                            <a:gd name="T57" fmla="*/ T56 w 61"/>
                            <a:gd name="T58" fmla="+- 0 151 148"/>
                            <a:gd name="T59" fmla="*/ 151 h 61"/>
                            <a:gd name="T60" fmla="+- 0 4254 4232"/>
                            <a:gd name="T61" fmla="*/ T60 w 61"/>
                            <a:gd name="T62" fmla="+- 0 148 148"/>
                            <a:gd name="T63" fmla="*/ 148 h 61"/>
                            <a:gd name="T64" fmla="+- 0 4258 4232"/>
                            <a:gd name="T65" fmla="*/ T64 w 61"/>
                            <a:gd name="T66" fmla="+- 0 148 148"/>
                            <a:gd name="T67" fmla="*/ 148 h 61"/>
                            <a:gd name="T68" fmla="+- 0 4266 4232"/>
                            <a:gd name="T69" fmla="*/ T68 w 61"/>
                            <a:gd name="T70" fmla="+- 0 148 148"/>
                            <a:gd name="T71" fmla="*/ 148 h 61"/>
                            <a:gd name="T72" fmla="+- 0 4270 4232"/>
                            <a:gd name="T73" fmla="*/ T72 w 61"/>
                            <a:gd name="T74" fmla="+- 0 148 148"/>
                            <a:gd name="T75" fmla="*/ 148 h 61"/>
                            <a:gd name="T76" fmla="+- 0 4277 4232"/>
                            <a:gd name="T77" fmla="*/ T76 w 61"/>
                            <a:gd name="T78" fmla="+- 0 151 148"/>
                            <a:gd name="T79" fmla="*/ 151 h 61"/>
                            <a:gd name="T80" fmla="+- 0 4280 4232"/>
                            <a:gd name="T81" fmla="*/ T80 w 61"/>
                            <a:gd name="T82" fmla="+- 0 154 148"/>
                            <a:gd name="T83" fmla="*/ 154 h 61"/>
                            <a:gd name="T84" fmla="+- 0 4283 4232"/>
                            <a:gd name="T85" fmla="*/ T84 w 61"/>
                            <a:gd name="T86" fmla="+- 0 156 148"/>
                            <a:gd name="T87" fmla="*/ 156 h 61"/>
                            <a:gd name="T88" fmla="+- 0 4286 4232"/>
                            <a:gd name="T89" fmla="*/ T88 w 61"/>
                            <a:gd name="T90" fmla="+- 0 159 148"/>
                            <a:gd name="T91" fmla="*/ 159 h 61"/>
                            <a:gd name="T92" fmla="+- 0 4288 4232"/>
                            <a:gd name="T93" fmla="*/ T92 w 61"/>
                            <a:gd name="T94" fmla="+- 0 162 148"/>
                            <a:gd name="T95" fmla="*/ 162 h 61"/>
                            <a:gd name="T96" fmla="+- 0 4290 4232"/>
                            <a:gd name="T97" fmla="*/ T96 w 61"/>
                            <a:gd name="T98" fmla="+- 0 166 148"/>
                            <a:gd name="T99" fmla="*/ 166 h 61"/>
                            <a:gd name="T100" fmla="+- 0 4291 4232"/>
                            <a:gd name="T101" fmla="*/ T100 w 61"/>
                            <a:gd name="T102" fmla="+- 0 170 148"/>
                            <a:gd name="T103" fmla="*/ 170 h 61"/>
                            <a:gd name="T104" fmla="+- 0 4292 4232"/>
                            <a:gd name="T105" fmla="*/ T104 w 61"/>
                            <a:gd name="T106" fmla="+- 0 174 148"/>
                            <a:gd name="T107" fmla="*/ 174 h 61"/>
                            <a:gd name="T108" fmla="+- 0 4292 4232"/>
                            <a:gd name="T109" fmla="*/ T108 w 61"/>
                            <a:gd name="T110" fmla="+- 0 182 148"/>
                            <a:gd name="T111" fmla="*/ 182 h 61"/>
                            <a:gd name="T112" fmla="+- 0 4291 4232"/>
                            <a:gd name="T113" fmla="*/ T112 w 61"/>
                            <a:gd name="T114" fmla="+- 0 185 148"/>
                            <a:gd name="T115" fmla="*/ 185 h 61"/>
                            <a:gd name="T116" fmla="+- 0 4290 4232"/>
                            <a:gd name="T117" fmla="*/ T116 w 61"/>
                            <a:gd name="T118" fmla="+- 0 189 148"/>
                            <a:gd name="T119" fmla="*/ 189 h 61"/>
                            <a:gd name="T120" fmla="+- 0 4288 4232"/>
                            <a:gd name="T121" fmla="*/ T120 w 61"/>
                            <a:gd name="T122" fmla="+- 0 193 148"/>
                            <a:gd name="T123" fmla="*/ 193 h 61"/>
                            <a:gd name="T124" fmla="+- 0 4286 4232"/>
                            <a:gd name="T125" fmla="*/ T124 w 61"/>
                            <a:gd name="T126" fmla="+- 0 196 148"/>
                            <a:gd name="T127" fmla="*/ 196 h 61"/>
                            <a:gd name="T128" fmla="+- 0 4283 4232"/>
                            <a:gd name="T129" fmla="*/ T128 w 61"/>
                            <a:gd name="T130" fmla="+- 0 199 148"/>
                            <a:gd name="T131" fmla="*/ 199 h 61"/>
                            <a:gd name="T132" fmla="+- 0 4280 4232"/>
                            <a:gd name="T133" fmla="*/ T132 w 61"/>
                            <a:gd name="T134" fmla="+- 0 202 148"/>
                            <a:gd name="T135" fmla="*/ 202 h 61"/>
                            <a:gd name="T136" fmla="+- 0 4277 4232"/>
                            <a:gd name="T137" fmla="*/ T136 w 61"/>
                            <a:gd name="T138" fmla="+- 0 204 148"/>
                            <a:gd name="T139" fmla="*/ 204 h 61"/>
                            <a:gd name="T140" fmla="+- 0 4270 4232"/>
                            <a:gd name="T141" fmla="*/ T140 w 61"/>
                            <a:gd name="T142" fmla="+- 0 207 148"/>
                            <a:gd name="T143" fmla="*/ 207 h 61"/>
                            <a:gd name="T144" fmla="+- 0 4266 4232"/>
                            <a:gd name="T145" fmla="*/ T144 w 61"/>
                            <a:gd name="T146" fmla="+- 0 208 148"/>
                            <a:gd name="T147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953C2" id="Freeform 163" o:spid="_x0000_s1026" style="position:absolute;margin-left:211.6pt;margin-top:7.4pt;width:3.05pt;height:3.05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080;16510,132080;13970,131445;9525,129540;6985,128270;5715,126365;3810,124460;2540,122555;1270,120015;635,117475;0,115570;0,110490;5715,99060;6985,97790;9525,95885;13970,93980;16510,93980;21590,93980;24130,93980;28575,95885;30480,97790;32385,99060;34290,100965;35560,102870;36830,105410;37465,107950;38100,110490;38100,115570;37465,117475;36830,120015;35560,122555;34290,124460;32385,126365;30480,128270;28575,129540;24130,131445;21590,13208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5"/>
        </w:rPr>
        <w:t>Summary</w:t>
      </w:r>
    </w:p>
    <w:p w14:paraId="18EC076D" w14:textId="77777777" w:rsidR="00CE237B" w:rsidRDefault="00CE237B">
      <w:pPr>
        <w:sectPr w:rsidR="00CE237B">
          <w:headerReference w:type="default" r:id="rId18"/>
          <w:pgSz w:w="11900" w:h="16840"/>
          <w:pgMar w:top="2640" w:right="1020" w:bottom="520" w:left="1300" w:header="1658" w:footer="243" w:gutter="0"/>
          <w:cols w:space="720"/>
        </w:sectPr>
      </w:pPr>
    </w:p>
    <w:p w14:paraId="31E59D37" w14:textId="77777777" w:rsidR="00CE237B" w:rsidRDefault="00CE237B">
      <w:pPr>
        <w:pStyle w:val="Textkrper"/>
        <w:spacing w:before="4"/>
        <w:rPr>
          <w:sz w:val="25"/>
        </w:rPr>
      </w:pPr>
    </w:p>
    <w:p w14:paraId="50CD1ECC" w14:textId="77777777" w:rsidR="00CE237B" w:rsidRDefault="00C66A8C">
      <w:pPr>
        <w:pStyle w:val="Textkrper"/>
        <w:spacing w:before="106"/>
        <w:ind w:left="2916"/>
      </w:pPr>
      <w:r>
        <w:t>Branche: Unternehmensberatung, Wien</w:t>
      </w:r>
    </w:p>
    <w:p w14:paraId="68234D73" w14:textId="77777777" w:rsidR="00CE237B" w:rsidRDefault="00CE237B">
      <w:pPr>
        <w:pStyle w:val="Textkrper"/>
        <w:rPr>
          <w:sz w:val="22"/>
        </w:rPr>
      </w:pPr>
    </w:p>
    <w:p w14:paraId="2D5F30B6" w14:textId="77777777" w:rsidR="00CE237B" w:rsidRDefault="00C66A8C">
      <w:pPr>
        <w:pStyle w:val="Textkrper"/>
        <w:spacing w:before="142" w:line="324" w:lineRule="auto"/>
        <w:ind w:left="2916"/>
      </w:pPr>
      <w:r>
        <w:rPr>
          <w:spacing w:val="-4"/>
          <w:w w:val="90"/>
        </w:rPr>
        <w:t xml:space="preserve">Projektinhalte: </w:t>
      </w:r>
      <w:r>
        <w:rPr>
          <w:spacing w:val="-3"/>
          <w:w w:val="90"/>
        </w:rPr>
        <w:t xml:space="preserve">Certiﬁed </w:t>
      </w:r>
      <w:r>
        <w:rPr>
          <w:w w:val="90"/>
        </w:rPr>
        <w:t xml:space="preserve">Professional for </w:t>
      </w:r>
      <w:r>
        <w:rPr>
          <w:spacing w:val="-4"/>
          <w:w w:val="90"/>
        </w:rPr>
        <w:t xml:space="preserve">Requirements </w:t>
      </w:r>
      <w:r>
        <w:rPr>
          <w:spacing w:val="-6"/>
          <w:w w:val="90"/>
        </w:rPr>
        <w:t xml:space="preserve">Engineering </w:t>
      </w:r>
      <w:r>
        <w:rPr>
          <w:spacing w:val="-3"/>
          <w:w w:val="90"/>
        </w:rPr>
        <w:t xml:space="preserve">(CPRE) </w:t>
      </w:r>
      <w:r>
        <w:t xml:space="preserve">by </w:t>
      </w:r>
      <w:r>
        <w:rPr>
          <w:spacing w:val="-4"/>
        </w:rPr>
        <w:t xml:space="preserve">IREB </w:t>
      </w:r>
      <w:r>
        <w:rPr>
          <w:spacing w:val="-3"/>
        </w:rPr>
        <w:t xml:space="preserve">(siehe </w:t>
      </w:r>
      <w:r>
        <w:t>oben)</w:t>
      </w:r>
    </w:p>
    <w:p w14:paraId="37DC7A3A" w14:textId="77777777" w:rsidR="00CE237B" w:rsidRDefault="00CE237B">
      <w:pPr>
        <w:spacing w:line="324" w:lineRule="auto"/>
        <w:sectPr w:rsidR="00CE237B">
          <w:headerReference w:type="default" r:id="rId19"/>
          <w:pgSz w:w="11900" w:h="16840"/>
          <w:pgMar w:top="2640" w:right="1020" w:bottom="520" w:left="1300" w:header="1658" w:footer="243" w:gutter="0"/>
          <w:cols w:space="720"/>
        </w:sectPr>
      </w:pPr>
    </w:p>
    <w:p w14:paraId="2049E12F" w14:textId="77777777" w:rsidR="00CE237B" w:rsidRDefault="003B3734">
      <w:pPr>
        <w:pStyle w:val="Textkrper"/>
        <w:tabs>
          <w:tab w:val="left" w:pos="2916"/>
        </w:tabs>
        <w:spacing w:before="84"/>
        <w:ind w:left="116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 wp14:anchorId="4C9DEAE3" wp14:editId="6148D8CF">
                <wp:simplePos x="0" y="0"/>
                <wp:positionH relativeFrom="page">
                  <wp:posOffset>4783455</wp:posOffset>
                </wp:positionH>
                <wp:positionV relativeFrom="page">
                  <wp:posOffset>1176654</wp:posOffset>
                </wp:positionV>
                <wp:extent cx="2049145" cy="0"/>
                <wp:effectExtent l="0" t="0" r="0" b="0"/>
                <wp:wrapNone/>
                <wp:docPr id="206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145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3083A" id="Line 162" o:spid="_x0000_s1026" style="position:absolute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76.65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" strokecolor="#244585" strokeweight=".26469mm">
                <w10:wrap anchorx="page" anchory="page"/>
              </v:line>
            </w:pict>
          </mc:Fallback>
        </mc:AlternateContent>
      </w:r>
      <w:r w:rsidR="00C66A8C">
        <w:rPr>
          <w:rFonts w:ascii="Arial"/>
        </w:rPr>
        <w:t>4 Jahre</w:t>
      </w:r>
      <w:r w:rsidR="00C66A8C">
        <w:rPr>
          <w:rFonts w:ascii="Arial"/>
          <w:spacing w:val="-24"/>
        </w:rPr>
        <w:t xml:space="preserve"> </w:t>
      </w:r>
      <w:r w:rsidR="00C66A8C">
        <w:rPr>
          <w:rFonts w:ascii="Arial"/>
        </w:rPr>
        <w:t>1</w:t>
      </w:r>
      <w:r w:rsidR="00C66A8C">
        <w:rPr>
          <w:rFonts w:ascii="Arial"/>
          <w:spacing w:val="-13"/>
        </w:rPr>
        <w:t xml:space="preserve"> </w:t>
      </w:r>
      <w:r w:rsidR="00C66A8C">
        <w:rPr>
          <w:rFonts w:ascii="Arial"/>
          <w:spacing w:val="-4"/>
        </w:rPr>
        <w:t>Monat</w:t>
      </w:r>
      <w:r w:rsidR="00C66A8C">
        <w:rPr>
          <w:rFonts w:ascii="Arial"/>
          <w:spacing w:val="-4"/>
        </w:rPr>
        <w:tab/>
      </w:r>
      <w:r w:rsidR="00C66A8C">
        <w:rPr>
          <w:spacing w:val="-4"/>
        </w:rPr>
        <w:t>Branche:</w:t>
      </w:r>
      <w:r w:rsidR="00C66A8C">
        <w:rPr>
          <w:spacing w:val="-28"/>
        </w:rPr>
        <w:t xml:space="preserve"> </w:t>
      </w:r>
      <w:r w:rsidR="00C66A8C">
        <w:t>Global</w:t>
      </w:r>
      <w:r w:rsidR="00C66A8C">
        <w:rPr>
          <w:spacing w:val="-30"/>
        </w:rPr>
        <w:t xml:space="preserve"> </w:t>
      </w:r>
      <w:r w:rsidR="00C66A8C">
        <w:rPr>
          <w:spacing w:val="-3"/>
        </w:rPr>
        <w:t>Business</w:t>
      </w:r>
      <w:r w:rsidR="00C66A8C">
        <w:rPr>
          <w:spacing w:val="-21"/>
        </w:rPr>
        <w:t xml:space="preserve"> </w:t>
      </w:r>
      <w:r w:rsidR="00C66A8C">
        <w:rPr>
          <w:spacing w:val="-3"/>
        </w:rPr>
        <w:t>Consultancy</w:t>
      </w:r>
    </w:p>
    <w:p w14:paraId="4D5080F2" w14:textId="77777777" w:rsidR="00CE237B" w:rsidRDefault="00CE237B">
      <w:pPr>
        <w:pStyle w:val="Textkrper"/>
        <w:spacing w:before="9"/>
        <w:rPr>
          <w:sz w:val="23"/>
        </w:rPr>
      </w:pPr>
    </w:p>
    <w:p w14:paraId="246F9896" w14:textId="77777777" w:rsidR="00CE237B" w:rsidRDefault="003B3734" w:rsidP="00163E9A">
      <w:pPr>
        <w:pStyle w:val="Textkrper"/>
        <w:spacing w:before="106" w:line="309" w:lineRule="auto"/>
        <w:ind w:left="3156" w:right="14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2B26EF1" wp14:editId="5256E30D">
                <wp:simplePos x="0" y="0"/>
                <wp:positionH relativeFrom="page">
                  <wp:posOffset>2687320</wp:posOffset>
                </wp:positionH>
                <wp:positionV relativeFrom="paragraph">
                  <wp:posOffset>128270</wp:posOffset>
                </wp:positionV>
                <wp:extent cx="38735" cy="38735"/>
                <wp:effectExtent l="0" t="0" r="0" b="0"/>
                <wp:wrapNone/>
                <wp:docPr id="487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62 202"/>
                            <a:gd name="T3" fmla="*/ 262 h 61"/>
                            <a:gd name="T4" fmla="+- 0 4258 4232"/>
                            <a:gd name="T5" fmla="*/ T4 w 61"/>
                            <a:gd name="T6" fmla="+- 0 262 202"/>
                            <a:gd name="T7" fmla="*/ 262 h 61"/>
                            <a:gd name="T8" fmla="+- 0 4254 4232"/>
                            <a:gd name="T9" fmla="*/ T8 w 61"/>
                            <a:gd name="T10" fmla="+- 0 261 202"/>
                            <a:gd name="T11" fmla="*/ 261 h 61"/>
                            <a:gd name="T12" fmla="+- 0 4247 4232"/>
                            <a:gd name="T13" fmla="*/ T12 w 61"/>
                            <a:gd name="T14" fmla="+- 0 258 202"/>
                            <a:gd name="T15" fmla="*/ 258 h 61"/>
                            <a:gd name="T16" fmla="+- 0 4243 4232"/>
                            <a:gd name="T17" fmla="*/ T16 w 61"/>
                            <a:gd name="T18" fmla="+- 0 256 202"/>
                            <a:gd name="T19" fmla="*/ 256 h 61"/>
                            <a:gd name="T20" fmla="+- 0 4241 4232"/>
                            <a:gd name="T21" fmla="*/ T20 w 61"/>
                            <a:gd name="T22" fmla="+- 0 253 202"/>
                            <a:gd name="T23" fmla="*/ 253 h 61"/>
                            <a:gd name="T24" fmla="+- 0 4238 4232"/>
                            <a:gd name="T25" fmla="*/ T24 w 61"/>
                            <a:gd name="T26" fmla="+- 0 250 202"/>
                            <a:gd name="T27" fmla="*/ 250 h 61"/>
                            <a:gd name="T28" fmla="+- 0 4236 4232"/>
                            <a:gd name="T29" fmla="*/ T28 w 61"/>
                            <a:gd name="T30" fmla="+- 0 247 202"/>
                            <a:gd name="T31" fmla="*/ 247 h 61"/>
                            <a:gd name="T32" fmla="+- 0 4234 4232"/>
                            <a:gd name="T33" fmla="*/ T32 w 61"/>
                            <a:gd name="T34" fmla="+- 0 243 202"/>
                            <a:gd name="T35" fmla="*/ 243 h 61"/>
                            <a:gd name="T36" fmla="+- 0 4233 4232"/>
                            <a:gd name="T37" fmla="*/ T36 w 61"/>
                            <a:gd name="T38" fmla="+- 0 239 202"/>
                            <a:gd name="T39" fmla="*/ 239 h 61"/>
                            <a:gd name="T40" fmla="+- 0 4232 4232"/>
                            <a:gd name="T41" fmla="*/ T40 w 61"/>
                            <a:gd name="T42" fmla="+- 0 236 202"/>
                            <a:gd name="T43" fmla="*/ 236 h 61"/>
                            <a:gd name="T44" fmla="+- 0 4232 4232"/>
                            <a:gd name="T45" fmla="*/ T44 w 61"/>
                            <a:gd name="T46" fmla="+- 0 228 202"/>
                            <a:gd name="T47" fmla="*/ 228 h 61"/>
                            <a:gd name="T48" fmla="+- 0 4258 4232"/>
                            <a:gd name="T49" fmla="*/ T48 w 61"/>
                            <a:gd name="T50" fmla="+- 0 202 202"/>
                            <a:gd name="T51" fmla="*/ 202 h 61"/>
                            <a:gd name="T52" fmla="+- 0 4266 4232"/>
                            <a:gd name="T53" fmla="*/ T52 w 61"/>
                            <a:gd name="T54" fmla="+- 0 202 202"/>
                            <a:gd name="T55" fmla="*/ 202 h 61"/>
                            <a:gd name="T56" fmla="+- 0 4292 4232"/>
                            <a:gd name="T57" fmla="*/ T56 w 61"/>
                            <a:gd name="T58" fmla="+- 0 228 202"/>
                            <a:gd name="T59" fmla="*/ 228 h 61"/>
                            <a:gd name="T60" fmla="+- 0 4292 4232"/>
                            <a:gd name="T61" fmla="*/ T60 w 61"/>
                            <a:gd name="T62" fmla="+- 0 236 202"/>
                            <a:gd name="T63" fmla="*/ 236 h 61"/>
                            <a:gd name="T64" fmla="+- 0 4291 4232"/>
                            <a:gd name="T65" fmla="*/ T64 w 61"/>
                            <a:gd name="T66" fmla="+- 0 239 202"/>
                            <a:gd name="T67" fmla="*/ 239 h 61"/>
                            <a:gd name="T68" fmla="+- 0 4290 4232"/>
                            <a:gd name="T69" fmla="*/ T68 w 61"/>
                            <a:gd name="T70" fmla="+- 0 243 202"/>
                            <a:gd name="T71" fmla="*/ 243 h 61"/>
                            <a:gd name="T72" fmla="+- 0 4288 4232"/>
                            <a:gd name="T73" fmla="*/ T72 w 61"/>
                            <a:gd name="T74" fmla="+- 0 247 202"/>
                            <a:gd name="T75" fmla="*/ 247 h 61"/>
                            <a:gd name="T76" fmla="+- 0 4286 4232"/>
                            <a:gd name="T77" fmla="*/ T76 w 61"/>
                            <a:gd name="T78" fmla="+- 0 250 202"/>
                            <a:gd name="T79" fmla="*/ 250 h 61"/>
                            <a:gd name="T80" fmla="+- 0 4283 4232"/>
                            <a:gd name="T81" fmla="*/ T80 w 61"/>
                            <a:gd name="T82" fmla="+- 0 253 202"/>
                            <a:gd name="T83" fmla="*/ 253 h 61"/>
                            <a:gd name="T84" fmla="+- 0 4280 4232"/>
                            <a:gd name="T85" fmla="*/ T84 w 61"/>
                            <a:gd name="T86" fmla="+- 0 256 202"/>
                            <a:gd name="T87" fmla="*/ 256 h 61"/>
                            <a:gd name="T88" fmla="+- 0 4277 4232"/>
                            <a:gd name="T89" fmla="*/ T88 w 61"/>
                            <a:gd name="T90" fmla="+- 0 258 202"/>
                            <a:gd name="T91" fmla="*/ 258 h 61"/>
                            <a:gd name="T92" fmla="+- 0 4270 4232"/>
                            <a:gd name="T93" fmla="*/ T92 w 61"/>
                            <a:gd name="T94" fmla="+- 0 261 202"/>
                            <a:gd name="T95" fmla="*/ 261 h 61"/>
                            <a:gd name="T96" fmla="+- 0 4266 4232"/>
                            <a:gd name="T97" fmla="*/ T96 w 61"/>
                            <a:gd name="T98" fmla="+- 0 262 202"/>
                            <a:gd name="T99" fmla="*/ 2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BA48E" id="Freeform 161" o:spid="_x0000_s1026" style="position:absolute;margin-left:211.6pt;margin-top:10.1pt;width:3.05pt;height:3.0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" path="m34,60r-8,l22,59,15,56,11,54,9,51,6,48,4,45,2,41,1,37,,34,,26,26,r8,l60,26r,8l59,37r-1,4l56,45r-2,3l51,51r-3,3l45,56r-7,3l34,60xe" fillcolor="black" stroked="f">
                <v:path arrowok="t" o:connecttype="custom" o:connectlocs="21590,166370;16510,166370;13970,165735;9525,163830;6985,162560;5715,160655;3810,158750;2540,156845;1270,154305;635,151765;0,149860;0,144780;16510,128270;21590,128270;38100,144780;38100,149860;37465,151765;36830,154305;35560,156845;34290,158750;32385,160655;30480,162560;28575,163830;24130,165735;21590,166370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Einführung</w:t>
      </w:r>
      <w:r w:rsidR="00C66A8C">
        <w:rPr>
          <w:spacing w:val="-37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36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34"/>
          <w:w w:val="90"/>
        </w:rPr>
        <w:t xml:space="preserve"> </w:t>
      </w:r>
      <w:r w:rsidR="00C66A8C">
        <w:rPr>
          <w:w w:val="90"/>
        </w:rPr>
        <w:t>systematische</w:t>
      </w:r>
      <w:r w:rsidR="00C66A8C">
        <w:rPr>
          <w:spacing w:val="-35"/>
          <w:w w:val="90"/>
        </w:rPr>
        <w:t xml:space="preserve"> </w:t>
      </w:r>
      <w:r w:rsidR="00C66A8C">
        <w:rPr>
          <w:spacing w:val="-3"/>
          <w:w w:val="90"/>
        </w:rPr>
        <w:t>Business</w:t>
      </w:r>
      <w:r w:rsidR="00C66A8C">
        <w:rPr>
          <w:spacing w:val="-28"/>
          <w:w w:val="90"/>
        </w:rPr>
        <w:t xml:space="preserve"> </w:t>
      </w:r>
      <w:r w:rsidR="00C66A8C">
        <w:rPr>
          <w:spacing w:val="-3"/>
          <w:w w:val="90"/>
        </w:rPr>
        <w:t>Analysis</w:t>
      </w:r>
      <w:r w:rsidR="00C66A8C">
        <w:rPr>
          <w:spacing w:val="-29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29"/>
          <w:w w:val="90"/>
        </w:rPr>
        <w:t xml:space="preserve"> </w:t>
      </w:r>
      <w:r w:rsidR="00C66A8C">
        <w:rPr>
          <w:w w:val="90"/>
        </w:rPr>
        <w:t xml:space="preserve">das </w:t>
      </w:r>
      <w:r w:rsidR="00163E9A">
        <w:rPr>
          <w:w w:val="90"/>
        </w:rPr>
        <w:t>R</w:t>
      </w:r>
      <w:r w:rsidR="00C66A8C">
        <w:rPr>
          <w:spacing w:val="-4"/>
        </w:rPr>
        <w:t>equirements</w:t>
      </w:r>
      <w:r w:rsidR="00C66A8C">
        <w:rPr>
          <w:spacing w:val="-20"/>
        </w:rPr>
        <w:t xml:space="preserve"> </w:t>
      </w:r>
      <w:r w:rsidR="00C66A8C">
        <w:rPr>
          <w:spacing w:val="-6"/>
        </w:rPr>
        <w:t>Engineering</w:t>
      </w:r>
    </w:p>
    <w:p w14:paraId="683D6FB5" w14:textId="77777777" w:rsidR="00CE237B" w:rsidRDefault="003B3734">
      <w:pPr>
        <w:pStyle w:val="Textkrper"/>
        <w:spacing w:line="292" w:lineRule="auto"/>
        <w:ind w:left="3156" w:right="17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A5138D8" wp14:editId="48FEAF7A">
                <wp:simplePos x="0" y="0"/>
                <wp:positionH relativeFrom="page">
                  <wp:posOffset>2687320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488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6 96"/>
                            <a:gd name="T3" fmla="*/ 156 h 61"/>
                            <a:gd name="T4" fmla="+- 0 4258 4232"/>
                            <a:gd name="T5" fmla="*/ T4 w 61"/>
                            <a:gd name="T6" fmla="+- 0 156 96"/>
                            <a:gd name="T7" fmla="*/ 156 h 61"/>
                            <a:gd name="T8" fmla="+- 0 4254 4232"/>
                            <a:gd name="T9" fmla="*/ T8 w 61"/>
                            <a:gd name="T10" fmla="+- 0 155 96"/>
                            <a:gd name="T11" fmla="*/ 155 h 61"/>
                            <a:gd name="T12" fmla="+- 0 4247 4232"/>
                            <a:gd name="T13" fmla="*/ T12 w 61"/>
                            <a:gd name="T14" fmla="+- 0 152 96"/>
                            <a:gd name="T15" fmla="*/ 152 h 61"/>
                            <a:gd name="T16" fmla="+- 0 4243 4232"/>
                            <a:gd name="T17" fmla="*/ T16 w 61"/>
                            <a:gd name="T18" fmla="+- 0 150 96"/>
                            <a:gd name="T19" fmla="*/ 150 h 61"/>
                            <a:gd name="T20" fmla="+- 0 4241 4232"/>
                            <a:gd name="T21" fmla="*/ T20 w 61"/>
                            <a:gd name="T22" fmla="+- 0 147 96"/>
                            <a:gd name="T23" fmla="*/ 147 h 61"/>
                            <a:gd name="T24" fmla="+- 0 4238 4232"/>
                            <a:gd name="T25" fmla="*/ T24 w 61"/>
                            <a:gd name="T26" fmla="+- 0 144 96"/>
                            <a:gd name="T27" fmla="*/ 144 h 61"/>
                            <a:gd name="T28" fmla="+- 0 4236 4232"/>
                            <a:gd name="T29" fmla="*/ T28 w 61"/>
                            <a:gd name="T30" fmla="+- 0 141 96"/>
                            <a:gd name="T31" fmla="*/ 141 h 61"/>
                            <a:gd name="T32" fmla="+- 0 4234 4232"/>
                            <a:gd name="T33" fmla="*/ T32 w 61"/>
                            <a:gd name="T34" fmla="+- 0 137 96"/>
                            <a:gd name="T35" fmla="*/ 137 h 61"/>
                            <a:gd name="T36" fmla="+- 0 4233 4232"/>
                            <a:gd name="T37" fmla="*/ T36 w 61"/>
                            <a:gd name="T38" fmla="+- 0 133 96"/>
                            <a:gd name="T39" fmla="*/ 133 h 61"/>
                            <a:gd name="T40" fmla="+- 0 4232 4232"/>
                            <a:gd name="T41" fmla="*/ T40 w 61"/>
                            <a:gd name="T42" fmla="+- 0 130 96"/>
                            <a:gd name="T43" fmla="*/ 130 h 61"/>
                            <a:gd name="T44" fmla="+- 0 4232 4232"/>
                            <a:gd name="T45" fmla="*/ T44 w 61"/>
                            <a:gd name="T46" fmla="+- 0 122 96"/>
                            <a:gd name="T47" fmla="*/ 122 h 61"/>
                            <a:gd name="T48" fmla="+- 0 4258 4232"/>
                            <a:gd name="T49" fmla="*/ T48 w 61"/>
                            <a:gd name="T50" fmla="+- 0 96 96"/>
                            <a:gd name="T51" fmla="*/ 96 h 61"/>
                            <a:gd name="T52" fmla="+- 0 4266 4232"/>
                            <a:gd name="T53" fmla="*/ T52 w 61"/>
                            <a:gd name="T54" fmla="+- 0 96 96"/>
                            <a:gd name="T55" fmla="*/ 96 h 61"/>
                            <a:gd name="T56" fmla="+- 0 4292 4232"/>
                            <a:gd name="T57" fmla="*/ T56 w 61"/>
                            <a:gd name="T58" fmla="+- 0 122 96"/>
                            <a:gd name="T59" fmla="*/ 122 h 61"/>
                            <a:gd name="T60" fmla="+- 0 4292 4232"/>
                            <a:gd name="T61" fmla="*/ T60 w 61"/>
                            <a:gd name="T62" fmla="+- 0 130 96"/>
                            <a:gd name="T63" fmla="*/ 130 h 61"/>
                            <a:gd name="T64" fmla="+- 0 4283 4232"/>
                            <a:gd name="T65" fmla="*/ T64 w 61"/>
                            <a:gd name="T66" fmla="+- 0 147 96"/>
                            <a:gd name="T67" fmla="*/ 147 h 61"/>
                            <a:gd name="T68" fmla="+- 0 4280 4232"/>
                            <a:gd name="T69" fmla="*/ T68 w 61"/>
                            <a:gd name="T70" fmla="+- 0 150 96"/>
                            <a:gd name="T71" fmla="*/ 150 h 61"/>
                            <a:gd name="T72" fmla="+- 0 4277 4232"/>
                            <a:gd name="T73" fmla="*/ T72 w 61"/>
                            <a:gd name="T74" fmla="+- 0 152 96"/>
                            <a:gd name="T75" fmla="*/ 152 h 61"/>
                            <a:gd name="T76" fmla="+- 0 4270 4232"/>
                            <a:gd name="T77" fmla="*/ T76 w 61"/>
                            <a:gd name="T78" fmla="+- 0 155 96"/>
                            <a:gd name="T79" fmla="*/ 155 h 61"/>
                            <a:gd name="T80" fmla="+- 0 4266 4232"/>
                            <a:gd name="T81" fmla="*/ T80 w 61"/>
                            <a:gd name="T82" fmla="+- 0 156 96"/>
                            <a:gd name="T83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7F5C5" id="Freeform 160" o:spid="_x0000_s1026" style="position:absolute;margin-left:211.6pt;margin-top:4.8pt;width:3.05pt;height:3.0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" path="m34,60r-8,l22,59,15,56,11,54,9,51,6,48,4,45,2,41,1,37,,34,,26,26,r8,l60,26r,8l51,51r-3,3l45,56r-7,3l34,60xe" fillcolor="black" stroked="f">
                <v:path arrowok="t" o:connecttype="custom" o:connectlocs="21590,99060;16510,99060;13970,98425;9525,96520;6985,95250;5715,93345;3810,91440;2540,89535;1270,86995;635,84455;0,82550;0,77470;16510,60960;21590,60960;38100,77470;38100,82550;32385,93345;30480,95250;28575,96520;24130,98425;21590,9906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D9EC292" wp14:editId="7E9B406A">
                <wp:simplePos x="0" y="0"/>
                <wp:positionH relativeFrom="page">
                  <wp:posOffset>2687320</wp:posOffset>
                </wp:positionH>
                <wp:positionV relativeFrom="paragraph">
                  <wp:posOffset>241935</wp:posOffset>
                </wp:positionV>
                <wp:extent cx="38735" cy="38735"/>
                <wp:effectExtent l="0" t="0" r="0" b="0"/>
                <wp:wrapNone/>
                <wp:docPr id="489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1 381"/>
                            <a:gd name="T3" fmla="*/ 441 h 61"/>
                            <a:gd name="T4" fmla="+- 0 4258 4232"/>
                            <a:gd name="T5" fmla="*/ T4 w 61"/>
                            <a:gd name="T6" fmla="+- 0 441 381"/>
                            <a:gd name="T7" fmla="*/ 441 h 61"/>
                            <a:gd name="T8" fmla="+- 0 4254 4232"/>
                            <a:gd name="T9" fmla="*/ T8 w 61"/>
                            <a:gd name="T10" fmla="+- 0 440 381"/>
                            <a:gd name="T11" fmla="*/ 440 h 61"/>
                            <a:gd name="T12" fmla="+- 0 4250 4232"/>
                            <a:gd name="T13" fmla="*/ T12 w 61"/>
                            <a:gd name="T14" fmla="+- 0 439 381"/>
                            <a:gd name="T15" fmla="*/ 439 h 61"/>
                            <a:gd name="T16" fmla="+- 0 4247 4232"/>
                            <a:gd name="T17" fmla="*/ T16 w 61"/>
                            <a:gd name="T18" fmla="+- 0 437 381"/>
                            <a:gd name="T19" fmla="*/ 437 h 61"/>
                            <a:gd name="T20" fmla="+- 0 4243 4232"/>
                            <a:gd name="T21" fmla="*/ T20 w 61"/>
                            <a:gd name="T22" fmla="+- 0 435 381"/>
                            <a:gd name="T23" fmla="*/ 435 h 61"/>
                            <a:gd name="T24" fmla="+- 0 4241 4232"/>
                            <a:gd name="T25" fmla="*/ T24 w 61"/>
                            <a:gd name="T26" fmla="+- 0 432 381"/>
                            <a:gd name="T27" fmla="*/ 432 h 61"/>
                            <a:gd name="T28" fmla="+- 0 4238 4232"/>
                            <a:gd name="T29" fmla="*/ T28 w 61"/>
                            <a:gd name="T30" fmla="+- 0 429 381"/>
                            <a:gd name="T31" fmla="*/ 429 h 61"/>
                            <a:gd name="T32" fmla="+- 0 4236 4232"/>
                            <a:gd name="T33" fmla="*/ T32 w 61"/>
                            <a:gd name="T34" fmla="+- 0 426 381"/>
                            <a:gd name="T35" fmla="*/ 426 h 61"/>
                            <a:gd name="T36" fmla="+- 0 4234 4232"/>
                            <a:gd name="T37" fmla="*/ T36 w 61"/>
                            <a:gd name="T38" fmla="+- 0 422 381"/>
                            <a:gd name="T39" fmla="*/ 422 h 61"/>
                            <a:gd name="T40" fmla="+- 0 4233 4232"/>
                            <a:gd name="T41" fmla="*/ T40 w 61"/>
                            <a:gd name="T42" fmla="+- 0 419 381"/>
                            <a:gd name="T43" fmla="*/ 419 h 61"/>
                            <a:gd name="T44" fmla="+- 0 4232 4232"/>
                            <a:gd name="T45" fmla="*/ T44 w 61"/>
                            <a:gd name="T46" fmla="+- 0 415 381"/>
                            <a:gd name="T47" fmla="*/ 415 h 61"/>
                            <a:gd name="T48" fmla="+- 0 4232 4232"/>
                            <a:gd name="T49" fmla="*/ T48 w 61"/>
                            <a:gd name="T50" fmla="+- 0 407 381"/>
                            <a:gd name="T51" fmla="*/ 407 h 61"/>
                            <a:gd name="T52" fmla="+- 0 4258 4232"/>
                            <a:gd name="T53" fmla="*/ T52 w 61"/>
                            <a:gd name="T54" fmla="+- 0 381 381"/>
                            <a:gd name="T55" fmla="*/ 381 h 61"/>
                            <a:gd name="T56" fmla="+- 0 4266 4232"/>
                            <a:gd name="T57" fmla="*/ T56 w 61"/>
                            <a:gd name="T58" fmla="+- 0 381 381"/>
                            <a:gd name="T59" fmla="*/ 381 h 61"/>
                            <a:gd name="T60" fmla="+- 0 4292 4232"/>
                            <a:gd name="T61" fmla="*/ T60 w 61"/>
                            <a:gd name="T62" fmla="+- 0 407 381"/>
                            <a:gd name="T63" fmla="*/ 407 h 61"/>
                            <a:gd name="T64" fmla="+- 0 4292 4232"/>
                            <a:gd name="T65" fmla="*/ T64 w 61"/>
                            <a:gd name="T66" fmla="+- 0 415 381"/>
                            <a:gd name="T67" fmla="*/ 415 h 61"/>
                            <a:gd name="T68" fmla="+- 0 4291 4232"/>
                            <a:gd name="T69" fmla="*/ T68 w 61"/>
                            <a:gd name="T70" fmla="+- 0 419 381"/>
                            <a:gd name="T71" fmla="*/ 419 h 61"/>
                            <a:gd name="T72" fmla="+- 0 4290 4232"/>
                            <a:gd name="T73" fmla="*/ T72 w 61"/>
                            <a:gd name="T74" fmla="+- 0 422 381"/>
                            <a:gd name="T75" fmla="*/ 422 h 61"/>
                            <a:gd name="T76" fmla="+- 0 4288 4232"/>
                            <a:gd name="T77" fmla="*/ T76 w 61"/>
                            <a:gd name="T78" fmla="+- 0 426 381"/>
                            <a:gd name="T79" fmla="*/ 426 h 61"/>
                            <a:gd name="T80" fmla="+- 0 4286 4232"/>
                            <a:gd name="T81" fmla="*/ T80 w 61"/>
                            <a:gd name="T82" fmla="+- 0 429 381"/>
                            <a:gd name="T83" fmla="*/ 429 h 61"/>
                            <a:gd name="T84" fmla="+- 0 4283 4232"/>
                            <a:gd name="T85" fmla="*/ T84 w 61"/>
                            <a:gd name="T86" fmla="+- 0 432 381"/>
                            <a:gd name="T87" fmla="*/ 432 h 61"/>
                            <a:gd name="T88" fmla="+- 0 4280 4232"/>
                            <a:gd name="T89" fmla="*/ T88 w 61"/>
                            <a:gd name="T90" fmla="+- 0 435 381"/>
                            <a:gd name="T91" fmla="*/ 435 h 61"/>
                            <a:gd name="T92" fmla="+- 0 4277 4232"/>
                            <a:gd name="T93" fmla="*/ T92 w 61"/>
                            <a:gd name="T94" fmla="+- 0 437 381"/>
                            <a:gd name="T95" fmla="*/ 437 h 61"/>
                            <a:gd name="T96" fmla="+- 0 4273 4232"/>
                            <a:gd name="T97" fmla="*/ T96 w 61"/>
                            <a:gd name="T98" fmla="+- 0 439 381"/>
                            <a:gd name="T99" fmla="*/ 439 h 61"/>
                            <a:gd name="T100" fmla="+- 0 4270 4232"/>
                            <a:gd name="T101" fmla="*/ T100 w 61"/>
                            <a:gd name="T102" fmla="+- 0 440 381"/>
                            <a:gd name="T103" fmla="*/ 440 h 61"/>
                            <a:gd name="T104" fmla="+- 0 4266 4232"/>
                            <a:gd name="T105" fmla="*/ T104 w 61"/>
                            <a:gd name="T106" fmla="+- 0 441 381"/>
                            <a:gd name="T107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B2742" id="Freeform 159" o:spid="_x0000_s1026" style="position:absolute;margin-left:211.6pt;margin-top:19.05pt;width:3.05pt;height:3.0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" path="m34,60r-8,l22,59,18,58,15,56,11,54,9,51,6,48,4,45,2,41,1,38,,34,,26,26,r8,l60,26r,8l59,38r-1,3l56,45r-2,3l51,51r-3,3l45,56r-4,2l38,59r-4,1xe" fillcolor="black" stroked="f">
                <v:path arrowok="t" o:connecttype="custom" o:connectlocs="21590,280035;16510,280035;13970,279400;11430,278765;9525,277495;6985,276225;5715,274320;3810,272415;2540,270510;1270,267970;635,266065;0,263525;0,258445;16510,241935;21590,241935;38100,258445;38100,263525;37465,266065;36830,267970;35560,270510;34290,272415;32385,274320;30480,276225;28575,277495;26035,278765;24130,279400;21590,28003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5031992" wp14:editId="02F8C1A5">
                <wp:simplePos x="0" y="0"/>
                <wp:positionH relativeFrom="page">
                  <wp:posOffset>2687320</wp:posOffset>
                </wp:positionH>
                <wp:positionV relativeFrom="paragraph">
                  <wp:posOffset>422910</wp:posOffset>
                </wp:positionV>
                <wp:extent cx="38735" cy="38735"/>
                <wp:effectExtent l="0" t="0" r="0" b="0"/>
                <wp:wrapNone/>
                <wp:docPr id="490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26 666"/>
                            <a:gd name="T3" fmla="*/ 726 h 61"/>
                            <a:gd name="T4" fmla="+- 0 4258 4232"/>
                            <a:gd name="T5" fmla="*/ T4 w 61"/>
                            <a:gd name="T6" fmla="+- 0 726 666"/>
                            <a:gd name="T7" fmla="*/ 726 h 61"/>
                            <a:gd name="T8" fmla="+- 0 4254 4232"/>
                            <a:gd name="T9" fmla="*/ T8 w 61"/>
                            <a:gd name="T10" fmla="+- 0 725 666"/>
                            <a:gd name="T11" fmla="*/ 725 h 61"/>
                            <a:gd name="T12" fmla="+- 0 4247 4232"/>
                            <a:gd name="T13" fmla="*/ T12 w 61"/>
                            <a:gd name="T14" fmla="+- 0 722 666"/>
                            <a:gd name="T15" fmla="*/ 722 h 61"/>
                            <a:gd name="T16" fmla="+- 0 4243 4232"/>
                            <a:gd name="T17" fmla="*/ T16 w 61"/>
                            <a:gd name="T18" fmla="+- 0 720 666"/>
                            <a:gd name="T19" fmla="*/ 720 h 61"/>
                            <a:gd name="T20" fmla="+- 0 4241 4232"/>
                            <a:gd name="T21" fmla="*/ T20 w 61"/>
                            <a:gd name="T22" fmla="+- 0 717 666"/>
                            <a:gd name="T23" fmla="*/ 717 h 61"/>
                            <a:gd name="T24" fmla="+- 0 4238 4232"/>
                            <a:gd name="T25" fmla="*/ T24 w 61"/>
                            <a:gd name="T26" fmla="+- 0 714 666"/>
                            <a:gd name="T27" fmla="*/ 714 h 61"/>
                            <a:gd name="T28" fmla="+- 0 4236 4232"/>
                            <a:gd name="T29" fmla="*/ T28 w 61"/>
                            <a:gd name="T30" fmla="+- 0 711 666"/>
                            <a:gd name="T31" fmla="*/ 711 h 61"/>
                            <a:gd name="T32" fmla="+- 0 4234 4232"/>
                            <a:gd name="T33" fmla="*/ T32 w 61"/>
                            <a:gd name="T34" fmla="+- 0 707 666"/>
                            <a:gd name="T35" fmla="*/ 707 h 61"/>
                            <a:gd name="T36" fmla="+- 0 4233 4232"/>
                            <a:gd name="T37" fmla="*/ T36 w 61"/>
                            <a:gd name="T38" fmla="+- 0 704 666"/>
                            <a:gd name="T39" fmla="*/ 704 h 61"/>
                            <a:gd name="T40" fmla="+- 0 4232 4232"/>
                            <a:gd name="T41" fmla="*/ T40 w 61"/>
                            <a:gd name="T42" fmla="+- 0 700 666"/>
                            <a:gd name="T43" fmla="*/ 700 h 61"/>
                            <a:gd name="T44" fmla="+- 0 4232 4232"/>
                            <a:gd name="T45" fmla="*/ T44 w 61"/>
                            <a:gd name="T46" fmla="+- 0 692 666"/>
                            <a:gd name="T47" fmla="*/ 692 h 61"/>
                            <a:gd name="T48" fmla="+- 0 4258 4232"/>
                            <a:gd name="T49" fmla="*/ T48 w 61"/>
                            <a:gd name="T50" fmla="+- 0 666 666"/>
                            <a:gd name="T51" fmla="*/ 666 h 61"/>
                            <a:gd name="T52" fmla="+- 0 4266 4232"/>
                            <a:gd name="T53" fmla="*/ T52 w 61"/>
                            <a:gd name="T54" fmla="+- 0 666 666"/>
                            <a:gd name="T55" fmla="*/ 666 h 61"/>
                            <a:gd name="T56" fmla="+- 0 4292 4232"/>
                            <a:gd name="T57" fmla="*/ T56 w 61"/>
                            <a:gd name="T58" fmla="+- 0 692 666"/>
                            <a:gd name="T59" fmla="*/ 692 h 61"/>
                            <a:gd name="T60" fmla="+- 0 4292 4232"/>
                            <a:gd name="T61" fmla="*/ T60 w 61"/>
                            <a:gd name="T62" fmla="+- 0 700 666"/>
                            <a:gd name="T63" fmla="*/ 700 h 61"/>
                            <a:gd name="T64" fmla="+- 0 4291 4232"/>
                            <a:gd name="T65" fmla="*/ T64 w 61"/>
                            <a:gd name="T66" fmla="+- 0 704 666"/>
                            <a:gd name="T67" fmla="*/ 704 h 61"/>
                            <a:gd name="T68" fmla="+- 0 4290 4232"/>
                            <a:gd name="T69" fmla="*/ T68 w 61"/>
                            <a:gd name="T70" fmla="+- 0 707 666"/>
                            <a:gd name="T71" fmla="*/ 707 h 61"/>
                            <a:gd name="T72" fmla="+- 0 4288 4232"/>
                            <a:gd name="T73" fmla="*/ T72 w 61"/>
                            <a:gd name="T74" fmla="+- 0 711 666"/>
                            <a:gd name="T75" fmla="*/ 711 h 61"/>
                            <a:gd name="T76" fmla="+- 0 4286 4232"/>
                            <a:gd name="T77" fmla="*/ T76 w 61"/>
                            <a:gd name="T78" fmla="+- 0 714 666"/>
                            <a:gd name="T79" fmla="*/ 714 h 61"/>
                            <a:gd name="T80" fmla="+- 0 4283 4232"/>
                            <a:gd name="T81" fmla="*/ T80 w 61"/>
                            <a:gd name="T82" fmla="+- 0 717 666"/>
                            <a:gd name="T83" fmla="*/ 717 h 61"/>
                            <a:gd name="T84" fmla="+- 0 4280 4232"/>
                            <a:gd name="T85" fmla="*/ T84 w 61"/>
                            <a:gd name="T86" fmla="+- 0 720 666"/>
                            <a:gd name="T87" fmla="*/ 720 h 61"/>
                            <a:gd name="T88" fmla="+- 0 4277 4232"/>
                            <a:gd name="T89" fmla="*/ T88 w 61"/>
                            <a:gd name="T90" fmla="+- 0 722 666"/>
                            <a:gd name="T91" fmla="*/ 722 h 61"/>
                            <a:gd name="T92" fmla="+- 0 4270 4232"/>
                            <a:gd name="T93" fmla="*/ T92 w 61"/>
                            <a:gd name="T94" fmla="+- 0 725 666"/>
                            <a:gd name="T95" fmla="*/ 725 h 61"/>
                            <a:gd name="T96" fmla="+- 0 4266 4232"/>
                            <a:gd name="T97" fmla="*/ T96 w 61"/>
                            <a:gd name="T98" fmla="+- 0 726 666"/>
                            <a:gd name="T99" fmla="*/ 72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4A6CE" id="Freeform 158" o:spid="_x0000_s1026" style="position:absolute;margin-left:211.6pt;margin-top:33.3pt;width:3.05pt;height:3.0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" path="m34,60r-8,l22,59,15,56,11,54,9,51,6,48,4,45,2,41,1,38,,34,,26,26,r8,l60,26r,8l59,38r-1,3l56,45r-2,3l51,51r-3,3l45,56r-7,3l34,60xe" fillcolor="black" stroked="f">
                <v:path arrowok="t" o:connecttype="custom" o:connectlocs="21590,461010;16510,461010;13970,460375;9525,458470;6985,457200;5715,455295;3810,453390;2540,451485;1270,448945;635,447040;0,444500;0,439420;16510,422910;21590,422910;38100,439420;38100,444500;37465,447040;36830,448945;35560,451485;34290,453390;32385,455295;30480,457200;28575,458470;24130,460375;21590,461010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5"/>
        </w:rPr>
        <w:t xml:space="preserve">Methodische Grundlagen </w:t>
      </w:r>
      <w:r w:rsidR="00C66A8C">
        <w:rPr>
          <w:w w:val="95"/>
        </w:rPr>
        <w:t xml:space="preserve">der </w:t>
      </w:r>
      <w:r w:rsidR="00C66A8C">
        <w:rPr>
          <w:spacing w:val="-3"/>
          <w:w w:val="95"/>
        </w:rPr>
        <w:t xml:space="preserve">Business Analyse </w:t>
      </w:r>
      <w:r w:rsidR="00C66A8C">
        <w:rPr>
          <w:spacing w:val="-4"/>
          <w:w w:val="90"/>
        </w:rPr>
        <w:t xml:space="preserve">Requirements </w:t>
      </w:r>
      <w:r w:rsidR="00C66A8C">
        <w:rPr>
          <w:spacing w:val="-3"/>
          <w:w w:val="90"/>
        </w:rPr>
        <w:t xml:space="preserve">Acquisition, Analysis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  <w:w w:val="90"/>
        </w:rPr>
        <w:t xml:space="preserve">Management </w:t>
      </w:r>
      <w:r w:rsidR="00C66A8C">
        <w:t xml:space="preserve">Geschäftsprozessanalyse </w:t>
      </w:r>
      <w:r w:rsidR="00C66A8C">
        <w:rPr>
          <w:spacing w:val="-3"/>
        </w:rPr>
        <w:t>(BPM)</w:t>
      </w:r>
    </w:p>
    <w:p w14:paraId="17F35BF5" w14:textId="77777777" w:rsidR="00CE237B" w:rsidRDefault="003B3734">
      <w:pPr>
        <w:pStyle w:val="Textkrper"/>
        <w:spacing w:before="3" w:line="292" w:lineRule="auto"/>
        <w:ind w:left="3156" w:right="26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C2994FC" wp14:editId="02454A50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491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91 4232"/>
                            <a:gd name="T113" fmla="*/ T112 w 61"/>
                            <a:gd name="T114" fmla="+- 0 136 99"/>
                            <a:gd name="T115" fmla="*/ 136 h 61"/>
                            <a:gd name="T116" fmla="+- 0 4290 4232"/>
                            <a:gd name="T117" fmla="*/ T116 w 61"/>
                            <a:gd name="T118" fmla="+- 0 140 99"/>
                            <a:gd name="T119" fmla="*/ 140 h 61"/>
                            <a:gd name="T120" fmla="+- 0 4288 4232"/>
                            <a:gd name="T121" fmla="*/ T120 w 61"/>
                            <a:gd name="T122" fmla="+- 0 144 99"/>
                            <a:gd name="T123" fmla="*/ 144 h 61"/>
                            <a:gd name="T124" fmla="+- 0 4286 4232"/>
                            <a:gd name="T125" fmla="*/ T124 w 61"/>
                            <a:gd name="T126" fmla="+- 0 147 99"/>
                            <a:gd name="T127" fmla="*/ 147 h 61"/>
                            <a:gd name="T128" fmla="+- 0 4283 4232"/>
                            <a:gd name="T129" fmla="*/ T128 w 61"/>
                            <a:gd name="T130" fmla="+- 0 150 99"/>
                            <a:gd name="T131" fmla="*/ 150 h 61"/>
                            <a:gd name="T132" fmla="+- 0 4280 4232"/>
                            <a:gd name="T133" fmla="*/ T132 w 61"/>
                            <a:gd name="T134" fmla="+- 0 153 99"/>
                            <a:gd name="T135" fmla="*/ 153 h 61"/>
                            <a:gd name="T136" fmla="+- 0 4277 4232"/>
                            <a:gd name="T137" fmla="*/ T136 w 61"/>
                            <a:gd name="T138" fmla="+- 0 155 99"/>
                            <a:gd name="T139" fmla="*/ 155 h 61"/>
                            <a:gd name="T140" fmla="+- 0 4270 4232"/>
                            <a:gd name="T141" fmla="*/ T140 w 61"/>
                            <a:gd name="T142" fmla="+- 0 158 99"/>
                            <a:gd name="T143" fmla="*/ 158 h 61"/>
                            <a:gd name="T144" fmla="+- 0 4266 4232"/>
                            <a:gd name="T145" fmla="*/ T144 w 61"/>
                            <a:gd name="T146" fmla="+- 0 159 99"/>
                            <a:gd name="T147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C2A06" id="Freeform 157" o:spid="_x0000_s1026" style="position:absolute;margin-left:211.6pt;margin-top:4.95pt;width:3.05pt;height:3.0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7465,86360;36830,88900;35560,91440;34290,93345;32385,95250;30480,97155;28575,98425;24130,100330;21590,10096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740A379" wp14:editId="45CC2C94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492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3 384"/>
                            <a:gd name="T11" fmla="*/ 443 h 61"/>
                            <a:gd name="T12" fmla="+- 0 4250 4232"/>
                            <a:gd name="T13" fmla="*/ T12 w 61"/>
                            <a:gd name="T14" fmla="+- 0 442 384"/>
                            <a:gd name="T15" fmla="*/ 442 h 61"/>
                            <a:gd name="T16" fmla="+- 0 4247 4232"/>
                            <a:gd name="T17" fmla="*/ T16 w 61"/>
                            <a:gd name="T18" fmla="+- 0 440 384"/>
                            <a:gd name="T19" fmla="*/ 440 h 61"/>
                            <a:gd name="T20" fmla="+- 0 4243 4232"/>
                            <a:gd name="T21" fmla="*/ T20 w 61"/>
                            <a:gd name="T22" fmla="+- 0 438 384"/>
                            <a:gd name="T23" fmla="*/ 438 h 61"/>
                            <a:gd name="T24" fmla="+- 0 4241 4232"/>
                            <a:gd name="T25" fmla="*/ T24 w 61"/>
                            <a:gd name="T26" fmla="+- 0 435 384"/>
                            <a:gd name="T27" fmla="*/ 435 h 61"/>
                            <a:gd name="T28" fmla="+- 0 4238 4232"/>
                            <a:gd name="T29" fmla="*/ T28 w 61"/>
                            <a:gd name="T30" fmla="+- 0 432 384"/>
                            <a:gd name="T31" fmla="*/ 432 h 61"/>
                            <a:gd name="T32" fmla="+- 0 4236 4232"/>
                            <a:gd name="T33" fmla="*/ T32 w 61"/>
                            <a:gd name="T34" fmla="+- 0 429 384"/>
                            <a:gd name="T35" fmla="*/ 429 h 61"/>
                            <a:gd name="T36" fmla="+- 0 4234 4232"/>
                            <a:gd name="T37" fmla="*/ T36 w 61"/>
                            <a:gd name="T38" fmla="+- 0 425 384"/>
                            <a:gd name="T39" fmla="*/ 425 h 61"/>
                            <a:gd name="T40" fmla="+- 0 4233 4232"/>
                            <a:gd name="T41" fmla="*/ T40 w 61"/>
                            <a:gd name="T42" fmla="+- 0 422 384"/>
                            <a:gd name="T43" fmla="*/ 422 h 61"/>
                            <a:gd name="T44" fmla="+- 0 4232 4232"/>
                            <a:gd name="T45" fmla="*/ T44 w 61"/>
                            <a:gd name="T46" fmla="+- 0 418 384"/>
                            <a:gd name="T47" fmla="*/ 418 h 61"/>
                            <a:gd name="T48" fmla="+- 0 4232 4232"/>
                            <a:gd name="T49" fmla="*/ T48 w 61"/>
                            <a:gd name="T50" fmla="+- 0 410 384"/>
                            <a:gd name="T51" fmla="*/ 410 h 61"/>
                            <a:gd name="T52" fmla="+- 0 4258 4232"/>
                            <a:gd name="T53" fmla="*/ T52 w 61"/>
                            <a:gd name="T54" fmla="+- 0 384 384"/>
                            <a:gd name="T55" fmla="*/ 384 h 61"/>
                            <a:gd name="T56" fmla="+- 0 4266 4232"/>
                            <a:gd name="T57" fmla="*/ T56 w 61"/>
                            <a:gd name="T58" fmla="+- 0 384 384"/>
                            <a:gd name="T59" fmla="*/ 384 h 61"/>
                            <a:gd name="T60" fmla="+- 0 4292 4232"/>
                            <a:gd name="T61" fmla="*/ T60 w 61"/>
                            <a:gd name="T62" fmla="+- 0 410 384"/>
                            <a:gd name="T63" fmla="*/ 410 h 61"/>
                            <a:gd name="T64" fmla="+- 0 4292 4232"/>
                            <a:gd name="T65" fmla="*/ T64 w 61"/>
                            <a:gd name="T66" fmla="+- 0 418 384"/>
                            <a:gd name="T67" fmla="*/ 418 h 61"/>
                            <a:gd name="T68" fmla="+- 0 4291 4232"/>
                            <a:gd name="T69" fmla="*/ T68 w 61"/>
                            <a:gd name="T70" fmla="+- 0 422 384"/>
                            <a:gd name="T71" fmla="*/ 422 h 61"/>
                            <a:gd name="T72" fmla="+- 0 4290 4232"/>
                            <a:gd name="T73" fmla="*/ T72 w 61"/>
                            <a:gd name="T74" fmla="+- 0 425 384"/>
                            <a:gd name="T75" fmla="*/ 425 h 61"/>
                            <a:gd name="T76" fmla="+- 0 4288 4232"/>
                            <a:gd name="T77" fmla="*/ T76 w 61"/>
                            <a:gd name="T78" fmla="+- 0 429 384"/>
                            <a:gd name="T79" fmla="*/ 429 h 61"/>
                            <a:gd name="T80" fmla="+- 0 4286 4232"/>
                            <a:gd name="T81" fmla="*/ T80 w 61"/>
                            <a:gd name="T82" fmla="+- 0 432 384"/>
                            <a:gd name="T83" fmla="*/ 432 h 61"/>
                            <a:gd name="T84" fmla="+- 0 4283 4232"/>
                            <a:gd name="T85" fmla="*/ T84 w 61"/>
                            <a:gd name="T86" fmla="+- 0 435 384"/>
                            <a:gd name="T87" fmla="*/ 435 h 61"/>
                            <a:gd name="T88" fmla="+- 0 4280 4232"/>
                            <a:gd name="T89" fmla="*/ T88 w 61"/>
                            <a:gd name="T90" fmla="+- 0 438 384"/>
                            <a:gd name="T91" fmla="*/ 438 h 61"/>
                            <a:gd name="T92" fmla="+- 0 4277 4232"/>
                            <a:gd name="T93" fmla="*/ T92 w 61"/>
                            <a:gd name="T94" fmla="+- 0 440 384"/>
                            <a:gd name="T95" fmla="*/ 440 h 61"/>
                            <a:gd name="T96" fmla="+- 0 4273 4232"/>
                            <a:gd name="T97" fmla="*/ T96 w 61"/>
                            <a:gd name="T98" fmla="+- 0 442 384"/>
                            <a:gd name="T99" fmla="*/ 442 h 61"/>
                            <a:gd name="T100" fmla="+- 0 4270 4232"/>
                            <a:gd name="T101" fmla="*/ T100 w 61"/>
                            <a:gd name="T102" fmla="+- 0 443 384"/>
                            <a:gd name="T103" fmla="*/ 443 h 61"/>
                            <a:gd name="T104" fmla="+- 0 4266 4232"/>
                            <a:gd name="T105" fmla="*/ T104 w 61"/>
                            <a:gd name="T106" fmla="+- 0 444 384"/>
                            <a:gd name="T107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DB9F" id="Freeform 156" o:spid="_x0000_s1026" style="position:absolute;margin-left:211.6pt;margin-top:19.2pt;width:3.05pt;height:3.0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" path="m34,60r-8,l22,59,18,58,15,56,11,54,9,51,6,48,4,45,2,41,1,38,,34,,26,26,r8,l60,26r,8l59,38r-1,3l56,45r-2,3l51,51r-3,3l45,56r-4,2l38,59r-4,1xe" fillcolor="black" stroked="f">
                <v:path arrowok="t" o:connecttype="custom" o:connectlocs="21590,281940;16510,281940;13970,281305;11430,280670;9525,279400;6985,278130;5715,276225;3810,274320;2540,272415;1270,269875;635,267970;0,265430;0,260350;16510,243840;21590,243840;38100,260350;38100,265430;37465,267970;36830,269875;35560,272415;34290,274320;32385,276225;30480,278130;28575,279400;26035,280670;24130,281305;21590,281940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4D70F85" wp14:editId="097B2E6C">
                <wp:simplePos x="0" y="0"/>
                <wp:positionH relativeFrom="page">
                  <wp:posOffset>2687320</wp:posOffset>
                </wp:positionH>
                <wp:positionV relativeFrom="paragraph">
                  <wp:posOffset>424815</wp:posOffset>
                </wp:positionV>
                <wp:extent cx="38735" cy="38735"/>
                <wp:effectExtent l="0" t="0" r="0" b="0"/>
                <wp:wrapNone/>
                <wp:docPr id="493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29 669"/>
                            <a:gd name="T3" fmla="*/ 729 h 61"/>
                            <a:gd name="T4" fmla="+- 0 4258 4232"/>
                            <a:gd name="T5" fmla="*/ T4 w 61"/>
                            <a:gd name="T6" fmla="+- 0 729 669"/>
                            <a:gd name="T7" fmla="*/ 729 h 61"/>
                            <a:gd name="T8" fmla="+- 0 4254 4232"/>
                            <a:gd name="T9" fmla="*/ T8 w 61"/>
                            <a:gd name="T10" fmla="+- 0 728 669"/>
                            <a:gd name="T11" fmla="*/ 728 h 61"/>
                            <a:gd name="T12" fmla="+- 0 4234 4232"/>
                            <a:gd name="T13" fmla="*/ T12 w 61"/>
                            <a:gd name="T14" fmla="+- 0 710 669"/>
                            <a:gd name="T15" fmla="*/ 710 h 61"/>
                            <a:gd name="T16" fmla="+- 0 4233 4232"/>
                            <a:gd name="T17" fmla="*/ T16 w 61"/>
                            <a:gd name="T18" fmla="+- 0 707 669"/>
                            <a:gd name="T19" fmla="*/ 707 h 61"/>
                            <a:gd name="T20" fmla="+- 0 4232 4232"/>
                            <a:gd name="T21" fmla="*/ T20 w 61"/>
                            <a:gd name="T22" fmla="+- 0 703 669"/>
                            <a:gd name="T23" fmla="*/ 703 h 61"/>
                            <a:gd name="T24" fmla="+- 0 4232 4232"/>
                            <a:gd name="T25" fmla="*/ T24 w 61"/>
                            <a:gd name="T26" fmla="+- 0 695 669"/>
                            <a:gd name="T27" fmla="*/ 695 h 61"/>
                            <a:gd name="T28" fmla="+- 0 4258 4232"/>
                            <a:gd name="T29" fmla="*/ T28 w 61"/>
                            <a:gd name="T30" fmla="+- 0 669 669"/>
                            <a:gd name="T31" fmla="*/ 669 h 61"/>
                            <a:gd name="T32" fmla="+- 0 4266 4232"/>
                            <a:gd name="T33" fmla="*/ T32 w 61"/>
                            <a:gd name="T34" fmla="+- 0 669 669"/>
                            <a:gd name="T35" fmla="*/ 669 h 61"/>
                            <a:gd name="T36" fmla="+- 0 4292 4232"/>
                            <a:gd name="T37" fmla="*/ T36 w 61"/>
                            <a:gd name="T38" fmla="+- 0 695 669"/>
                            <a:gd name="T39" fmla="*/ 695 h 61"/>
                            <a:gd name="T40" fmla="+- 0 4292 4232"/>
                            <a:gd name="T41" fmla="*/ T40 w 61"/>
                            <a:gd name="T42" fmla="+- 0 703 669"/>
                            <a:gd name="T43" fmla="*/ 703 h 61"/>
                            <a:gd name="T44" fmla="+- 0 4291 4232"/>
                            <a:gd name="T45" fmla="*/ T44 w 61"/>
                            <a:gd name="T46" fmla="+- 0 707 669"/>
                            <a:gd name="T47" fmla="*/ 707 h 61"/>
                            <a:gd name="T48" fmla="+- 0 4290 4232"/>
                            <a:gd name="T49" fmla="*/ T48 w 61"/>
                            <a:gd name="T50" fmla="+- 0 710 669"/>
                            <a:gd name="T51" fmla="*/ 710 h 61"/>
                            <a:gd name="T52" fmla="+- 0 4288 4232"/>
                            <a:gd name="T53" fmla="*/ T52 w 61"/>
                            <a:gd name="T54" fmla="+- 0 714 669"/>
                            <a:gd name="T55" fmla="*/ 714 h 61"/>
                            <a:gd name="T56" fmla="+- 0 4270 4232"/>
                            <a:gd name="T57" fmla="*/ T56 w 61"/>
                            <a:gd name="T58" fmla="+- 0 728 669"/>
                            <a:gd name="T59" fmla="*/ 728 h 61"/>
                            <a:gd name="T60" fmla="+- 0 4266 4232"/>
                            <a:gd name="T61" fmla="*/ T60 w 61"/>
                            <a:gd name="T62" fmla="+- 0 729 669"/>
                            <a:gd name="T63" fmla="*/ 72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9C5C8" id="Freeform 155" o:spid="_x0000_s1026" style="position:absolute;margin-left:211.6pt;margin-top:33.45pt;width:3.05pt;height:3.0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" path="m34,60r-8,l22,59,2,41,1,38,,34,,26,26,r8,l60,26r,8l59,38r-1,3l56,45,38,59r-4,1xe" fillcolor="black" stroked="f">
                <v:path arrowok="t" o:connecttype="custom" o:connectlocs="21590,462915;16510,462915;13970,462280;1270,450850;635,448945;0,446405;0,441325;16510,424815;21590,424815;38100,441325;38100,446405;37465,448945;36830,450850;35560,453390;24130,462280;21590,462915" o:connectangles="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85"/>
        </w:rPr>
        <w:t xml:space="preserve">Logisch-konzeptionelle </w:t>
      </w:r>
      <w:r w:rsidR="00C66A8C">
        <w:rPr>
          <w:w w:val="85"/>
        </w:rPr>
        <w:t xml:space="preserve">Geschäftsmodelle </w:t>
      </w:r>
      <w:r w:rsidR="00C66A8C">
        <w:rPr>
          <w:spacing w:val="-5"/>
        </w:rPr>
        <w:t>Event,</w:t>
      </w:r>
      <w:r w:rsidR="00C66A8C">
        <w:rPr>
          <w:spacing w:val="-50"/>
        </w:rPr>
        <w:t xml:space="preserve"> </w:t>
      </w:r>
      <w:r w:rsidR="00C66A8C">
        <w:rPr>
          <w:spacing w:val="-3"/>
        </w:rPr>
        <w:t>Interaction</w:t>
      </w:r>
      <w:r w:rsidR="00C66A8C">
        <w:rPr>
          <w:spacing w:val="-52"/>
        </w:rPr>
        <w:t xml:space="preserve"> </w:t>
      </w:r>
      <w:r w:rsidR="00C66A8C">
        <w:t>&amp;</w:t>
      </w:r>
      <w:r w:rsidR="00C66A8C">
        <w:rPr>
          <w:spacing w:val="-52"/>
        </w:rPr>
        <w:t xml:space="preserve"> </w:t>
      </w:r>
      <w:r w:rsidR="00C66A8C">
        <w:rPr>
          <w:spacing w:val="-4"/>
        </w:rPr>
        <w:t>Context</w:t>
      </w:r>
      <w:r w:rsidR="00C66A8C">
        <w:rPr>
          <w:spacing w:val="-49"/>
        </w:rPr>
        <w:t xml:space="preserve"> </w:t>
      </w:r>
      <w:r w:rsidR="00C66A8C">
        <w:rPr>
          <w:spacing w:val="-4"/>
        </w:rPr>
        <w:t xml:space="preserve">Modeling </w:t>
      </w:r>
      <w:r w:rsidR="00C66A8C">
        <w:rPr>
          <w:spacing w:val="-3"/>
        </w:rPr>
        <w:t>Diagrams</w:t>
      </w:r>
      <w:r w:rsidR="00C66A8C">
        <w:rPr>
          <w:spacing w:val="-33"/>
        </w:rPr>
        <w:t xml:space="preserve"> </w:t>
      </w:r>
      <w:r w:rsidR="00C66A8C">
        <w:rPr>
          <w:spacing w:val="-4"/>
        </w:rPr>
        <w:t>(Actitivity,</w:t>
      </w:r>
      <w:r w:rsidR="00C66A8C">
        <w:rPr>
          <w:spacing w:val="-38"/>
        </w:rPr>
        <w:t xml:space="preserve"> </w:t>
      </w:r>
      <w:r w:rsidR="00C66A8C">
        <w:t>Use</w:t>
      </w:r>
      <w:r w:rsidR="00C66A8C">
        <w:rPr>
          <w:spacing w:val="-39"/>
        </w:rPr>
        <w:t xml:space="preserve"> </w:t>
      </w:r>
      <w:r w:rsidR="00C66A8C">
        <w:t>Cases)</w:t>
      </w:r>
    </w:p>
    <w:p w14:paraId="6E1B7A60" w14:textId="77777777" w:rsidR="00CE237B" w:rsidRDefault="003B3734">
      <w:pPr>
        <w:pStyle w:val="Textkrper"/>
        <w:spacing w:before="3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B09530" wp14:editId="725835DD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494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58 4232"/>
                            <a:gd name="T49" fmla="*/ T48 w 61"/>
                            <a:gd name="T50" fmla="+- 0 99 99"/>
                            <a:gd name="T51" fmla="*/ 99 h 61"/>
                            <a:gd name="T52" fmla="+- 0 4266 4232"/>
                            <a:gd name="T53" fmla="*/ T52 w 61"/>
                            <a:gd name="T54" fmla="+- 0 99 99"/>
                            <a:gd name="T55" fmla="*/ 99 h 61"/>
                            <a:gd name="T56" fmla="+- 0 4292 4232"/>
                            <a:gd name="T57" fmla="*/ T56 w 61"/>
                            <a:gd name="T58" fmla="+- 0 125 99"/>
                            <a:gd name="T59" fmla="*/ 125 h 61"/>
                            <a:gd name="T60" fmla="+- 0 4292 4232"/>
                            <a:gd name="T61" fmla="*/ T60 w 61"/>
                            <a:gd name="T62" fmla="+- 0 133 99"/>
                            <a:gd name="T63" fmla="*/ 133 h 61"/>
                            <a:gd name="T64" fmla="+- 0 4291 4232"/>
                            <a:gd name="T65" fmla="*/ T64 w 61"/>
                            <a:gd name="T66" fmla="+- 0 136 99"/>
                            <a:gd name="T67" fmla="*/ 136 h 61"/>
                            <a:gd name="T68" fmla="+- 0 4290 4232"/>
                            <a:gd name="T69" fmla="*/ T68 w 61"/>
                            <a:gd name="T70" fmla="+- 0 140 99"/>
                            <a:gd name="T71" fmla="*/ 140 h 61"/>
                            <a:gd name="T72" fmla="+- 0 4288 4232"/>
                            <a:gd name="T73" fmla="*/ T72 w 61"/>
                            <a:gd name="T74" fmla="+- 0 144 99"/>
                            <a:gd name="T75" fmla="*/ 144 h 61"/>
                            <a:gd name="T76" fmla="+- 0 4286 4232"/>
                            <a:gd name="T77" fmla="*/ T76 w 61"/>
                            <a:gd name="T78" fmla="+- 0 147 99"/>
                            <a:gd name="T79" fmla="*/ 147 h 61"/>
                            <a:gd name="T80" fmla="+- 0 4283 4232"/>
                            <a:gd name="T81" fmla="*/ T80 w 61"/>
                            <a:gd name="T82" fmla="+- 0 150 99"/>
                            <a:gd name="T83" fmla="*/ 150 h 61"/>
                            <a:gd name="T84" fmla="+- 0 4280 4232"/>
                            <a:gd name="T85" fmla="*/ T84 w 61"/>
                            <a:gd name="T86" fmla="+- 0 153 99"/>
                            <a:gd name="T87" fmla="*/ 153 h 61"/>
                            <a:gd name="T88" fmla="+- 0 4277 4232"/>
                            <a:gd name="T89" fmla="*/ T88 w 61"/>
                            <a:gd name="T90" fmla="+- 0 155 99"/>
                            <a:gd name="T91" fmla="*/ 155 h 61"/>
                            <a:gd name="T92" fmla="+- 0 4270 4232"/>
                            <a:gd name="T93" fmla="*/ T92 w 61"/>
                            <a:gd name="T94" fmla="+- 0 158 99"/>
                            <a:gd name="T95" fmla="*/ 158 h 61"/>
                            <a:gd name="T96" fmla="+- 0 4266 4232"/>
                            <a:gd name="T97" fmla="*/ T96 w 61"/>
                            <a:gd name="T98" fmla="+- 0 159 99"/>
                            <a:gd name="T9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FAC84" id="Freeform 154" o:spid="_x0000_s1026" style="position:absolute;margin-left:211.6pt;margin-top:4.95pt;width:3.05pt;height:3.0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" path="m34,60r-8,l22,59,15,56,11,54,9,51,6,48,4,45,2,41,1,37,,34,,26,26,r8,l60,26r,8l59,37r-1,4l56,45r-2,3l51,51r-3,3l45,56r-7,3l34,60xe" fillcolor="black" stroked="f">
                <v:path arrowok="t" o:connecttype="custom" o:connectlocs="21590,100965;16510,100965;13970,100330;9525,98425;6985,97155;5715,95250;3810,93345;2540,91440;1270,88900;635,86360;0,84455;0,79375;16510,62865;21590,62865;38100,79375;38100,84455;37465,86360;36830,88900;35560,91440;34290,93345;32385,95250;30480,97155;28575,98425;24130,100330;21590,100965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Cost-,</w:t>
      </w:r>
      <w:r w:rsidR="00C66A8C">
        <w:rPr>
          <w:spacing w:val="-28"/>
          <w:w w:val="90"/>
        </w:rPr>
        <w:t xml:space="preserve"> </w:t>
      </w:r>
      <w:r w:rsidR="00C66A8C">
        <w:rPr>
          <w:spacing w:val="-5"/>
          <w:w w:val="90"/>
        </w:rPr>
        <w:t>Beneﬁt</w:t>
      </w:r>
      <w:r w:rsidR="00C66A8C">
        <w:rPr>
          <w:spacing w:val="-27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Risk</w:t>
      </w:r>
      <w:r w:rsidR="00C66A8C">
        <w:rPr>
          <w:spacing w:val="-31"/>
          <w:w w:val="90"/>
        </w:rPr>
        <w:t xml:space="preserve"> </w:t>
      </w:r>
      <w:r w:rsidR="00C66A8C">
        <w:rPr>
          <w:spacing w:val="-3"/>
          <w:w w:val="90"/>
        </w:rPr>
        <w:t>Analysis</w:t>
      </w:r>
    </w:p>
    <w:p w14:paraId="2F32B3CE" w14:textId="77777777" w:rsidR="00CE237B" w:rsidRDefault="003B3734">
      <w:pPr>
        <w:pStyle w:val="Textkrper"/>
        <w:spacing w:before="52" w:line="292" w:lineRule="auto"/>
        <w:ind w:left="3156" w:right="1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D1760E9" wp14:editId="44EDADC6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495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41 4232"/>
                            <a:gd name="T49" fmla="*/ T48 w 61"/>
                            <a:gd name="T50" fmla="+- 0 156 148"/>
                            <a:gd name="T51" fmla="*/ 156 h 61"/>
                            <a:gd name="T52" fmla="+- 0 4243 4232"/>
                            <a:gd name="T53" fmla="*/ T52 w 61"/>
                            <a:gd name="T54" fmla="+- 0 154 148"/>
                            <a:gd name="T55" fmla="*/ 154 h 61"/>
                            <a:gd name="T56" fmla="+- 0 4247 4232"/>
                            <a:gd name="T57" fmla="*/ T56 w 61"/>
                            <a:gd name="T58" fmla="+- 0 151 148"/>
                            <a:gd name="T59" fmla="*/ 151 h 61"/>
                            <a:gd name="T60" fmla="+- 0 4254 4232"/>
                            <a:gd name="T61" fmla="*/ T60 w 61"/>
                            <a:gd name="T62" fmla="+- 0 148 148"/>
                            <a:gd name="T63" fmla="*/ 148 h 61"/>
                            <a:gd name="T64" fmla="+- 0 4258 4232"/>
                            <a:gd name="T65" fmla="*/ T64 w 61"/>
                            <a:gd name="T66" fmla="+- 0 148 148"/>
                            <a:gd name="T67" fmla="*/ 148 h 61"/>
                            <a:gd name="T68" fmla="+- 0 4266 4232"/>
                            <a:gd name="T69" fmla="*/ T68 w 61"/>
                            <a:gd name="T70" fmla="+- 0 148 148"/>
                            <a:gd name="T71" fmla="*/ 148 h 61"/>
                            <a:gd name="T72" fmla="+- 0 4270 4232"/>
                            <a:gd name="T73" fmla="*/ T72 w 61"/>
                            <a:gd name="T74" fmla="+- 0 148 148"/>
                            <a:gd name="T75" fmla="*/ 148 h 61"/>
                            <a:gd name="T76" fmla="+- 0 4277 4232"/>
                            <a:gd name="T77" fmla="*/ T76 w 61"/>
                            <a:gd name="T78" fmla="+- 0 151 148"/>
                            <a:gd name="T79" fmla="*/ 151 h 61"/>
                            <a:gd name="T80" fmla="+- 0 4280 4232"/>
                            <a:gd name="T81" fmla="*/ T80 w 61"/>
                            <a:gd name="T82" fmla="+- 0 154 148"/>
                            <a:gd name="T83" fmla="*/ 154 h 61"/>
                            <a:gd name="T84" fmla="+- 0 4283 4232"/>
                            <a:gd name="T85" fmla="*/ T84 w 61"/>
                            <a:gd name="T86" fmla="+- 0 156 148"/>
                            <a:gd name="T87" fmla="*/ 156 h 61"/>
                            <a:gd name="T88" fmla="+- 0 4286 4232"/>
                            <a:gd name="T89" fmla="*/ T88 w 61"/>
                            <a:gd name="T90" fmla="+- 0 159 148"/>
                            <a:gd name="T91" fmla="*/ 159 h 61"/>
                            <a:gd name="T92" fmla="+- 0 4288 4232"/>
                            <a:gd name="T93" fmla="*/ T92 w 61"/>
                            <a:gd name="T94" fmla="+- 0 162 148"/>
                            <a:gd name="T95" fmla="*/ 162 h 61"/>
                            <a:gd name="T96" fmla="+- 0 4290 4232"/>
                            <a:gd name="T97" fmla="*/ T96 w 61"/>
                            <a:gd name="T98" fmla="+- 0 166 148"/>
                            <a:gd name="T99" fmla="*/ 166 h 61"/>
                            <a:gd name="T100" fmla="+- 0 4291 4232"/>
                            <a:gd name="T101" fmla="*/ T100 w 61"/>
                            <a:gd name="T102" fmla="+- 0 170 148"/>
                            <a:gd name="T103" fmla="*/ 170 h 61"/>
                            <a:gd name="T104" fmla="+- 0 4292 4232"/>
                            <a:gd name="T105" fmla="*/ T104 w 61"/>
                            <a:gd name="T106" fmla="+- 0 174 148"/>
                            <a:gd name="T107" fmla="*/ 174 h 61"/>
                            <a:gd name="T108" fmla="+- 0 4292 4232"/>
                            <a:gd name="T109" fmla="*/ T108 w 61"/>
                            <a:gd name="T110" fmla="+- 0 182 148"/>
                            <a:gd name="T111" fmla="*/ 182 h 61"/>
                            <a:gd name="T112" fmla="+- 0 4291 4232"/>
                            <a:gd name="T113" fmla="*/ T112 w 61"/>
                            <a:gd name="T114" fmla="+- 0 185 148"/>
                            <a:gd name="T115" fmla="*/ 185 h 61"/>
                            <a:gd name="T116" fmla="+- 0 4290 4232"/>
                            <a:gd name="T117" fmla="*/ T116 w 61"/>
                            <a:gd name="T118" fmla="+- 0 189 148"/>
                            <a:gd name="T119" fmla="*/ 189 h 61"/>
                            <a:gd name="T120" fmla="+- 0 4288 4232"/>
                            <a:gd name="T121" fmla="*/ T120 w 61"/>
                            <a:gd name="T122" fmla="+- 0 193 148"/>
                            <a:gd name="T123" fmla="*/ 193 h 61"/>
                            <a:gd name="T124" fmla="+- 0 4286 4232"/>
                            <a:gd name="T125" fmla="*/ T124 w 61"/>
                            <a:gd name="T126" fmla="+- 0 196 148"/>
                            <a:gd name="T127" fmla="*/ 196 h 61"/>
                            <a:gd name="T128" fmla="+- 0 4283 4232"/>
                            <a:gd name="T129" fmla="*/ T128 w 61"/>
                            <a:gd name="T130" fmla="+- 0 199 148"/>
                            <a:gd name="T131" fmla="*/ 199 h 61"/>
                            <a:gd name="T132" fmla="+- 0 4280 4232"/>
                            <a:gd name="T133" fmla="*/ T132 w 61"/>
                            <a:gd name="T134" fmla="+- 0 202 148"/>
                            <a:gd name="T135" fmla="*/ 202 h 61"/>
                            <a:gd name="T136" fmla="+- 0 4277 4232"/>
                            <a:gd name="T137" fmla="*/ T136 w 61"/>
                            <a:gd name="T138" fmla="+- 0 204 148"/>
                            <a:gd name="T139" fmla="*/ 204 h 61"/>
                            <a:gd name="T140" fmla="+- 0 4270 4232"/>
                            <a:gd name="T141" fmla="*/ T140 w 61"/>
                            <a:gd name="T142" fmla="+- 0 207 148"/>
                            <a:gd name="T143" fmla="*/ 207 h 61"/>
                            <a:gd name="T144" fmla="+- 0 4266 4232"/>
                            <a:gd name="T145" fmla="*/ T144 w 61"/>
                            <a:gd name="T146" fmla="+- 0 208 148"/>
                            <a:gd name="T147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21D7A" id="Freeform 153" o:spid="_x0000_s1026" style="position:absolute;margin-left:211.6pt;margin-top:7.4pt;width:3.05pt;height:3.0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32080;16510,132080;13970,131445;9525,129540;6985,128270;5715,126365;3810,124460;2540,122555;1270,120015;635,117475;0,115570;0,110490;5715,99060;6985,97790;9525,95885;13970,93980;16510,93980;21590,93980;24130,93980;28575,95885;30480,97790;32385,99060;34290,100965;35560,102870;36830,105410;37465,107950;38100,110490;38100,115570;37465,117475;36830,120015;35560,122555;34290,124460;32385,126365;30480,128270;28575,129540;24130,131445;21590,1320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306AAE" wp14:editId="757988AC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496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2 433"/>
                            <a:gd name="T11" fmla="*/ 492 h 61"/>
                            <a:gd name="T12" fmla="+- 0 4250 4232"/>
                            <a:gd name="T13" fmla="*/ T12 w 61"/>
                            <a:gd name="T14" fmla="+- 0 491 433"/>
                            <a:gd name="T15" fmla="*/ 491 h 61"/>
                            <a:gd name="T16" fmla="+- 0 4247 4232"/>
                            <a:gd name="T17" fmla="*/ T16 w 61"/>
                            <a:gd name="T18" fmla="+- 0 489 433"/>
                            <a:gd name="T19" fmla="*/ 489 h 61"/>
                            <a:gd name="T20" fmla="+- 0 4243 4232"/>
                            <a:gd name="T21" fmla="*/ T20 w 61"/>
                            <a:gd name="T22" fmla="+- 0 487 433"/>
                            <a:gd name="T23" fmla="*/ 487 h 61"/>
                            <a:gd name="T24" fmla="+- 0 4241 4232"/>
                            <a:gd name="T25" fmla="*/ T24 w 61"/>
                            <a:gd name="T26" fmla="+- 0 484 433"/>
                            <a:gd name="T27" fmla="*/ 484 h 61"/>
                            <a:gd name="T28" fmla="+- 0 4238 4232"/>
                            <a:gd name="T29" fmla="*/ T28 w 61"/>
                            <a:gd name="T30" fmla="+- 0 481 433"/>
                            <a:gd name="T31" fmla="*/ 481 h 61"/>
                            <a:gd name="T32" fmla="+- 0 4236 4232"/>
                            <a:gd name="T33" fmla="*/ T32 w 61"/>
                            <a:gd name="T34" fmla="+- 0 478 433"/>
                            <a:gd name="T35" fmla="*/ 478 h 61"/>
                            <a:gd name="T36" fmla="+- 0 4234 4232"/>
                            <a:gd name="T37" fmla="*/ T36 w 61"/>
                            <a:gd name="T38" fmla="+- 0 474 433"/>
                            <a:gd name="T39" fmla="*/ 474 h 61"/>
                            <a:gd name="T40" fmla="+- 0 4233 4232"/>
                            <a:gd name="T41" fmla="*/ T40 w 61"/>
                            <a:gd name="T42" fmla="+- 0 471 433"/>
                            <a:gd name="T43" fmla="*/ 471 h 61"/>
                            <a:gd name="T44" fmla="+- 0 4232 4232"/>
                            <a:gd name="T45" fmla="*/ T44 w 61"/>
                            <a:gd name="T46" fmla="+- 0 467 433"/>
                            <a:gd name="T47" fmla="*/ 467 h 61"/>
                            <a:gd name="T48" fmla="+- 0 4232 4232"/>
                            <a:gd name="T49" fmla="*/ T48 w 61"/>
                            <a:gd name="T50" fmla="+- 0 459 433"/>
                            <a:gd name="T51" fmla="*/ 459 h 61"/>
                            <a:gd name="T52" fmla="+- 0 4258 4232"/>
                            <a:gd name="T53" fmla="*/ T52 w 61"/>
                            <a:gd name="T54" fmla="+- 0 433 433"/>
                            <a:gd name="T55" fmla="*/ 433 h 61"/>
                            <a:gd name="T56" fmla="+- 0 4266 4232"/>
                            <a:gd name="T57" fmla="*/ T56 w 61"/>
                            <a:gd name="T58" fmla="+- 0 433 433"/>
                            <a:gd name="T59" fmla="*/ 433 h 61"/>
                            <a:gd name="T60" fmla="+- 0 4292 4232"/>
                            <a:gd name="T61" fmla="*/ T60 w 61"/>
                            <a:gd name="T62" fmla="+- 0 459 433"/>
                            <a:gd name="T63" fmla="*/ 459 h 61"/>
                            <a:gd name="T64" fmla="+- 0 4292 4232"/>
                            <a:gd name="T65" fmla="*/ T64 w 61"/>
                            <a:gd name="T66" fmla="+- 0 467 433"/>
                            <a:gd name="T67" fmla="*/ 467 h 61"/>
                            <a:gd name="T68" fmla="+- 0 4291 4232"/>
                            <a:gd name="T69" fmla="*/ T68 w 61"/>
                            <a:gd name="T70" fmla="+- 0 471 433"/>
                            <a:gd name="T71" fmla="*/ 471 h 61"/>
                            <a:gd name="T72" fmla="+- 0 4290 4232"/>
                            <a:gd name="T73" fmla="*/ T72 w 61"/>
                            <a:gd name="T74" fmla="+- 0 474 433"/>
                            <a:gd name="T75" fmla="*/ 474 h 61"/>
                            <a:gd name="T76" fmla="+- 0 4288 4232"/>
                            <a:gd name="T77" fmla="*/ T76 w 61"/>
                            <a:gd name="T78" fmla="+- 0 478 433"/>
                            <a:gd name="T79" fmla="*/ 478 h 61"/>
                            <a:gd name="T80" fmla="+- 0 4286 4232"/>
                            <a:gd name="T81" fmla="*/ T80 w 61"/>
                            <a:gd name="T82" fmla="+- 0 481 433"/>
                            <a:gd name="T83" fmla="*/ 481 h 61"/>
                            <a:gd name="T84" fmla="+- 0 4283 4232"/>
                            <a:gd name="T85" fmla="*/ T84 w 61"/>
                            <a:gd name="T86" fmla="+- 0 484 433"/>
                            <a:gd name="T87" fmla="*/ 484 h 61"/>
                            <a:gd name="T88" fmla="+- 0 4280 4232"/>
                            <a:gd name="T89" fmla="*/ T88 w 61"/>
                            <a:gd name="T90" fmla="+- 0 487 433"/>
                            <a:gd name="T91" fmla="*/ 487 h 61"/>
                            <a:gd name="T92" fmla="+- 0 4277 4232"/>
                            <a:gd name="T93" fmla="*/ T92 w 61"/>
                            <a:gd name="T94" fmla="+- 0 489 433"/>
                            <a:gd name="T95" fmla="*/ 489 h 61"/>
                            <a:gd name="T96" fmla="+- 0 4273 4232"/>
                            <a:gd name="T97" fmla="*/ T96 w 61"/>
                            <a:gd name="T98" fmla="+- 0 491 433"/>
                            <a:gd name="T99" fmla="*/ 491 h 61"/>
                            <a:gd name="T100" fmla="+- 0 4270 4232"/>
                            <a:gd name="T101" fmla="*/ T100 w 61"/>
                            <a:gd name="T102" fmla="+- 0 492 433"/>
                            <a:gd name="T103" fmla="*/ 492 h 61"/>
                            <a:gd name="T104" fmla="+- 0 4266 4232"/>
                            <a:gd name="T105" fmla="*/ T104 w 61"/>
                            <a:gd name="T106" fmla="+- 0 493 433"/>
                            <a:gd name="T107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8" y="58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A3F57" id="Freeform 152" o:spid="_x0000_s1026" style="position:absolute;margin-left:211.6pt;margin-top:21.65pt;width:3.05pt;height:3.0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" path="m34,60r-8,l22,59,18,58,15,56,11,54,9,51,6,48,4,45,2,41,1,38,,34,,26,26,r8,l60,26r,8l59,38r-1,3l56,45r-2,3l51,51r-3,3l45,56r-4,2l38,59r-4,1xe" fillcolor="black" stroked="f">
                <v:path arrowok="t" o:connecttype="custom" o:connectlocs="21590,313055;16510,313055;13970,312420;11430,311785;9525,310515;6985,309245;5715,307340;3810,305435;2540,303530;1270,300990;635,299085;0,296545;0,291465;16510,274955;21590,274955;38100,291465;38100,296545;37465,299085;36830,300990;35560,303530;34290,305435;32385,307340;30480,309245;28575,310515;26035,311785;24130,312420;21590,313055" o:connectangles="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>Methodenvergleich</w:t>
      </w:r>
      <w:r w:rsidR="00C66A8C">
        <w:rPr>
          <w:spacing w:val="-36"/>
          <w:w w:val="90"/>
        </w:rPr>
        <w:t xml:space="preserve"> </w:t>
      </w:r>
      <w:r w:rsidR="00C66A8C">
        <w:rPr>
          <w:w w:val="90"/>
        </w:rPr>
        <w:t>(Lean</w:t>
      </w:r>
      <w:r w:rsidR="00C66A8C">
        <w:rPr>
          <w:spacing w:val="-35"/>
          <w:w w:val="90"/>
        </w:rPr>
        <w:t xml:space="preserve"> </w:t>
      </w:r>
      <w:r w:rsidR="00C66A8C">
        <w:rPr>
          <w:spacing w:val="-5"/>
          <w:w w:val="90"/>
        </w:rPr>
        <w:t>Management,</w:t>
      </w:r>
      <w:r w:rsidR="00C66A8C">
        <w:rPr>
          <w:spacing w:val="-33"/>
          <w:w w:val="90"/>
        </w:rPr>
        <w:t xml:space="preserve"> </w:t>
      </w:r>
      <w:r w:rsidR="00C66A8C">
        <w:rPr>
          <w:spacing w:val="-3"/>
          <w:w w:val="90"/>
        </w:rPr>
        <w:t>Scrum,</w:t>
      </w:r>
      <w:r w:rsidR="00C66A8C">
        <w:rPr>
          <w:spacing w:val="-32"/>
          <w:w w:val="90"/>
        </w:rPr>
        <w:t xml:space="preserve"> </w:t>
      </w:r>
      <w:r w:rsidR="00C66A8C">
        <w:rPr>
          <w:w w:val="90"/>
        </w:rPr>
        <w:t>Six</w:t>
      </w:r>
      <w:r w:rsidR="00C66A8C">
        <w:rPr>
          <w:spacing w:val="-36"/>
          <w:w w:val="90"/>
        </w:rPr>
        <w:t xml:space="preserve"> </w:t>
      </w:r>
      <w:r w:rsidR="00C66A8C">
        <w:rPr>
          <w:spacing w:val="-4"/>
          <w:w w:val="90"/>
        </w:rPr>
        <w:t>Sigma</w:t>
      </w:r>
      <w:r w:rsidR="00C66A8C">
        <w:rPr>
          <w:spacing w:val="-28"/>
          <w:w w:val="90"/>
        </w:rPr>
        <w:t xml:space="preserve"> </w:t>
      </w:r>
      <w:r w:rsidR="00C66A8C">
        <w:rPr>
          <w:spacing w:val="-4"/>
          <w:w w:val="90"/>
        </w:rPr>
        <w:t xml:space="preserve">u.a.) </w:t>
      </w:r>
      <w:r w:rsidR="00C66A8C">
        <w:t>Estimation</w:t>
      </w:r>
      <w:r w:rsidR="00C66A8C">
        <w:rPr>
          <w:spacing w:val="-32"/>
        </w:rPr>
        <w:t xml:space="preserve"> </w:t>
      </w:r>
      <w:r w:rsidR="00C66A8C">
        <w:rPr>
          <w:spacing w:val="-3"/>
        </w:rPr>
        <w:t>Methods</w:t>
      </w:r>
      <w:r w:rsidR="00C66A8C">
        <w:rPr>
          <w:spacing w:val="-19"/>
        </w:rPr>
        <w:t xml:space="preserve"> </w:t>
      </w:r>
      <w:r w:rsidR="00C66A8C">
        <w:t>&amp;</w:t>
      </w:r>
      <w:r w:rsidR="00C66A8C">
        <w:rPr>
          <w:spacing w:val="-32"/>
        </w:rPr>
        <w:t xml:space="preserve"> </w:t>
      </w:r>
      <w:r w:rsidR="00C66A8C">
        <w:rPr>
          <w:spacing w:val="-4"/>
        </w:rPr>
        <w:t>Tools</w:t>
      </w:r>
    </w:p>
    <w:p w14:paraId="4728B449" w14:textId="77777777" w:rsidR="00CE237B" w:rsidRDefault="003B3734">
      <w:pPr>
        <w:pStyle w:val="Textkrper"/>
        <w:spacing w:before="3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7D2B3D" wp14:editId="26F0ADA3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497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34 4232"/>
                            <a:gd name="T13" fmla="*/ T12 w 61"/>
                            <a:gd name="T14" fmla="+- 0 140 99"/>
                            <a:gd name="T15" fmla="*/ 140 h 61"/>
                            <a:gd name="T16" fmla="+- 0 4233 4232"/>
                            <a:gd name="T17" fmla="*/ T16 w 61"/>
                            <a:gd name="T18" fmla="+- 0 136 99"/>
                            <a:gd name="T19" fmla="*/ 136 h 61"/>
                            <a:gd name="T20" fmla="+- 0 4232 4232"/>
                            <a:gd name="T21" fmla="*/ T20 w 61"/>
                            <a:gd name="T22" fmla="+- 0 133 99"/>
                            <a:gd name="T23" fmla="*/ 133 h 61"/>
                            <a:gd name="T24" fmla="+- 0 4232 4232"/>
                            <a:gd name="T25" fmla="*/ T24 w 61"/>
                            <a:gd name="T26" fmla="+- 0 125 99"/>
                            <a:gd name="T27" fmla="*/ 125 h 61"/>
                            <a:gd name="T28" fmla="+- 0 4258 4232"/>
                            <a:gd name="T29" fmla="*/ T28 w 61"/>
                            <a:gd name="T30" fmla="+- 0 99 99"/>
                            <a:gd name="T31" fmla="*/ 99 h 61"/>
                            <a:gd name="T32" fmla="+- 0 4266 4232"/>
                            <a:gd name="T33" fmla="*/ T32 w 61"/>
                            <a:gd name="T34" fmla="+- 0 99 99"/>
                            <a:gd name="T35" fmla="*/ 99 h 61"/>
                            <a:gd name="T36" fmla="+- 0 4292 4232"/>
                            <a:gd name="T37" fmla="*/ T36 w 61"/>
                            <a:gd name="T38" fmla="+- 0 125 99"/>
                            <a:gd name="T39" fmla="*/ 125 h 61"/>
                            <a:gd name="T40" fmla="+- 0 4292 4232"/>
                            <a:gd name="T41" fmla="*/ T40 w 61"/>
                            <a:gd name="T42" fmla="+- 0 133 99"/>
                            <a:gd name="T43" fmla="*/ 133 h 61"/>
                            <a:gd name="T44" fmla="+- 0 4291 4232"/>
                            <a:gd name="T45" fmla="*/ T44 w 61"/>
                            <a:gd name="T46" fmla="+- 0 136 99"/>
                            <a:gd name="T47" fmla="*/ 136 h 61"/>
                            <a:gd name="T48" fmla="+- 0 4290 4232"/>
                            <a:gd name="T49" fmla="*/ T48 w 61"/>
                            <a:gd name="T50" fmla="+- 0 140 99"/>
                            <a:gd name="T51" fmla="*/ 140 h 61"/>
                            <a:gd name="T52" fmla="+- 0 4288 4232"/>
                            <a:gd name="T53" fmla="*/ T52 w 61"/>
                            <a:gd name="T54" fmla="+- 0 144 99"/>
                            <a:gd name="T55" fmla="*/ 144 h 61"/>
                            <a:gd name="T56" fmla="+- 0 4270 4232"/>
                            <a:gd name="T57" fmla="*/ T56 w 61"/>
                            <a:gd name="T58" fmla="+- 0 158 99"/>
                            <a:gd name="T59" fmla="*/ 158 h 61"/>
                            <a:gd name="T60" fmla="+- 0 4266 4232"/>
                            <a:gd name="T61" fmla="*/ T60 w 61"/>
                            <a:gd name="T62" fmla="+- 0 159 99"/>
                            <a:gd name="T63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7C3B7" id="Freeform 151" o:spid="_x0000_s1026" style="position:absolute;margin-left:211.6pt;margin-top:4.95pt;width:3.05pt;height:3.0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" path="m34,60r-8,l22,59,2,41,1,37,,34,,26,26,r8,l60,26r,8l59,37r-1,4l56,45,38,59r-4,1xe" fillcolor="black" stroked="f">
                <v:path arrowok="t" o:connecttype="custom" o:connectlocs="21590,100965;16510,100965;13970,100330;1270,88900;635,86360;0,84455;0,79375;16510,62865;21590,62865;38100,79375;38100,84455;37465,86360;36830,88900;35560,91440;24130,100330;21590,100965" o:connectangles="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41FDF5" wp14:editId="50B8A59A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498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3 384"/>
                            <a:gd name="T11" fmla="*/ 443 h 61"/>
                            <a:gd name="T12" fmla="+- 0 4247 4232"/>
                            <a:gd name="T13" fmla="*/ T12 w 61"/>
                            <a:gd name="T14" fmla="+- 0 440 384"/>
                            <a:gd name="T15" fmla="*/ 440 h 61"/>
                            <a:gd name="T16" fmla="+- 0 4243 4232"/>
                            <a:gd name="T17" fmla="*/ T16 w 61"/>
                            <a:gd name="T18" fmla="+- 0 438 384"/>
                            <a:gd name="T19" fmla="*/ 438 h 61"/>
                            <a:gd name="T20" fmla="+- 0 4241 4232"/>
                            <a:gd name="T21" fmla="*/ T20 w 61"/>
                            <a:gd name="T22" fmla="+- 0 435 384"/>
                            <a:gd name="T23" fmla="*/ 435 h 61"/>
                            <a:gd name="T24" fmla="+- 0 4238 4232"/>
                            <a:gd name="T25" fmla="*/ T24 w 61"/>
                            <a:gd name="T26" fmla="+- 0 432 384"/>
                            <a:gd name="T27" fmla="*/ 432 h 61"/>
                            <a:gd name="T28" fmla="+- 0 4236 4232"/>
                            <a:gd name="T29" fmla="*/ T28 w 61"/>
                            <a:gd name="T30" fmla="+- 0 429 384"/>
                            <a:gd name="T31" fmla="*/ 429 h 61"/>
                            <a:gd name="T32" fmla="+- 0 4234 4232"/>
                            <a:gd name="T33" fmla="*/ T32 w 61"/>
                            <a:gd name="T34" fmla="+- 0 425 384"/>
                            <a:gd name="T35" fmla="*/ 425 h 61"/>
                            <a:gd name="T36" fmla="+- 0 4233 4232"/>
                            <a:gd name="T37" fmla="*/ T36 w 61"/>
                            <a:gd name="T38" fmla="+- 0 422 384"/>
                            <a:gd name="T39" fmla="*/ 422 h 61"/>
                            <a:gd name="T40" fmla="+- 0 4232 4232"/>
                            <a:gd name="T41" fmla="*/ T40 w 61"/>
                            <a:gd name="T42" fmla="+- 0 418 384"/>
                            <a:gd name="T43" fmla="*/ 418 h 61"/>
                            <a:gd name="T44" fmla="+- 0 4232 4232"/>
                            <a:gd name="T45" fmla="*/ T44 w 61"/>
                            <a:gd name="T46" fmla="+- 0 410 384"/>
                            <a:gd name="T47" fmla="*/ 410 h 61"/>
                            <a:gd name="T48" fmla="+- 0 4258 4232"/>
                            <a:gd name="T49" fmla="*/ T48 w 61"/>
                            <a:gd name="T50" fmla="+- 0 384 384"/>
                            <a:gd name="T51" fmla="*/ 384 h 61"/>
                            <a:gd name="T52" fmla="+- 0 4266 4232"/>
                            <a:gd name="T53" fmla="*/ T52 w 61"/>
                            <a:gd name="T54" fmla="+- 0 384 384"/>
                            <a:gd name="T55" fmla="*/ 384 h 61"/>
                            <a:gd name="T56" fmla="+- 0 4292 4232"/>
                            <a:gd name="T57" fmla="*/ T56 w 61"/>
                            <a:gd name="T58" fmla="+- 0 410 384"/>
                            <a:gd name="T59" fmla="*/ 410 h 61"/>
                            <a:gd name="T60" fmla="+- 0 4292 4232"/>
                            <a:gd name="T61" fmla="*/ T60 w 61"/>
                            <a:gd name="T62" fmla="+- 0 418 384"/>
                            <a:gd name="T63" fmla="*/ 418 h 61"/>
                            <a:gd name="T64" fmla="+- 0 4291 4232"/>
                            <a:gd name="T65" fmla="*/ T64 w 61"/>
                            <a:gd name="T66" fmla="+- 0 422 384"/>
                            <a:gd name="T67" fmla="*/ 422 h 61"/>
                            <a:gd name="T68" fmla="+- 0 4290 4232"/>
                            <a:gd name="T69" fmla="*/ T68 w 61"/>
                            <a:gd name="T70" fmla="+- 0 425 384"/>
                            <a:gd name="T71" fmla="*/ 425 h 61"/>
                            <a:gd name="T72" fmla="+- 0 4288 4232"/>
                            <a:gd name="T73" fmla="*/ T72 w 61"/>
                            <a:gd name="T74" fmla="+- 0 429 384"/>
                            <a:gd name="T75" fmla="*/ 429 h 61"/>
                            <a:gd name="T76" fmla="+- 0 4286 4232"/>
                            <a:gd name="T77" fmla="*/ T76 w 61"/>
                            <a:gd name="T78" fmla="+- 0 432 384"/>
                            <a:gd name="T79" fmla="*/ 432 h 61"/>
                            <a:gd name="T80" fmla="+- 0 4283 4232"/>
                            <a:gd name="T81" fmla="*/ T80 w 61"/>
                            <a:gd name="T82" fmla="+- 0 435 384"/>
                            <a:gd name="T83" fmla="*/ 435 h 61"/>
                            <a:gd name="T84" fmla="+- 0 4280 4232"/>
                            <a:gd name="T85" fmla="*/ T84 w 61"/>
                            <a:gd name="T86" fmla="+- 0 438 384"/>
                            <a:gd name="T87" fmla="*/ 438 h 61"/>
                            <a:gd name="T88" fmla="+- 0 4277 4232"/>
                            <a:gd name="T89" fmla="*/ T88 w 61"/>
                            <a:gd name="T90" fmla="+- 0 440 384"/>
                            <a:gd name="T91" fmla="*/ 440 h 61"/>
                            <a:gd name="T92" fmla="+- 0 4270 4232"/>
                            <a:gd name="T93" fmla="*/ T92 w 61"/>
                            <a:gd name="T94" fmla="+- 0 443 384"/>
                            <a:gd name="T95" fmla="*/ 443 h 61"/>
                            <a:gd name="T96" fmla="+- 0 4266 4232"/>
                            <a:gd name="T97" fmla="*/ T96 w 61"/>
                            <a:gd name="T98" fmla="+- 0 444 384"/>
                            <a:gd name="T9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3DC0A" id="Freeform 150" o:spid="_x0000_s1026" style="position:absolute;margin-left:211.6pt;margin-top:19.2pt;width:3.05pt;height:3.0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" path="m34,60r-8,l22,59,15,56,11,54,9,51,6,48,4,45,2,41,1,38,,34,,26,26,r8,l60,26r,8l59,38r-1,3l56,45r-2,3l51,51r-3,3l45,56r-7,3l34,60xe" fillcolor="black" stroked="f">
                <v:path arrowok="t" o:connecttype="custom" o:connectlocs="21590,281940;16510,281940;13970,281305;9525,279400;6985,278130;5715,276225;3810,274320;2540,272415;1270,269875;635,267970;0,265430;0,260350;16510,243840;21590,243840;38100,260350;38100,265430;37465,267970;36830,269875;35560,272415;34290,274320;32385,276225;30480,278130;28575,279400;24130,281305;21590,28194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6B5D9B0" wp14:editId="196D1F7D">
                <wp:simplePos x="0" y="0"/>
                <wp:positionH relativeFrom="page">
                  <wp:posOffset>2687320</wp:posOffset>
                </wp:positionH>
                <wp:positionV relativeFrom="paragraph">
                  <wp:posOffset>424815</wp:posOffset>
                </wp:positionV>
                <wp:extent cx="38735" cy="38735"/>
                <wp:effectExtent l="0" t="0" r="0" b="0"/>
                <wp:wrapNone/>
                <wp:docPr id="499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29 669"/>
                            <a:gd name="T3" fmla="*/ 729 h 61"/>
                            <a:gd name="T4" fmla="+- 0 4258 4232"/>
                            <a:gd name="T5" fmla="*/ T4 w 61"/>
                            <a:gd name="T6" fmla="+- 0 729 669"/>
                            <a:gd name="T7" fmla="*/ 729 h 61"/>
                            <a:gd name="T8" fmla="+- 0 4254 4232"/>
                            <a:gd name="T9" fmla="*/ T8 w 61"/>
                            <a:gd name="T10" fmla="+- 0 728 669"/>
                            <a:gd name="T11" fmla="*/ 728 h 61"/>
                            <a:gd name="T12" fmla="+- 0 4247 4232"/>
                            <a:gd name="T13" fmla="*/ T12 w 61"/>
                            <a:gd name="T14" fmla="+- 0 725 669"/>
                            <a:gd name="T15" fmla="*/ 725 h 61"/>
                            <a:gd name="T16" fmla="+- 0 4243 4232"/>
                            <a:gd name="T17" fmla="*/ T16 w 61"/>
                            <a:gd name="T18" fmla="+- 0 723 669"/>
                            <a:gd name="T19" fmla="*/ 723 h 61"/>
                            <a:gd name="T20" fmla="+- 0 4241 4232"/>
                            <a:gd name="T21" fmla="*/ T20 w 61"/>
                            <a:gd name="T22" fmla="+- 0 720 669"/>
                            <a:gd name="T23" fmla="*/ 720 h 61"/>
                            <a:gd name="T24" fmla="+- 0 4238 4232"/>
                            <a:gd name="T25" fmla="*/ T24 w 61"/>
                            <a:gd name="T26" fmla="+- 0 717 669"/>
                            <a:gd name="T27" fmla="*/ 717 h 61"/>
                            <a:gd name="T28" fmla="+- 0 4236 4232"/>
                            <a:gd name="T29" fmla="*/ T28 w 61"/>
                            <a:gd name="T30" fmla="+- 0 714 669"/>
                            <a:gd name="T31" fmla="*/ 714 h 61"/>
                            <a:gd name="T32" fmla="+- 0 4234 4232"/>
                            <a:gd name="T33" fmla="*/ T32 w 61"/>
                            <a:gd name="T34" fmla="+- 0 710 669"/>
                            <a:gd name="T35" fmla="*/ 710 h 61"/>
                            <a:gd name="T36" fmla="+- 0 4233 4232"/>
                            <a:gd name="T37" fmla="*/ T36 w 61"/>
                            <a:gd name="T38" fmla="+- 0 707 669"/>
                            <a:gd name="T39" fmla="*/ 707 h 61"/>
                            <a:gd name="T40" fmla="+- 0 4232 4232"/>
                            <a:gd name="T41" fmla="*/ T40 w 61"/>
                            <a:gd name="T42" fmla="+- 0 703 669"/>
                            <a:gd name="T43" fmla="*/ 703 h 61"/>
                            <a:gd name="T44" fmla="+- 0 4232 4232"/>
                            <a:gd name="T45" fmla="*/ T44 w 61"/>
                            <a:gd name="T46" fmla="+- 0 695 669"/>
                            <a:gd name="T47" fmla="*/ 695 h 61"/>
                            <a:gd name="T48" fmla="+- 0 4258 4232"/>
                            <a:gd name="T49" fmla="*/ T48 w 61"/>
                            <a:gd name="T50" fmla="+- 0 669 669"/>
                            <a:gd name="T51" fmla="*/ 669 h 61"/>
                            <a:gd name="T52" fmla="+- 0 4266 4232"/>
                            <a:gd name="T53" fmla="*/ T52 w 61"/>
                            <a:gd name="T54" fmla="+- 0 669 669"/>
                            <a:gd name="T55" fmla="*/ 669 h 61"/>
                            <a:gd name="T56" fmla="+- 0 4292 4232"/>
                            <a:gd name="T57" fmla="*/ T56 w 61"/>
                            <a:gd name="T58" fmla="+- 0 695 669"/>
                            <a:gd name="T59" fmla="*/ 695 h 61"/>
                            <a:gd name="T60" fmla="+- 0 4292 4232"/>
                            <a:gd name="T61" fmla="*/ T60 w 61"/>
                            <a:gd name="T62" fmla="+- 0 703 669"/>
                            <a:gd name="T63" fmla="*/ 703 h 61"/>
                            <a:gd name="T64" fmla="+- 0 4291 4232"/>
                            <a:gd name="T65" fmla="*/ T64 w 61"/>
                            <a:gd name="T66" fmla="+- 0 707 669"/>
                            <a:gd name="T67" fmla="*/ 707 h 61"/>
                            <a:gd name="T68" fmla="+- 0 4290 4232"/>
                            <a:gd name="T69" fmla="*/ T68 w 61"/>
                            <a:gd name="T70" fmla="+- 0 710 669"/>
                            <a:gd name="T71" fmla="*/ 710 h 61"/>
                            <a:gd name="T72" fmla="+- 0 4288 4232"/>
                            <a:gd name="T73" fmla="*/ T72 w 61"/>
                            <a:gd name="T74" fmla="+- 0 714 669"/>
                            <a:gd name="T75" fmla="*/ 714 h 61"/>
                            <a:gd name="T76" fmla="+- 0 4286 4232"/>
                            <a:gd name="T77" fmla="*/ T76 w 61"/>
                            <a:gd name="T78" fmla="+- 0 717 669"/>
                            <a:gd name="T79" fmla="*/ 717 h 61"/>
                            <a:gd name="T80" fmla="+- 0 4283 4232"/>
                            <a:gd name="T81" fmla="*/ T80 w 61"/>
                            <a:gd name="T82" fmla="+- 0 720 669"/>
                            <a:gd name="T83" fmla="*/ 720 h 61"/>
                            <a:gd name="T84" fmla="+- 0 4280 4232"/>
                            <a:gd name="T85" fmla="*/ T84 w 61"/>
                            <a:gd name="T86" fmla="+- 0 723 669"/>
                            <a:gd name="T87" fmla="*/ 723 h 61"/>
                            <a:gd name="T88" fmla="+- 0 4277 4232"/>
                            <a:gd name="T89" fmla="*/ T88 w 61"/>
                            <a:gd name="T90" fmla="+- 0 725 669"/>
                            <a:gd name="T91" fmla="*/ 725 h 61"/>
                            <a:gd name="T92" fmla="+- 0 4270 4232"/>
                            <a:gd name="T93" fmla="*/ T92 w 61"/>
                            <a:gd name="T94" fmla="+- 0 728 669"/>
                            <a:gd name="T95" fmla="*/ 728 h 61"/>
                            <a:gd name="T96" fmla="+- 0 4266 4232"/>
                            <a:gd name="T97" fmla="*/ T96 w 61"/>
                            <a:gd name="T98" fmla="+- 0 729 669"/>
                            <a:gd name="T99" fmla="*/ 72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C21D" id="Freeform 149" o:spid="_x0000_s1026" style="position:absolute;margin-left:211.6pt;margin-top:33.45pt;width:3.05pt;height:3.0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" path="m34,60r-8,l22,59,15,56,11,54,9,51,6,48,4,45,2,41,1,38,,34,,26,26,r8,l60,26r,8l59,38r-1,3l56,45r-2,3l51,51r-3,3l45,56r-7,3l34,60xe" fillcolor="black" stroked="f">
                <v:path arrowok="t" o:connecttype="custom" o:connectlocs="21590,462915;16510,462915;13970,462280;9525,460375;6985,459105;5715,457200;3810,455295;2540,453390;1270,450850;635,448945;0,446405;0,441325;16510,424815;21590,424815;38100,441325;38100,446405;37465,448945;36830,450850;35560,453390;34290,455295;32385,457200;30480,459105;28575,460375;24130,462280;21590,462915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Entwicklung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Geschäftsprozessen</w:t>
      </w:r>
      <w:r w:rsidR="00C66A8C">
        <w:rPr>
          <w:spacing w:val="-25"/>
          <w:w w:val="90"/>
        </w:rPr>
        <w:t xml:space="preserve"> </w:t>
      </w:r>
      <w:r w:rsidR="00C66A8C">
        <w:rPr>
          <w:spacing w:val="-4"/>
          <w:w w:val="90"/>
        </w:rPr>
        <w:t>zur</w:t>
      </w:r>
      <w:r w:rsidR="00C66A8C">
        <w:rPr>
          <w:spacing w:val="-17"/>
          <w:w w:val="90"/>
        </w:rPr>
        <w:t xml:space="preserve"> </w:t>
      </w:r>
      <w:r w:rsidR="00C66A8C">
        <w:rPr>
          <w:spacing w:val="-3"/>
          <w:w w:val="90"/>
        </w:rPr>
        <w:t>Akquisition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6"/>
          <w:w w:val="90"/>
        </w:rPr>
        <w:t xml:space="preserve"> </w:t>
      </w:r>
      <w:r w:rsidR="00C66A8C">
        <w:rPr>
          <w:spacing w:val="-4"/>
          <w:w w:val="90"/>
        </w:rPr>
        <w:t xml:space="preserve">Anforderungen </w:t>
      </w:r>
      <w:r w:rsidR="00C66A8C">
        <w:rPr>
          <w:spacing w:val="-5"/>
          <w:w w:val="95"/>
        </w:rPr>
        <w:t xml:space="preserve">Implementierung </w:t>
      </w:r>
      <w:r w:rsidR="00C66A8C">
        <w:rPr>
          <w:spacing w:val="-6"/>
          <w:w w:val="95"/>
        </w:rPr>
        <w:t xml:space="preserve">geeigneter </w:t>
      </w:r>
      <w:r w:rsidR="00C66A8C">
        <w:rPr>
          <w:spacing w:val="-4"/>
          <w:w w:val="95"/>
        </w:rPr>
        <w:t xml:space="preserve">Vorgehensmodelle </w:t>
      </w:r>
      <w:r w:rsidR="00C66A8C">
        <w:rPr>
          <w:w w:val="95"/>
        </w:rPr>
        <w:t xml:space="preserve">im </w:t>
      </w:r>
      <w:r w:rsidR="00C66A8C">
        <w:rPr>
          <w:spacing w:val="-5"/>
          <w:w w:val="95"/>
        </w:rPr>
        <w:t xml:space="preserve">Unternehmen </w:t>
      </w:r>
      <w:r w:rsidR="00C66A8C">
        <w:rPr>
          <w:spacing w:val="-3"/>
          <w:w w:val="90"/>
        </w:rPr>
        <w:t xml:space="preserve">Integration </w:t>
      </w:r>
      <w:r w:rsidR="00C66A8C">
        <w:rPr>
          <w:w w:val="90"/>
        </w:rPr>
        <w:t xml:space="preserve">von </w:t>
      </w:r>
      <w:r w:rsidR="00C66A8C">
        <w:rPr>
          <w:spacing w:val="-5"/>
          <w:w w:val="90"/>
        </w:rPr>
        <w:t xml:space="preserve">unternehmensweiten </w:t>
      </w:r>
      <w:r w:rsidR="00C66A8C">
        <w:rPr>
          <w:spacing w:val="-4"/>
          <w:w w:val="90"/>
        </w:rPr>
        <w:t xml:space="preserve">Requirments </w:t>
      </w:r>
      <w:r w:rsidR="00C66A8C">
        <w:rPr>
          <w:spacing w:val="-6"/>
          <w:w w:val="90"/>
        </w:rPr>
        <w:t xml:space="preserve">Engineering </w:t>
      </w:r>
      <w:r w:rsidR="00C66A8C">
        <w:rPr>
          <w:spacing w:val="-4"/>
          <w:w w:val="90"/>
        </w:rPr>
        <w:t xml:space="preserve">Tools </w:t>
      </w:r>
      <w:r w:rsidR="00C66A8C">
        <w:rPr>
          <w:w w:val="90"/>
        </w:rPr>
        <w:t xml:space="preserve">&amp; </w:t>
      </w:r>
      <w:r w:rsidR="00C66A8C">
        <w:rPr>
          <w:spacing w:val="-7"/>
        </w:rPr>
        <w:t>Techniken</w:t>
      </w:r>
    </w:p>
    <w:p w14:paraId="7F99352C" w14:textId="77777777" w:rsidR="00CE237B" w:rsidRDefault="003B3734">
      <w:pPr>
        <w:pStyle w:val="Textkrper"/>
        <w:spacing w:before="4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A5DBD21" wp14:editId="492D4FBD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500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9 100"/>
                            <a:gd name="T11" fmla="*/ 159 h 61"/>
                            <a:gd name="T12" fmla="+- 0 4234 4232"/>
                            <a:gd name="T13" fmla="*/ T12 w 61"/>
                            <a:gd name="T14" fmla="+- 0 141 100"/>
                            <a:gd name="T15" fmla="*/ 141 h 61"/>
                            <a:gd name="T16" fmla="+- 0 4233 4232"/>
                            <a:gd name="T17" fmla="*/ T16 w 61"/>
                            <a:gd name="T18" fmla="+- 0 137 100"/>
                            <a:gd name="T19" fmla="*/ 137 h 61"/>
                            <a:gd name="T20" fmla="+- 0 4232 4232"/>
                            <a:gd name="T21" fmla="*/ T20 w 61"/>
                            <a:gd name="T22" fmla="+- 0 134 100"/>
                            <a:gd name="T23" fmla="*/ 134 h 61"/>
                            <a:gd name="T24" fmla="+- 0 4232 4232"/>
                            <a:gd name="T25" fmla="*/ T24 w 61"/>
                            <a:gd name="T26" fmla="+- 0 126 100"/>
                            <a:gd name="T27" fmla="*/ 126 h 61"/>
                            <a:gd name="T28" fmla="+- 0 4258 4232"/>
                            <a:gd name="T29" fmla="*/ T28 w 61"/>
                            <a:gd name="T30" fmla="+- 0 100 100"/>
                            <a:gd name="T31" fmla="*/ 100 h 61"/>
                            <a:gd name="T32" fmla="+- 0 4266 4232"/>
                            <a:gd name="T33" fmla="*/ T32 w 61"/>
                            <a:gd name="T34" fmla="+- 0 100 100"/>
                            <a:gd name="T35" fmla="*/ 100 h 61"/>
                            <a:gd name="T36" fmla="+- 0 4292 4232"/>
                            <a:gd name="T37" fmla="*/ T36 w 61"/>
                            <a:gd name="T38" fmla="+- 0 126 100"/>
                            <a:gd name="T39" fmla="*/ 126 h 61"/>
                            <a:gd name="T40" fmla="+- 0 4292 4232"/>
                            <a:gd name="T41" fmla="*/ T40 w 61"/>
                            <a:gd name="T42" fmla="+- 0 134 100"/>
                            <a:gd name="T43" fmla="*/ 134 h 61"/>
                            <a:gd name="T44" fmla="+- 0 4291 4232"/>
                            <a:gd name="T45" fmla="*/ T44 w 61"/>
                            <a:gd name="T46" fmla="+- 0 137 100"/>
                            <a:gd name="T47" fmla="*/ 137 h 61"/>
                            <a:gd name="T48" fmla="+- 0 4290 4232"/>
                            <a:gd name="T49" fmla="*/ T48 w 61"/>
                            <a:gd name="T50" fmla="+- 0 141 100"/>
                            <a:gd name="T51" fmla="*/ 141 h 61"/>
                            <a:gd name="T52" fmla="+- 0 4288 4232"/>
                            <a:gd name="T53" fmla="*/ T52 w 61"/>
                            <a:gd name="T54" fmla="+- 0 145 100"/>
                            <a:gd name="T55" fmla="*/ 145 h 61"/>
                            <a:gd name="T56" fmla="+- 0 4270 4232"/>
                            <a:gd name="T57" fmla="*/ T56 w 61"/>
                            <a:gd name="T58" fmla="+- 0 159 100"/>
                            <a:gd name="T59" fmla="*/ 159 h 61"/>
                            <a:gd name="T60" fmla="+- 0 4266 4232"/>
                            <a:gd name="T61" fmla="*/ T60 w 61"/>
                            <a:gd name="T62" fmla="+- 0 160 100"/>
                            <a:gd name="T63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AA93" id="Freeform 148" o:spid="_x0000_s1026" style="position:absolute;margin-left:211.6pt;margin-top:5pt;width:3.05pt;height:3.0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" path="m34,60r-8,l22,59,2,41,1,37,,34,,26,26,r8,l60,26r,8l59,37r-1,4l56,45,38,59r-4,1xe" fillcolor="black" stroked="f">
                <v:path arrowok="t" o:connecttype="custom" o:connectlocs="21590,101600;16510,101600;13970,100965;1270,89535;635,86995;0,85090;0,80010;16510,63500;21590,63500;38100,80010;38100,85090;37465,86995;36830,89535;35560,92075;24130,100965;21590,101600" o:connectangles="0,0,0,0,0,0,0,0,0,0,0,0,0,0,0,0"/>
                <w10:wrap anchorx="page"/>
              </v:shape>
            </w:pict>
          </mc:Fallback>
        </mc:AlternateContent>
      </w:r>
      <w:r w:rsidR="00C66A8C">
        <w:t>Eﬃziente Zielerreichung durch Best Practice Lösungen</w:t>
      </w:r>
    </w:p>
    <w:p w14:paraId="3399E553" w14:textId="77777777" w:rsidR="00CE237B" w:rsidRDefault="003B3734">
      <w:pPr>
        <w:pStyle w:val="Textkrper"/>
        <w:spacing w:before="52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A58DAB4" wp14:editId="6DCB0B72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501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7 148"/>
                            <a:gd name="T11" fmla="*/ 207 h 61"/>
                            <a:gd name="T12" fmla="+- 0 4247 4232"/>
                            <a:gd name="T13" fmla="*/ T12 w 61"/>
                            <a:gd name="T14" fmla="+- 0 204 148"/>
                            <a:gd name="T15" fmla="*/ 204 h 61"/>
                            <a:gd name="T16" fmla="+- 0 4243 4232"/>
                            <a:gd name="T17" fmla="*/ T16 w 61"/>
                            <a:gd name="T18" fmla="+- 0 202 148"/>
                            <a:gd name="T19" fmla="*/ 202 h 61"/>
                            <a:gd name="T20" fmla="+- 0 4241 4232"/>
                            <a:gd name="T21" fmla="*/ T20 w 61"/>
                            <a:gd name="T22" fmla="+- 0 199 148"/>
                            <a:gd name="T23" fmla="*/ 199 h 61"/>
                            <a:gd name="T24" fmla="+- 0 4238 4232"/>
                            <a:gd name="T25" fmla="*/ T24 w 61"/>
                            <a:gd name="T26" fmla="+- 0 196 148"/>
                            <a:gd name="T27" fmla="*/ 196 h 61"/>
                            <a:gd name="T28" fmla="+- 0 4236 4232"/>
                            <a:gd name="T29" fmla="*/ T28 w 61"/>
                            <a:gd name="T30" fmla="+- 0 193 148"/>
                            <a:gd name="T31" fmla="*/ 193 h 61"/>
                            <a:gd name="T32" fmla="+- 0 4234 4232"/>
                            <a:gd name="T33" fmla="*/ T32 w 61"/>
                            <a:gd name="T34" fmla="+- 0 189 148"/>
                            <a:gd name="T35" fmla="*/ 189 h 61"/>
                            <a:gd name="T36" fmla="+- 0 4233 4232"/>
                            <a:gd name="T37" fmla="*/ T36 w 61"/>
                            <a:gd name="T38" fmla="+- 0 185 148"/>
                            <a:gd name="T39" fmla="*/ 185 h 61"/>
                            <a:gd name="T40" fmla="+- 0 4232 4232"/>
                            <a:gd name="T41" fmla="*/ T40 w 61"/>
                            <a:gd name="T42" fmla="+- 0 182 148"/>
                            <a:gd name="T43" fmla="*/ 182 h 61"/>
                            <a:gd name="T44" fmla="+- 0 4232 4232"/>
                            <a:gd name="T45" fmla="*/ T44 w 61"/>
                            <a:gd name="T46" fmla="+- 0 174 148"/>
                            <a:gd name="T47" fmla="*/ 174 h 61"/>
                            <a:gd name="T48" fmla="+- 0 4258 4232"/>
                            <a:gd name="T49" fmla="*/ T48 w 61"/>
                            <a:gd name="T50" fmla="+- 0 148 148"/>
                            <a:gd name="T51" fmla="*/ 148 h 61"/>
                            <a:gd name="T52" fmla="+- 0 4266 4232"/>
                            <a:gd name="T53" fmla="*/ T52 w 61"/>
                            <a:gd name="T54" fmla="+- 0 148 148"/>
                            <a:gd name="T55" fmla="*/ 148 h 61"/>
                            <a:gd name="T56" fmla="+- 0 4292 4232"/>
                            <a:gd name="T57" fmla="*/ T56 w 61"/>
                            <a:gd name="T58" fmla="+- 0 174 148"/>
                            <a:gd name="T59" fmla="*/ 174 h 61"/>
                            <a:gd name="T60" fmla="+- 0 4292 4232"/>
                            <a:gd name="T61" fmla="*/ T60 w 61"/>
                            <a:gd name="T62" fmla="+- 0 182 148"/>
                            <a:gd name="T63" fmla="*/ 182 h 61"/>
                            <a:gd name="T64" fmla="+- 0 4291 4232"/>
                            <a:gd name="T65" fmla="*/ T64 w 61"/>
                            <a:gd name="T66" fmla="+- 0 185 148"/>
                            <a:gd name="T67" fmla="*/ 185 h 61"/>
                            <a:gd name="T68" fmla="+- 0 4290 4232"/>
                            <a:gd name="T69" fmla="*/ T68 w 61"/>
                            <a:gd name="T70" fmla="+- 0 189 148"/>
                            <a:gd name="T71" fmla="*/ 189 h 61"/>
                            <a:gd name="T72" fmla="+- 0 4288 4232"/>
                            <a:gd name="T73" fmla="*/ T72 w 61"/>
                            <a:gd name="T74" fmla="+- 0 193 148"/>
                            <a:gd name="T75" fmla="*/ 193 h 61"/>
                            <a:gd name="T76" fmla="+- 0 4286 4232"/>
                            <a:gd name="T77" fmla="*/ T76 w 61"/>
                            <a:gd name="T78" fmla="+- 0 196 148"/>
                            <a:gd name="T79" fmla="*/ 196 h 61"/>
                            <a:gd name="T80" fmla="+- 0 4283 4232"/>
                            <a:gd name="T81" fmla="*/ T80 w 61"/>
                            <a:gd name="T82" fmla="+- 0 199 148"/>
                            <a:gd name="T83" fmla="*/ 199 h 61"/>
                            <a:gd name="T84" fmla="+- 0 4280 4232"/>
                            <a:gd name="T85" fmla="*/ T84 w 61"/>
                            <a:gd name="T86" fmla="+- 0 202 148"/>
                            <a:gd name="T87" fmla="*/ 202 h 61"/>
                            <a:gd name="T88" fmla="+- 0 4277 4232"/>
                            <a:gd name="T89" fmla="*/ T88 w 61"/>
                            <a:gd name="T90" fmla="+- 0 204 148"/>
                            <a:gd name="T91" fmla="*/ 204 h 61"/>
                            <a:gd name="T92" fmla="+- 0 4270 4232"/>
                            <a:gd name="T93" fmla="*/ T92 w 61"/>
                            <a:gd name="T94" fmla="+- 0 207 148"/>
                            <a:gd name="T95" fmla="*/ 207 h 61"/>
                            <a:gd name="T96" fmla="+- 0 4266 4232"/>
                            <a:gd name="T97" fmla="*/ T96 w 61"/>
                            <a:gd name="T98" fmla="+- 0 208 148"/>
                            <a:gd name="T9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C54A" id="Freeform 147" o:spid="_x0000_s1026" style="position:absolute;margin-left:211.6pt;margin-top:7.4pt;width:3.05pt;height:3.0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" path="m34,60r-8,l22,59,15,56,11,54,9,51,6,48,4,45,2,41,1,37,,34,,26,26,r8,l60,26r,8l59,37r-1,4l56,45r-2,3l51,51r-3,3l45,56r-7,3l34,60xe" fillcolor="black" stroked="f">
                <v:path arrowok="t" o:connecttype="custom" o:connectlocs="21590,132080;16510,132080;13970,131445;9525,129540;6985,128270;5715,126365;3810,124460;2540,122555;1270,120015;635,117475;0,115570;0,110490;16510,93980;21590,93980;38100,110490;38100,115570;37465,117475;36830,120015;35560,122555;34290,124460;32385,126365;30480,128270;28575,129540;24130,131445;21590,132080" o:connectangles="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Koordination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7"/>
          <w:w w:val="90"/>
        </w:rPr>
        <w:t xml:space="preserve"> </w:t>
      </w:r>
      <w:r w:rsidR="00C66A8C">
        <w:rPr>
          <w:spacing w:val="-4"/>
          <w:w w:val="90"/>
        </w:rPr>
        <w:t>Aktivitäten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8"/>
          <w:w w:val="90"/>
        </w:rPr>
        <w:t xml:space="preserve"> </w:t>
      </w:r>
      <w:r w:rsidR="00C66A8C">
        <w:rPr>
          <w:spacing w:val="-4"/>
          <w:w w:val="90"/>
        </w:rPr>
        <w:t>fachlich-technischen</w:t>
      </w:r>
      <w:r w:rsidR="00C66A8C">
        <w:rPr>
          <w:spacing w:val="-25"/>
          <w:w w:val="90"/>
        </w:rPr>
        <w:t xml:space="preserve"> </w:t>
      </w:r>
      <w:r w:rsidR="00C66A8C">
        <w:rPr>
          <w:spacing w:val="-5"/>
          <w:w w:val="90"/>
        </w:rPr>
        <w:t xml:space="preserve">Abstimmungen </w:t>
      </w:r>
      <w:r w:rsidR="00C66A8C">
        <w:t>den</w:t>
      </w:r>
      <w:r w:rsidR="00C66A8C">
        <w:rPr>
          <w:spacing w:val="-30"/>
        </w:rPr>
        <w:t xml:space="preserve"> </w:t>
      </w:r>
      <w:r w:rsidR="00C66A8C">
        <w:rPr>
          <w:spacing w:val="-3"/>
        </w:rPr>
        <w:t>Übergabepunkten</w:t>
      </w:r>
    </w:p>
    <w:p w14:paraId="31FF833C" w14:textId="77777777" w:rsidR="00CE237B" w:rsidRDefault="003B3734">
      <w:pPr>
        <w:pStyle w:val="Textkrper"/>
        <w:spacing w:before="2" w:line="292" w:lineRule="auto"/>
        <w:ind w:left="3156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830F60" wp14:editId="3BF18C33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502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58 4232"/>
                            <a:gd name="T49" fmla="*/ T48 w 61"/>
                            <a:gd name="T50" fmla="+- 0 98 98"/>
                            <a:gd name="T51" fmla="*/ 98 h 61"/>
                            <a:gd name="T52" fmla="+- 0 4266 4232"/>
                            <a:gd name="T53" fmla="*/ T52 w 61"/>
                            <a:gd name="T54" fmla="+- 0 98 98"/>
                            <a:gd name="T55" fmla="*/ 98 h 61"/>
                            <a:gd name="T56" fmla="+- 0 4292 4232"/>
                            <a:gd name="T57" fmla="*/ T56 w 61"/>
                            <a:gd name="T58" fmla="+- 0 124 98"/>
                            <a:gd name="T59" fmla="*/ 124 h 61"/>
                            <a:gd name="T60" fmla="+- 0 4292 4232"/>
                            <a:gd name="T61" fmla="*/ T60 w 61"/>
                            <a:gd name="T62" fmla="+- 0 132 98"/>
                            <a:gd name="T63" fmla="*/ 132 h 61"/>
                            <a:gd name="T64" fmla="+- 0 4283 4232"/>
                            <a:gd name="T65" fmla="*/ T64 w 61"/>
                            <a:gd name="T66" fmla="+- 0 149 98"/>
                            <a:gd name="T67" fmla="*/ 149 h 61"/>
                            <a:gd name="T68" fmla="+- 0 4280 4232"/>
                            <a:gd name="T69" fmla="*/ T68 w 61"/>
                            <a:gd name="T70" fmla="+- 0 152 98"/>
                            <a:gd name="T71" fmla="*/ 152 h 61"/>
                            <a:gd name="T72" fmla="+- 0 4277 4232"/>
                            <a:gd name="T73" fmla="*/ T72 w 61"/>
                            <a:gd name="T74" fmla="+- 0 154 98"/>
                            <a:gd name="T75" fmla="*/ 154 h 61"/>
                            <a:gd name="T76" fmla="+- 0 4270 4232"/>
                            <a:gd name="T77" fmla="*/ T76 w 61"/>
                            <a:gd name="T78" fmla="+- 0 157 98"/>
                            <a:gd name="T79" fmla="*/ 157 h 61"/>
                            <a:gd name="T80" fmla="+- 0 4266 4232"/>
                            <a:gd name="T81" fmla="*/ T80 w 61"/>
                            <a:gd name="T82" fmla="+- 0 158 98"/>
                            <a:gd name="T83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51E85" id="Freeform 146" o:spid="_x0000_s1026" style="position:absolute;margin-left:211.6pt;margin-top:4.9pt;width:3.05pt;height:3.0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" path="m34,60r-8,l22,59,15,56,11,54,9,51,6,48,4,45,2,41,1,37,,34,,26,26,r8,l60,26r,8l51,51r-3,3l45,56r-7,3l34,60xe" fillcolor="black" stroked="f">
                <v:path arrowok="t" o:connecttype="custom" o:connectlocs="21590,100330;16510,100330;13970,99695;9525,97790;6985,96520;5715,94615;3810,92710;2540,90805;1270,88265;635,85725;0,83820;0,78740;16510,62230;21590,62230;38100,78740;38100,83820;32385,94615;30480,96520;28575,97790;24130,99695;21590,100330" o:connectangles="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 xml:space="preserve">Einrichtung </w:t>
      </w:r>
      <w:r w:rsidR="00C66A8C">
        <w:rPr>
          <w:w w:val="90"/>
        </w:rPr>
        <w:t xml:space="preserve">des </w:t>
      </w:r>
      <w:r w:rsidR="00C66A8C">
        <w:rPr>
          <w:spacing w:val="-5"/>
          <w:w w:val="90"/>
        </w:rPr>
        <w:t xml:space="preserve">Change </w:t>
      </w:r>
      <w:r w:rsidR="00C66A8C">
        <w:rPr>
          <w:w w:val="90"/>
        </w:rPr>
        <w:t xml:space="preserve">Control </w:t>
      </w:r>
      <w:r w:rsidR="00C66A8C">
        <w:rPr>
          <w:spacing w:val="-5"/>
          <w:w w:val="90"/>
        </w:rPr>
        <w:t xml:space="preserve">Managements </w:t>
      </w:r>
      <w:r w:rsidR="00C66A8C">
        <w:rPr>
          <w:spacing w:val="-4"/>
          <w:w w:val="90"/>
        </w:rPr>
        <w:t xml:space="preserve">zur eﬃzienten </w:t>
      </w:r>
      <w:r w:rsidR="00C66A8C">
        <w:rPr>
          <w:spacing w:val="-5"/>
          <w:w w:val="90"/>
        </w:rPr>
        <w:t xml:space="preserve">Steuerung </w:t>
      </w:r>
      <w:r w:rsidR="00C66A8C">
        <w:rPr>
          <w:spacing w:val="-6"/>
        </w:rPr>
        <w:t xml:space="preserve">neuer </w:t>
      </w:r>
      <w:r w:rsidR="00C66A8C">
        <w:rPr>
          <w:spacing w:val="-4"/>
        </w:rPr>
        <w:t>Anforderungen</w:t>
      </w:r>
    </w:p>
    <w:p w14:paraId="325A65B8" w14:textId="77777777" w:rsidR="00CE237B" w:rsidRDefault="003B3734">
      <w:pPr>
        <w:pStyle w:val="Textkrper"/>
        <w:spacing w:before="3" w:line="292" w:lineRule="auto"/>
        <w:ind w:left="3156" w:right="1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C9C4E74" wp14:editId="537A8E62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503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8 99"/>
                            <a:gd name="T11" fmla="*/ 158 h 61"/>
                            <a:gd name="T12" fmla="+- 0 4247 4232"/>
                            <a:gd name="T13" fmla="*/ T12 w 61"/>
                            <a:gd name="T14" fmla="+- 0 155 99"/>
                            <a:gd name="T15" fmla="*/ 155 h 61"/>
                            <a:gd name="T16" fmla="+- 0 4243 4232"/>
                            <a:gd name="T17" fmla="*/ T16 w 61"/>
                            <a:gd name="T18" fmla="+- 0 153 99"/>
                            <a:gd name="T19" fmla="*/ 153 h 61"/>
                            <a:gd name="T20" fmla="+- 0 4241 4232"/>
                            <a:gd name="T21" fmla="*/ T20 w 61"/>
                            <a:gd name="T22" fmla="+- 0 150 99"/>
                            <a:gd name="T23" fmla="*/ 150 h 61"/>
                            <a:gd name="T24" fmla="+- 0 4238 4232"/>
                            <a:gd name="T25" fmla="*/ T24 w 61"/>
                            <a:gd name="T26" fmla="+- 0 147 99"/>
                            <a:gd name="T27" fmla="*/ 147 h 61"/>
                            <a:gd name="T28" fmla="+- 0 4236 4232"/>
                            <a:gd name="T29" fmla="*/ T28 w 61"/>
                            <a:gd name="T30" fmla="+- 0 144 99"/>
                            <a:gd name="T31" fmla="*/ 144 h 61"/>
                            <a:gd name="T32" fmla="+- 0 4234 4232"/>
                            <a:gd name="T33" fmla="*/ T32 w 61"/>
                            <a:gd name="T34" fmla="+- 0 140 99"/>
                            <a:gd name="T35" fmla="*/ 140 h 61"/>
                            <a:gd name="T36" fmla="+- 0 4233 4232"/>
                            <a:gd name="T37" fmla="*/ T36 w 61"/>
                            <a:gd name="T38" fmla="+- 0 136 99"/>
                            <a:gd name="T39" fmla="*/ 136 h 61"/>
                            <a:gd name="T40" fmla="+- 0 4232 4232"/>
                            <a:gd name="T41" fmla="*/ T40 w 61"/>
                            <a:gd name="T42" fmla="+- 0 133 99"/>
                            <a:gd name="T43" fmla="*/ 133 h 61"/>
                            <a:gd name="T44" fmla="+- 0 4232 4232"/>
                            <a:gd name="T45" fmla="*/ T44 w 61"/>
                            <a:gd name="T46" fmla="+- 0 125 99"/>
                            <a:gd name="T47" fmla="*/ 125 h 61"/>
                            <a:gd name="T48" fmla="+- 0 4241 4232"/>
                            <a:gd name="T49" fmla="*/ T48 w 61"/>
                            <a:gd name="T50" fmla="+- 0 107 99"/>
                            <a:gd name="T51" fmla="*/ 107 h 61"/>
                            <a:gd name="T52" fmla="+- 0 4243 4232"/>
                            <a:gd name="T53" fmla="*/ T52 w 61"/>
                            <a:gd name="T54" fmla="+- 0 105 99"/>
                            <a:gd name="T55" fmla="*/ 105 h 61"/>
                            <a:gd name="T56" fmla="+- 0 4247 4232"/>
                            <a:gd name="T57" fmla="*/ T56 w 61"/>
                            <a:gd name="T58" fmla="+- 0 102 99"/>
                            <a:gd name="T59" fmla="*/ 102 h 61"/>
                            <a:gd name="T60" fmla="+- 0 4254 4232"/>
                            <a:gd name="T61" fmla="*/ T60 w 61"/>
                            <a:gd name="T62" fmla="+- 0 99 99"/>
                            <a:gd name="T63" fmla="*/ 99 h 61"/>
                            <a:gd name="T64" fmla="+- 0 4258 4232"/>
                            <a:gd name="T65" fmla="*/ T64 w 61"/>
                            <a:gd name="T66" fmla="+- 0 99 99"/>
                            <a:gd name="T67" fmla="*/ 99 h 61"/>
                            <a:gd name="T68" fmla="+- 0 4266 4232"/>
                            <a:gd name="T69" fmla="*/ T68 w 61"/>
                            <a:gd name="T70" fmla="+- 0 99 99"/>
                            <a:gd name="T71" fmla="*/ 99 h 61"/>
                            <a:gd name="T72" fmla="+- 0 4270 4232"/>
                            <a:gd name="T73" fmla="*/ T72 w 61"/>
                            <a:gd name="T74" fmla="+- 0 99 99"/>
                            <a:gd name="T75" fmla="*/ 99 h 61"/>
                            <a:gd name="T76" fmla="+- 0 4277 4232"/>
                            <a:gd name="T77" fmla="*/ T76 w 61"/>
                            <a:gd name="T78" fmla="+- 0 102 99"/>
                            <a:gd name="T79" fmla="*/ 102 h 61"/>
                            <a:gd name="T80" fmla="+- 0 4280 4232"/>
                            <a:gd name="T81" fmla="*/ T80 w 61"/>
                            <a:gd name="T82" fmla="+- 0 105 99"/>
                            <a:gd name="T83" fmla="*/ 105 h 61"/>
                            <a:gd name="T84" fmla="+- 0 4283 4232"/>
                            <a:gd name="T85" fmla="*/ T84 w 61"/>
                            <a:gd name="T86" fmla="+- 0 107 99"/>
                            <a:gd name="T87" fmla="*/ 107 h 61"/>
                            <a:gd name="T88" fmla="+- 0 4286 4232"/>
                            <a:gd name="T89" fmla="*/ T88 w 61"/>
                            <a:gd name="T90" fmla="+- 0 110 99"/>
                            <a:gd name="T91" fmla="*/ 110 h 61"/>
                            <a:gd name="T92" fmla="+- 0 4288 4232"/>
                            <a:gd name="T93" fmla="*/ T92 w 61"/>
                            <a:gd name="T94" fmla="+- 0 113 99"/>
                            <a:gd name="T95" fmla="*/ 113 h 61"/>
                            <a:gd name="T96" fmla="+- 0 4290 4232"/>
                            <a:gd name="T97" fmla="*/ T96 w 61"/>
                            <a:gd name="T98" fmla="+- 0 117 99"/>
                            <a:gd name="T99" fmla="*/ 117 h 61"/>
                            <a:gd name="T100" fmla="+- 0 4291 4232"/>
                            <a:gd name="T101" fmla="*/ T100 w 61"/>
                            <a:gd name="T102" fmla="+- 0 121 99"/>
                            <a:gd name="T103" fmla="*/ 121 h 61"/>
                            <a:gd name="T104" fmla="+- 0 4292 4232"/>
                            <a:gd name="T105" fmla="*/ T104 w 61"/>
                            <a:gd name="T106" fmla="+- 0 125 99"/>
                            <a:gd name="T107" fmla="*/ 125 h 61"/>
                            <a:gd name="T108" fmla="+- 0 4292 4232"/>
                            <a:gd name="T109" fmla="*/ T108 w 61"/>
                            <a:gd name="T110" fmla="+- 0 133 99"/>
                            <a:gd name="T111" fmla="*/ 133 h 61"/>
                            <a:gd name="T112" fmla="+- 0 4291 4232"/>
                            <a:gd name="T113" fmla="*/ T112 w 61"/>
                            <a:gd name="T114" fmla="+- 0 136 99"/>
                            <a:gd name="T115" fmla="*/ 136 h 61"/>
                            <a:gd name="T116" fmla="+- 0 4290 4232"/>
                            <a:gd name="T117" fmla="*/ T116 w 61"/>
                            <a:gd name="T118" fmla="+- 0 140 99"/>
                            <a:gd name="T119" fmla="*/ 140 h 61"/>
                            <a:gd name="T120" fmla="+- 0 4288 4232"/>
                            <a:gd name="T121" fmla="*/ T120 w 61"/>
                            <a:gd name="T122" fmla="+- 0 144 99"/>
                            <a:gd name="T123" fmla="*/ 144 h 61"/>
                            <a:gd name="T124" fmla="+- 0 4286 4232"/>
                            <a:gd name="T125" fmla="*/ T124 w 61"/>
                            <a:gd name="T126" fmla="+- 0 147 99"/>
                            <a:gd name="T127" fmla="*/ 147 h 61"/>
                            <a:gd name="T128" fmla="+- 0 4283 4232"/>
                            <a:gd name="T129" fmla="*/ T128 w 61"/>
                            <a:gd name="T130" fmla="+- 0 150 99"/>
                            <a:gd name="T131" fmla="*/ 150 h 61"/>
                            <a:gd name="T132" fmla="+- 0 4280 4232"/>
                            <a:gd name="T133" fmla="*/ T132 w 61"/>
                            <a:gd name="T134" fmla="+- 0 153 99"/>
                            <a:gd name="T135" fmla="*/ 153 h 61"/>
                            <a:gd name="T136" fmla="+- 0 4277 4232"/>
                            <a:gd name="T137" fmla="*/ T136 w 61"/>
                            <a:gd name="T138" fmla="+- 0 155 99"/>
                            <a:gd name="T139" fmla="*/ 155 h 61"/>
                            <a:gd name="T140" fmla="+- 0 4270 4232"/>
                            <a:gd name="T141" fmla="*/ T140 w 61"/>
                            <a:gd name="T142" fmla="+- 0 158 99"/>
                            <a:gd name="T143" fmla="*/ 158 h 61"/>
                            <a:gd name="T144" fmla="+- 0 4266 4232"/>
                            <a:gd name="T145" fmla="*/ T144 w 61"/>
                            <a:gd name="T146" fmla="+- 0 159 99"/>
                            <a:gd name="T147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D12DF" id="Freeform 145" o:spid="_x0000_s1026" style="position:absolute;margin-left:211.6pt;margin-top:4.95pt;width:3.05pt;height:3.0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965;16510,100965;13970,100330;9525,98425;6985,97155;5715,95250;3810,93345;2540,91440;1270,88900;635,86360;0,84455;0,79375;5715,67945;6985,66675;9525,64770;13970,62865;16510,62865;21590,62865;24130,62865;28575,64770;30480,66675;32385,67945;34290,69850;35560,71755;36830,74295;37465,76835;38100,79375;38100,84455;37465,86360;36830,88900;35560,91440;34290,93345;32385,95250;30480,97155;28575,98425;24130,100330;21590,100965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Gemeinsame Analyse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Planungs-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  <w:w w:val="90"/>
        </w:rPr>
        <w:t xml:space="preserve">Projektentwicklungs-methoden </w:t>
      </w:r>
      <w:r w:rsidR="00C66A8C">
        <w:rPr>
          <w:spacing w:val="-3"/>
        </w:rPr>
        <w:t xml:space="preserve">(Methodische </w:t>
      </w:r>
      <w:r w:rsidR="00C66A8C">
        <w:rPr>
          <w:spacing w:val="-2"/>
        </w:rPr>
        <w:t xml:space="preserve">Ansätze </w:t>
      </w:r>
      <w:r w:rsidR="00C66A8C">
        <w:rPr>
          <w:spacing w:val="-6"/>
        </w:rPr>
        <w:t xml:space="preserve">inkl. </w:t>
      </w:r>
      <w:r w:rsidR="00C66A8C">
        <w:rPr>
          <w:spacing w:val="-3"/>
        </w:rPr>
        <w:t xml:space="preserve">APM </w:t>
      </w:r>
      <w:r w:rsidR="00C66A8C">
        <w:rPr>
          <w:spacing w:val="-6"/>
        </w:rPr>
        <w:t xml:space="preserve">Agiles </w:t>
      </w:r>
      <w:r w:rsidR="00C66A8C">
        <w:rPr>
          <w:spacing w:val="-4"/>
        </w:rPr>
        <w:t>Projektmanagement)</w:t>
      </w:r>
    </w:p>
    <w:p w14:paraId="50FD2447" w14:textId="77777777" w:rsidR="00CE237B" w:rsidRDefault="003B3734">
      <w:pPr>
        <w:pStyle w:val="Textkrper"/>
        <w:spacing w:before="2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B52211" wp14:editId="02E89F33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504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34 4232"/>
                            <a:gd name="T13" fmla="*/ T12 w 61"/>
                            <a:gd name="T14" fmla="+- 0 139 98"/>
                            <a:gd name="T15" fmla="*/ 139 h 61"/>
                            <a:gd name="T16" fmla="+- 0 4233 4232"/>
                            <a:gd name="T17" fmla="*/ T16 w 61"/>
                            <a:gd name="T18" fmla="+- 0 135 98"/>
                            <a:gd name="T19" fmla="*/ 135 h 61"/>
                            <a:gd name="T20" fmla="+- 0 4232 4232"/>
                            <a:gd name="T21" fmla="*/ T20 w 61"/>
                            <a:gd name="T22" fmla="+- 0 132 98"/>
                            <a:gd name="T23" fmla="*/ 132 h 61"/>
                            <a:gd name="T24" fmla="+- 0 4232 4232"/>
                            <a:gd name="T25" fmla="*/ T24 w 61"/>
                            <a:gd name="T26" fmla="+- 0 124 98"/>
                            <a:gd name="T27" fmla="*/ 124 h 61"/>
                            <a:gd name="T28" fmla="+- 0 4258 4232"/>
                            <a:gd name="T29" fmla="*/ T28 w 61"/>
                            <a:gd name="T30" fmla="+- 0 98 98"/>
                            <a:gd name="T31" fmla="*/ 98 h 61"/>
                            <a:gd name="T32" fmla="+- 0 4266 4232"/>
                            <a:gd name="T33" fmla="*/ T32 w 61"/>
                            <a:gd name="T34" fmla="+- 0 98 98"/>
                            <a:gd name="T35" fmla="*/ 98 h 61"/>
                            <a:gd name="T36" fmla="+- 0 4292 4232"/>
                            <a:gd name="T37" fmla="*/ T36 w 61"/>
                            <a:gd name="T38" fmla="+- 0 124 98"/>
                            <a:gd name="T39" fmla="*/ 124 h 61"/>
                            <a:gd name="T40" fmla="+- 0 4292 4232"/>
                            <a:gd name="T41" fmla="*/ T40 w 61"/>
                            <a:gd name="T42" fmla="+- 0 132 98"/>
                            <a:gd name="T43" fmla="*/ 132 h 61"/>
                            <a:gd name="T44" fmla="+- 0 4291 4232"/>
                            <a:gd name="T45" fmla="*/ T44 w 61"/>
                            <a:gd name="T46" fmla="+- 0 135 98"/>
                            <a:gd name="T47" fmla="*/ 135 h 61"/>
                            <a:gd name="T48" fmla="+- 0 4290 4232"/>
                            <a:gd name="T49" fmla="*/ T48 w 61"/>
                            <a:gd name="T50" fmla="+- 0 139 98"/>
                            <a:gd name="T51" fmla="*/ 139 h 61"/>
                            <a:gd name="T52" fmla="+- 0 4288 4232"/>
                            <a:gd name="T53" fmla="*/ T52 w 61"/>
                            <a:gd name="T54" fmla="+- 0 143 98"/>
                            <a:gd name="T55" fmla="*/ 143 h 61"/>
                            <a:gd name="T56" fmla="+- 0 4270 4232"/>
                            <a:gd name="T57" fmla="*/ T56 w 61"/>
                            <a:gd name="T58" fmla="+- 0 157 98"/>
                            <a:gd name="T59" fmla="*/ 157 h 61"/>
                            <a:gd name="T60" fmla="+- 0 4266 4232"/>
                            <a:gd name="T61" fmla="*/ T60 w 61"/>
                            <a:gd name="T62" fmla="+- 0 158 98"/>
                            <a:gd name="T63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792" id="Freeform 144" o:spid="_x0000_s1026" style="position:absolute;margin-left:211.6pt;margin-top:4.9pt;width:3.05pt;height:3.0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" path="m34,60r-8,l22,59,2,41,1,37,,34,,26,26,r8,l60,26r,8l59,37r-1,4l56,45,38,59r-4,1xe" fillcolor="black" stroked="f">
                <v:path arrowok="t" o:connecttype="custom" o:connectlocs="21590,100330;16510,100330;13970,99695;1270,88265;635,85725;0,83820;0,78740;16510,62230;21590,62230;38100,78740;38100,83820;37465,85725;36830,88265;35560,90805;24130,99695;21590,100330" o:connectangles="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Case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Studies:</w:t>
      </w:r>
      <w:r w:rsidR="00C66A8C">
        <w:rPr>
          <w:spacing w:val="-16"/>
          <w:w w:val="90"/>
        </w:rPr>
        <w:t xml:space="preserve"> </w:t>
      </w:r>
      <w:r w:rsidR="00C66A8C">
        <w:rPr>
          <w:spacing w:val="-3"/>
          <w:w w:val="90"/>
        </w:rPr>
        <w:t>Analyse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9"/>
          <w:w w:val="90"/>
        </w:rPr>
        <w:t xml:space="preserve"> </w:t>
      </w:r>
      <w:r w:rsidR="00C66A8C">
        <w:rPr>
          <w:spacing w:val="-5"/>
          <w:w w:val="90"/>
        </w:rPr>
        <w:t>Bewertung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0"/>
          <w:w w:val="90"/>
        </w:rPr>
        <w:t xml:space="preserve"> </w:t>
      </w:r>
      <w:r w:rsidR="00C66A8C">
        <w:rPr>
          <w:spacing w:val="-3"/>
          <w:w w:val="90"/>
        </w:rPr>
        <w:t>Methoden</w:t>
      </w:r>
      <w:r w:rsidR="00C66A8C">
        <w:rPr>
          <w:spacing w:val="-21"/>
          <w:w w:val="90"/>
        </w:rPr>
        <w:t xml:space="preserve"> </w:t>
      </w:r>
      <w:r w:rsidR="00C66A8C">
        <w:rPr>
          <w:spacing w:val="-3"/>
          <w:w w:val="90"/>
        </w:rPr>
        <w:t>wie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SRUM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–</w:t>
      </w:r>
      <w:r w:rsidR="00C66A8C">
        <w:rPr>
          <w:spacing w:val="-21"/>
          <w:w w:val="90"/>
        </w:rPr>
        <w:t xml:space="preserve"> </w:t>
      </w:r>
      <w:r w:rsidR="00C66A8C">
        <w:rPr>
          <w:spacing w:val="-6"/>
          <w:w w:val="90"/>
        </w:rPr>
        <w:t>Agiles</w:t>
      </w:r>
      <w:r w:rsidR="00C66A8C">
        <w:rPr>
          <w:spacing w:val="-8"/>
          <w:w w:val="90"/>
        </w:rPr>
        <w:t xml:space="preserve"> </w:t>
      </w:r>
      <w:r w:rsidR="00C66A8C">
        <w:rPr>
          <w:spacing w:val="-3"/>
          <w:w w:val="90"/>
        </w:rPr>
        <w:t xml:space="preserve">PM, </w:t>
      </w:r>
      <w:r w:rsidR="00C66A8C">
        <w:t xml:space="preserve">Six </w:t>
      </w:r>
      <w:r w:rsidR="00C66A8C">
        <w:rPr>
          <w:spacing w:val="-4"/>
        </w:rPr>
        <w:t>Sigma</w:t>
      </w:r>
      <w:r w:rsidR="00C66A8C">
        <w:rPr>
          <w:spacing w:val="-49"/>
        </w:rPr>
        <w:t xml:space="preserve"> </w:t>
      </w:r>
      <w:r w:rsidR="00C66A8C">
        <w:rPr>
          <w:spacing w:val="-3"/>
        </w:rPr>
        <w:t>u.a.</w:t>
      </w:r>
    </w:p>
    <w:p w14:paraId="1A6588DE" w14:textId="77777777" w:rsidR="00CE237B" w:rsidRDefault="003B3734">
      <w:pPr>
        <w:pStyle w:val="Textkrper"/>
        <w:spacing w:before="2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3023C5" wp14:editId="1ED917E9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505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7 98"/>
                            <a:gd name="T11" fmla="*/ 157 h 61"/>
                            <a:gd name="T12" fmla="+- 0 4247 4232"/>
                            <a:gd name="T13" fmla="*/ T12 w 61"/>
                            <a:gd name="T14" fmla="+- 0 154 98"/>
                            <a:gd name="T15" fmla="*/ 154 h 61"/>
                            <a:gd name="T16" fmla="+- 0 4243 4232"/>
                            <a:gd name="T17" fmla="*/ T16 w 61"/>
                            <a:gd name="T18" fmla="+- 0 152 98"/>
                            <a:gd name="T19" fmla="*/ 152 h 61"/>
                            <a:gd name="T20" fmla="+- 0 4241 4232"/>
                            <a:gd name="T21" fmla="*/ T20 w 61"/>
                            <a:gd name="T22" fmla="+- 0 149 98"/>
                            <a:gd name="T23" fmla="*/ 149 h 61"/>
                            <a:gd name="T24" fmla="+- 0 4238 4232"/>
                            <a:gd name="T25" fmla="*/ T24 w 61"/>
                            <a:gd name="T26" fmla="+- 0 146 98"/>
                            <a:gd name="T27" fmla="*/ 146 h 61"/>
                            <a:gd name="T28" fmla="+- 0 4236 4232"/>
                            <a:gd name="T29" fmla="*/ T28 w 61"/>
                            <a:gd name="T30" fmla="+- 0 143 98"/>
                            <a:gd name="T31" fmla="*/ 143 h 61"/>
                            <a:gd name="T32" fmla="+- 0 4234 4232"/>
                            <a:gd name="T33" fmla="*/ T32 w 61"/>
                            <a:gd name="T34" fmla="+- 0 139 98"/>
                            <a:gd name="T35" fmla="*/ 139 h 61"/>
                            <a:gd name="T36" fmla="+- 0 4233 4232"/>
                            <a:gd name="T37" fmla="*/ T36 w 61"/>
                            <a:gd name="T38" fmla="+- 0 135 98"/>
                            <a:gd name="T39" fmla="*/ 135 h 61"/>
                            <a:gd name="T40" fmla="+- 0 4232 4232"/>
                            <a:gd name="T41" fmla="*/ T40 w 61"/>
                            <a:gd name="T42" fmla="+- 0 132 98"/>
                            <a:gd name="T43" fmla="*/ 132 h 61"/>
                            <a:gd name="T44" fmla="+- 0 4232 4232"/>
                            <a:gd name="T45" fmla="*/ T44 w 61"/>
                            <a:gd name="T46" fmla="+- 0 124 98"/>
                            <a:gd name="T47" fmla="*/ 124 h 61"/>
                            <a:gd name="T48" fmla="+- 0 4241 4232"/>
                            <a:gd name="T49" fmla="*/ T48 w 61"/>
                            <a:gd name="T50" fmla="+- 0 106 98"/>
                            <a:gd name="T51" fmla="*/ 106 h 61"/>
                            <a:gd name="T52" fmla="+- 0 4243 4232"/>
                            <a:gd name="T53" fmla="*/ T52 w 61"/>
                            <a:gd name="T54" fmla="+- 0 104 98"/>
                            <a:gd name="T55" fmla="*/ 104 h 61"/>
                            <a:gd name="T56" fmla="+- 0 4247 4232"/>
                            <a:gd name="T57" fmla="*/ T56 w 61"/>
                            <a:gd name="T58" fmla="+- 0 101 98"/>
                            <a:gd name="T59" fmla="*/ 101 h 61"/>
                            <a:gd name="T60" fmla="+- 0 4254 4232"/>
                            <a:gd name="T61" fmla="*/ T60 w 61"/>
                            <a:gd name="T62" fmla="+- 0 98 98"/>
                            <a:gd name="T63" fmla="*/ 98 h 61"/>
                            <a:gd name="T64" fmla="+- 0 4258 4232"/>
                            <a:gd name="T65" fmla="*/ T64 w 61"/>
                            <a:gd name="T66" fmla="+- 0 98 98"/>
                            <a:gd name="T67" fmla="*/ 98 h 61"/>
                            <a:gd name="T68" fmla="+- 0 4266 4232"/>
                            <a:gd name="T69" fmla="*/ T68 w 61"/>
                            <a:gd name="T70" fmla="+- 0 98 98"/>
                            <a:gd name="T71" fmla="*/ 98 h 61"/>
                            <a:gd name="T72" fmla="+- 0 4270 4232"/>
                            <a:gd name="T73" fmla="*/ T72 w 61"/>
                            <a:gd name="T74" fmla="+- 0 98 98"/>
                            <a:gd name="T75" fmla="*/ 98 h 61"/>
                            <a:gd name="T76" fmla="+- 0 4277 4232"/>
                            <a:gd name="T77" fmla="*/ T76 w 61"/>
                            <a:gd name="T78" fmla="+- 0 101 98"/>
                            <a:gd name="T79" fmla="*/ 101 h 61"/>
                            <a:gd name="T80" fmla="+- 0 4280 4232"/>
                            <a:gd name="T81" fmla="*/ T80 w 61"/>
                            <a:gd name="T82" fmla="+- 0 104 98"/>
                            <a:gd name="T83" fmla="*/ 104 h 61"/>
                            <a:gd name="T84" fmla="+- 0 4283 4232"/>
                            <a:gd name="T85" fmla="*/ T84 w 61"/>
                            <a:gd name="T86" fmla="+- 0 106 98"/>
                            <a:gd name="T87" fmla="*/ 106 h 61"/>
                            <a:gd name="T88" fmla="+- 0 4286 4232"/>
                            <a:gd name="T89" fmla="*/ T88 w 61"/>
                            <a:gd name="T90" fmla="+- 0 109 98"/>
                            <a:gd name="T91" fmla="*/ 109 h 61"/>
                            <a:gd name="T92" fmla="+- 0 4288 4232"/>
                            <a:gd name="T93" fmla="*/ T92 w 61"/>
                            <a:gd name="T94" fmla="+- 0 112 98"/>
                            <a:gd name="T95" fmla="*/ 112 h 61"/>
                            <a:gd name="T96" fmla="+- 0 4290 4232"/>
                            <a:gd name="T97" fmla="*/ T96 w 61"/>
                            <a:gd name="T98" fmla="+- 0 116 98"/>
                            <a:gd name="T99" fmla="*/ 116 h 61"/>
                            <a:gd name="T100" fmla="+- 0 4291 4232"/>
                            <a:gd name="T101" fmla="*/ T100 w 61"/>
                            <a:gd name="T102" fmla="+- 0 120 98"/>
                            <a:gd name="T103" fmla="*/ 120 h 61"/>
                            <a:gd name="T104" fmla="+- 0 4292 4232"/>
                            <a:gd name="T105" fmla="*/ T104 w 61"/>
                            <a:gd name="T106" fmla="+- 0 124 98"/>
                            <a:gd name="T107" fmla="*/ 124 h 61"/>
                            <a:gd name="T108" fmla="+- 0 4292 4232"/>
                            <a:gd name="T109" fmla="*/ T108 w 61"/>
                            <a:gd name="T110" fmla="+- 0 132 98"/>
                            <a:gd name="T111" fmla="*/ 132 h 61"/>
                            <a:gd name="T112" fmla="+- 0 4291 4232"/>
                            <a:gd name="T113" fmla="*/ T112 w 61"/>
                            <a:gd name="T114" fmla="+- 0 135 98"/>
                            <a:gd name="T115" fmla="*/ 135 h 61"/>
                            <a:gd name="T116" fmla="+- 0 4290 4232"/>
                            <a:gd name="T117" fmla="*/ T116 w 61"/>
                            <a:gd name="T118" fmla="+- 0 139 98"/>
                            <a:gd name="T119" fmla="*/ 139 h 61"/>
                            <a:gd name="T120" fmla="+- 0 4288 4232"/>
                            <a:gd name="T121" fmla="*/ T120 w 61"/>
                            <a:gd name="T122" fmla="+- 0 143 98"/>
                            <a:gd name="T123" fmla="*/ 143 h 61"/>
                            <a:gd name="T124" fmla="+- 0 4286 4232"/>
                            <a:gd name="T125" fmla="*/ T124 w 61"/>
                            <a:gd name="T126" fmla="+- 0 146 98"/>
                            <a:gd name="T127" fmla="*/ 146 h 61"/>
                            <a:gd name="T128" fmla="+- 0 4283 4232"/>
                            <a:gd name="T129" fmla="*/ T128 w 61"/>
                            <a:gd name="T130" fmla="+- 0 149 98"/>
                            <a:gd name="T131" fmla="*/ 149 h 61"/>
                            <a:gd name="T132" fmla="+- 0 4280 4232"/>
                            <a:gd name="T133" fmla="*/ T132 w 61"/>
                            <a:gd name="T134" fmla="+- 0 152 98"/>
                            <a:gd name="T135" fmla="*/ 152 h 61"/>
                            <a:gd name="T136" fmla="+- 0 4277 4232"/>
                            <a:gd name="T137" fmla="*/ T136 w 61"/>
                            <a:gd name="T138" fmla="+- 0 154 98"/>
                            <a:gd name="T139" fmla="*/ 154 h 61"/>
                            <a:gd name="T140" fmla="+- 0 4270 4232"/>
                            <a:gd name="T141" fmla="*/ T140 w 61"/>
                            <a:gd name="T142" fmla="+- 0 157 98"/>
                            <a:gd name="T143" fmla="*/ 157 h 61"/>
                            <a:gd name="T144" fmla="+- 0 4266 4232"/>
                            <a:gd name="T145" fmla="*/ T144 w 61"/>
                            <a:gd name="T146" fmla="+- 0 158 98"/>
                            <a:gd name="T147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6B27" id="Freeform 143" o:spid="_x0000_s1026" style="position:absolute;margin-left:211.6pt;margin-top:4.9pt;width:3.05pt;height:3.0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" path="m34,60r-8,l22,59,15,56,11,54,9,51,6,48,4,45,2,41,1,37,,34,,26,9,8,11,6,15,3,22,r4,l34,r4,l45,3r3,3l51,8r3,3l56,14r2,4l59,22r1,4l60,34r-1,3l58,41r-2,4l54,48r-3,3l48,54r-3,2l38,59r-4,1xe" fillcolor="black" stroked="f">
                <v:path arrowok="t" o:connecttype="custom" o:connectlocs="21590,100330;16510,100330;13970,99695;9525,97790;6985,96520;5715,94615;3810,92710;2540,90805;1270,88265;635,85725;0,83820;0,78740;5715,67310;6985,66040;9525,64135;13970,62230;16510,62230;21590,62230;24130,62230;28575,64135;30480,66040;32385,67310;34290,69215;35560,71120;36830,73660;37465,76200;38100,78740;38100,83820;37465,85725;36830,88265;35560,90805;34290,92710;32385,94615;30480,96520;28575,97790;24130,99695;21590,100330" o:connectangles="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5"/>
        </w:rPr>
        <w:t>Abschlusstraining &amp; Examen</w:t>
      </w:r>
    </w:p>
    <w:p w14:paraId="444074A8" w14:textId="77777777" w:rsidR="00CE237B" w:rsidRDefault="00CE237B">
      <w:pPr>
        <w:pStyle w:val="Textkrper"/>
        <w:rPr>
          <w:sz w:val="22"/>
        </w:rPr>
      </w:pPr>
    </w:p>
    <w:p w14:paraId="77C819DC" w14:textId="77777777" w:rsidR="00CE237B" w:rsidRDefault="00CE237B">
      <w:pPr>
        <w:pStyle w:val="Textkrper"/>
        <w:rPr>
          <w:sz w:val="22"/>
        </w:rPr>
      </w:pPr>
    </w:p>
    <w:p w14:paraId="5294FC0A" w14:textId="77777777" w:rsidR="00CE237B" w:rsidRDefault="00CE237B">
      <w:pPr>
        <w:pStyle w:val="Textkrper"/>
        <w:rPr>
          <w:sz w:val="22"/>
        </w:rPr>
      </w:pPr>
    </w:p>
    <w:p w14:paraId="3895F3DC" w14:textId="77777777" w:rsidR="00CE237B" w:rsidRDefault="00CE237B">
      <w:pPr>
        <w:pStyle w:val="Textkrper"/>
        <w:rPr>
          <w:sz w:val="21"/>
        </w:rPr>
      </w:pPr>
    </w:p>
    <w:p w14:paraId="6BB90BCC" w14:textId="77777777" w:rsidR="00CE237B" w:rsidRDefault="00C66A8C">
      <w:pPr>
        <w:pStyle w:val="Textkrper"/>
        <w:spacing w:line="324" w:lineRule="auto"/>
        <w:ind w:left="2916" w:right="774"/>
      </w:pPr>
      <w:r>
        <w:rPr>
          <w:spacing w:val="-3"/>
          <w:w w:val="90"/>
        </w:rPr>
        <w:t>MS-Oﬃce,</w:t>
      </w:r>
      <w:r>
        <w:rPr>
          <w:spacing w:val="-19"/>
          <w:w w:val="90"/>
        </w:rPr>
        <w:t xml:space="preserve"> </w:t>
      </w:r>
      <w:r>
        <w:rPr>
          <w:w w:val="90"/>
        </w:rPr>
        <w:t>Aris,</w:t>
      </w:r>
      <w:r>
        <w:rPr>
          <w:spacing w:val="-19"/>
          <w:w w:val="90"/>
        </w:rPr>
        <w:t xml:space="preserve"> </w:t>
      </w:r>
      <w:r>
        <w:rPr>
          <w:w w:val="90"/>
        </w:rPr>
        <w:t>Project,</w:t>
      </w:r>
      <w:r>
        <w:rPr>
          <w:spacing w:val="-18"/>
          <w:w w:val="90"/>
        </w:rPr>
        <w:t xml:space="preserve"> </w:t>
      </w:r>
      <w:r>
        <w:rPr>
          <w:spacing w:val="-5"/>
          <w:w w:val="90"/>
        </w:rPr>
        <w:t>Excel,</w:t>
      </w:r>
      <w:r>
        <w:rPr>
          <w:spacing w:val="-19"/>
          <w:w w:val="90"/>
        </w:rPr>
        <w:t xml:space="preserve"> </w:t>
      </w:r>
      <w:r>
        <w:rPr>
          <w:w w:val="90"/>
        </w:rPr>
        <w:t>PowerPoint,</w:t>
      </w:r>
      <w:r>
        <w:rPr>
          <w:spacing w:val="-18"/>
          <w:w w:val="90"/>
        </w:rPr>
        <w:t xml:space="preserve"> </w:t>
      </w:r>
      <w:r>
        <w:rPr>
          <w:w w:val="90"/>
        </w:rPr>
        <w:t>Visio,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und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zahlreiche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 xml:space="preserve">PM, </w:t>
      </w:r>
      <w:r>
        <w:rPr>
          <w:spacing w:val="-4"/>
        </w:rPr>
        <w:t>Planungs-</w:t>
      </w:r>
      <w:r>
        <w:rPr>
          <w:spacing w:val="-37"/>
        </w:rPr>
        <w:t xml:space="preserve"> </w:t>
      </w:r>
      <w:r>
        <w:rPr>
          <w:spacing w:val="-6"/>
        </w:rPr>
        <w:t>und</w:t>
      </w:r>
      <w:r>
        <w:rPr>
          <w:spacing w:val="-36"/>
        </w:rPr>
        <w:t xml:space="preserve"> </w:t>
      </w:r>
      <w:r>
        <w:rPr>
          <w:spacing w:val="-5"/>
        </w:rPr>
        <w:t>Entwicklungstools</w:t>
      </w:r>
      <w:r>
        <w:rPr>
          <w:spacing w:val="-36"/>
        </w:rPr>
        <w:t xml:space="preserve"> </w:t>
      </w:r>
      <w:r>
        <w:rPr>
          <w:spacing w:val="-3"/>
        </w:rPr>
        <w:t>(UML</w:t>
      </w:r>
      <w:r>
        <w:rPr>
          <w:spacing w:val="-35"/>
        </w:rPr>
        <w:t xml:space="preserve"> </w:t>
      </w:r>
      <w:r>
        <w:rPr>
          <w:spacing w:val="-6"/>
        </w:rPr>
        <w:t>2.0,</w:t>
      </w:r>
      <w:r>
        <w:rPr>
          <w:spacing w:val="-41"/>
        </w:rPr>
        <w:t xml:space="preserve"> </w:t>
      </w:r>
      <w:r>
        <w:t>Rational</w:t>
      </w:r>
      <w:r>
        <w:rPr>
          <w:spacing w:val="-42"/>
        </w:rPr>
        <w:t xml:space="preserve"> </w:t>
      </w:r>
      <w:r>
        <w:rPr>
          <w:spacing w:val="-4"/>
        </w:rPr>
        <w:t>u.a.)</w:t>
      </w:r>
    </w:p>
    <w:p w14:paraId="350678E3" w14:textId="77777777" w:rsidR="00CE237B" w:rsidRDefault="00CE237B">
      <w:pPr>
        <w:spacing w:line="324" w:lineRule="auto"/>
        <w:sectPr w:rsidR="00CE237B">
          <w:headerReference w:type="default" r:id="rId20"/>
          <w:pgSz w:w="11900" w:h="16840"/>
          <w:pgMar w:top="2640" w:right="1020" w:bottom="520" w:left="1300" w:header="1658" w:footer="243" w:gutter="0"/>
          <w:cols w:space="720"/>
        </w:sectPr>
      </w:pPr>
    </w:p>
    <w:p w14:paraId="545865F8" w14:textId="77777777" w:rsidR="00CE237B" w:rsidRDefault="003B3734">
      <w:pPr>
        <w:pStyle w:val="Listenabsatz"/>
        <w:numPr>
          <w:ilvl w:val="0"/>
          <w:numId w:val="2"/>
        </w:numPr>
        <w:tabs>
          <w:tab w:val="left" w:pos="267"/>
        </w:tabs>
        <w:spacing w:before="84" w:line="328" w:lineRule="auto"/>
        <w:ind w:right="38" w:firstLine="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38784" behindDoc="0" locked="0" layoutInCell="1" allowOverlap="1" wp14:anchorId="0976F9E0" wp14:editId="345CAAA4">
                <wp:simplePos x="0" y="0"/>
                <wp:positionH relativeFrom="page">
                  <wp:posOffset>2468245</wp:posOffset>
                </wp:positionH>
                <wp:positionV relativeFrom="page">
                  <wp:posOffset>1176654</wp:posOffset>
                </wp:positionV>
                <wp:extent cx="4364355" cy="0"/>
                <wp:effectExtent l="0" t="0" r="0" b="0"/>
                <wp:wrapNone/>
                <wp:docPr id="186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4355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622A3" id="Line 142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94.35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" strokecolor="#244585" strokeweight=".26469mm">
                <w10:wrap anchorx="page" anchory="page"/>
              </v:line>
            </w:pict>
          </mc:Fallback>
        </mc:AlternateContent>
      </w:r>
      <w:r w:rsidR="00C66A8C">
        <w:rPr>
          <w:rFonts w:ascii="Arial"/>
          <w:spacing w:val="-5"/>
          <w:w w:val="110"/>
          <w:sz w:val="20"/>
        </w:rPr>
        <w:t>Monate</w:t>
      </w:r>
      <w:r w:rsidR="00C66A8C">
        <w:rPr>
          <w:rFonts w:ascii="Arial"/>
          <w:spacing w:val="-42"/>
          <w:w w:val="110"/>
          <w:sz w:val="20"/>
        </w:rPr>
        <w:t xml:space="preserve"> </w:t>
      </w:r>
      <w:r w:rsidR="00C66A8C">
        <w:rPr>
          <w:rFonts w:ascii="Arial"/>
          <w:spacing w:val="-5"/>
          <w:w w:val="110"/>
          <w:sz w:val="20"/>
        </w:rPr>
        <w:t xml:space="preserve">Migrationsprojekt </w:t>
      </w:r>
      <w:r w:rsidR="00C66A8C">
        <w:rPr>
          <w:rFonts w:ascii="Arial"/>
          <w:spacing w:val="-3"/>
          <w:w w:val="110"/>
          <w:sz w:val="20"/>
        </w:rPr>
        <w:t>im</w:t>
      </w:r>
      <w:r w:rsidR="00C66A8C">
        <w:rPr>
          <w:rFonts w:ascii="Arial"/>
          <w:spacing w:val="-27"/>
          <w:w w:val="110"/>
          <w:sz w:val="20"/>
        </w:rPr>
        <w:t xml:space="preserve"> </w:t>
      </w:r>
      <w:r w:rsidR="00C66A8C">
        <w:rPr>
          <w:rFonts w:ascii="Arial"/>
          <w:spacing w:val="-4"/>
          <w:w w:val="110"/>
          <w:sz w:val="20"/>
        </w:rPr>
        <w:t>Mobilfunkbereich</w:t>
      </w:r>
    </w:p>
    <w:p w14:paraId="5E4CBC33" w14:textId="77777777" w:rsidR="00CE237B" w:rsidRDefault="00C66A8C">
      <w:pPr>
        <w:pStyle w:val="Textkrper"/>
        <w:spacing w:before="86"/>
        <w:ind w:left="116"/>
      </w:pPr>
      <w:r>
        <w:br w:type="column"/>
      </w:r>
      <w:r>
        <w:t>Einsatzort: München</w:t>
      </w:r>
    </w:p>
    <w:p w14:paraId="40DCD9F4" w14:textId="77777777" w:rsidR="00CE237B" w:rsidRDefault="003B3734">
      <w:pPr>
        <w:pStyle w:val="Textkrper"/>
        <w:spacing w:before="82" w:line="309" w:lineRule="auto"/>
        <w:ind w:left="356" w:right="1833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20B2C1E" wp14:editId="61A8733B">
                <wp:simplePos x="0" y="0"/>
                <wp:positionH relativeFrom="page">
                  <wp:posOffset>2687320</wp:posOffset>
                </wp:positionH>
                <wp:positionV relativeFrom="paragraph">
                  <wp:posOffset>303530</wp:posOffset>
                </wp:positionV>
                <wp:extent cx="38735" cy="38735"/>
                <wp:effectExtent l="0" t="0" r="0" b="0"/>
                <wp:wrapNone/>
                <wp:docPr id="509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538 478"/>
                            <a:gd name="T3" fmla="*/ 538 h 61"/>
                            <a:gd name="T4" fmla="+- 0 4258 4232"/>
                            <a:gd name="T5" fmla="*/ T4 w 61"/>
                            <a:gd name="T6" fmla="+- 0 538 478"/>
                            <a:gd name="T7" fmla="*/ 538 h 61"/>
                            <a:gd name="T8" fmla="+- 0 4254 4232"/>
                            <a:gd name="T9" fmla="*/ T8 w 61"/>
                            <a:gd name="T10" fmla="+- 0 536 478"/>
                            <a:gd name="T11" fmla="*/ 536 h 61"/>
                            <a:gd name="T12" fmla="+- 0 4232 4232"/>
                            <a:gd name="T13" fmla="*/ T12 w 61"/>
                            <a:gd name="T14" fmla="+- 0 512 478"/>
                            <a:gd name="T15" fmla="*/ 512 h 61"/>
                            <a:gd name="T16" fmla="+- 0 4232 4232"/>
                            <a:gd name="T17" fmla="*/ T16 w 61"/>
                            <a:gd name="T18" fmla="+- 0 503 478"/>
                            <a:gd name="T19" fmla="*/ 503 h 61"/>
                            <a:gd name="T20" fmla="+- 0 4258 4232"/>
                            <a:gd name="T21" fmla="*/ T20 w 61"/>
                            <a:gd name="T22" fmla="+- 0 478 478"/>
                            <a:gd name="T23" fmla="*/ 478 h 61"/>
                            <a:gd name="T24" fmla="+- 0 4266 4232"/>
                            <a:gd name="T25" fmla="*/ T24 w 61"/>
                            <a:gd name="T26" fmla="+- 0 478 478"/>
                            <a:gd name="T27" fmla="*/ 478 h 61"/>
                            <a:gd name="T28" fmla="+- 0 4292 4232"/>
                            <a:gd name="T29" fmla="*/ T28 w 61"/>
                            <a:gd name="T30" fmla="+- 0 503 478"/>
                            <a:gd name="T31" fmla="*/ 503 h 61"/>
                            <a:gd name="T32" fmla="+- 0 4292 4232"/>
                            <a:gd name="T33" fmla="*/ T32 w 61"/>
                            <a:gd name="T34" fmla="+- 0 512 478"/>
                            <a:gd name="T35" fmla="*/ 512 h 61"/>
                            <a:gd name="T36" fmla="+- 0 4266 4232"/>
                            <a:gd name="T37" fmla="*/ T36 w 61"/>
                            <a:gd name="T38" fmla="+- 0 538 478"/>
                            <a:gd name="T39" fmla="*/ 5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3A708" id="Freeform 141" o:spid="_x0000_s1026" style="position:absolute;margin-left:211.6pt;margin-top:23.9pt;width:3.05pt;height:3.0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" path="m34,60r-8,l22,58,,34,,25,26,r8,l60,25r,9l34,60xe" fillcolor="black" stroked="f">
                <v:path arrowok="t" o:connecttype="custom" o:connectlocs="21590,341630;16510,341630;13970,340360;0,325120;0,319405;16510,303530;21590,303530;38100,319405;38100,325120;21590,34163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Projektinhalte: </w:t>
      </w:r>
      <w:r w:rsidR="00C66A8C">
        <w:rPr>
          <w:spacing w:val="-6"/>
          <w:w w:val="90"/>
        </w:rPr>
        <w:t xml:space="preserve">Zusammenführung </w:t>
      </w:r>
      <w:r w:rsidR="00C66A8C">
        <w:rPr>
          <w:w w:val="90"/>
        </w:rPr>
        <w:t>von</w:t>
      </w:r>
      <w:r w:rsidR="00C66A8C">
        <w:rPr>
          <w:spacing w:val="-38"/>
          <w:w w:val="90"/>
        </w:rPr>
        <w:t xml:space="preserve"> </w:t>
      </w:r>
      <w:r w:rsidR="00C66A8C">
        <w:rPr>
          <w:spacing w:val="-3"/>
          <w:w w:val="90"/>
        </w:rPr>
        <w:t>Mobilfunkbrands Analyse</w:t>
      </w:r>
      <w:r w:rsidR="00C66A8C">
        <w:rPr>
          <w:spacing w:val="-24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7"/>
          <w:w w:val="90"/>
        </w:rPr>
        <w:t xml:space="preserve"> </w:t>
      </w:r>
      <w:r w:rsidR="00C66A8C">
        <w:rPr>
          <w:spacing w:val="-5"/>
          <w:w w:val="90"/>
        </w:rPr>
        <w:t>Management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Issues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>Migration</w:t>
      </w:r>
    </w:p>
    <w:p w14:paraId="73A22EEB" w14:textId="77777777" w:rsidR="00CE237B" w:rsidRDefault="003B3734">
      <w:pPr>
        <w:pStyle w:val="Textkrper"/>
        <w:spacing w:line="217" w:lineRule="exact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65993B3" wp14:editId="0583F7C6">
                <wp:simplePos x="0" y="0"/>
                <wp:positionH relativeFrom="page">
                  <wp:posOffset>2687320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51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0 80"/>
                            <a:gd name="T3" fmla="*/ 140 h 61"/>
                            <a:gd name="T4" fmla="+- 0 4258 4232"/>
                            <a:gd name="T5" fmla="*/ T4 w 61"/>
                            <a:gd name="T6" fmla="+- 0 140 80"/>
                            <a:gd name="T7" fmla="*/ 140 h 61"/>
                            <a:gd name="T8" fmla="+- 0 4254 4232"/>
                            <a:gd name="T9" fmla="*/ T8 w 61"/>
                            <a:gd name="T10" fmla="+- 0 139 80"/>
                            <a:gd name="T11" fmla="*/ 139 h 61"/>
                            <a:gd name="T12" fmla="+- 0 4232 4232"/>
                            <a:gd name="T13" fmla="*/ T12 w 61"/>
                            <a:gd name="T14" fmla="+- 0 115 80"/>
                            <a:gd name="T15" fmla="*/ 115 h 61"/>
                            <a:gd name="T16" fmla="+- 0 4232 4232"/>
                            <a:gd name="T17" fmla="*/ T16 w 61"/>
                            <a:gd name="T18" fmla="+- 0 106 80"/>
                            <a:gd name="T19" fmla="*/ 106 h 61"/>
                            <a:gd name="T20" fmla="+- 0 4258 4232"/>
                            <a:gd name="T21" fmla="*/ T20 w 61"/>
                            <a:gd name="T22" fmla="+- 0 80 80"/>
                            <a:gd name="T23" fmla="*/ 80 h 61"/>
                            <a:gd name="T24" fmla="+- 0 4266 4232"/>
                            <a:gd name="T25" fmla="*/ T24 w 61"/>
                            <a:gd name="T26" fmla="+- 0 80 80"/>
                            <a:gd name="T27" fmla="*/ 80 h 61"/>
                            <a:gd name="T28" fmla="+- 0 4292 4232"/>
                            <a:gd name="T29" fmla="*/ T28 w 61"/>
                            <a:gd name="T30" fmla="+- 0 106 80"/>
                            <a:gd name="T31" fmla="*/ 106 h 61"/>
                            <a:gd name="T32" fmla="+- 0 4292 4232"/>
                            <a:gd name="T33" fmla="*/ T32 w 61"/>
                            <a:gd name="T34" fmla="+- 0 115 80"/>
                            <a:gd name="T35" fmla="*/ 115 h 61"/>
                            <a:gd name="T36" fmla="+- 0 4266 4232"/>
                            <a:gd name="T37" fmla="*/ T36 w 61"/>
                            <a:gd name="T38" fmla="+- 0 140 80"/>
                            <a:gd name="T39" fmla="*/ 1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5BE6" id="Freeform 140" o:spid="_x0000_s1026" style="position:absolute;margin-left:211.6pt;margin-top:4pt;width:3.05pt;height:3.0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" path="m34,60r-8,l22,59,,35,,26,26,r8,l60,26r,9l34,60xe" fillcolor="black" stroked="f">
                <v:path arrowok="t" o:connecttype="custom" o:connectlocs="21590,88900;16510,88900;13970,88265;0,73025;0,67310;16510,50800;21590,50800;38100,67310;38100,73025;21590,88900" o:connectangles="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5"/>
        </w:rPr>
        <w:t>Abstimmung</w:t>
      </w:r>
      <w:r w:rsidR="00C66A8C">
        <w:rPr>
          <w:spacing w:val="-40"/>
          <w:w w:val="95"/>
        </w:rPr>
        <w:t xml:space="preserve"> </w:t>
      </w:r>
      <w:r w:rsidR="00C66A8C">
        <w:rPr>
          <w:spacing w:val="-4"/>
          <w:w w:val="95"/>
        </w:rPr>
        <w:t>mit</w:t>
      </w:r>
      <w:r w:rsidR="00C66A8C">
        <w:rPr>
          <w:spacing w:val="-34"/>
          <w:w w:val="95"/>
        </w:rPr>
        <w:t xml:space="preserve"> </w:t>
      </w:r>
      <w:r w:rsidR="00C66A8C">
        <w:rPr>
          <w:w w:val="95"/>
        </w:rPr>
        <w:t>den</w:t>
      </w:r>
      <w:r w:rsidR="00C66A8C">
        <w:rPr>
          <w:spacing w:val="-40"/>
          <w:w w:val="95"/>
        </w:rPr>
        <w:t xml:space="preserve"> </w:t>
      </w:r>
      <w:r w:rsidR="00C66A8C">
        <w:rPr>
          <w:spacing w:val="-5"/>
          <w:w w:val="95"/>
        </w:rPr>
        <w:t>Fachabteilungen</w:t>
      </w:r>
      <w:r w:rsidR="00C66A8C">
        <w:rPr>
          <w:spacing w:val="-39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31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34"/>
          <w:w w:val="95"/>
        </w:rPr>
        <w:t xml:space="preserve"> </w:t>
      </w:r>
      <w:r w:rsidR="00C66A8C">
        <w:rPr>
          <w:spacing w:val="-3"/>
          <w:w w:val="95"/>
        </w:rPr>
        <w:t>IT</w:t>
      </w:r>
      <w:r w:rsidR="00C66A8C">
        <w:rPr>
          <w:spacing w:val="-36"/>
          <w:w w:val="95"/>
        </w:rPr>
        <w:t xml:space="preserve"> </w:t>
      </w:r>
      <w:r w:rsidR="00C66A8C">
        <w:rPr>
          <w:w w:val="95"/>
        </w:rPr>
        <w:t>in</w:t>
      </w:r>
      <w:r w:rsidR="00C66A8C">
        <w:rPr>
          <w:spacing w:val="-39"/>
          <w:w w:val="95"/>
        </w:rPr>
        <w:t xml:space="preserve"> </w:t>
      </w:r>
      <w:r w:rsidR="00C66A8C">
        <w:rPr>
          <w:w w:val="95"/>
        </w:rPr>
        <w:t>Focus</w:t>
      </w:r>
      <w:r w:rsidR="00C66A8C">
        <w:rPr>
          <w:spacing w:val="-32"/>
          <w:w w:val="95"/>
        </w:rPr>
        <w:t xml:space="preserve"> </w:t>
      </w:r>
      <w:r w:rsidR="00C66A8C">
        <w:rPr>
          <w:w w:val="95"/>
        </w:rPr>
        <w:t>Groups</w:t>
      </w:r>
      <w:r w:rsidR="00C66A8C">
        <w:rPr>
          <w:spacing w:val="-31"/>
          <w:w w:val="95"/>
        </w:rPr>
        <w:t xml:space="preserve"> </w:t>
      </w:r>
      <w:r w:rsidR="00C66A8C">
        <w:rPr>
          <w:spacing w:val="-6"/>
          <w:w w:val="95"/>
        </w:rPr>
        <w:t>und</w:t>
      </w:r>
    </w:p>
    <w:p w14:paraId="2FEEDFF0" w14:textId="77777777" w:rsidR="00CE237B" w:rsidRDefault="00C66A8C">
      <w:pPr>
        <w:pStyle w:val="Textkrper"/>
        <w:spacing w:before="53"/>
        <w:ind w:left="356"/>
      </w:pPr>
      <w:r>
        <w:t>Joint Application Design Sessions</w:t>
      </w:r>
    </w:p>
    <w:p w14:paraId="7A11C9AF" w14:textId="77777777" w:rsidR="00CE237B" w:rsidRDefault="003B3734">
      <w:pPr>
        <w:pStyle w:val="Textkrper"/>
        <w:spacing w:before="52" w:line="292" w:lineRule="auto"/>
        <w:ind w:left="356" w:right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C50DD2" wp14:editId="4CAFEF2E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511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6 148"/>
                            <a:gd name="T11" fmla="*/ 206 h 61"/>
                            <a:gd name="T12" fmla="+- 0 4232 4232"/>
                            <a:gd name="T13" fmla="*/ T12 w 61"/>
                            <a:gd name="T14" fmla="+- 0 182 148"/>
                            <a:gd name="T15" fmla="*/ 182 h 61"/>
                            <a:gd name="T16" fmla="+- 0 4232 4232"/>
                            <a:gd name="T17" fmla="*/ T16 w 61"/>
                            <a:gd name="T18" fmla="+- 0 173 148"/>
                            <a:gd name="T19" fmla="*/ 173 h 61"/>
                            <a:gd name="T20" fmla="+- 0 4258 4232"/>
                            <a:gd name="T21" fmla="*/ T20 w 61"/>
                            <a:gd name="T22" fmla="+- 0 148 148"/>
                            <a:gd name="T23" fmla="*/ 148 h 61"/>
                            <a:gd name="T24" fmla="+- 0 4266 4232"/>
                            <a:gd name="T25" fmla="*/ T24 w 61"/>
                            <a:gd name="T26" fmla="+- 0 148 148"/>
                            <a:gd name="T27" fmla="*/ 148 h 61"/>
                            <a:gd name="T28" fmla="+- 0 4292 4232"/>
                            <a:gd name="T29" fmla="*/ T28 w 61"/>
                            <a:gd name="T30" fmla="+- 0 173 148"/>
                            <a:gd name="T31" fmla="*/ 173 h 61"/>
                            <a:gd name="T32" fmla="+- 0 4292 4232"/>
                            <a:gd name="T33" fmla="*/ T32 w 61"/>
                            <a:gd name="T34" fmla="+- 0 182 148"/>
                            <a:gd name="T35" fmla="*/ 182 h 61"/>
                            <a:gd name="T36" fmla="+- 0 4266 4232"/>
                            <a:gd name="T37" fmla="*/ T36 w 61"/>
                            <a:gd name="T38" fmla="+- 0 208 148"/>
                            <a:gd name="T3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376BD" id="Freeform 139" o:spid="_x0000_s1026" style="position:absolute;margin-left:211.6pt;margin-top:7.4pt;width:3.05pt;height:3.0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" path="m34,60r-8,l22,58,,34,,25,26,r8,l60,25r,9l34,60xe" fillcolor="black" stroked="f">
                <v:path arrowok="t" o:connecttype="custom" o:connectlocs="21590,132080;16510,132080;13970,130810;0,115570;0,109855;16510,93980;21590,93980;38100,109855;38100,115570;21590,1320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47792E7" wp14:editId="4A4B5D91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12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1 433"/>
                            <a:gd name="T11" fmla="*/ 491 h 61"/>
                            <a:gd name="T12" fmla="+- 0 4232 4232"/>
                            <a:gd name="T13" fmla="*/ T12 w 61"/>
                            <a:gd name="T14" fmla="+- 0 467 433"/>
                            <a:gd name="T15" fmla="*/ 467 h 61"/>
                            <a:gd name="T16" fmla="+- 0 4232 4232"/>
                            <a:gd name="T17" fmla="*/ T16 w 61"/>
                            <a:gd name="T18" fmla="+- 0 458 433"/>
                            <a:gd name="T19" fmla="*/ 458 h 61"/>
                            <a:gd name="T20" fmla="+- 0 4258 4232"/>
                            <a:gd name="T21" fmla="*/ T20 w 61"/>
                            <a:gd name="T22" fmla="+- 0 433 433"/>
                            <a:gd name="T23" fmla="*/ 433 h 61"/>
                            <a:gd name="T24" fmla="+- 0 4266 4232"/>
                            <a:gd name="T25" fmla="*/ T24 w 61"/>
                            <a:gd name="T26" fmla="+- 0 433 433"/>
                            <a:gd name="T27" fmla="*/ 433 h 61"/>
                            <a:gd name="T28" fmla="+- 0 4292 4232"/>
                            <a:gd name="T29" fmla="*/ T28 w 61"/>
                            <a:gd name="T30" fmla="+- 0 458 433"/>
                            <a:gd name="T31" fmla="*/ 458 h 61"/>
                            <a:gd name="T32" fmla="+- 0 4292 4232"/>
                            <a:gd name="T33" fmla="*/ T32 w 61"/>
                            <a:gd name="T34" fmla="+- 0 467 433"/>
                            <a:gd name="T35" fmla="*/ 467 h 61"/>
                            <a:gd name="T36" fmla="+- 0 4266 4232"/>
                            <a:gd name="T37" fmla="*/ T36 w 61"/>
                            <a:gd name="T38" fmla="+- 0 493 433"/>
                            <a:gd name="T39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4946A" id="Freeform 138" o:spid="_x0000_s1026" style="position:absolute;margin-left:211.6pt;margin-top:21.65pt;width:3.05pt;height:3.0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" path="m34,60r-8,l22,58,,34,,25,26,r8,l60,25r,9l34,60xe" fillcolor="black" stroked="f">
                <v:path arrowok="t" o:connecttype="custom" o:connectlocs="21590,313055;16510,313055;13970,311785;0,296545;0,290830;16510,274955;21590,274955;38100,290830;38100,296545;21590,313055" o:connectangles="0,0,0,0,0,0,0,0,0,0"/>
                <w10:wrap anchorx="page"/>
              </v:shape>
            </w:pict>
          </mc:Fallback>
        </mc:AlternateContent>
      </w:r>
      <w:r w:rsidR="00C66A8C">
        <w:rPr>
          <w:w w:val="95"/>
        </w:rPr>
        <w:t xml:space="preserve">Koordination </w:t>
      </w:r>
      <w:r w:rsidR="00C66A8C">
        <w:rPr>
          <w:spacing w:val="-6"/>
          <w:w w:val="95"/>
        </w:rPr>
        <w:t xml:space="preserve">und </w:t>
      </w:r>
      <w:r w:rsidR="00C66A8C">
        <w:rPr>
          <w:spacing w:val="-3"/>
          <w:w w:val="95"/>
        </w:rPr>
        <w:t xml:space="preserve">Klärung </w:t>
      </w:r>
      <w:r w:rsidR="00C66A8C">
        <w:rPr>
          <w:w w:val="95"/>
        </w:rPr>
        <w:t xml:space="preserve">von </w:t>
      </w:r>
      <w:r w:rsidR="00C66A8C">
        <w:rPr>
          <w:spacing w:val="-4"/>
          <w:w w:val="95"/>
        </w:rPr>
        <w:t xml:space="preserve">Anforderungen </w:t>
      </w:r>
      <w:r w:rsidR="00C66A8C">
        <w:rPr>
          <w:w w:val="95"/>
        </w:rPr>
        <w:t xml:space="preserve">in </w:t>
      </w:r>
      <w:r w:rsidR="00C66A8C">
        <w:rPr>
          <w:spacing w:val="-3"/>
          <w:w w:val="95"/>
        </w:rPr>
        <w:t xml:space="preserve">Daily </w:t>
      </w:r>
      <w:r w:rsidR="00C66A8C">
        <w:rPr>
          <w:w w:val="95"/>
        </w:rPr>
        <w:t xml:space="preserve">Stand-up's </w:t>
      </w:r>
      <w:r w:rsidR="00C66A8C">
        <w:rPr>
          <w:spacing w:val="-4"/>
          <w:w w:val="90"/>
        </w:rPr>
        <w:t xml:space="preserve">Initialisierung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  <w:w w:val="90"/>
        </w:rPr>
        <w:t xml:space="preserve">Dokumentation </w:t>
      </w:r>
      <w:r w:rsidR="00C66A8C">
        <w:rPr>
          <w:w w:val="90"/>
        </w:rPr>
        <w:t xml:space="preserve">von </w:t>
      </w:r>
      <w:r w:rsidR="00C66A8C">
        <w:rPr>
          <w:spacing w:val="-4"/>
          <w:w w:val="90"/>
        </w:rPr>
        <w:t xml:space="preserve">Anforderungen </w:t>
      </w:r>
      <w:r w:rsidR="00C66A8C">
        <w:rPr>
          <w:w w:val="90"/>
        </w:rPr>
        <w:t xml:space="preserve">im </w:t>
      </w:r>
      <w:r w:rsidR="00C66A8C">
        <w:rPr>
          <w:spacing w:val="-4"/>
          <w:w w:val="90"/>
        </w:rPr>
        <w:t xml:space="preserve">Requirements </w:t>
      </w:r>
      <w:r w:rsidR="00C66A8C">
        <w:rPr>
          <w:spacing w:val="-5"/>
        </w:rPr>
        <w:t xml:space="preserve">Management </w:t>
      </w:r>
      <w:r w:rsidR="00C66A8C">
        <w:t>System</w:t>
      </w:r>
    </w:p>
    <w:p w14:paraId="17733411" w14:textId="77777777" w:rsidR="00CE237B" w:rsidRDefault="003B3734">
      <w:pPr>
        <w:pStyle w:val="Textkrper"/>
        <w:spacing w:before="3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515F9D" wp14:editId="74CDDF00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29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8 4232"/>
                            <a:gd name="T21" fmla="*/ T20 w 61"/>
                            <a:gd name="T22" fmla="+- 0 99 99"/>
                            <a:gd name="T23" fmla="*/ 99 h 61"/>
                            <a:gd name="T24" fmla="+- 0 4266 4232"/>
                            <a:gd name="T25" fmla="*/ T24 w 61"/>
                            <a:gd name="T26" fmla="+- 0 99 99"/>
                            <a:gd name="T27" fmla="*/ 99 h 61"/>
                            <a:gd name="T28" fmla="+- 0 4292 4232"/>
                            <a:gd name="T29" fmla="*/ T28 w 61"/>
                            <a:gd name="T30" fmla="+- 0 124 99"/>
                            <a:gd name="T31" fmla="*/ 124 h 61"/>
                            <a:gd name="T32" fmla="+- 0 4292 4232"/>
                            <a:gd name="T33" fmla="*/ T32 w 61"/>
                            <a:gd name="T34" fmla="+- 0 133 99"/>
                            <a:gd name="T35" fmla="*/ 133 h 61"/>
                            <a:gd name="T36" fmla="+- 0 4266 4232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1C556" id="Freeform 137" o:spid="_x0000_s1026" style="position:absolute;margin-left:211.6pt;margin-top:4.95pt;width:3.05pt;height:3.0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" path="m34,60r-8,l22,58,,34,,25,26,r8,l60,25r,9l34,60xe" fillcolor="black" stroked="f">
                <v:path arrowok="t" o:connecttype="custom" o:connectlocs="21590,100965;16510,100965;13970,99695;0,84455;0,78740;16510,62865;21590,62865;38100,78740;38100,84455;21590,100965" o:connectangles="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 xml:space="preserve">Ad-hoc </w:t>
      </w:r>
      <w:r w:rsidR="00C66A8C">
        <w:rPr>
          <w:spacing w:val="-3"/>
          <w:w w:val="90"/>
        </w:rPr>
        <w:t xml:space="preserve">Problemlösungen </w:t>
      </w:r>
      <w:r w:rsidR="00C66A8C">
        <w:rPr>
          <w:spacing w:val="-4"/>
          <w:w w:val="90"/>
        </w:rPr>
        <w:t xml:space="preserve">während </w:t>
      </w:r>
      <w:r w:rsidR="00C66A8C">
        <w:rPr>
          <w:w w:val="90"/>
        </w:rPr>
        <w:t xml:space="preserve">der </w:t>
      </w:r>
      <w:r w:rsidR="00C66A8C">
        <w:rPr>
          <w:spacing w:val="-3"/>
          <w:w w:val="90"/>
        </w:rPr>
        <w:t xml:space="preserve">Migrationsläufe </w:t>
      </w:r>
      <w:r w:rsidR="00C66A8C">
        <w:rPr>
          <w:spacing w:val="-4"/>
          <w:w w:val="90"/>
        </w:rPr>
        <w:t xml:space="preserve">Kenntnisse: </w:t>
      </w:r>
      <w:r w:rsidR="00C66A8C">
        <w:rPr>
          <w:spacing w:val="-3"/>
          <w:w w:val="90"/>
        </w:rPr>
        <w:t xml:space="preserve">APM </w:t>
      </w:r>
      <w:r w:rsidR="00C66A8C">
        <w:rPr>
          <w:spacing w:val="-6"/>
        </w:rPr>
        <w:t xml:space="preserve">Agile </w:t>
      </w:r>
      <w:r w:rsidR="00C66A8C">
        <w:rPr>
          <w:spacing w:val="-4"/>
        </w:rPr>
        <w:t xml:space="preserve">Projektmanagement </w:t>
      </w:r>
      <w:r w:rsidR="00C66A8C">
        <w:rPr>
          <w:spacing w:val="-3"/>
        </w:rPr>
        <w:t>Methoden</w:t>
      </w:r>
      <w:r w:rsidR="00414593">
        <w:rPr>
          <w:spacing w:val="-3"/>
        </w:rPr>
        <w:t xml:space="preserve"> und Abbildung der Prozess</w:t>
      </w:r>
      <w:r w:rsidR="00F460EA">
        <w:rPr>
          <w:spacing w:val="-3"/>
        </w:rPr>
        <w:t xml:space="preserve">e für die Migration </w:t>
      </w:r>
      <w:r w:rsidR="00414593">
        <w:rPr>
          <w:spacing w:val="-3"/>
        </w:rPr>
        <w:t>mit BPMN 2.0, UML 2.5</w:t>
      </w:r>
      <w:r w:rsidR="00F460EA">
        <w:rPr>
          <w:spacing w:val="-3"/>
        </w:rPr>
        <w:t>.</w:t>
      </w:r>
    </w:p>
    <w:p w14:paraId="39A11C76" w14:textId="77777777" w:rsidR="00CE237B" w:rsidRDefault="00CE237B">
      <w:pPr>
        <w:pStyle w:val="Textkrper"/>
        <w:spacing w:before="7"/>
        <w:rPr>
          <w:sz w:val="28"/>
        </w:rPr>
      </w:pPr>
    </w:p>
    <w:p w14:paraId="74CD9BC1" w14:textId="77777777" w:rsidR="00D33D1D" w:rsidRPr="00D33D1D" w:rsidRDefault="00C66A8C" w:rsidP="00D33D1D">
      <w:pPr>
        <w:pStyle w:val="Textkrper"/>
        <w:spacing w:line="324" w:lineRule="auto"/>
        <w:ind w:left="116" w:right="2396"/>
        <w:rPr>
          <w:spacing w:val="-5"/>
        </w:rPr>
        <w:sectPr w:rsidR="00D33D1D" w:rsidRPr="00D33D1D">
          <w:headerReference w:type="default" r:id="rId21"/>
          <w:footerReference w:type="default" r:id="rId22"/>
          <w:pgSz w:w="11900" w:h="16840"/>
          <w:pgMar w:top="2640" w:right="1020" w:bottom="520" w:left="1300" w:header="1658" w:footer="323" w:gutter="0"/>
          <w:pgNumType w:start="10"/>
          <w:cols w:num="2" w:space="720" w:equalWidth="0">
            <w:col w:w="2624" w:space="176"/>
            <w:col w:w="6780"/>
          </w:cols>
        </w:sectPr>
      </w:pPr>
      <w:r>
        <w:rPr>
          <w:spacing w:val="-4"/>
          <w:w w:val="90"/>
        </w:rPr>
        <w:t xml:space="preserve">Involvierte </w:t>
      </w:r>
      <w:r>
        <w:rPr>
          <w:spacing w:val="-3"/>
          <w:w w:val="90"/>
        </w:rPr>
        <w:t xml:space="preserve">Systeme </w:t>
      </w:r>
      <w:r>
        <w:rPr>
          <w:spacing w:val="-6"/>
          <w:w w:val="90"/>
        </w:rPr>
        <w:t xml:space="preserve">und Entwicklungsumgebung: </w:t>
      </w:r>
      <w:r>
        <w:t xml:space="preserve">Atlassian </w:t>
      </w:r>
      <w:r>
        <w:rPr>
          <w:spacing w:val="-5"/>
        </w:rPr>
        <w:t xml:space="preserve">JIRA </w:t>
      </w:r>
      <w:r>
        <w:rPr>
          <w:spacing w:val="-6"/>
        </w:rPr>
        <w:t xml:space="preserve">Agile, </w:t>
      </w:r>
      <w:r>
        <w:t xml:space="preserve">Atlassian </w:t>
      </w:r>
      <w:r>
        <w:rPr>
          <w:spacing w:val="-5"/>
        </w:rPr>
        <w:t>Conﬂuenc</w:t>
      </w:r>
      <w:r w:rsidR="00D33D1D">
        <w:rPr>
          <w:spacing w:val="-5"/>
        </w:rPr>
        <w:t>e,</w:t>
      </w:r>
      <w:r w:rsidR="006E1E2C">
        <w:rPr>
          <w:spacing w:val="-5"/>
        </w:rPr>
        <w:t xml:space="preserve"> </w:t>
      </w:r>
      <w:r w:rsidR="00D33D1D">
        <w:rPr>
          <w:spacing w:val="-5"/>
        </w:rPr>
        <w:t>Enterprise Architecture</w:t>
      </w:r>
    </w:p>
    <w:p w14:paraId="0EDD207F" w14:textId="77777777" w:rsidR="00CE237B" w:rsidRDefault="00C66A8C">
      <w:pPr>
        <w:pStyle w:val="Listenabsatz"/>
        <w:numPr>
          <w:ilvl w:val="0"/>
          <w:numId w:val="2"/>
        </w:numPr>
        <w:tabs>
          <w:tab w:val="left" w:pos="267"/>
        </w:tabs>
        <w:spacing w:before="84"/>
        <w:ind w:firstLine="0"/>
        <w:rPr>
          <w:rFonts w:ascii="Arial"/>
          <w:sz w:val="20"/>
        </w:rPr>
      </w:pPr>
      <w:r>
        <w:rPr>
          <w:rFonts w:ascii="Arial"/>
          <w:spacing w:val="-4"/>
          <w:w w:val="110"/>
          <w:sz w:val="20"/>
        </w:rPr>
        <w:lastRenderedPageBreak/>
        <w:t>Monate</w:t>
      </w:r>
    </w:p>
    <w:p w14:paraId="54345278" w14:textId="77777777" w:rsidR="00CE237B" w:rsidRDefault="00C66A8C">
      <w:pPr>
        <w:pStyle w:val="Textkrper"/>
        <w:spacing w:before="85" w:line="328" w:lineRule="auto"/>
        <w:ind w:left="116" w:right="38"/>
        <w:rPr>
          <w:rFonts w:ascii="Arial" w:hAnsi="Arial"/>
        </w:rPr>
      </w:pPr>
      <w:r>
        <w:rPr>
          <w:rFonts w:ascii="Arial" w:hAnsi="Arial"/>
          <w:spacing w:val="-6"/>
          <w:w w:val="110"/>
        </w:rPr>
        <w:t>Einbindung</w:t>
      </w:r>
      <w:r>
        <w:rPr>
          <w:rFonts w:ascii="Arial" w:hAnsi="Arial"/>
          <w:spacing w:val="-40"/>
          <w:w w:val="110"/>
        </w:rPr>
        <w:t xml:space="preserve"> </w:t>
      </w:r>
      <w:r>
        <w:rPr>
          <w:rFonts w:ascii="Arial" w:hAnsi="Arial"/>
          <w:spacing w:val="2"/>
          <w:w w:val="110"/>
        </w:rPr>
        <w:t>von</w:t>
      </w:r>
      <w:r>
        <w:rPr>
          <w:rFonts w:ascii="Arial" w:hAnsi="Arial"/>
          <w:spacing w:val="-46"/>
          <w:w w:val="110"/>
        </w:rPr>
        <w:t xml:space="preserve"> </w:t>
      </w:r>
      <w:r>
        <w:rPr>
          <w:rFonts w:ascii="Arial" w:hAnsi="Arial"/>
          <w:spacing w:val="-6"/>
          <w:w w:val="110"/>
        </w:rPr>
        <w:t xml:space="preserve">Payment </w:t>
      </w:r>
      <w:r>
        <w:rPr>
          <w:rFonts w:ascii="Arial" w:hAnsi="Arial"/>
          <w:spacing w:val="-3"/>
        </w:rPr>
        <w:t>Service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Providers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3"/>
        </w:rPr>
        <w:t>(PSP)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  <w:spacing w:val="-5"/>
        </w:rPr>
        <w:t xml:space="preserve">für </w:t>
      </w:r>
      <w:r>
        <w:rPr>
          <w:rFonts w:ascii="Arial" w:hAnsi="Arial"/>
          <w:spacing w:val="-6"/>
          <w:w w:val="110"/>
        </w:rPr>
        <w:t xml:space="preserve">Content-Anbieter </w:t>
      </w:r>
      <w:r>
        <w:rPr>
          <w:rFonts w:ascii="Arial" w:hAnsi="Arial"/>
          <w:spacing w:val="-5"/>
          <w:w w:val="110"/>
        </w:rPr>
        <w:t xml:space="preserve">mit </w:t>
      </w:r>
      <w:r>
        <w:rPr>
          <w:rFonts w:ascii="Arial" w:hAnsi="Arial"/>
          <w:w w:val="110"/>
        </w:rPr>
        <w:t xml:space="preserve">globaler </w:t>
      </w:r>
      <w:r>
        <w:rPr>
          <w:rFonts w:ascii="Arial" w:hAnsi="Arial"/>
          <w:spacing w:val="-6"/>
          <w:w w:val="110"/>
        </w:rPr>
        <w:t xml:space="preserve">Reichweite </w:t>
      </w:r>
      <w:r>
        <w:rPr>
          <w:rFonts w:ascii="Arial" w:hAnsi="Arial"/>
          <w:spacing w:val="-5"/>
          <w:w w:val="110"/>
        </w:rPr>
        <w:t>(Internationalisierung)</w:t>
      </w:r>
    </w:p>
    <w:p w14:paraId="764CB77B" w14:textId="77777777" w:rsidR="00CE237B" w:rsidRDefault="00C66A8C">
      <w:pPr>
        <w:pStyle w:val="Textkrper"/>
        <w:spacing w:before="86"/>
        <w:ind w:left="116"/>
      </w:pPr>
      <w:r>
        <w:br w:type="column"/>
      </w:r>
      <w:r>
        <w:t>Vendor Management - Anbieterverfahren</w:t>
      </w:r>
    </w:p>
    <w:p w14:paraId="7827ED7B" w14:textId="77777777" w:rsidR="00CE237B" w:rsidRDefault="00C66A8C">
      <w:pPr>
        <w:pStyle w:val="Textkrper"/>
        <w:spacing w:before="82"/>
        <w:ind w:left="116"/>
      </w:pPr>
      <w:r>
        <w:rPr>
          <w:spacing w:val="-4"/>
          <w:w w:val="95"/>
        </w:rPr>
        <w:t xml:space="preserve">Projektinhalte: Branche: </w:t>
      </w:r>
      <w:r w:rsidR="00EF1533">
        <w:rPr>
          <w:spacing w:val="-4"/>
          <w:w w:val="95"/>
        </w:rPr>
        <w:t>Telekommunikation</w:t>
      </w:r>
      <w:r>
        <w:rPr>
          <w:spacing w:val="-4"/>
          <w:w w:val="95"/>
        </w:rPr>
        <w:t xml:space="preserve">, </w:t>
      </w:r>
      <w:r w:rsidR="00EF1533">
        <w:rPr>
          <w:spacing w:val="-4"/>
          <w:w w:val="95"/>
        </w:rPr>
        <w:t>Darmstadt</w:t>
      </w:r>
    </w:p>
    <w:p w14:paraId="2ECE7501" w14:textId="77777777" w:rsidR="00CE237B" w:rsidRDefault="00CE237B">
      <w:pPr>
        <w:pStyle w:val="Textkrper"/>
        <w:spacing w:before="10"/>
        <w:rPr>
          <w:sz w:val="32"/>
        </w:rPr>
      </w:pPr>
    </w:p>
    <w:p w14:paraId="416B81CD" w14:textId="77777777" w:rsidR="00CE237B" w:rsidRDefault="003B3734">
      <w:pPr>
        <w:pStyle w:val="Textkrper"/>
        <w:spacing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F10275" wp14:editId="70F7F4EE">
                <wp:simplePos x="0" y="0"/>
                <wp:positionH relativeFrom="page">
                  <wp:posOffset>2687320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134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6 96"/>
                            <a:gd name="T3" fmla="*/ 156 h 61"/>
                            <a:gd name="T4" fmla="+- 0 4258 4232"/>
                            <a:gd name="T5" fmla="*/ T4 w 61"/>
                            <a:gd name="T6" fmla="+- 0 156 96"/>
                            <a:gd name="T7" fmla="*/ 156 h 61"/>
                            <a:gd name="T8" fmla="+- 0 4254 4232"/>
                            <a:gd name="T9" fmla="*/ T8 w 61"/>
                            <a:gd name="T10" fmla="+- 0 154 96"/>
                            <a:gd name="T11" fmla="*/ 154 h 61"/>
                            <a:gd name="T12" fmla="+- 0 4232 4232"/>
                            <a:gd name="T13" fmla="*/ T12 w 61"/>
                            <a:gd name="T14" fmla="+- 0 130 96"/>
                            <a:gd name="T15" fmla="*/ 130 h 61"/>
                            <a:gd name="T16" fmla="+- 0 4232 4232"/>
                            <a:gd name="T17" fmla="*/ T16 w 61"/>
                            <a:gd name="T18" fmla="+- 0 121 96"/>
                            <a:gd name="T19" fmla="*/ 121 h 61"/>
                            <a:gd name="T20" fmla="+- 0 4258 4232"/>
                            <a:gd name="T21" fmla="*/ T20 w 61"/>
                            <a:gd name="T22" fmla="+- 0 96 96"/>
                            <a:gd name="T23" fmla="*/ 96 h 61"/>
                            <a:gd name="T24" fmla="+- 0 4266 4232"/>
                            <a:gd name="T25" fmla="*/ T24 w 61"/>
                            <a:gd name="T26" fmla="+- 0 96 96"/>
                            <a:gd name="T27" fmla="*/ 96 h 61"/>
                            <a:gd name="T28" fmla="+- 0 4292 4232"/>
                            <a:gd name="T29" fmla="*/ T28 w 61"/>
                            <a:gd name="T30" fmla="+- 0 121 96"/>
                            <a:gd name="T31" fmla="*/ 121 h 61"/>
                            <a:gd name="T32" fmla="+- 0 4292 4232"/>
                            <a:gd name="T33" fmla="*/ T32 w 61"/>
                            <a:gd name="T34" fmla="+- 0 130 96"/>
                            <a:gd name="T35" fmla="*/ 130 h 61"/>
                            <a:gd name="T36" fmla="+- 0 4266 4232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B9617" id="Freeform 136" o:spid="_x0000_s1026" style="position:absolute;margin-left:211.6pt;margin-top:4.8pt;width:3.05pt;height:3.0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" path="m34,60r-8,l22,58,,34,,25,26,r8,l60,25r,9l34,60xe" fillcolor="black" stroked="f">
                <v:path arrowok="t" o:connecttype="custom" o:connectlocs="21590,99060;16510,99060;13970,97790;0,82550;0,76835;16510,60960;21590,60960;38100,76835;38100,82550;21590,99060" o:connectangles="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Entwicklung</w:t>
      </w:r>
      <w:r w:rsidR="00C66A8C">
        <w:rPr>
          <w:spacing w:val="-27"/>
          <w:w w:val="90"/>
        </w:rPr>
        <w:t xml:space="preserve"> </w:t>
      </w:r>
      <w:r w:rsidR="00C66A8C">
        <w:rPr>
          <w:spacing w:val="-5"/>
          <w:w w:val="90"/>
        </w:rPr>
        <w:t>eines</w:t>
      </w:r>
      <w:r w:rsidR="00C66A8C">
        <w:rPr>
          <w:spacing w:val="-15"/>
          <w:w w:val="90"/>
        </w:rPr>
        <w:t xml:space="preserve"> </w:t>
      </w:r>
      <w:r w:rsidR="00C66A8C">
        <w:rPr>
          <w:w w:val="90"/>
        </w:rPr>
        <w:t>Geschäftsmodells</w:t>
      </w:r>
      <w:r w:rsidR="00C66A8C">
        <w:rPr>
          <w:spacing w:val="-15"/>
          <w:w w:val="90"/>
        </w:rPr>
        <w:t xml:space="preserve"> </w:t>
      </w:r>
      <w:r w:rsidR="00C66A8C">
        <w:rPr>
          <w:spacing w:val="-2"/>
          <w:w w:val="90"/>
        </w:rPr>
        <w:t>auf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Basis</w:t>
      </w:r>
      <w:r w:rsidR="00C66A8C">
        <w:rPr>
          <w:spacing w:val="-15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9"/>
          <w:w w:val="90"/>
        </w:rPr>
        <w:t xml:space="preserve"> </w:t>
      </w:r>
      <w:r w:rsidR="00C66A8C">
        <w:rPr>
          <w:spacing w:val="-4"/>
          <w:w w:val="90"/>
        </w:rPr>
        <w:t>Content</w:t>
      </w:r>
      <w:r w:rsidR="00C66A8C">
        <w:rPr>
          <w:spacing w:val="-20"/>
          <w:w w:val="90"/>
        </w:rPr>
        <w:t xml:space="preserve"> </w:t>
      </w:r>
      <w:r w:rsidR="00C66A8C">
        <w:rPr>
          <w:spacing w:val="-5"/>
          <w:w w:val="90"/>
        </w:rPr>
        <w:t xml:space="preserve">Owner </w:t>
      </w:r>
      <w:r w:rsidR="00C66A8C">
        <w:rPr>
          <w:spacing w:val="-4"/>
        </w:rPr>
        <w:t>Anforderungen</w:t>
      </w:r>
    </w:p>
    <w:p w14:paraId="545F7887" w14:textId="77777777" w:rsidR="00EF1533" w:rsidRDefault="003B3734">
      <w:pPr>
        <w:pStyle w:val="Textkrper"/>
        <w:spacing w:before="3" w:line="292" w:lineRule="auto"/>
        <w:ind w:left="356" w:right="160"/>
        <w:rPr>
          <w:spacing w:val="-3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7C31AA" wp14:editId="7E8A337A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35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8 4232"/>
                            <a:gd name="T21" fmla="*/ T20 w 61"/>
                            <a:gd name="T22" fmla="+- 0 99 99"/>
                            <a:gd name="T23" fmla="*/ 99 h 61"/>
                            <a:gd name="T24" fmla="+- 0 4266 4232"/>
                            <a:gd name="T25" fmla="*/ T24 w 61"/>
                            <a:gd name="T26" fmla="+- 0 99 99"/>
                            <a:gd name="T27" fmla="*/ 99 h 61"/>
                            <a:gd name="T28" fmla="+- 0 4292 4232"/>
                            <a:gd name="T29" fmla="*/ T28 w 61"/>
                            <a:gd name="T30" fmla="+- 0 124 99"/>
                            <a:gd name="T31" fmla="*/ 124 h 61"/>
                            <a:gd name="T32" fmla="+- 0 4292 4232"/>
                            <a:gd name="T33" fmla="*/ T32 w 61"/>
                            <a:gd name="T34" fmla="+- 0 133 99"/>
                            <a:gd name="T35" fmla="*/ 133 h 61"/>
                            <a:gd name="T36" fmla="+- 0 4266 4232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854D" id="Freeform 135" o:spid="_x0000_s1026" style="position:absolute;margin-left:211.6pt;margin-top:4.95pt;width:3.05pt;height:3.0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" path="m34,60r-8,l22,58,,34,,25,26,r8,l60,25r,9l34,60xe" fillcolor="black" stroked="f">
                <v:path arrowok="t" o:connecttype="custom" o:connectlocs="21590,100965;16510,100965;13970,99695;0,84455;0,78740;16510,62865;21590,62865;38100,78740;38100,84455;21590,1009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E5BEBE" wp14:editId="06D33666">
                <wp:simplePos x="0" y="0"/>
                <wp:positionH relativeFrom="page">
                  <wp:posOffset>2687320</wp:posOffset>
                </wp:positionH>
                <wp:positionV relativeFrom="paragraph">
                  <wp:posOffset>424815</wp:posOffset>
                </wp:positionV>
                <wp:extent cx="38735" cy="38735"/>
                <wp:effectExtent l="0" t="0" r="0" b="0"/>
                <wp:wrapNone/>
                <wp:docPr id="136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29 669"/>
                            <a:gd name="T3" fmla="*/ 729 h 61"/>
                            <a:gd name="T4" fmla="+- 0 4258 4232"/>
                            <a:gd name="T5" fmla="*/ T4 w 61"/>
                            <a:gd name="T6" fmla="+- 0 729 669"/>
                            <a:gd name="T7" fmla="*/ 729 h 61"/>
                            <a:gd name="T8" fmla="+- 0 4254 4232"/>
                            <a:gd name="T9" fmla="*/ T8 w 61"/>
                            <a:gd name="T10" fmla="+- 0 727 669"/>
                            <a:gd name="T11" fmla="*/ 727 h 61"/>
                            <a:gd name="T12" fmla="+- 0 4232 4232"/>
                            <a:gd name="T13" fmla="*/ T12 w 61"/>
                            <a:gd name="T14" fmla="+- 0 703 669"/>
                            <a:gd name="T15" fmla="*/ 703 h 61"/>
                            <a:gd name="T16" fmla="+- 0 4232 4232"/>
                            <a:gd name="T17" fmla="*/ T16 w 61"/>
                            <a:gd name="T18" fmla="+- 0 694 669"/>
                            <a:gd name="T19" fmla="*/ 694 h 61"/>
                            <a:gd name="T20" fmla="+- 0 4250 4232"/>
                            <a:gd name="T21" fmla="*/ T20 w 61"/>
                            <a:gd name="T22" fmla="+- 0 672 669"/>
                            <a:gd name="T23" fmla="*/ 672 h 61"/>
                            <a:gd name="T24" fmla="+- 0 4254 4232"/>
                            <a:gd name="T25" fmla="*/ T24 w 61"/>
                            <a:gd name="T26" fmla="+- 0 669 669"/>
                            <a:gd name="T27" fmla="*/ 669 h 61"/>
                            <a:gd name="T28" fmla="+- 0 4270 4232"/>
                            <a:gd name="T29" fmla="*/ T28 w 61"/>
                            <a:gd name="T30" fmla="+- 0 669 669"/>
                            <a:gd name="T31" fmla="*/ 669 h 61"/>
                            <a:gd name="T32" fmla="+- 0 4273 4232"/>
                            <a:gd name="T33" fmla="*/ T32 w 61"/>
                            <a:gd name="T34" fmla="+- 0 672 669"/>
                            <a:gd name="T35" fmla="*/ 672 h 61"/>
                            <a:gd name="T36" fmla="+- 0 4277 4232"/>
                            <a:gd name="T37" fmla="*/ T36 w 61"/>
                            <a:gd name="T38" fmla="+- 0 673 669"/>
                            <a:gd name="T39" fmla="*/ 673 h 61"/>
                            <a:gd name="T40" fmla="+- 0 4292 4232"/>
                            <a:gd name="T41" fmla="*/ T40 w 61"/>
                            <a:gd name="T42" fmla="+- 0 694 669"/>
                            <a:gd name="T43" fmla="*/ 694 h 61"/>
                            <a:gd name="T44" fmla="+- 0 4292 4232"/>
                            <a:gd name="T45" fmla="*/ T44 w 61"/>
                            <a:gd name="T46" fmla="+- 0 703 669"/>
                            <a:gd name="T47" fmla="*/ 703 h 61"/>
                            <a:gd name="T48" fmla="+- 0 4270 4232"/>
                            <a:gd name="T49" fmla="*/ T48 w 61"/>
                            <a:gd name="T50" fmla="+- 0 727 669"/>
                            <a:gd name="T51" fmla="*/ 727 h 61"/>
                            <a:gd name="T52" fmla="+- 0 4266 4232"/>
                            <a:gd name="T53" fmla="*/ T52 w 61"/>
                            <a:gd name="T54" fmla="+- 0 729 669"/>
                            <a:gd name="T55" fmla="*/ 72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87E5" id="Freeform 134" o:spid="_x0000_s1026" style="position:absolute;margin-left:211.6pt;margin-top:33.45pt;width:3.05pt;height:3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" path="m34,60r-8,l22,58,,34,,25,18,3,22,,38,r3,3l45,4,60,25r,9l38,58r-4,2xe" fillcolor="black" stroked="f">
                <v:path arrowok="t" o:connecttype="custom" o:connectlocs="21590,462915;16510,462915;13970,461645;0,446405;0,440690;11430,426720;13970,424815;24130,424815;26035,426720;28575,427355;38100,440690;38100,446405;24130,461645;21590,462915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5"/>
        </w:rPr>
        <w:t xml:space="preserve">Aufstellung </w:t>
      </w:r>
      <w:r w:rsidR="00C66A8C">
        <w:t xml:space="preserve">des </w:t>
      </w:r>
      <w:r w:rsidR="00C66A8C">
        <w:rPr>
          <w:spacing w:val="-3"/>
        </w:rPr>
        <w:t xml:space="preserve">Anforderungskatalogs </w:t>
      </w:r>
      <w:r w:rsidR="00C66A8C">
        <w:t xml:space="preserve">nach Maßgabe des </w:t>
      </w:r>
      <w:r w:rsidR="00C66A8C">
        <w:rPr>
          <w:w w:val="95"/>
        </w:rPr>
        <w:t>Geschäftsmodells</w:t>
      </w:r>
      <w:r w:rsidR="00C66A8C">
        <w:rPr>
          <w:spacing w:val="-44"/>
          <w:w w:val="95"/>
        </w:rPr>
        <w:t xml:space="preserve"> </w:t>
      </w:r>
      <w:r w:rsidR="00C66A8C">
        <w:rPr>
          <w:spacing w:val="-4"/>
          <w:w w:val="95"/>
        </w:rPr>
        <w:t>für</w:t>
      </w:r>
      <w:r w:rsidR="00C66A8C">
        <w:rPr>
          <w:spacing w:val="-45"/>
          <w:w w:val="95"/>
        </w:rPr>
        <w:t xml:space="preserve"> </w:t>
      </w:r>
      <w:r w:rsidR="00C66A8C">
        <w:rPr>
          <w:w w:val="95"/>
        </w:rPr>
        <w:t>den</w:t>
      </w:r>
      <w:r w:rsidR="00C66A8C">
        <w:rPr>
          <w:spacing w:val="-48"/>
          <w:w w:val="95"/>
        </w:rPr>
        <w:t xml:space="preserve"> </w:t>
      </w:r>
      <w:r w:rsidR="00C66A8C">
        <w:rPr>
          <w:spacing w:val="-3"/>
          <w:w w:val="95"/>
        </w:rPr>
        <w:t>Vertrieb</w:t>
      </w:r>
      <w:r w:rsidR="00C66A8C">
        <w:rPr>
          <w:spacing w:val="-44"/>
          <w:w w:val="95"/>
        </w:rPr>
        <w:t xml:space="preserve"> </w:t>
      </w:r>
      <w:r w:rsidR="00C66A8C">
        <w:rPr>
          <w:spacing w:val="-3"/>
          <w:w w:val="95"/>
        </w:rPr>
        <w:t>digitaler</w:t>
      </w:r>
      <w:r w:rsidR="00C66A8C">
        <w:rPr>
          <w:spacing w:val="-45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3"/>
          <w:w w:val="95"/>
        </w:rPr>
        <w:t xml:space="preserve"> </w:t>
      </w:r>
      <w:r w:rsidR="00C66A8C">
        <w:rPr>
          <w:spacing w:val="-3"/>
          <w:w w:val="95"/>
        </w:rPr>
        <w:t>haptischer</w:t>
      </w:r>
      <w:r w:rsidR="00C66A8C">
        <w:rPr>
          <w:spacing w:val="-45"/>
          <w:w w:val="95"/>
        </w:rPr>
        <w:t xml:space="preserve"> </w:t>
      </w:r>
      <w:r w:rsidR="00C66A8C">
        <w:rPr>
          <w:spacing w:val="-3"/>
          <w:w w:val="95"/>
        </w:rPr>
        <w:t xml:space="preserve">Güter </w:t>
      </w:r>
    </w:p>
    <w:p w14:paraId="6D9FB1D3" w14:textId="77777777" w:rsidR="00CE237B" w:rsidRDefault="00C66A8C">
      <w:pPr>
        <w:pStyle w:val="Textkrper"/>
        <w:spacing w:before="3" w:line="292" w:lineRule="auto"/>
        <w:ind w:left="356" w:right="160"/>
      </w:pPr>
      <w:r>
        <w:rPr>
          <w:spacing w:val="-3"/>
          <w:w w:val="90"/>
        </w:rPr>
        <w:t>Analyse</w:t>
      </w:r>
      <w:r>
        <w:rPr>
          <w:spacing w:val="-20"/>
          <w:w w:val="90"/>
        </w:rPr>
        <w:t xml:space="preserve"> </w:t>
      </w:r>
      <w:r>
        <w:rPr>
          <w:w w:val="90"/>
        </w:rPr>
        <w:t>der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ﬁnanzbehördlichen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Auﬂagen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und</w:t>
      </w:r>
      <w:r>
        <w:rPr>
          <w:spacing w:val="-11"/>
          <w:w w:val="90"/>
        </w:rPr>
        <w:t xml:space="preserve"> </w:t>
      </w:r>
      <w:r>
        <w:rPr>
          <w:spacing w:val="-5"/>
          <w:w w:val="90"/>
        </w:rPr>
        <w:t xml:space="preserve">Registereintragungen </w:t>
      </w:r>
      <w:r>
        <w:t xml:space="preserve">(KWG, </w:t>
      </w:r>
      <w:r>
        <w:rPr>
          <w:spacing w:val="-3"/>
        </w:rPr>
        <w:t>ZAG,</w:t>
      </w:r>
      <w:r>
        <w:rPr>
          <w:spacing w:val="-51"/>
        </w:rPr>
        <w:t xml:space="preserve"> </w:t>
      </w:r>
      <w:r>
        <w:t>RDG)</w:t>
      </w:r>
    </w:p>
    <w:p w14:paraId="2275E33D" w14:textId="77777777" w:rsidR="00CE237B" w:rsidRDefault="003B3734">
      <w:pPr>
        <w:pStyle w:val="Textkrper"/>
        <w:spacing w:before="4" w:line="292" w:lineRule="auto"/>
        <w:ind w:left="356" w:right="160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DAA372" wp14:editId="31BD35B1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137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8 100"/>
                            <a:gd name="T11" fmla="*/ 158 h 61"/>
                            <a:gd name="T12" fmla="+- 0 4232 4232"/>
                            <a:gd name="T13" fmla="*/ T12 w 61"/>
                            <a:gd name="T14" fmla="+- 0 134 100"/>
                            <a:gd name="T15" fmla="*/ 134 h 61"/>
                            <a:gd name="T16" fmla="+- 0 4232 4232"/>
                            <a:gd name="T17" fmla="*/ T16 w 61"/>
                            <a:gd name="T18" fmla="+- 0 125 100"/>
                            <a:gd name="T19" fmla="*/ 125 h 61"/>
                            <a:gd name="T20" fmla="+- 0 4258 4232"/>
                            <a:gd name="T21" fmla="*/ T20 w 61"/>
                            <a:gd name="T22" fmla="+- 0 100 100"/>
                            <a:gd name="T23" fmla="*/ 100 h 61"/>
                            <a:gd name="T24" fmla="+- 0 4266 4232"/>
                            <a:gd name="T25" fmla="*/ T24 w 61"/>
                            <a:gd name="T26" fmla="+- 0 100 100"/>
                            <a:gd name="T27" fmla="*/ 100 h 61"/>
                            <a:gd name="T28" fmla="+- 0 4292 4232"/>
                            <a:gd name="T29" fmla="*/ T28 w 61"/>
                            <a:gd name="T30" fmla="+- 0 125 100"/>
                            <a:gd name="T31" fmla="*/ 125 h 61"/>
                            <a:gd name="T32" fmla="+- 0 4292 4232"/>
                            <a:gd name="T33" fmla="*/ T32 w 61"/>
                            <a:gd name="T34" fmla="+- 0 134 100"/>
                            <a:gd name="T35" fmla="*/ 134 h 61"/>
                            <a:gd name="T36" fmla="+- 0 4266 4232"/>
                            <a:gd name="T37" fmla="*/ T36 w 61"/>
                            <a:gd name="T38" fmla="+- 0 160 100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0F2D" id="Freeform 133" o:spid="_x0000_s1026" style="position:absolute;margin-left:211.6pt;margin-top:5pt;width:3.05pt;height: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" path="m34,60r-8,l22,58,,34,,25,26,r8,l60,25r,9l34,60xe" fillcolor="black" stroked="f">
                <v:path arrowok="t" o:connecttype="custom" o:connectlocs="21590,101600;16510,101600;13970,100330;0,85090;0,79375;16510,63500;21590,63500;38100,79375;38100,85090;21590,1016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C182B8" wp14:editId="14C0A842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13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3 385"/>
                            <a:gd name="T11" fmla="*/ 443 h 61"/>
                            <a:gd name="T12" fmla="+- 0 4232 4232"/>
                            <a:gd name="T13" fmla="*/ T12 w 61"/>
                            <a:gd name="T14" fmla="+- 0 419 385"/>
                            <a:gd name="T15" fmla="*/ 419 h 61"/>
                            <a:gd name="T16" fmla="+- 0 4232 4232"/>
                            <a:gd name="T17" fmla="*/ T16 w 61"/>
                            <a:gd name="T18" fmla="+- 0 410 385"/>
                            <a:gd name="T19" fmla="*/ 410 h 61"/>
                            <a:gd name="T20" fmla="+- 0 4250 4232"/>
                            <a:gd name="T21" fmla="*/ T20 w 61"/>
                            <a:gd name="T22" fmla="+- 0 388 385"/>
                            <a:gd name="T23" fmla="*/ 388 h 61"/>
                            <a:gd name="T24" fmla="+- 0 4254 4232"/>
                            <a:gd name="T25" fmla="*/ T24 w 61"/>
                            <a:gd name="T26" fmla="+- 0 385 385"/>
                            <a:gd name="T27" fmla="*/ 385 h 61"/>
                            <a:gd name="T28" fmla="+- 0 4266 4232"/>
                            <a:gd name="T29" fmla="*/ T28 w 61"/>
                            <a:gd name="T30" fmla="+- 0 385 385"/>
                            <a:gd name="T31" fmla="*/ 385 h 61"/>
                            <a:gd name="T32" fmla="+- 0 4270 4232"/>
                            <a:gd name="T33" fmla="*/ T32 w 61"/>
                            <a:gd name="T34" fmla="+- 0 386 385"/>
                            <a:gd name="T35" fmla="*/ 386 h 61"/>
                            <a:gd name="T36" fmla="+- 0 4292 4232"/>
                            <a:gd name="T37" fmla="*/ T36 w 61"/>
                            <a:gd name="T38" fmla="+- 0 410 385"/>
                            <a:gd name="T39" fmla="*/ 410 h 61"/>
                            <a:gd name="T40" fmla="+- 0 4292 4232"/>
                            <a:gd name="T41" fmla="*/ T40 w 61"/>
                            <a:gd name="T42" fmla="+- 0 419 385"/>
                            <a:gd name="T43" fmla="*/ 419 h 61"/>
                            <a:gd name="T44" fmla="+- 0 4270 4232"/>
                            <a:gd name="T45" fmla="*/ T44 w 61"/>
                            <a:gd name="T46" fmla="+- 0 443 385"/>
                            <a:gd name="T47" fmla="*/ 443 h 61"/>
                            <a:gd name="T48" fmla="+- 0 4266 4232"/>
                            <a:gd name="T49" fmla="*/ T48 w 61"/>
                            <a:gd name="T50" fmla="+- 0 445 385"/>
                            <a:gd name="T51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FCB8A" id="Freeform 132" o:spid="_x0000_s1026" style="position:absolute;margin-left:211.6pt;margin-top:19.25pt;width:3.05pt;height:3.0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" path="m34,60r-8,l22,58,,34,,25,18,3,22,,34,r4,1l60,25r,9l38,58r-4,2xe" fillcolor="black" stroked="f">
                <v:path arrowok="t" o:connecttype="custom" o:connectlocs="21590,282575;16510,282575;13970,281305;0,266065;0,260350;11430,246380;13970,244475;21590,244475;24130,245110;38100,260350;38100,266065;24130,281305;21590,282575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03B688" wp14:editId="2F7E4EFB">
                <wp:simplePos x="0" y="0"/>
                <wp:positionH relativeFrom="page">
                  <wp:posOffset>2687320</wp:posOffset>
                </wp:positionH>
                <wp:positionV relativeFrom="paragraph">
                  <wp:posOffset>425450</wp:posOffset>
                </wp:positionV>
                <wp:extent cx="38735" cy="38735"/>
                <wp:effectExtent l="0" t="0" r="0" b="0"/>
                <wp:wrapNone/>
                <wp:docPr id="139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30 670"/>
                            <a:gd name="T3" fmla="*/ 730 h 61"/>
                            <a:gd name="T4" fmla="+- 0 4258 4232"/>
                            <a:gd name="T5" fmla="*/ T4 w 61"/>
                            <a:gd name="T6" fmla="+- 0 730 670"/>
                            <a:gd name="T7" fmla="*/ 730 h 61"/>
                            <a:gd name="T8" fmla="+- 0 4254 4232"/>
                            <a:gd name="T9" fmla="*/ T8 w 61"/>
                            <a:gd name="T10" fmla="+- 0 728 670"/>
                            <a:gd name="T11" fmla="*/ 728 h 61"/>
                            <a:gd name="T12" fmla="+- 0 4232 4232"/>
                            <a:gd name="T13" fmla="*/ T12 w 61"/>
                            <a:gd name="T14" fmla="+- 0 704 670"/>
                            <a:gd name="T15" fmla="*/ 704 h 61"/>
                            <a:gd name="T16" fmla="+- 0 4232 4232"/>
                            <a:gd name="T17" fmla="*/ T16 w 61"/>
                            <a:gd name="T18" fmla="+- 0 695 670"/>
                            <a:gd name="T19" fmla="*/ 695 h 61"/>
                            <a:gd name="T20" fmla="+- 0 4258 4232"/>
                            <a:gd name="T21" fmla="*/ T20 w 61"/>
                            <a:gd name="T22" fmla="+- 0 670 670"/>
                            <a:gd name="T23" fmla="*/ 670 h 61"/>
                            <a:gd name="T24" fmla="+- 0 4266 4232"/>
                            <a:gd name="T25" fmla="*/ T24 w 61"/>
                            <a:gd name="T26" fmla="+- 0 670 670"/>
                            <a:gd name="T27" fmla="*/ 670 h 61"/>
                            <a:gd name="T28" fmla="+- 0 4292 4232"/>
                            <a:gd name="T29" fmla="*/ T28 w 61"/>
                            <a:gd name="T30" fmla="+- 0 695 670"/>
                            <a:gd name="T31" fmla="*/ 695 h 61"/>
                            <a:gd name="T32" fmla="+- 0 4292 4232"/>
                            <a:gd name="T33" fmla="*/ T32 w 61"/>
                            <a:gd name="T34" fmla="+- 0 704 670"/>
                            <a:gd name="T35" fmla="*/ 704 h 61"/>
                            <a:gd name="T36" fmla="+- 0 4266 4232"/>
                            <a:gd name="T37" fmla="*/ T36 w 61"/>
                            <a:gd name="T38" fmla="+- 0 730 670"/>
                            <a:gd name="T39" fmla="*/ 73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55D0A" id="Freeform 131" o:spid="_x0000_s1026" style="position:absolute;margin-left:211.6pt;margin-top:33.5pt;width:3.05pt;height:3.0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" path="m34,60r-8,l22,58,,34,,25,26,r8,l60,25r,9l34,60xe" fillcolor="black" stroked="f">
                <v:path arrowok="t" o:connecttype="custom" o:connectlocs="21590,463550;16510,463550;13970,462280;0,447040;0,441325;16510,425450;21590,425450;38100,441325;38100,447040;21590,46355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Erstellung </w:t>
      </w:r>
      <w:r w:rsidR="00C66A8C">
        <w:rPr>
          <w:spacing w:val="-5"/>
          <w:w w:val="90"/>
        </w:rPr>
        <w:t xml:space="preserve">eines </w:t>
      </w:r>
      <w:r w:rsidR="00C66A8C">
        <w:rPr>
          <w:spacing w:val="-4"/>
          <w:w w:val="90"/>
        </w:rPr>
        <w:t xml:space="preserve">Drittcontent </w:t>
      </w:r>
      <w:r w:rsidR="00C66A8C">
        <w:rPr>
          <w:w w:val="90"/>
        </w:rPr>
        <w:t xml:space="preserve">Proﬁls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das </w:t>
      </w:r>
      <w:r w:rsidR="00C66A8C">
        <w:rPr>
          <w:spacing w:val="-5"/>
          <w:w w:val="90"/>
        </w:rPr>
        <w:t xml:space="preserve">Multi-Convergence </w:t>
      </w:r>
      <w:r w:rsidR="00C66A8C">
        <w:rPr>
          <w:spacing w:val="-3"/>
          <w:w w:val="90"/>
        </w:rPr>
        <w:t xml:space="preserve">Business </w:t>
      </w:r>
      <w:r w:rsidR="00C66A8C">
        <w:rPr>
          <w:spacing w:val="-3"/>
          <w:w w:val="95"/>
        </w:rPr>
        <w:t xml:space="preserve">Harmonisierung </w:t>
      </w:r>
      <w:r w:rsidR="00C66A8C">
        <w:rPr>
          <w:w w:val="95"/>
        </w:rPr>
        <w:t xml:space="preserve">der </w:t>
      </w:r>
      <w:r w:rsidR="00C66A8C">
        <w:rPr>
          <w:spacing w:val="-4"/>
          <w:w w:val="95"/>
        </w:rPr>
        <w:t xml:space="preserve">Anforderungen für </w:t>
      </w:r>
      <w:r w:rsidR="00C66A8C">
        <w:rPr>
          <w:spacing w:val="-5"/>
          <w:w w:val="95"/>
        </w:rPr>
        <w:t xml:space="preserve">eine </w:t>
      </w:r>
      <w:r w:rsidR="00C66A8C">
        <w:rPr>
          <w:w w:val="95"/>
        </w:rPr>
        <w:t xml:space="preserve">globale </w:t>
      </w:r>
      <w:r w:rsidR="00C66A8C">
        <w:rPr>
          <w:spacing w:val="-5"/>
          <w:w w:val="95"/>
        </w:rPr>
        <w:t xml:space="preserve">Vermarktung </w:t>
      </w:r>
      <w:r w:rsidR="00C66A8C">
        <w:rPr>
          <w:spacing w:val="-3"/>
          <w:w w:val="95"/>
        </w:rPr>
        <w:t xml:space="preserve">Integration lokaler </w:t>
      </w:r>
      <w:r w:rsidR="00C66A8C">
        <w:rPr>
          <w:spacing w:val="-4"/>
          <w:w w:val="95"/>
        </w:rPr>
        <w:t xml:space="preserve">Bezahlverfahren </w:t>
      </w:r>
      <w:r w:rsidR="00C66A8C">
        <w:rPr>
          <w:w w:val="95"/>
        </w:rPr>
        <w:t xml:space="preserve">in das </w:t>
      </w:r>
      <w:r w:rsidR="00C66A8C">
        <w:rPr>
          <w:spacing w:val="-3"/>
          <w:w w:val="95"/>
        </w:rPr>
        <w:t xml:space="preserve">Anforderungsproﬁl </w:t>
      </w:r>
      <w:r w:rsidR="00C66A8C">
        <w:rPr>
          <w:spacing w:val="-6"/>
          <w:w w:val="95"/>
        </w:rPr>
        <w:t xml:space="preserve">unter </w:t>
      </w:r>
      <w:r w:rsidR="00C66A8C">
        <w:rPr>
          <w:spacing w:val="-5"/>
          <w:w w:val="95"/>
        </w:rPr>
        <w:t xml:space="preserve">Berücksichtigung </w:t>
      </w:r>
      <w:r w:rsidR="00C66A8C">
        <w:rPr>
          <w:spacing w:val="-4"/>
          <w:w w:val="95"/>
        </w:rPr>
        <w:t xml:space="preserve">rechtlicher </w:t>
      </w:r>
      <w:r w:rsidR="00C66A8C">
        <w:rPr>
          <w:spacing w:val="-6"/>
          <w:w w:val="95"/>
        </w:rPr>
        <w:t xml:space="preserve">und </w:t>
      </w:r>
      <w:r w:rsidR="00C66A8C">
        <w:rPr>
          <w:spacing w:val="-4"/>
          <w:w w:val="95"/>
        </w:rPr>
        <w:t xml:space="preserve">steuerrechtlicher </w:t>
      </w:r>
      <w:r w:rsidR="00C66A8C">
        <w:rPr>
          <w:spacing w:val="-6"/>
          <w:w w:val="95"/>
        </w:rPr>
        <w:t xml:space="preserve">Auﬂagen </w:t>
      </w:r>
      <w:r w:rsidR="00C66A8C">
        <w:rPr>
          <w:spacing w:val="-4"/>
          <w:w w:val="95"/>
        </w:rPr>
        <w:t xml:space="preserve">für </w:t>
      </w:r>
      <w:r w:rsidR="00C66A8C">
        <w:rPr>
          <w:w w:val="95"/>
        </w:rPr>
        <w:t xml:space="preserve">die </w:t>
      </w:r>
      <w:r w:rsidR="00C66A8C">
        <w:rPr>
          <w:spacing w:val="-4"/>
        </w:rPr>
        <w:t xml:space="preserve">geplanten </w:t>
      </w:r>
      <w:r w:rsidR="00C66A8C">
        <w:rPr>
          <w:spacing w:val="-3"/>
        </w:rPr>
        <w:t>Destinationen</w:t>
      </w:r>
    </w:p>
    <w:p w14:paraId="1F9B711B" w14:textId="77777777" w:rsidR="00EF1533" w:rsidRDefault="00EF1533">
      <w:pPr>
        <w:pStyle w:val="Textkrper"/>
        <w:spacing w:before="4" w:line="292" w:lineRule="auto"/>
        <w:ind w:left="356" w:right="160"/>
      </w:pPr>
      <w:r>
        <w:t>Darstellung des Bezahlprozesses in BPMN 2.0</w:t>
      </w:r>
    </w:p>
    <w:p w14:paraId="294ED966" w14:textId="77777777" w:rsidR="00CE237B" w:rsidRDefault="003B3734">
      <w:pPr>
        <w:pStyle w:val="Textkrper"/>
        <w:spacing w:before="5" w:line="292" w:lineRule="auto"/>
        <w:ind w:left="356" w:right="7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A8C947" wp14:editId="353E7752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4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1 101"/>
                            <a:gd name="T3" fmla="*/ 161 h 61"/>
                            <a:gd name="T4" fmla="+- 0 4258 4232"/>
                            <a:gd name="T5" fmla="*/ T4 w 61"/>
                            <a:gd name="T6" fmla="+- 0 161 101"/>
                            <a:gd name="T7" fmla="*/ 161 h 61"/>
                            <a:gd name="T8" fmla="+- 0 4254 4232"/>
                            <a:gd name="T9" fmla="*/ T8 w 61"/>
                            <a:gd name="T10" fmla="+- 0 159 101"/>
                            <a:gd name="T11" fmla="*/ 159 h 61"/>
                            <a:gd name="T12" fmla="+- 0 4232 4232"/>
                            <a:gd name="T13" fmla="*/ T12 w 61"/>
                            <a:gd name="T14" fmla="+- 0 135 101"/>
                            <a:gd name="T15" fmla="*/ 135 h 61"/>
                            <a:gd name="T16" fmla="+- 0 4232 4232"/>
                            <a:gd name="T17" fmla="*/ T16 w 61"/>
                            <a:gd name="T18" fmla="+- 0 126 101"/>
                            <a:gd name="T19" fmla="*/ 126 h 61"/>
                            <a:gd name="T20" fmla="+- 0 4250 4232"/>
                            <a:gd name="T21" fmla="*/ T20 w 61"/>
                            <a:gd name="T22" fmla="+- 0 104 101"/>
                            <a:gd name="T23" fmla="*/ 104 h 61"/>
                            <a:gd name="T24" fmla="+- 0 4254 4232"/>
                            <a:gd name="T25" fmla="*/ T24 w 61"/>
                            <a:gd name="T26" fmla="+- 0 101 101"/>
                            <a:gd name="T27" fmla="*/ 101 h 61"/>
                            <a:gd name="T28" fmla="+- 0 4266 4232"/>
                            <a:gd name="T29" fmla="*/ T28 w 61"/>
                            <a:gd name="T30" fmla="+- 0 101 101"/>
                            <a:gd name="T31" fmla="*/ 101 h 61"/>
                            <a:gd name="T32" fmla="+- 0 4270 4232"/>
                            <a:gd name="T33" fmla="*/ T32 w 61"/>
                            <a:gd name="T34" fmla="+- 0 102 101"/>
                            <a:gd name="T35" fmla="*/ 102 h 61"/>
                            <a:gd name="T36" fmla="+- 0 4292 4232"/>
                            <a:gd name="T37" fmla="*/ T36 w 61"/>
                            <a:gd name="T38" fmla="+- 0 126 101"/>
                            <a:gd name="T39" fmla="*/ 126 h 61"/>
                            <a:gd name="T40" fmla="+- 0 4292 4232"/>
                            <a:gd name="T41" fmla="*/ T40 w 61"/>
                            <a:gd name="T42" fmla="+- 0 135 101"/>
                            <a:gd name="T43" fmla="*/ 135 h 61"/>
                            <a:gd name="T44" fmla="+- 0 4270 4232"/>
                            <a:gd name="T45" fmla="*/ T44 w 61"/>
                            <a:gd name="T46" fmla="+- 0 159 101"/>
                            <a:gd name="T47" fmla="*/ 159 h 61"/>
                            <a:gd name="T48" fmla="+- 0 4266 4232"/>
                            <a:gd name="T49" fmla="*/ T48 w 61"/>
                            <a:gd name="T50" fmla="+- 0 161 101"/>
                            <a:gd name="T51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076EE" id="Freeform 130" o:spid="_x0000_s1026" style="position:absolute;margin-left:211.6pt;margin-top:5.05pt;width:3.05pt;height:3.0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" path="m34,60r-8,l22,58,,34,,25,18,3,22,,34,r4,1l60,25r,9l38,58r-4,2xe" fillcolor="black" stroked="f">
                <v:path arrowok="t" o:connecttype="custom" o:connectlocs="21590,102235;16510,102235;13970,100965;0,85725;0,80010;11430,66040;13970,64135;21590,64135;24130,64770;38100,80010;38100,85725;24130,100965;21590,102235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74460D" wp14:editId="5FB04294">
                <wp:simplePos x="0" y="0"/>
                <wp:positionH relativeFrom="page">
                  <wp:posOffset>2687320</wp:posOffset>
                </wp:positionH>
                <wp:positionV relativeFrom="paragraph">
                  <wp:posOffset>245110</wp:posOffset>
                </wp:positionV>
                <wp:extent cx="38735" cy="38735"/>
                <wp:effectExtent l="0" t="0" r="0" b="0"/>
                <wp:wrapNone/>
                <wp:docPr id="141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6 386"/>
                            <a:gd name="T3" fmla="*/ 446 h 61"/>
                            <a:gd name="T4" fmla="+- 0 4258 4232"/>
                            <a:gd name="T5" fmla="*/ T4 w 61"/>
                            <a:gd name="T6" fmla="+- 0 446 386"/>
                            <a:gd name="T7" fmla="*/ 446 h 61"/>
                            <a:gd name="T8" fmla="+- 0 4254 4232"/>
                            <a:gd name="T9" fmla="*/ T8 w 61"/>
                            <a:gd name="T10" fmla="+- 0 444 386"/>
                            <a:gd name="T11" fmla="*/ 444 h 61"/>
                            <a:gd name="T12" fmla="+- 0 4232 4232"/>
                            <a:gd name="T13" fmla="*/ T12 w 61"/>
                            <a:gd name="T14" fmla="+- 0 420 386"/>
                            <a:gd name="T15" fmla="*/ 420 h 61"/>
                            <a:gd name="T16" fmla="+- 0 4232 4232"/>
                            <a:gd name="T17" fmla="*/ T16 w 61"/>
                            <a:gd name="T18" fmla="+- 0 411 386"/>
                            <a:gd name="T19" fmla="*/ 411 h 61"/>
                            <a:gd name="T20" fmla="+- 0 4258 4232"/>
                            <a:gd name="T21" fmla="*/ T20 w 61"/>
                            <a:gd name="T22" fmla="+- 0 386 386"/>
                            <a:gd name="T23" fmla="*/ 386 h 61"/>
                            <a:gd name="T24" fmla="+- 0 4266 4232"/>
                            <a:gd name="T25" fmla="*/ T24 w 61"/>
                            <a:gd name="T26" fmla="+- 0 386 386"/>
                            <a:gd name="T27" fmla="*/ 386 h 61"/>
                            <a:gd name="T28" fmla="+- 0 4292 4232"/>
                            <a:gd name="T29" fmla="*/ T28 w 61"/>
                            <a:gd name="T30" fmla="+- 0 411 386"/>
                            <a:gd name="T31" fmla="*/ 411 h 61"/>
                            <a:gd name="T32" fmla="+- 0 4292 4232"/>
                            <a:gd name="T33" fmla="*/ T32 w 61"/>
                            <a:gd name="T34" fmla="+- 0 420 386"/>
                            <a:gd name="T35" fmla="*/ 420 h 61"/>
                            <a:gd name="T36" fmla="+- 0 4266 4232"/>
                            <a:gd name="T37" fmla="*/ T36 w 61"/>
                            <a:gd name="T38" fmla="+- 0 446 386"/>
                            <a:gd name="T39" fmla="*/ 4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AB21" id="Freeform 129" o:spid="_x0000_s1026" style="position:absolute;margin-left:211.6pt;margin-top:19.3pt;width:3.05pt;height:3.0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" path="m34,60r-8,l22,58,,34,,25,26,r8,l60,25r,9l34,60xe" fillcolor="black" stroked="f">
                <v:path arrowok="t" o:connecttype="custom" o:connectlocs="21590,283210;16510,283210;13970,281940;0,266700;0,260985;16510,245110;21590,245110;38100,260985;38100,266700;21590,28321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</w:rPr>
        <w:t>Erstellung</w:t>
      </w:r>
      <w:r w:rsidR="00C66A8C">
        <w:rPr>
          <w:spacing w:val="-52"/>
        </w:rPr>
        <w:t xml:space="preserve"> </w:t>
      </w:r>
      <w:r w:rsidR="00C66A8C">
        <w:rPr>
          <w:spacing w:val="-5"/>
        </w:rPr>
        <w:t>einer</w:t>
      </w:r>
      <w:r w:rsidR="00C66A8C">
        <w:rPr>
          <w:spacing w:val="-48"/>
        </w:rPr>
        <w:t xml:space="preserve"> </w:t>
      </w:r>
      <w:r w:rsidR="00C66A8C">
        <w:rPr>
          <w:spacing w:val="-3"/>
        </w:rPr>
        <w:t>Longlist</w:t>
      </w:r>
      <w:r w:rsidR="00C66A8C">
        <w:rPr>
          <w:spacing w:val="-48"/>
        </w:rPr>
        <w:t xml:space="preserve"> </w:t>
      </w:r>
      <w:r w:rsidR="00C66A8C">
        <w:rPr>
          <w:spacing w:val="-2"/>
        </w:rPr>
        <w:t>aus</w:t>
      </w:r>
      <w:r w:rsidR="00C66A8C">
        <w:rPr>
          <w:spacing w:val="-47"/>
        </w:rPr>
        <w:t xml:space="preserve"> </w:t>
      </w:r>
      <w:r w:rsidR="00C66A8C">
        <w:t>der</w:t>
      </w:r>
      <w:r w:rsidR="00C66A8C">
        <w:rPr>
          <w:spacing w:val="-48"/>
        </w:rPr>
        <w:t xml:space="preserve"> </w:t>
      </w:r>
      <w:r w:rsidR="00C66A8C">
        <w:rPr>
          <w:spacing w:val="-4"/>
        </w:rPr>
        <w:t>Recherche</w:t>
      </w:r>
      <w:r w:rsidR="00C66A8C">
        <w:rPr>
          <w:spacing w:val="-50"/>
        </w:rPr>
        <w:t xml:space="preserve"> </w:t>
      </w:r>
      <w:r w:rsidR="00C66A8C">
        <w:t>der</w:t>
      </w:r>
      <w:r w:rsidR="00C66A8C">
        <w:rPr>
          <w:spacing w:val="-48"/>
        </w:rPr>
        <w:t xml:space="preserve"> </w:t>
      </w:r>
      <w:r w:rsidR="00C66A8C">
        <w:t>Key</w:t>
      </w:r>
      <w:r w:rsidR="00C66A8C">
        <w:rPr>
          <w:spacing w:val="-50"/>
        </w:rPr>
        <w:t xml:space="preserve"> </w:t>
      </w:r>
      <w:r w:rsidR="00C66A8C">
        <w:rPr>
          <w:spacing w:val="-4"/>
        </w:rPr>
        <w:t xml:space="preserve">Figures </w:t>
      </w:r>
      <w:r w:rsidR="00C66A8C">
        <w:rPr>
          <w:spacing w:val="-3"/>
          <w:w w:val="95"/>
        </w:rPr>
        <w:t>Erörterung</w:t>
      </w:r>
      <w:r w:rsidR="00C66A8C">
        <w:rPr>
          <w:spacing w:val="-49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45"/>
          <w:w w:val="95"/>
        </w:rPr>
        <w:t xml:space="preserve"> </w:t>
      </w:r>
      <w:r w:rsidR="00C66A8C">
        <w:rPr>
          <w:spacing w:val="-4"/>
          <w:w w:val="95"/>
        </w:rPr>
        <w:t>Kernanforderungen</w:t>
      </w:r>
      <w:r w:rsidR="00C66A8C">
        <w:rPr>
          <w:spacing w:val="-49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4"/>
          <w:w w:val="95"/>
        </w:rPr>
        <w:t xml:space="preserve"> </w:t>
      </w:r>
      <w:r w:rsidR="00C66A8C">
        <w:rPr>
          <w:spacing w:val="-4"/>
          <w:w w:val="95"/>
        </w:rPr>
        <w:t>mit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den</w:t>
      </w:r>
      <w:r w:rsidR="00C66A8C">
        <w:rPr>
          <w:spacing w:val="-49"/>
          <w:w w:val="95"/>
        </w:rPr>
        <w:t xml:space="preserve"> </w:t>
      </w:r>
      <w:r w:rsidR="00C66A8C">
        <w:rPr>
          <w:spacing w:val="-4"/>
          <w:w w:val="95"/>
        </w:rPr>
        <w:t>Anbietern</w:t>
      </w:r>
      <w:r w:rsidR="00C66A8C">
        <w:rPr>
          <w:spacing w:val="-48"/>
          <w:w w:val="95"/>
        </w:rPr>
        <w:t xml:space="preserve"> </w:t>
      </w:r>
      <w:r w:rsidR="00C66A8C">
        <w:rPr>
          <w:spacing w:val="-4"/>
          <w:w w:val="95"/>
        </w:rPr>
        <w:t>für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 xml:space="preserve">die </w:t>
      </w:r>
      <w:r w:rsidR="00C66A8C">
        <w:t>Shortlist</w:t>
      </w:r>
    </w:p>
    <w:p w14:paraId="50F6E78F" w14:textId="77777777" w:rsidR="00CE237B" w:rsidRDefault="003B3734">
      <w:pPr>
        <w:pStyle w:val="Textkrper"/>
        <w:spacing w:before="4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F70A26" wp14:editId="2B4D1A3D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142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8 100"/>
                            <a:gd name="T11" fmla="*/ 158 h 61"/>
                            <a:gd name="T12" fmla="+- 0 4232 4232"/>
                            <a:gd name="T13" fmla="*/ T12 w 61"/>
                            <a:gd name="T14" fmla="+- 0 134 100"/>
                            <a:gd name="T15" fmla="*/ 134 h 61"/>
                            <a:gd name="T16" fmla="+- 0 4232 4232"/>
                            <a:gd name="T17" fmla="*/ T16 w 61"/>
                            <a:gd name="T18" fmla="+- 0 125 100"/>
                            <a:gd name="T19" fmla="*/ 125 h 61"/>
                            <a:gd name="T20" fmla="+- 0 4258 4232"/>
                            <a:gd name="T21" fmla="*/ T20 w 61"/>
                            <a:gd name="T22" fmla="+- 0 100 100"/>
                            <a:gd name="T23" fmla="*/ 100 h 61"/>
                            <a:gd name="T24" fmla="+- 0 4266 4232"/>
                            <a:gd name="T25" fmla="*/ T24 w 61"/>
                            <a:gd name="T26" fmla="+- 0 100 100"/>
                            <a:gd name="T27" fmla="*/ 100 h 61"/>
                            <a:gd name="T28" fmla="+- 0 4292 4232"/>
                            <a:gd name="T29" fmla="*/ T28 w 61"/>
                            <a:gd name="T30" fmla="+- 0 125 100"/>
                            <a:gd name="T31" fmla="*/ 125 h 61"/>
                            <a:gd name="T32" fmla="+- 0 4292 4232"/>
                            <a:gd name="T33" fmla="*/ T32 w 61"/>
                            <a:gd name="T34" fmla="+- 0 134 100"/>
                            <a:gd name="T35" fmla="*/ 134 h 61"/>
                            <a:gd name="T36" fmla="+- 0 4266 4232"/>
                            <a:gd name="T37" fmla="*/ T36 w 61"/>
                            <a:gd name="T38" fmla="+- 0 160 100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8F458" id="Freeform 128" o:spid="_x0000_s1026" style="position:absolute;margin-left:211.6pt;margin-top:5pt;width:3.05pt;height:3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" path="m34,60r-8,l22,58,,34,,25,26,r8,l60,25r,9l34,60xe" fillcolor="black" stroked="f">
                <v:path arrowok="t" o:connecttype="custom" o:connectlocs="21590,101600;16510,101600;13970,100330;0,85090;0,79375;16510,63500;21590,63500;38100,79375;38100,85090;21590,101600" o:connectangles="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Analyse</w:t>
      </w:r>
      <w:r w:rsidR="00C66A8C">
        <w:rPr>
          <w:spacing w:val="-29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22"/>
          <w:w w:val="90"/>
        </w:rPr>
        <w:t xml:space="preserve"> </w:t>
      </w:r>
      <w:r w:rsidR="00C66A8C">
        <w:rPr>
          <w:spacing w:val="-3"/>
          <w:w w:val="90"/>
        </w:rPr>
        <w:t>Finanzdienstleisters</w:t>
      </w:r>
      <w:r w:rsidR="00C66A8C">
        <w:rPr>
          <w:spacing w:val="-22"/>
          <w:w w:val="90"/>
        </w:rPr>
        <w:t xml:space="preserve"> </w:t>
      </w:r>
      <w:r w:rsidR="00C66A8C">
        <w:rPr>
          <w:spacing w:val="-4"/>
          <w:w w:val="90"/>
        </w:rPr>
        <w:t>hinsichtlich</w:t>
      </w:r>
      <w:r w:rsidR="00C66A8C">
        <w:rPr>
          <w:spacing w:val="-32"/>
          <w:w w:val="90"/>
        </w:rPr>
        <w:t xml:space="preserve"> </w:t>
      </w:r>
      <w:r w:rsidR="00C66A8C">
        <w:rPr>
          <w:spacing w:val="-3"/>
          <w:w w:val="90"/>
        </w:rPr>
        <w:t>vollständiger</w:t>
      </w:r>
      <w:r w:rsidR="00C66A8C">
        <w:rPr>
          <w:spacing w:val="-25"/>
          <w:w w:val="90"/>
        </w:rPr>
        <w:t xml:space="preserve"> </w:t>
      </w:r>
      <w:r w:rsidR="00C66A8C">
        <w:rPr>
          <w:spacing w:val="-3"/>
          <w:w w:val="90"/>
        </w:rPr>
        <w:t>Abbildung</w:t>
      </w:r>
      <w:r w:rsidR="00C66A8C">
        <w:rPr>
          <w:spacing w:val="-31"/>
          <w:w w:val="90"/>
        </w:rPr>
        <w:t xml:space="preserve"> </w:t>
      </w:r>
      <w:r w:rsidR="00C66A8C">
        <w:rPr>
          <w:spacing w:val="-3"/>
          <w:w w:val="90"/>
        </w:rPr>
        <w:t xml:space="preserve">aller </w:t>
      </w:r>
      <w:r w:rsidR="00C66A8C">
        <w:rPr>
          <w:spacing w:val="-3"/>
        </w:rPr>
        <w:t>Kriterien</w:t>
      </w:r>
      <w:r w:rsidR="00C66A8C">
        <w:rPr>
          <w:spacing w:val="-31"/>
        </w:rPr>
        <w:t xml:space="preserve"> </w:t>
      </w:r>
      <w:r w:rsidR="00C66A8C">
        <w:rPr>
          <w:spacing w:val="-4"/>
        </w:rPr>
        <w:t>(Full</w:t>
      </w:r>
      <w:r w:rsidR="00C66A8C">
        <w:rPr>
          <w:spacing w:val="-28"/>
        </w:rPr>
        <w:t xml:space="preserve"> </w:t>
      </w:r>
      <w:r w:rsidR="00C66A8C">
        <w:rPr>
          <w:spacing w:val="-3"/>
        </w:rPr>
        <w:t>Service</w:t>
      </w:r>
      <w:r w:rsidR="00C66A8C">
        <w:rPr>
          <w:spacing w:val="-28"/>
        </w:rPr>
        <w:t xml:space="preserve"> </w:t>
      </w:r>
      <w:r w:rsidR="00C66A8C">
        <w:t>Portfolios)</w:t>
      </w:r>
    </w:p>
    <w:p w14:paraId="2B1E3A0F" w14:textId="77777777" w:rsidR="00CE237B" w:rsidRDefault="003B3734">
      <w:pPr>
        <w:pStyle w:val="Textkrper"/>
        <w:spacing w:before="2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F4661C" wp14:editId="05FE12BF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43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23DB1" id="Freeform 127" o:spid="_x0000_s1026" style="position:absolute;margin-left:211.6pt;margin-top:4.9pt;width:3.05pt;height:3.0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t>Präsentation der Ergebnisse und der Einschätzungen</w:t>
      </w:r>
    </w:p>
    <w:p w14:paraId="41A61483" w14:textId="77777777" w:rsidR="00CE237B" w:rsidRDefault="00CE237B">
      <w:pPr>
        <w:pStyle w:val="Textkrper"/>
        <w:rPr>
          <w:sz w:val="22"/>
        </w:rPr>
      </w:pPr>
    </w:p>
    <w:p w14:paraId="1B6DAEDF" w14:textId="77777777" w:rsidR="00CE237B" w:rsidRDefault="00CE237B">
      <w:pPr>
        <w:pStyle w:val="Textkrper"/>
        <w:rPr>
          <w:sz w:val="22"/>
        </w:rPr>
      </w:pPr>
    </w:p>
    <w:p w14:paraId="59DA6D36" w14:textId="77777777" w:rsidR="00CE237B" w:rsidRDefault="00C66A8C">
      <w:pPr>
        <w:pStyle w:val="Textkrper"/>
        <w:spacing w:before="185"/>
        <w:ind w:left="116"/>
      </w:pPr>
      <w:r>
        <w:t>Involvierte Systeme und Entwicklungsumgebung:</w:t>
      </w:r>
    </w:p>
    <w:p w14:paraId="2B9CA668" w14:textId="77777777" w:rsidR="00CE237B" w:rsidRDefault="00C66A8C">
      <w:pPr>
        <w:pStyle w:val="Textkrper"/>
        <w:spacing w:before="83" w:line="324" w:lineRule="auto"/>
        <w:ind w:left="116" w:right="160"/>
      </w:pPr>
      <w:r>
        <w:rPr>
          <w:spacing w:val="-4"/>
          <w:w w:val="90"/>
        </w:rPr>
        <w:t>Mindjet</w:t>
      </w:r>
      <w:r>
        <w:rPr>
          <w:spacing w:val="-21"/>
          <w:w w:val="90"/>
        </w:rPr>
        <w:t xml:space="preserve"> </w:t>
      </w:r>
      <w:r>
        <w:rPr>
          <w:spacing w:val="-5"/>
          <w:w w:val="90"/>
        </w:rPr>
        <w:t>MindManager,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MS-Oﬃce:</w:t>
      </w:r>
      <w:r>
        <w:rPr>
          <w:spacing w:val="-22"/>
          <w:w w:val="90"/>
        </w:rPr>
        <w:t xml:space="preserve"> </w:t>
      </w:r>
      <w:r>
        <w:rPr>
          <w:w w:val="90"/>
        </w:rPr>
        <w:t>Sharepoint,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Wiki,</w:t>
      </w:r>
      <w:r>
        <w:rPr>
          <w:spacing w:val="-22"/>
          <w:w w:val="90"/>
        </w:rPr>
        <w:t xml:space="preserve"> </w:t>
      </w:r>
      <w:r>
        <w:rPr>
          <w:w w:val="90"/>
        </w:rPr>
        <w:t>Aris,</w:t>
      </w:r>
      <w:r>
        <w:rPr>
          <w:spacing w:val="-21"/>
          <w:w w:val="90"/>
        </w:rPr>
        <w:t xml:space="preserve"> </w:t>
      </w:r>
      <w:r w:rsidR="00EF1533">
        <w:rPr>
          <w:spacing w:val="-21"/>
          <w:w w:val="90"/>
        </w:rPr>
        <w:t xml:space="preserve">Singnavio, </w:t>
      </w:r>
      <w:r>
        <w:rPr>
          <w:w w:val="90"/>
        </w:rPr>
        <w:t>Project,</w:t>
      </w:r>
      <w:r>
        <w:rPr>
          <w:spacing w:val="-22"/>
          <w:w w:val="90"/>
        </w:rPr>
        <w:t xml:space="preserve"> </w:t>
      </w:r>
      <w:r>
        <w:rPr>
          <w:spacing w:val="-5"/>
          <w:w w:val="90"/>
        </w:rPr>
        <w:t xml:space="preserve">Excel, </w:t>
      </w:r>
      <w:r>
        <w:t xml:space="preserve">PowerPoint, </w:t>
      </w:r>
      <w:r>
        <w:rPr>
          <w:spacing w:val="-2"/>
        </w:rPr>
        <w:t>and</w:t>
      </w:r>
      <w:r>
        <w:rPr>
          <w:spacing w:val="-43"/>
        </w:rPr>
        <w:t xml:space="preserve"> </w:t>
      </w:r>
      <w:r>
        <w:t>Visio.</w:t>
      </w:r>
    </w:p>
    <w:p w14:paraId="33A8ABF0" w14:textId="77777777" w:rsidR="00CE237B" w:rsidRDefault="00CE237B">
      <w:pPr>
        <w:spacing w:line="324" w:lineRule="auto"/>
        <w:sectPr w:rsidR="00CE237B">
          <w:headerReference w:type="default" r:id="rId23"/>
          <w:pgSz w:w="11900" w:h="16840"/>
          <w:pgMar w:top="2640" w:right="1020" w:bottom="520" w:left="1300" w:header="1658" w:footer="323" w:gutter="0"/>
          <w:cols w:num="2" w:space="720" w:equalWidth="0">
            <w:col w:w="2500" w:space="299"/>
            <w:col w:w="6781"/>
          </w:cols>
        </w:sectPr>
      </w:pPr>
    </w:p>
    <w:p w14:paraId="68D8ECF4" w14:textId="77777777" w:rsidR="00CE237B" w:rsidRDefault="00C66A8C">
      <w:pPr>
        <w:pStyle w:val="Listenabsatz"/>
        <w:numPr>
          <w:ilvl w:val="0"/>
          <w:numId w:val="2"/>
        </w:numPr>
        <w:tabs>
          <w:tab w:val="left" w:pos="267"/>
        </w:tabs>
        <w:spacing w:before="84"/>
        <w:ind w:firstLine="0"/>
        <w:rPr>
          <w:rFonts w:ascii="Arial"/>
          <w:sz w:val="20"/>
        </w:rPr>
      </w:pPr>
      <w:r>
        <w:rPr>
          <w:rFonts w:ascii="Arial"/>
          <w:spacing w:val="-4"/>
          <w:w w:val="110"/>
          <w:sz w:val="20"/>
        </w:rPr>
        <w:lastRenderedPageBreak/>
        <w:t>Monate</w:t>
      </w:r>
    </w:p>
    <w:p w14:paraId="65073384" w14:textId="77777777" w:rsidR="00CE237B" w:rsidRDefault="00C66A8C">
      <w:pPr>
        <w:pStyle w:val="Textkrper"/>
        <w:spacing w:before="85" w:line="328" w:lineRule="auto"/>
        <w:ind w:left="116" w:right="38"/>
        <w:rPr>
          <w:rFonts w:ascii="Arial"/>
        </w:rPr>
      </w:pPr>
      <w:r>
        <w:rPr>
          <w:rFonts w:ascii="Arial"/>
          <w:spacing w:val="-5"/>
          <w:w w:val="105"/>
        </w:rPr>
        <w:t xml:space="preserve">Anbindung </w:t>
      </w:r>
      <w:r>
        <w:rPr>
          <w:rFonts w:ascii="Arial"/>
          <w:spacing w:val="-6"/>
          <w:w w:val="105"/>
        </w:rPr>
        <w:t xml:space="preserve">einer </w:t>
      </w:r>
      <w:r>
        <w:rPr>
          <w:rFonts w:ascii="Arial"/>
          <w:spacing w:val="-7"/>
          <w:w w:val="105"/>
        </w:rPr>
        <w:t xml:space="preserve">neuen </w:t>
      </w:r>
      <w:r>
        <w:rPr>
          <w:rFonts w:ascii="Arial"/>
          <w:spacing w:val="-3"/>
          <w:w w:val="105"/>
        </w:rPr>
        <w:t xml:space="preserve">Mobilfunkplattform </w:t>
      </w:r>
      <w:r>
        <w:rPr>
          <w:rFonts w:ascii="Arial"/>
          <w:spacing w:val="-4"/>
        </w:rPr>
        <w:t xml:space="preserve">(Managed </w:t>
      </w:r>
      <w:r>
        <w:rPr>
          <w:rFonts w:ascii="Arial"/>
          <w:spacing w:val="-3"/>
        </w:rPr>
        <w:t>Services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Platform)</w:t>
      </w:r>
    </w:p>
    <w:p w14:paraId="605037DA" w14:textId="77777777" w:rsidR="00CE237B" w:rsidRDefault="00C66A8C">
      <w:pPr>
        <w:pStyle w:val="Textkrper"/>
        <w:spacing w:before="4" w:line="630" w:lineRule="atLeast"/>
        <w:ind w:left="116" w:right="1727"/>
      </w:pPr>
      <w:r>
        <w:br w:type="column"/>
      </w:r>
      <w:r>
        <w:rPr>
          <w:spacing w:val="-4"/>
          <w:w w:val="90"/>
        </w:rPr>
        <w:t xml:space="preserve">Branche: </w:t>
      </w:r>
      <w:r>
        <w:rPr>
          <w:spacing w:val="-3"/>
          <w:w w:val="90"/>
        </w:rPr>
        <w:t xml:space="preserve">Mobiler </w:t>
      </w:r>
      <w:r>
        <w:rPr>
          <w:spacing w:val="-4"/>
          <w:w w:val="90"/>
        </w:rPr>
        <w:t xml:space="preserve">Diensteanbieter, Montabaur, </w:t>
      </w:r>
      <w:r>
        <w:rPr>
          <w:w w:val="90"/>
        </w:rPr>
        <w:t xml:space="preserve">Karlsruhe </w:t>
      </w:r>
      <w:r>
        <w:rPr>
          <w:spacing w:val="-3"/>
        </w:rPr>
        <w:t>Rolle:</w:t>
      </w:r>
    </w:p>
    <w:p w14:paraId="007B8B6D" w14:textId="77777777" w:rsidR="00CE237B" w:rsidRDefault="00C66A8C">
      <w:pPr>
        <w:pStyle w:val="Textkrper"/>
        <w:spacing w:before="83" w:line="324" w:lineRule="auto"/>
        <w:ind w:left="116" w:right="2232"/>
      </w:pPr>
      <w:r>
        <w:rPr>
          <w:spacing w:val="-5"/>
          <w:w w:val="90"/>
        </w:rPr>
        <w:t>Projektentwicklung</w:t>
      </w:r>
      <w:r>
        <w:rPr>
          <w:spacing w:val="-28"/>
          <w:w w:val="90"/>
        </w:rPr>
        <w:t xml:space="preserve"> </w:t>
      </w:r>
      <w:r>
        <w:rPr>
          <w:w w:val="90"/>
        </w:rPr>
        <w:t>&amp;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Business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Analyse</w:t>
      </w:r>
      <w:r>
        <w:rPr>
          <w:spacing w:val="-24"/>
          <w:w w:val="90"/>
        </w:rPr>
        <w:t xml:space="preserve"> </w:t>
      </w:r>
      <w:r>
        <w:rPr>
          <w:w w:val="90"/>
        </w:rPr>
        <w:t>-</w:t>
      </w:r>
      <w:r>
        <w:rPr>
          <w:spacing w:val="-16"/>
          <w:w w:val="90"/>
        </w:rPr>
        <w:t xml:space="preserve"> </w:t>
      </w:r>
      <w:r>
        <w:rPr>
          <w:spacing w:val="-5"/>
          <w:w w:val="90"/>
        </w:rPr>
        <w:t xml:space="preserve">Architektur </w:t>
      </w:r>
      <w:r>
        <w:rPr>
          <w:spacing w:val="-4"/>
        </w:rPr>
        <w:t>Aufgaben:</w:t>
      </w:r>
    </w:p>
    <w:p w14:paraId="1EA09749" w14:textId="77777777" w:rsidR="00CE237B" w:rsidRDefault="003B3734">
      <w:pPr>
        <w:pStyle w:val="Textkrper"/>
        <w:spacing w:line="219" w:lineRule="exact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21E34E" wp14:editId="521A10D6">
                <wp:simplePos x="0" y="0"/>
                <wp:positionH relativeFrom="page">
                  <wp:posOffset>2687320</wp:posOffset>
                </wp:positionH>
                <wp:positionV relativeFrom="paragraph">
                  <wp:posOffset>52070</wp:posOffset>
                </wp:positionV>
                <wp:extent cx="38735" cy="38735"/>
                <wp:effectExtent l="0" t="0" r="0" b="0"/>
                <wp:wrapNone/>
                <wp:docPr id="148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42 82"/>
                            <a:gd name="T3" fmla="*/ 142 h 61"/>
                            <a:gd name="T4" fmla="+- 0 4258 4232"/>
                            <a:gd name="T5" fmla="*/ T4 w 61"/>
                            <a:gd name="T6" fmla="+- 0 142 82"/>
                            <a:gd name="T7" fmla="*/ 142 h 61"/>
                            <a:gd name="T8" fmla="+- 0 4254 4232"/>
                            <a:gd name="T9" fmla="*/ T8 w 61"/>
                            <a:gd name="T10" fmla="+- 0 141 82"/>
                            <a:gd name="T11" fmla="*/ 141 h 61"/>
                            <a:gd name="T12" fmla="+- 0 4232 4232"/>
                            <a:gd name="T13" fmla="*/ T12 w 61"/>
                            <a:gd name="T14" fmla="+- 0 117 82"/>
                            <a:gd name="T15" fmla="*/ 117 h 61"/>
                            <a:gd name="T16" fmla="+- 0 4232 4232"/>
                            <a:gd name="T17" fmla="*/ T16 w 61"/>
                            <a:gd name="T18" fmla="+- 0 108 82"/>
                            <a:gd name="T19" fmla="*/ 108 h 61"/>
                            <a:gd name="T20" fmla="+- 0 4258 4232"/>
                            <a:gd name="T21" fmla="*/ T20 w 61"/>
                            <a:gd name="T22" fmla="+- 0 82 82"/>
                            <a:gd name="T23" fmla="*/ 82 h 61"/>
                            <a:gd name="T24" fmla="+- 0 4266 4232"/>
                            <a:gd name="T25" fmla="*/ T24 w 61"/>
                            <a:gd name="T26" fmla="+- 0 82 82"/>
                            <a:gd name="T27" fmla="*/ 82 h 61"/>
                            <a:gd name="T28" fmla="+- 0 4292 4232"/>
                            <a:gd name="T29" fmla="*/ T28 w 61"/>
                            <a:gd name="T30" fmla="+- 0 108 82"/>
                            <a:gd name="T31" fmla="*/ 108 h 61"/>
                            <a:gd name="T32" fmla="+- 0 4292 4232"/>
                            <a:gd name="T33" fmla="*/ T32 w 61"/>
                            <a:gd name="T34" fmla="+- 0 117 82"/>
                            <a:gd name="T35" fmla="*/ 117 h 61"/>
                            <a:gd name="T36" fmla="+- 0 4266 4232"/>
                            <a:gd name="T37" fmla="*/ T36 w 61"/>
                            <a:gd name="T38" fmla="+- 0 142 82"/>
                            <a:gd name="T39" fmla="*/ 14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F3C80" id="Freeform 126" o:spid="_x0000_s1026" style="position:absolute;margin-left:211.6pt;margin-top:4.1pt;width:3.05pt;height:3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" path="m34,60r-8,l22,59,,35,,26,26,r8,l60,26r,9l34,60xe" fillcolor="black" stroked="f">
                <v:path arrowok="t" o:connecttype="custom" o:connectlocs="21590,90170;16510,90170;13970,89535;0,74295;0,68580;16510,52070;21590,52070;38100,68580;38100,74295;21590,90170" o:connectangles="0,0,0,0,0,0,0,0,0,0"/>
                <w10:wrap anchorx="page"/>
              </v:shape>
            </w:pict>
          </mc:Fallback>
        </mc:AlternateContent>
      </w:r>
      <w:r w:rsidR="00C66A8C">
        <w:rPr>
          <w:w w:val="95"/>
        </w:rPr>
        <w:t>Enterprise</w:t>
      </w:r>
      <w:r w:rsidR="00C66A8C">
        <w:rPr>
          <w:spacing w:val="-41"/>
          <w:w w:val="95"/>
        </w:rPr>
        <w:t xml:space="preserve"> </w:t>
      </w:r>
      <w:r w:rsidR="00C66A8C">
        <w:rPr>
          <w:spacing w:val="-4"/>
          <w:w w:val="95"/>
        </w:rPr>
        <w:t>Architecture</w:t>
      </w:r>
      <w:r w:rsidR="00C66A8C">
        <w:rPr>
          <w:spacing w:val="-40"/>
          <w:w w:val="95"/>
        </w:rPr>
        <w:t xml:space="preserve"> </w:t>
      </w:r>
      <w:r w:rsidR="00C66A8C">
        <w:rPr>
          <w:w w:val="95"/>
        </w:rPr>
        <w:t>Concept</w:t>
      </w:r>
      <w:r w:rsidR="00C66A8C">
        <w:rPr>
          <w:spacing w:val="-39"/>
          <w:w w:val="95"/>
        </w:rPr>
        <w:t xml:space="preserve"> </w:t>
      </w:r>
      <w:r w:rsidR="00C66A8C">
        <w:rPr>
          <w:spacing w:val="-4"/>
          <w:w w:val="95"/>
        </w:rPr>
        <w:t>für</w:t>
      </w:r>
      <w:r w:rsidR="00C66A8C">
        <w:rPr>
          <w:spacing w:val="-38"/>
          <w:w w:val="95"/>
        </w:rPr>
        <w:t xml:space="preserve"> </w:t>
      </w:r>
      <w:r w:rsidR="00C66A8C">
        <w:rPr>
          <w:w w:val="95"/>
        </w:rPr>
        <w:t>die</w:t>
      </w:r>
      <w:r w:rsidR="00C66A8C">
        <w:rPr>
          <w:spacing w:val="-41"/>
          <w:w w:val="95"/>
        </w:rPr>
        <w:t xml:space="preserve"> </w:t>
      </w:r>
      <w:r w:rsidR="00C66A8C">
        <w:rPr>
          <w:spacing w:val="-6"/>
          <w:w w:val="95"/>
        </w:rPr>
        <w:t>Next</w:t>
      </w:r>
      <w:r w:rsidR="00C66A8C">
        <w:rPr>
          <w:spacing w:val="-39"/>
          <w:w w:val="95"/>
        </w:rPr>
        <w:t xml:space="preserve"> </w:t>
      </w:r>
      <w:r w:rsidR="00C66A8C">
        <w:rPr>
          <w:w w:val="95"/>
        </w:rPr>
        <w:t>Generation</w:t>
      </w:r>
      <w:r w:rsidR="00C66A8C">
        <w:rPr>
          <w:spacing w:val="-42"/>
          <w:w w:val="95"/>
        </w:rPr>
        <w:t xml:space="preserve"> </w:t>
      </w:r>
      <w:r w:rsidR="00C66A8C">
        <w:rPr>
          <w:w w:val="95"/>
        </w:rPr>
        <w:t>Plattform</w:t>
      </w:r>
      <w:r w:rsidR="00C66A8C">
        <w:rPr>
          <w:spacing w:val="-41"/>
          <w:w w:val="95"/>
        </w:rPr>
        <w:t xml:space="preserve"> </w:t>
      </w:r>
      <w:r w:rsidR="00C66A8C">
        <w:rPr>
          <w:spacing w:val="-2"/>
          <w:w w:val="95"/>
        </w:rPr>
        <w:t>auf</w:t>
      </w:r>
    </w:p>
    <w:p w14:paraId="11D89853" w14:textId="77777777" w:rsidR="00CE237B" w:rsidRDefault="00C66A8C">
      <w:pPr>
        <w:pStyle w:val="Textkrper"/>
        <w:spacing w:before="52"/>
        <w:ind w:left="356"/>
      </w:pPr>
      <w:r>
        <w:t>Basis der Business Models</w:t>
      </w:r>
    </w:p>
    <w:p w14:paraId="3D586E19" w14:textId="77777777" w:rsidR="00CE237B" w:rsidRDefault="003B3734">
      <w:pPr>
        <w:pStyle w:val="Textkrper"/>
        <w:spacing w:before="5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4B1FD" wp14:editId="482D255B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149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6 148"/>
                            <a:gd name="T11" fmla="*/ 206 h 61"/>
                            <a:gd name="T12" fmla="+- 0 4232 4232"/>
                            <a:gd name="T13" fmla="*/ T12 w 61"/>
                            <a:gd name="T14" fmla="+- 0 182 148"/>
                            <a:gd name="T15" fmla="*/ 182 h 61"/>
                            <a:gd name="T16" fmla="+- 0 4232 4232"/>
                            <a:gd name="T17" fmla="*/ T16 w 61"/>
                            <a:gd name="T18" fmla="+- 0 173 148"/>
                            <a:gd name="T19" fmla="*/ 173 h 61"/>
                            <a:gd name="T20" fmla="+- 0 4258 4232"/>
                            <a:gd name="T21" fmla="*/ T20 w 61"/>
                            <a:gd name="T22" fmla="+- 0 148 148"/>
                            <a:gd name="T23" fmla="*/ 148 h 61"/>
                            <a:gd name="T24" fmla="+- 0 4266 4232"/>
                            <a:gd name="T25" fmla="*/ T24 w 61"/>
                            <a:gd name="T26" fmla="+- 0 148 148"/>
                            <a:gd name="T27" fmla="*/ 148 h 61"/>
                            <a:gd name="T28" fmla="+- 0 4292 4232"/>
                            <a:gd name="T29" fmla="*/ T28 w 61"/>
                            <a:gd name="T30" fmla="+- 0 173 148"/>
                            <a:gd name="T31" fmla="*/ 173 h 61"/>
                            <a:gd name="T32" fmla="+- 0 4292 4232"/>
                            <a:gd name="T33" fmla="*/ T32 w 61"/>
                            <a:gd name="T34" fmla="+- 0 182 148"/>
                            <a:gd name="T35" fmla="*/ 182 h 61"/>
                            <a:gd name="T36" fmla="+- 0 4266 4232"/>
                            <a:gd name="T37" fmla="*/ T36 w 61"/>
                            <a:gd name="T38" fmla="+- 0 208 148"/>
                            <a:gd name="T3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F6F93" id="Freeform 125" o:spid="_x0000_s1026" style="position:absolute;margin-left:211.6pt;margin-top:7.4pt;width:3.05pt;height:3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" path="m34,60r-8,l22,58,,34,,25,26,r8,l60,25r,9l34,60xe" fillcolor="black" stroked="f">
                <v:path arrowok="t" o:connecttype="custom" o:connectlocs="21590,132080;16510,132080;13970,130810;0,115570;0,109855;16510,93980;21590,93980;38100,109855;38100,115570;21590,132080" o:connectangles="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Analyse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Systemlandschaft</w:t>
      </w:r>
      <w:r w:rsidR="00C66A8C">
        <w:rPr>
          <w:spacing w:val="-22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7"/>
          <w:w w:val="90"/>
        </w:rPr>
        <w:t xml:space="preserve"> </w:t>
      </w:r>
      <w:r w:rsidR="00C66A8C">
        <w:rPr>
          <w:spacing w:val="-6"/>
          <w:w w:val="90"/>
        </w:rPr>
        <w:t>Aufnehmen</w:t>
      </w:r>
      <w:r w:rsidR="00C66A8C">
        <w:rPr>
          <w:spacing w:val="-28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20"/>
          <w:w w:val="90"/>
        </w:rPr>
        <w:t xml:space="preserve"> </w:t>
      </w:r>
      <w:r w:rsidR="00C66A8C">
        <w:rPr>
          <w:spacing w:val="-4"/>
          <w:w w:val="90"/>
        </w:rPr>
        <w:t>Anforderungen</w:t>
      </w:r>
      <w:r w:rsidR="00C66A8C">
        <w:rPr>
          <w:spacing w:val="-28"/>
          <w:w w:val="90"/>
        </w:rPr>
        <w:t xml:space="preserve">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</w:rPr>
        <w:t>Funktionalitäten</w:t>
      </w:r>
    </w:p>
    <w:p w14:paraId="04849149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EE3DC" wp14:editId="7B78338E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0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A8D4" id="Freeform 124" o:spid="_x0000_s1026" style="position:absolute;margin-left:211.6pt;margin-top:4.9pt;width:3.05pt;height:3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5EB71C" wp14:editId="45A395FF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151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1 383"/>
                            <a:gd name="T11" fmla="*/ 441 h 61"/>
                            <a:gd name="T12" fmla="+- 0 4232 4232"/>
                            <a:gd name="T13" fmla="*/ T12 w 61"/>
                            <a:gd name="T14" fmla="+- 0 417 383"/>
                            <a:gd name="T15" fmla="*/ 417 h 61"/>
                            <a:gd name="T16" fmla="+- 0 4232 4232"/>
                            <a:gd name="T17" fmla="*/ T16 w 61"/>
                            <a:gd name="T18" fmla="+- 0 408 383"/>
                            <a:gd name="T19" fmla="*/ 408 h 61"/>
                            <a:gd name="T20" fmla="+- 0 4258 4232"/>
                            <a:gd name="T21" fmla="*/ T20 w 61"/>
                            <a:gd name="T22" fmla="+- 0 383 383"/>
                            <a:gd name="T23" fmla="*/ 383 h 61"/>
                            <a:gd name="T24" fmla="+- 0 4266 4232"/>
                            <a:gd name="T25" fmla="*/ T24 w 61"/>
                            <a:gd name="T26" fmla="+- 0 383 383"/>
                            <a:gd name="T27" fmla="*/ 383 h 61"/>
                            <a:gd name="T28" fmla="+- 0 4292 4232"/>
                            <a:gd name="T29" fmla="*/ T28 w 61"/>
                            <a:gd name="T30" fmla="+- 0 408 383"/>
                            <a:gd name="T31" fmla="*/ 408 h 61"/>
                            <a:gd name="T32" fmla="+- 0 4292 4232"/>
                            <a:gd name="T33" fmla="*/ T32 w 61"/>
                            <a:gd name="T34" fmla="+- 0 417 383"/>
                            <a:gd name="T35" fmla="*/ 417 h 61"/>
                            <a:gd name="T36" fmla="+- 0 4266 4232"/>
                            <a:gd name="T37" fmla="*/ T36 w 61"/>
                            <a:gd name="T38" fmla="+- 0 443 383"/>
                            <a:gd name="T39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D09E" id="Freeform 123" o:spid="_x0000_s1026" style="position:absolute;margin-left:211.6pt;margin-top:19.15pt;width:3.05pt;height:3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" path="m34,60r-8,l22,58,,34,,25,26,r8,l60,25r,9l34,60xe" fillcolor="black" stroked="f">
                <v:path arrowok="t" o:connecttype="custom" o:connectlocs="21590,281305;16510,281305;13970,280035;0,264795;0,259080;16510,243205;21590,243205;38100,259080;38100,264795;21590,2813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BE35E6" wp14:editId="2F267F5D">
                <wp:simplePos x="0" y="0"/>
                <wp:positionH relativeFrom="page">
                  <wp:posOffset>2687320</wp:posOffset>
                </wp:positionH>
                <wp:positionV relativeFrom="paragraph">
                  <wp:posOffset>424180</wp:posOffset>
                </wp:positionV>
                <wp:extent cx="38735" cy="38735"/>
                <wp:effectExtent l="0" t="0" r="0" b="0"/>
                <wp:wrapNone/>
                <wp:docPr id="152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28 668"/>
                            <a:gd name="T3" fmla="*/ 728 h 61"/>
                            <a:gd name="T4" fmla="+- 0 4258 4232"/>
                            <a:gd name="T5" fmla="*/ T4 w 61"/>
                            <a:gd name="T6" fmla="+- 0 728 668"/>
                            <a:gd name="T7" fmla="*/ 728 h 61"/>
                            <a:gd name="T8" fmla="+- 0 4254 4232"/>
                            <a:gd name="T9" fmla="*/ T8 w 61"/>
                            <a:gd name="T10" fmla="+- 0 726 668"/>
                            <a:gd name="T11" fmla="*/ 726 h 61"/>
                            <a:gd name="T12" fmla="+- 0 4232 4232"/>
                            <a:gd name="T13" fmla="*/ T12 w 61"/>
                            <a:gd name="T14" fmla="+- 0 702 668"/>
                            <a:gd name="T15" fmla="*/ 702 h 61"/>
                            <a:gd name="T16" fmla="+- 0 4232 4232"/>
                            <a:gd name="T17" fmla="*/ T16 w 61"/>
                            <a:gd name="T18" fmla="+- 0 693 668"/>
                            <a:gd name="T19" fmla="*/ 693 h 61"/>
                            <a:gd name="T20" fmla="+- 0 4258 4232"/>
                            <a:gd name="T21" fmla="*/ T20 w 61"/>
                            <a:gd name="T22" fmla="+- 0 668 668"/>
                            <a:gd name="T23" fmla="*/ 668 h 61"/>
                            <a:gd name="T24" fmla="+- 0 4266 4232"/>
                            <a:gd name="T25" fmla="*/ T24 w 61"/>
                            <a:gd name="T26" fmla="+- 0 668 668"/>
                            <a:gd name="T27" fmla="*/ 668 h 61"/>
                            <a:gd name="T28" fmla="+- 0 4292 4232"/>
                            <a:gd name="T29" fmla="*/ T28 w 61"/>
                            <a:gd name="T30" fmla="+- 0 693 668"/>
                            <a:gd name="T31" fmla="*/ 693 h 61"/>
                            <a:gd name="T32" fmla="+- 0 4292 4232"/>
                            <a:gd name="T33" fmla="*/ T32 w 61"/>
                            <a:gd name="T34" fmla="+- 0 702 668"/>
                            <a:gd name="T35" fmla="*/ 702 h 61"/>
                            <a:gd name="T36" fmla="+- 0 4266 4232"/>
                            <a:gd name="T37" fmla="*/ T36 w 61"/>
                            <a:gd name="T38" fmla="+- 0 728 668"/>
                            <a:gd name="T39" fmla="*/ 72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07F59" id="Freeform 122" o:spid="_x0000_s1026" style="position:absolute;margin-left:211.6pt;margin-top:33.4pt;width:3.05pt;height:3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" path="m34,60r-8,l22,58,,34,,25,26,r8,l60,25r,9l34,60xe" fillcolor="black" stroked="f">
                <v:path arrowok="t" o:connecttype="custom" o:connectlocs="21590,462280;16510,462280;13970,461010;0,445770;0,440055;16510,424180;21590,424180;38100,440055;38100,445770;21590,46228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5"/>
        </w:rPr>
        <w:t xml:space="preserve">Dokumentation </w:t>
      </w:r>
      <w:r w:rsidR="00C66A8C">
        <w:rPr>
          <w:w w:val="95"/>
        </w:rPr>
        <w:t xml:space="preserve">der </w:t>
      </w:r>
      <w:r w:rsidR="00C66A8C">
        <w:rPr>
          <w:spacing w:val="-3"/>
          <w:w w:val="95"/>
        </w:rPr>
        <w:t xml:space="preserve">Analyse </w:t>
      </w:r>
      <w:r w:rsidR="00C66A8C">
        <w:rPr>
          <w:spacing w:val="-4"/>
          <w:w w:val="95"/>
        </w:rPr>
        <w:t xml:space="preserve">mit </w:t>
      </w:r>
      <w:r w:rsidR="00C66A8C">
        <w:rPr>
          <w:spacing w:val="-5"/>
          <w:w w:val="95"/>
        </w:rPr>
        <w:t xml:space="preserve">einer </w:t>
      </w:r>
      <w:r w:rsidR="00C66A8C">
        <w:rPr>
          <w:spacing w:val="-4"/>
          <w:w w:val="95"/>
        </w:rPr>
        <w:t xml:space="preserve">Darstellung </w:t>
      </w:r>
      <w:r w:rsidR="00C66A8C">
        <w:rPr>
          <w:spacing w:val="-6"/>
          <w:w w:val="95"/>
        </w:rPr>
        <w:t xml:space="preserve">und </w:t>
      </w:r>
      <w:r w:rsidR="00C66A8C">
        <w:rPr>
          <w:spacing w:val="-5"/>
          <w:w w:val="95"/>
        </w:rPr>
        <w:t xml:space="preserve">Bewertung </w:t>
      </w:r>
      <w:r w:rsidR="00C66A8C">
        <w:rPr>
          <w:spacing w:val="-7"/>
          <w:w w:val="90"/>
        </w:rPr>
        <w:t xml:space="preserve">Benennung </w:t>
      </w:r>
      <w:r w:rsidR="00C66A8C">
        <w:rPr>
          <w:w w:val="90"/>
        </w:rPr>
        <w:t xml:space="preserve">der </w:t>
      </w:r>
      <w:r w:rsidR="00C66A8C">
        <w:rPr>
          <w:spacing w:val="-3"/>
          <w:w w:val="90"/>
        </w:rPr>
        <w:t xml:space="preserve">betroffenen </w:t>
      </w:r>
      <w:r w:rsidR="00C66A8C">
        <w:rPr>
          <w:spacing w:val="-4"/>
          <w:w w:val="90"/>
        </w:rPr>
        <w:t xml:space="preserve">Schnittstellen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  <w:w w:val="90"/>
        </w:rPr>
        <w:t xml:space="preserve">Schnittstellenfunktionen </w:t>
      </w:r>
      <w:r w:rsidR="00C66A8C">
        <w:rPr>
          <w:w w:val="90"/>
        </w:rPr>
        <w:t xml:space="preserve">Konzeption der </w:t>
      </w:r>
      <w:r w:rsidR="00C66A8C">
        <w:rPr>
          <w:spacing w:val="-4"/>
          <w:w w:val="90"/>
        </w:rPr>
        <w:t xml:space="preserve">geplanten Enterprise-Architektur für </w:t>
      </w:r>
      <w:r w:rsidR="00C66A8C">
        <w:rPr>
          <w:w w:val="90"/>
        </w:rPr>
        <w:t xml:space="preserve">die </w:t>
      </w:r>
      <w:r w:rsidR="00C66A8C">
        <w:rPr>
          <w:spacing w:val="-5"/>
          <w:w w:val="90"/>
        </w:rPr>
        <w:t xml:space="preserve">Anbindung </w:t>
      </w:r>
      <w:r w:rsidR="00C66A8C">
        <w:rPr>
          <w:w w:val="90"/>
        </w:rPr>
        <w:t xml:space="preserve">der </w:t>
      </w:r>
      <w:r w:rsidR="00C66A8C">
        <w:t>Zielplattform</w:t>
      </w:r>
    </w:p>
    <w:p w14:paraId="6CC6515E" w14:textId="77777777" w:rsidR="00CE237B" w:rsidRDefault="003B3734">
      <w:pPr>
        <w:pStyle w:val="Textkrper"/>
        <w:spacing w:before="5" w:line="292" w:lineRule="auto"/>
        <w:ind w:left="356" w:righ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DF36" wp14:editId="1DAFFEF3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53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1 101"/>
                            <a:gd name="T3" fmla="*/ 161 h 61"/>
                            <a:gd name="T4" fmla="+- 0 4258 4232"/>
                            <a:gd name="T5" fmla="*/ T4 w 61"/>
                            <a:gd name="T6" fmla="+- 0 161 101"/>
                            <a:gd name="T7" fmla="*/ 161 h 61"/>
                            <a:gd name="T8" fmla="+- 0 4254 4232"/>
                            <a:gd name="T9" fmla="*/ T8 w 61"/>
                            <a:gd name="T10" fmla="+- 0 159 101"/>
                            <a:gd name="T11" fmla="*/ 159 h 61"/>
                            <a:gd name="T12" fmla="+- 0 4232 4232"/>
                            <a:gd name="T13" fmla="*/ T12 w 61"/>
                            <a:gd name="T14" fmla="+- 0 135 101"/>
                            <a:gd name="T15" fmla="*/ 135 h 61"/>
                            <a:gd name="T16" fmla="+- 0 4232 4232"/>
                            <a:gd name="T17" fmla="*/ T16 w 61"/>
                            <a:gd name="T18" fmla="+- 0 126 101"/>
                            <a:gd name="T19" fmla="*/ 126 h 61"/>
                            <a:gd name="T20" fmla="+- 0 4258 4232"/>
                            <a:gd name="T21" fmla="*/ T20 w 61"/>
                            <a:gd name="T22" fmla="+- 0 101 101"/>
                            <a:gd name="T23" fmla="*/ 101 h 61"/>
                            <a:gd name="T24" fmla="+- 0 4266 4232"/>
                            <a:gd name="T25" fmla="*/ T24 w 61"/>
                            <a:gd name="T26" fmla="+- 0 101 101"/>
                            <a:gd name="T27" fmla="*/ 101 h 61"/>
                            <a:gd name="T28" fmla="+- 0 4292 4232"/>
                            <a:gd name="T29" fmla="*/ T28 w 61"/>
                            <a:gd name="T30" fmla="+- 0 126 101"/>
                            <a:gd name="T31" fmla="*/ 126 h 61"/>
                            <a:gd name="T32" fmla="+- 0 4292 4232"/>
                            <a:gd name="T33" fmla="*/ T32 w 61"/>
                            <a:gd name="T34" fmla="+- 0 135 101"/>
                            <a:gd name="T35" fmla="*/ 135 h 61"/>
                            <a:gd name="T36" fmla="+- 0 4266 4232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6147A" id="Freeform 121" o:spid="_x0000_s1026" style="position:absolute;margin-left:211.6pt;margin-top:5.05pt;width:3.05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" path="m34,60r-8,l22,58,,34,,25,26,r8,l60,25r,9l34,60xe" fillcolor="black" stroked="f">
                <v:path arrowok="t" o:connecttype="custom" o:connectlocs="21590,102235;16510,102235;13970,100965;0,85725;0,80010;16510,64135;21590,64135;38100,80010;38100,85725;21590,102235" o:connectangles="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Entwicklung </w:t>
      </w:r>
      <w:r w:rsidR="00C66A8C">
        <w:rPr>
          <w:spacing w:val="-5"/>
          <w:w w:val="90"/>
        </w:rPr>
        <w:t xml:space="preserve">eines </w:t>
      </w:r>
      <w:r w:rsidR="00C66A8C">
        <w:rPr>
          <w:spacing w:val="-3"/>
          <w:w w:val="90"/>
        </w:rPr>
        <w:t xml:space="preserve">Anforderungskatalogs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3"/>
          <w:w w:val="90"/>
        </w:rPr>
        <w:t xml:space="preserve">Systemintegration </w:t>
      </w:r>
      <w:r w:rsidR="00C66A8C">
        <w:rPr>
          <w:spacing w:val="-6"/>
          <w:w w:val="90"/>
        </w:rPr>
        <w:t xml:space="preserve">und </w:t>
      </w:r>
      <w:r w:rsidR="00C66A8C">
        <w:t>das Produktportfolio</w:t>
      </w:r>
    </w:p>
    <w:p w14:paraId="0F2C77AA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46C26" wp14:editId="0745A64E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4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53459" id="Freeform 120" o:spid="_x0000_s1026" style="position:absolute;margin-left:211.6pt;margin-top:4.9pt;width:3.05pt;height: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Entwicklung </w:t>
      </w:r>
      <w:r w:rsidR="00C66A8C">
        <w:rPr>
          <w:spacing w:val="-5"/>
          <w:w w:val="90"/>
        </w:rPr>
        <w:t xml:space="preserve">eines </w:t>
      </w:r>
      <w:r w:rsidR="00C66A8C">
        <w:rPr>
          <w:spacing w:val="-3"/>
          <w:w w:val="90"/>
        </w:rPr>
        <w:t xml:space="preserve">Reifegradkonzeptes </w:t>
      </w:r>
      <w:r w:rsidR="00C66A8C">
        <w:rPr>
          <w:spacing w:val="-4"/>
          <w:w w:val="90"/>
        </w:rPr>
        <w:t xml:space="preserve">mit </w:t>
      </w:r>
      <w:r w:rsidR="00C66A8C">
        <w:rPr>
          <w:w w:val="90"/>
        </w:rPr>
        <w:t xml:space="preserve">Migrationsroadmap </w:t>
      </w:r>
      <w:r w:rsidR="00C66A8C">
        <w:rPr>
          <w:spacing w:val="-6"/>
          <w:w w:val="90"/>
        </w:rPr>
        <w:t xml:space="preserve">und </w:t>
      </w:r>
      <w:r w:rsidR="00C66A8C">
        <w:t xml:space="preserve">dedizierten </w:t>
      </w:r>
      <w:r w:rsidR="00C66A8C">
        <w:rPr>
          <w:spacing w:val="-4"/>
        </w:rPr>
        <w:t>Testszenarien</w:t>
      </w:r>
    </w:p>
    <w:p w14:paraId="37F7799E" w14:textId="77777777" w:rsidR="00CE237B" w:rsidRDefault="003B3734">
      <w:pPr>
        <w:pStyle w:val="Textkrper"/>
        <w:spacing w:before="2" w:line="292" w:lineRule="auto"/>
        <w:ind w:left="356" w:right="23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9B02B" wp14:editId="0CB80D15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5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C88A7" id="Freeform 119" o:spid="_x0000_s1026" style="position:absolute;margin-left:211.6pt;margin-top:4.9pt;width:3.05pt;height:3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A9F98" wp14:editId="5D295033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156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1 383"/>
                            <a:gd name="T11" fmla="*/ 441 h 61"/>
                            <a:gd name="T12" fmla="+- 0 4232 4232"/>
                            <a:gd name="T13" fmla="*/ T12 w 61"/>
                            <a:gd name="T14" fmla="+- 0 417 383"/>
                            <a:gd name="T15" fmla="*/ 417 h 61"/>
                            <a:gd name="T16" fmla="+- 0 4232 4232"/>
                            <a:gd name="T17" fmla="*/ T16 w 61"/>
                            <a:gd name="T18" fmla="+- 0 408 383"/>
                            <a:gd name="T19" fmla="*/ 408 h 61"/>
                            <a:gd name="T20" fmla="+- 0 4258 4232"/>
                            <a:gd name="T21" fmla="*/ T20 w 61"/>
                            <a:gd name="T22" fmla="+- 0 383 383"/>
                            <a:gd name="T23" fmla="*/ 383 h 61"/>
                            <a:gd name="T24" fmla="+- 0 4266 4232"/>
                            <a:gd name="T25" fmla="*/ T24 w 61"/>
                            <a:gd name="T26" fmla="+- 0 383 383"/>
                            <a:gd name="T27" fmla="*/ 383 h 61"/>
                            <a:gd name="T28" fmla="+- 0 4292 4232"/>
                            <a:gd name="T29" fmla="*/ T28 w 61"/>
                            <a:gd name="T30" fmla="+- 0 408 383"/>
                            <a:gd name="T31" fmla="*/ 408 h 61"/>
                            <a:gd name="T32" fmla="+- 0 4292 4232"/>
                            <a:gd name="T33" fmla="*/ T32 w 61"/>
                            <a:gd name="T34" fmla="+- 0 417 383"/>
                            <a:gd name="T35" fmla="*/ 417 h 61"/>
                            <a:gd name="T36" fmla="+- 0 4266 4232"/>
                            <a:gd name="T37" fmla="*/ T36 w 61"/>
                            <a:gd name="T38" fmla="+- 0 443 383"/>
                            <a:gd name="T39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6F0B3" id="Freeform 118" o:spid="_x0000_s1026" style="position:absolute;margin-left:211.6pt;margin-top:19.15pt;width:3.05pt;height:3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" path="m34,60r-8,l22,58,,34,,25,26,r8,l60,25r,9l34,60xe" fillcolor="black" stroked="f">
                <v:path arrowok="t" o:connecttype="custom" o:connectlocs="21590,281305;16510,281305;13970,280035;0,264795;0,259080;16510,243205;21590,243205;38100,259080;38100,264795;21590,281305" o:connectangles="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Technische</w:t>
      </w:r>
      <w:r w:rsidR="00C66A8C">
        <w:rPr>
          <w:spacing w:val="-33"/>
          <w:w w:val="90"/>
        </w:rPr>
        <w:t xml:space="preserve"> </w:t>
      </w:r>
      <w:r w:rsidR="00C66A8C">
        <w:rPr>
          <w:spacing w:val="-5"/>
          <w:w w:val="90"/>
        </w:rPr>
        <w:t>Anbindung</w:t>
      </w:r>
      <w:r w:rsidR="00C66A8C">
        <w:rPr>
          <w:spacing w:val="-36"/>
          <w:w w:val="90"/>
        </w:rPr>
        <w:t xml:space="preserve"> </w:t>
      </w:r>
      <w:r w:rsidR="00C66A8C">
        <w:rPr>
          <w:w w:val="90"/>
        </w:rPr>
        <w:t>an</w:t>
      </w:r>
      <w:r w:rsidR="00C66A8C">
        <w:rPr>
          <w:spacing w:val="-35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33"/>
          <w:w w:val="90"/>
        </w:rPr>
        <w:t xml:space="preserve"> </w:t>
      </w:r>
      <w:r w:rsidR="00C66A8C">
        <w:rPr>
          <w:spacing w:val="-4"/>
          <w:w w:val="90"/>
        </w:rPr>
        <w:t>IT-Legacy</w:t>
      </w:r>
      <w:r w:rsidR="00C66A8C">
        <w:rPr>
          <w:spacing w:val="-33"/>
          <w:w w:val="90"/>
        </w:rPr>
        <w:t xml:space="preserve"> </w:t>
      </w:r>
      <w:r w:rsidR="00C66A8C">
        <w:rPr>
          <w:spacing w:val="-3"/>
          <w:w w:val="90"/>
        </w:rPr>
        <w:t xml:space="preserve">Systeme </w:t>
      </w:r>
      <w:r w:rsidR="00C66A8C">
        <w:rPr>
          <w:spacing w:val="-3"/>
        </w:rPr>
        <w:t>Integration</w:t>
      </w:r>
      <w:r w:rsidR="00C66A8C">
        <w:rPr>
          <w:spacing w:val="-43"/>
        </w:rPr>
        <w:t xml:space="preserve"> </w:t>
      </w:r>
      <w:r w:rsidR="00C66A8C">
        <w:t>in</w:t>
      </w:r>
      <w:r w:rsidR="00C66A8C">
        <w:rPr>
          <w:spacing w:val="-43"/>
        </w:rPr>
        <w:t xml:space="preserve"> </w:t>
      </w:r>
      <w:r w:rsidR="00C66A8C">
        <w:t>die</w:t>
      </w:r>
      <w:r w:rsidR="00C66A8C">
        <w:rPr>
          <w:spacing w:val="-41"/>
        </w:rPr>
        <w:t xml:space="preserve"> </w:t>
      </w:r>
      <w:r w:rsidR="00C66A8C">
        <w:t>'Core'</w:t>
      </w:r>
      <w:r w:rsidR="00C66A8C">
        <w:rPr>
          <w:spacing w:val="-39"/>
        </w:rPr>
        <w:t xml:space="preserve"> </w:t>
      </w:r>
      <w:r w:rsidR="00C66A8C">
        <w:rPr>
          <w:spacing w:val="-6"/>
        </w:rPr>
        <w:t>Netzumgebung</w:t>
      </w:r>
    </w:p>
    <w:p w14:paraId="2C017977" w14:textId="77777777" w:rsidR="00CE237B" w:rsidRDefault="003B3734">
      <w:pPr>
        <w:pStyle w:val="Textkrper"/>
        <w:spacing w:before="2" w:line="292" w:lineRule="auto"/>
        <w:ind w:left="356" w:right="1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6A765" wp14:editId="558092A0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7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E40D" id="Freeform 117" o:spid="_x0000_s1026" style="position:absolute;margin-left:211.6pt;margin-top:4.9pt;width:3.05pt;height:3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5E229" wp14:editId="6B421728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158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1 383"/>
                            <a:gd name="T11" fmla="*/ 441 h 61"/>
                            <a:gd name="T12" fmla="+- 0 4232 4232"/>
                            <a:gd name="T13" fmla="*/ T12 w 61"/>
                            <a:gd name="T14" fmla="+- 0 417 383"/>
                            <a:gd name="T15" fmla="*/ 417 h 61"/>
                            <a:gd name="T16" fmla="+- 0 4232 4232"/>
                            <a:gd name="T17" fmla="*/ T16 w 61"/>
                            <a:gd name="T18" fmla="+- 0 408 383"/>
                            <a:gd name="T19" fmla="*/ 408 h 61"/>
                            <a:gd name="T20" fmla="+- 0 4258 4232"/>
                            <a:gd name="T21" fmla="*/ T20 w 61"/>
                            <a:gd name="T22" fmla="+- 0 383 383"/>
                            <a:gd name="T23" fmla="*/ 383 h 61"/>
                            <a:gd name="T24" fmla="+- 0 4266 4232"/>
                            <a:gd name="T25" fmla="*/ T24 w 61"/>
                            <a:gd name="T26" fmla="+- 0 383 383"/>
                            <a:gd name="T27" fmla="*/ 383 h 61"/>
                            <a:gd name="T28" fmla="+- 0 4292 4232"/>
                            <a:gd name="T29" fmla="*/ T28 w 61"/>
                            <a:gd name="T30" fmla="+- 0 408 383"/>
                            <a:gd name="T31" fmla="*/ 408 h 61"/>
                            <a:gd name="T32" fmla="+- 0 4292 4232"/>
                            <a:gd name="T33" fmla="*/ T32 w 61"/>
                            <a:gd name="T34" fmla="+- 0 417 383"/>
                            <a:gd name="T35" fmla="*/ 417 h 61"/>
                            <a:gd name="T36" fmla="+- 0 4266 4232"/>
                            <a:gd name="T37" fmla="*/ T36 w 61"/>
                            <a:gd name="T38" fmla="+- 0 443 383"/>
                            <a:gd name="T39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99CE8" id="Freeform 116" o:spid="_x0000_s1026" style="position:absolute;margin-left:211.6pt;margin-top:19.15pt;width:3.05pt;height:3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" path="m34,60r-8,l22,58,,34,,25,26,r8,l60,25r,9l34,60xe" fillcolor="black" stroked="f">
                <v:path arrowok="t" o:connecttype="custom" o:connectlocs="21590,281305;16510,281305;13970,280035;0,264795;0,259080;16510,243205;21590,243205;38100,259080;38100,264795;21590,281305" o:connectangles="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 xml:space="preserve">Abstimmung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managed </w:t>
      </w:r>
      <w:r w:rsidR="00C66A8C">
        <w:rPr>
          <w:spacing w:val="-3"/>
          <w:w w:val="90"/>
        </w:rPr>
        <w:t xml:space="preserve">Services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Corporate </w:t>
      </w:r>
      <w:r w:rsidR="00C66A8C">
        <w:rPr>
          <w:spacing w:val="-3"/>
          <w:w w:val="90"/>
        </w:rPr>
        <w:t xml:space="preserve">Business Modelle </w:t>
      </w:r>
      <w:r w:rsidR="00C66A8C">
        <w:rPr>
          <w:spacing w:val="-3"/>
        </w:rPr>
        <w:t xml:space="preserve">Analyse </w:t>
      </w:r>
      <w:r w:rsidR="00C66A8C">
        <w:t xml:space="preserve">der </w:t>
      </w:r>
      <w:r w:rsidR="00C66A8C">
        <w:rPr>
          <w:spacing w:val="-3"/>
        </w:rPr>
        <w:t xml:space="preserve">Wettbewerbsvorteile </w:t>
      </w:r>
      <w:r w:rsidR="00C66A8C">
        <w:t xml:space="preserve">durch Lean </w:t>
      </w:r>
      <w:r w:rsidR="00C66A8C">
        <w:rPr>
          <w:spacing w:val="-5"/>
        </w:rPr>
        <w:t xml:space="preserve">Management </w:t>
      </w:r>
      <w:r w:rsidR="00C66A8C">
        <w:t>Prozessoptimierung</w:t>
      </w:r>
    </w:p>
    <w:p w14:paraId="4F9DA69E" w14:textId="77777777" w:rsidR="00CE237B" w:rsidRDefault="003B3734">
      <w:pPr>
        <w:pStyle w:val="Textkrper"/>
        <w:spacing w:before="4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F58AF" wp14:editId="6D7A14DA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159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8 100"/>
                            <a:gd name="T11" fmla="*/ 158 h 61"/>
                            <a:gd name="T12" fmla="+- 0 4232 4232"/>
                            <a:gd name="T13" fmla="*/ T12 w 61"/>
                            <a:gd name="T14" fmla="+- 0 134 100"/>
                            <a:gd name="T15" fmla="*/ 134 h 61"/>
                            <a:gd name="T16" fmla="+- 0 4232 4232"/>
                            <a:gd name="T17" fmla="*/ T16 w 61"/>
                            <a:gd name="T18" fmla="+- 0 125 100"/>
                            <a:gd name="T19" fmla="*/ 125 h 61"/>
                            <a:gd name="T20" fmla="+- 0 4258 4232"/>
                            <a:gd name="T21" fmla="*/ T20 w 61"/>
                            <a:gd name="T22" fmla="+- 0 100 100"/>
                            <a:gd name="T23" fmla="*/ 100 h 61"/>
                            <a:gd name="T24" fmla="+- 0 4266 4232"/>
                            <a:gd name="T25" fmla="*/ T24 w 61"/>
                            <a:gd name="T26" fmla="+- 0 100 100"/>
                            <a:gd name="T27" fmla="*/ 100 h 61"/>
                            <a:gd name="T28" fmla="+- 0 4292 4232"/>
                            <a:gd name="T29" fmla="*/ T28 w 61"/>
                            <a:gd name="T30" fmla="+- 0 125 100"/>
                            <a:gd name="T31" fmla="*/ 125 h 61"/>
                            <a:gd name="T32" fmla="+- 0 4292 4232"/>
                            <a:gd name="T33" fmla="*/ T32 w 61"/>
                            <a:gd name="T34" fmla="+- 0 134 100"/>
                            <a:gd name="T35" fmla="*/ 134 h 61"/>
                            <a:gd name="T36" fmla="+- 0 4266 4232"/>
                            <a:gd name="T37" fmla="*/ T36 w 61"/>
                            <a:gd name="T38" fmla="+- 0 160 100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B643" id="Freeform 115" o:spid="_x0000_s1026" style="position:absolute;margin-left:211.6pt;margin-top:5pt;width:3.05pt;height: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" path="m34,60r-8,l22,58,,34,,25,26,r8,l60,25r,9l34,60xe" fillcolor="black" stroked="f">
                <v:path arrowok="t" o:connecttype="custom" o:connectlocs="21590,101600;16510,101600;13970,100330;0,85090;0,79375;16510,63500;21590,63500;38100,79375;38100,85090;21590,1016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EE2E2" wp14:editId="41D2E353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160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3 385"/>
                            <a:gd name="T11" fmla="*/ 443 h 61"/>
                            <a:gd name="T12" fmla="+- 0 4232 4232"/>
                            <a:gd name="T13" fmla="*/ T12 w 61"/>
                            <a:gd name="T14" fmla="+- 0 419 385"/>
                            <a:gd name="T15" fmla="*/ 419 h 61"/>
                            <a:gd name="T16" fmla="+- 0 4232 4232"/>
                            <a:gd name="T17" fmla="*/ T16 w 61"/>
                            <a:gd name="T18" fmla="+- 0 410 385"/>
                            <a:gd name="T19" fmla="*/ 410 h 61"/>
                            <a:gd name="T20" fmla="+- 0 4258 4232"/>
                            <a:gd name="T21" fmla="*/ T20 w 61"/>
                            <a:gd name="T22" fmla="+- 0 385 385"/>
                            <a:gd name="T23" fmla="*/ 385 h 61"/>
                            <a:gd name="T24" fmla="+- 0 4266 4232"/>
                            <a:gd name="T25" fmla="*/ T24 w 61"/>
                            <a:gd name="T26" fmla="+- 0 385 385"/>
                            <a:gd name="T27" fmla="*/ 385 h 61"/>
                            <a:gd name="T28" fmla="+- 0 4292 4232"/>
                            <a:gd name="T29" fmla="*/ T28 w 61"/>
                            <a:gd name="T30" fmla="+- 0 410 385"/>
                            <a:gd name="T31" fmla="*/ 410 h 61"/>
                            <a:gd name="T32" fmla="+- 0 4292 4232"/>
                            <a:gd name="T33" fmla="*/ T32 w 61"/>
                            <a:gd name="T34" fmla="+- 0 419 385"/>
                            <a:gd name="T35" fmla="*/ 419 h 61"/>
                            <a:gd name="T36" fmla="+- 0 4266 4232"/>
                            <a:gd name="T37" fmla="*/ T36 w 61"/>
                            <a:gd name="T38" fmla="+- 0 445 385"/>
                            <a:gd name="T39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9369F" id="Freeform 114" o:spid="_x0000_s1026" style="position:absolute;margin-left:211.6pt;margin-top:19.25pt;width:3.05pt;height:3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" path="m34,60r-8,l22,58,,34,,25,26,r8,l60,25r,9l34,60xe" fillcolor="black" stroked="f">
                <v:path arrowok="t" o:connecttype="custom" o:connectlocs="21590,282575;16510,282575;13970,281305;0,266065;0,260350;16510,244475;21590,244475;38100,260350;38100,266065;21590,2825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7BE4B" wp14:editId="70FC2699">
                <wp:simplePos x="0" y="0"/>
                <wp:positionH relativeFrom="page">
                  <wp:posOffset>2687320</wp:posOffset>
                </wp:positionH>
                <wp:positionV relativeFrom="paragraph">
                  <wp:posOffset>425450</wp:posOffset>
                </wp:positionV>
                <wp:extent cx="38735" cy="38735"/>
                <wp:effectExtent l="0" t="0" r="0" b="0"/>
                <wp:wrapNone/>
                <wp:docPr id="161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30 670"/>
                            <a:gd name="T3" fmla="*/ 730 h 61"/>
                            <a:gd name="T4" fmla="+- 0 4258 4232"/>
                            <a:gd name="T5" fmla="*/ T4 w 61"/>
                            <a:gd name="T6" fmla="+- 0 730 670"/>
                            <a:gd name="T7" fmla="*/ 730 h 61"/>
                            <a:gd name="T8" fmla="+- 0 4254 4232"/>
                            <a:gd name="T9" fmla="*/ T8 w 61"/>
                            <a:gd name="T10" fmla="+- 0 728 670"/>
                            <a:gd name="T11" fmla="*/ 728 h 61"/>
                            <a:gd name="T12" fmla="+- 0 4232 4232"/>
                            <a:gd name="T13" fmla="*/ T12 w 61"/>
                            <a:gd name="T14" fmla="+- 0 704 670"/>
                            <a:gd name="T15" fmla="*/ 704 h 61"/>
                            <a:gd name="T16" fmla="+- 0 4232 4232"/>
                            <a:gd name="T17" fmla="*/ T16 w 61"/>
                            <a:gd name="T18" fmla="+- 0 695 670"/>
                            <a:gd name="T19" fmla="*/ 695 h 61"/>
                            <a:gd name="T20" fmla="+- 0 4258 4232"/>
                            <a:gd name="T21" fmla="*/ T20 w 61"/>
                            <a:gd name="T22" fmla="+- 0 670 670"/>
                            <a:gd name="T23" fmla="*/ 670 h 61"/>
                            <a:gd name="T24" fmla="+- 0 4266 4232"/>
                            <a:gd name="T25" fmla="*/ T24 w 61"/>
                            <a:gd name="T26" fmla="+- 0 670 670"/>
                            <a:gd name="T27" fmla="*/ 670 h 61"/>
                            <a:gd name="T28" fmla="+- 0 4292 4232"/>
                            <a:gd name="T29" fmla="*/ T28 w 61"/>
                            <a:gd name="T30" fmla="+- 0 695 670"/>
                            <a:gd name="T31" fmla="*/ 695 h 61"/>
                            <a:gd name="T32" fmla="+- 0 4292 4232"/>
                            <a:gd name="T33" fmla="*/ T32 w 61"/>
                            <a:gd name="T34" fmla="+- 0 704 670"/>
                            <a:gd name="T35" fmla="*/ 704 h 61"/>
                            <a:gd name="T36" fmla="+- 0 4266 4232"/>
                            <a:gd name="T37" fmla="*/ T36 w 61"/>
                            <a:gd name="T38" fmla="+- 0 730 670"/>
                            <a:gd name="T39" fmla="*/ 73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48C40" id="Freeform 113" o:spid="_x0000_s1026" style="position:absolute;margin-left:211.6pt;margin-top:33.5pt;width:3.05pt;height:3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" path="m34,60r-8,l22,58,,34,,25,26,r8,l60,25r,9l34,60xe" fillcolor="black" stroked="f">
                <v:path arrowok="t" o:connecttype="custom" o:connectlocs="21590,463550;16510,463550;13970,462280;0,447040;0,441325;16510,425450;21590,425450;38100,441325;38100,447040;21590,463550" o:connectangles="0,0,0,0,0,0,0,0,0,0"/>
                <w10:wrap anchorx="page"/>
              </v:shape>
            </w:pict>
          </mc:Fallback>
        </mc:AlternateContent>
      </w:r>
      <w:r w:rsidR="00C66A8C">
        <w:rPr>
          <w:spacing w:val="-3"/>
        </w:rPr>
        <w:t xml:space="preserve">Konsistenzsicherung </w:t>
      </w:r>
      <w:r w:rsidR="00C66A8C">
        <w:t xml:space="preserve">der </w:t>
      </w:r>
      <w:r w:rsidR="00C66A8C">
        <w:rPr>
          <w:spacing w:val="-4"/>
        </w:rPr>
        <w:t xml:space="preserve">Anforderungsdokumente </w:t>
      </w:r>
      <w:r w:rsidR="00C66A8C">
        <w:rPr>
          <w:spacing w:val="-4"/>
          <w:w w:val="95"/>
        </w:rPr>
        <w:t xml:space="preserve">Machbarkeitsuntersuchung </w:t>
      </w:r>
      <w:r w:rsidR="00C66A8C">
        <w:rPr>
          <w:w w:val="95"/>
        </w:rPr>
        <w:t xml:space="preserve">der </w:t>
      </w:r>
      <w:r w:rsidR="00C66A8C">
        <w:rPr>
          <w:spacing w:val="-4"/>
          <w:w w:val="95"/>
        </w:rPr>
        <w:t xml:space="preserve">technischen </w:t>
      </w:r>
      <w:r w:rsidR="00C66A8C">
        <w:rPr>
          <w:spacing w:val="-3"/>
          <w:w w:val="95"/>
        </w:rPr>
        <w:t xml:space="preserve">Lösungsvorschläge </w:t>
      </w:r>
      <w:r w:rsidR="00C66A8C">
        <w:rPr>
          <w:spacing w:val="-3"/>
          <w:w w:val="90"/>
        </w:rPr>
        <w:t>Anpassungsvorschläge</w:t>
      </w:r>
      <w:r w:rsidR="00C66A8C">
        <w:rPr>
          <w:spacing w:val="-29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25"/>
          <w:w w:val="90"/>
        </w:rPr>
        <w:t xml:space="preserve"> </w:t>
      </w:r>
      <w:r w:rsidR="00C66A8C">
        <w:rPr>
          <w:spacing w:val="-5"/>
          <w:w w:val="90"/>
        </w:rPr>
        <w:t>eine</w:t>
      </w:r>
      <w:r w:rsidR="00C66A8C">
        <w:rPr>
          <w:spacing w:val="-29"/>
          <w:w w:val="90"/>
        </w:rPr>
        <w:t xml:space="preserve"> </w:t>
      </w:r>
      <w:r w:rsidR="00C66A8C">
        <w:rPr>
          <w:w w:val="90"/>
        </w:rPr>
        <w:t>Enterprise</w:t>
      </w:r>
      <w:r w:rsidR="00C66A8C">
        <w:rPr>
          <w:spacing w:val="-29"/>
          <w:w w:val="90"/>
        </w:rPr>
        <w:t xml:space="preserve"> </w:t>
      </w:r>
      <w:r w:rsidR="00C66A8C">
        <w:rPr>
          <w:w w:val="90"/>
        </w:rPr>
        <w:t>Lösung</w:t>
      </w:r>
      <w:r w:rsidR="00C66A8C">
        <w:rPr>
          <w:spacing w:val="-31"/>
          <w:w w:val="90"/>
        </w:rPr>
        <w:t xml:space="preserve"> </w:t>
      </w:r>
      <w:r w:rsidR="00C66A8C">
        <w:rPr>
          <w:spacing w:val="-6"/>
          <w:w w:val="90"/>
        </w:rPr>
        <w:t>unter</w:t>
      </w:r>
      <w:r w:rsidR="00C66A8C">
        <w:rPr>
          <w:spacing w:val="-25"/>
          <w:w w:val="90"/>
        </w:rPr>
        <w:t xml:space="preserve"> </w:t>
      </w:r>
      <w:r w:rsidR="00C66A8C">
        <w:rPr>
          <w:spacing w:val="-5"/>
          <w:w w:val="90"/>
        </w:rPr>
        <w:t xml:space="preserve">Berücksichtigung </w:t>
      </w:r>
      <w:r w:rsidR="00C66A8C">
        <w:rPr>
          <w:spacing w:val="-3"/>
        </w:rPr>
        <w:t>zentraler</w:t>
      </w:r>
      <w:r w:rsidR="00C66A8C">
        <w:rPr>
          <w:spacing w:val="-36"/>
        </w:rPr>
        <w:t xml:space="preserve"> </w:t>
      </w:r>
      <w:r w:rsidR="00C66A8C">
        <w:rPr>
          <w:spacing w:val="-4"/>
        </w:rPr>
        <w:t>Funktionalitäten</w:t>
      </w:r>
      <w:r w:rsidR="00C66A8C">
        <w:rPr>
          <w:spacing w:val="-42"/>
        </w:rPr>
        <w:t xml:space="preserve"> </w:t>
      </w:r>
      <w:r w:rsidR="00C66A8C">
        <w:rPr>
          <w:spacing w:val="-3"/>
        </w:rPr>
        <w:t>wie</w:t>
      </w:r>
      <w:r w:rsidR="00C66A8C">
        <w:rPr>
          <w:spacing w:val="-39"/>
        </w:rPr>
        <w:t xml:space="preserve"> </w:t>
      </w:r>
      <w:r w:rsidR="00C66A8C">
        <w:rPr>
          <w:spacing w:val="-5"/>
        </w:rPr>
        <w:t>Billing</w:t>
      </w:r>
      <w:r w:rsidR="00C66A8C">
        <w:rPr>
          <w:spacing w:val="-41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34"/>
        </w:rPr>
        <w:t xml:space="preserve"> </w:t>
      </w:r>
      <w:r w:rsidR="00C66A8C">
        <w:rPr>
          <w:spacing w:val="-5"/>
        </w:rPr>
        <w:t>Rechnungswesen</w:t>
      </w:r>
    </w:p>
    <w:p w14:paraId="6E0DD3D0" w14:textId="77777777" w:rsidR="00CE237B" w:rsidRDefault="003B3734">
      <w:pPr>
        <w:pStyle w:val="Textkrper"/>
        <w:spacing w:before="4" w:line="292" w:lineRule="auto"/>
        <w:ind w:left="356" w:right="14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1B63E" wp14:editId="03992957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16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8 100"/>
                            <a:gd name="T11" fmla="*/ 158 h 61"/>
                            <a:gd name="T12" fmla="+- 0 4232 4232"/>
                            <a:gd name="T13" fmla="*/ T12 w 61"/>
                            <a:gd name="T14" fmla="+- 0 134 100"/>
                            <a:gd name="T15" fmla="*/ 134 h 61"/>
                            <a:gd name="T16" fmla="+- 0 4232 4232"/>
                            <a:gd name="T17" fmla="*/ T16 w 61"/>
                            <a:gd name="T18" fmla="+- 0 125 100"/>
                            <a:gd name="T19" fmla="*/ 125 h 61"/>
                            <a:gd name="T20" fmla="+- 0 4258 4232"/>
                            <a:gd name="T21" fmla="*/ T20 w 61"/>
                            <a:gd name="T22" fmla="+- 0 100 100"/>
                            <a:gd name="T23" fmla="*/ 100 h 61"/>
                            <a:gd name="T24" fmla="+- 0 4266 4232"/>
                            <a:gd name="T25" fmla="*/ T24 w 61"/>
                            <a:gd name="T26" fmla="+- 0 100 100"/>
                            <a:gd name="T27" fmla="*/ 100 h 61"/>
                            <a:gd name="T28" fmla="+- 0 4292 4232"/>
                            <a:gd name="T29" fmla="*/ T28 w 61"/>
                            <a:gd name="T30" fmla="+- 0 125 100"/>
                            <a:gd name="T31" fmla="*/ 125 h 61"/>
                            <a:gd name="T32" fmla="+- 0 4292 4232"/>
                            <a:gd name="T33" fmla="*/ T32 w 61"/>
                            <a:gd name="T34" fmla="+- 0 134 100"/>
                            <a:gd name="T35" fmla="*/ 134 h 61"/>
                            <a:gd name="T36" fmla="+- 0 4266 4232"/>
                            <a:gd name="T37" fmla="*/ T36 w 61"/>
                            <a:gd name="T38" fmla="+- 0 160 100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4A73" id="Freeform 112" o:spid="_x0000_s1026" style="position:absolute;margin-left:211.6pt;margin-top:5pt;width:3.05pt;height:3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" path="m34,60r-8,l22,58,,34,,25,26,r8,l60,25r,9l34,60xe" fillcolor="black" stroked="f">
                <v:path arrowok="t" o:connecttype="custom" o:connectlocs="21590,101600;16510,101600;13970,100330;0,85090;0,79375;16510,63500;21590,63500;38100,79375;38100,85090;21590,1016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3A6A7" wp14:editId="43AD2969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163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3 385"/>
                            <a:gd name="T11" fmla="*/ 443 h 61"/>
                            <a:gd name="T12" fmla="+- 0 4232 4232"/>
                            <a:gd name="T13" fmla="*/ T12 w 61"/>
                            <a:gd name="T14" fmla="+- 0 419 385"/>
                            <a:gd name="T15" fmla="*/ 419 h 61"/>
                            <a:gd name="T16" fmla="+- 0 4232 4232"/>
                            <a:gd name="T17" fmla="*/ T16 w 61"/>
                            <a:gd name="T18" fmla="+- 0 410 385"/>
                            <a:gd name="T19" fmla="*/ 410 h 61"/>
                            <a:gd name="T20" fmla="+- 0 4258 4232"/>
                            <a:gd name="T21" fmla="*/ T20 w 61"/>
                            <a:gd name="T22" fmla="+- 0 385 385"/>
                            <a:gd name="T23" fmla="*/ 385 h 61"/>
                            <a:gd name="T24" fmla="+- 0 4266 4232"/>
                            <a:gd name="T25" fmla="*/ T24 w 61"/>
                            <a:gd name="T26" fmla="+- 0 385 385"/>
                            <a:gd name="T27" fmla="*/ 385 h 61"/>
                            <a:gd name="T28" fmla="+- 0 4292 4232"/>
                            <a:gd name="T29" fmla="*/ T28 w 61"/>
                            <a:gd name="T30" fmla="+- 0 410 385"/>
                            <a:gd name="T31" fmla="*/ 410 h 61"/>
                            <a:gd name="T32" fmla="+- 0 4292 4232"/>
                            <a:gd name="T33" fmla="*/ T32 w 61"/>
                            <a:gd name="T34" fmla="+- 0 419 385"/>
                            <a:gd name="T35" fmla="*/ 419 h 61"/>
                            <a:gd name="T36" fmla="+- 0 4266 4232"/>
                            <a:gd name="T37" fmla="*/ T36 w 61"/>
                            <a:gd name="T38" fmla="+- 0 445 385"/>
                            <a:gd name="T39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88962" id="Freeform 111" o:spid="_x0000_s1026" style="position:absolute;margin-left:211.6pt;margin-top:19.25pt;width:3.05pt;height:3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" path="m34,60r-8,l22,58,,34,,25,26,r8,l60,25r,9l34,60xe" fillcolor="black" stroked="f">
                <v:path arrowok="t" o:connecttype="custom" o:connectlocs="21590,282575;16510,282575;13970,281305;0,266065;0,260350;16510,244475;21590,244475;38100,260350;38100,266065;21590,282575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5"/>
        </w:rPr>
        <w:t xml:space="preserve">Darstellung </w:t>
      </w:r>
      <w:r w:rsidR="00C66A8C">
        <w:rPr>
          <w:w w:val="95"/>
        </w:rPr>
        <w:t xml:space="preserve">von </w:t>
      </w:r>
      <w:r w:rsidR="00C66A8C">
        <w:rPr>
          <w:spacing w:val="-3"/>
          <w:w w:val="95"/>
        </w:rPr>
        <w:t xml:space="preserve">Risiken </w:t>
      </w:r>
      <w:r w:rsidR="00C66A8C">
        <w:rPr>
          <w:spacing w:val="-6"/>
          <w:w w:val="95"/>
        </w:rPr>
        <w:t xml:space="preserve">und </w:t>
      </w:r>
      <w:r w:rsidR="00C66A8C">
        <w:rPr>
          <w:spacing w:val="-5"/>
          <w:w w:val="95"/>
        </w:rPr>
        <w:t xml:space="preserve">Abhängigkeiten </w:t>
      </w:r>
      <w:r w:rsidR="00C66A8C">
        <w:rPr>
          <w:spacing w:val="-5"/>
          <w:w w:val="90"/>
        </w:rPr>
        <w:t xml:space="preserve">Aufstellung </w:t>
      </w:r>
      <w:r w:rsidR="00C66A8C">
        <w:rPr>
          <w:w w:val="90"/>
        </w:rPr>
        <w:t xml:space="preserve">der </w:t>
      </w:r>
      <w:r w:rsidR="00C66A8C">
        <w:rPr>
          <w:spacing w:val="-3"/>
          <w:w w:val="90"/>
        </w:rPr>
        <w:t>erwarteten Liefergegenstände</w:t>
      </w:r>
    </w:p>
    <w:p w14:paraId="2383B94B" w14:textId="77777777" w:rsidR="00CE237B" w:rsidRDefault="003B3734">
      <w:pPr>
        <w:pStyle w:val="Textkrper"/>
        <w:spacing w:before="2" w:line="309" w:lineRule="auto"/>
        <w:ind w:left="116" w:right="1394" w:firstLine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51A8BB1" wp14:editId="466DEA61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64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FA9A1" id="Freeform 110" o:spid="_x0000_s1026" style="position:absolute;margin-left:211.6pt;margin-top:4.9pt;width:3.05pt;height:3.0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Erstellung</w:t>
      </w:r>
      <w:r w:rsidR="00C66A8C">
        <w:rPr>
          <w:spacing w:val="-33"/>
          <w:w w:val="90"/>
        </w:rPr>
        <w:t xml:space="preserve"> </w:t>
      </w:r>
      <w:r w:rsidR="00C66A8C">
        <w:rPr>
          <w:spacing w:val="-5"/>
          <w:w w:val="90"/>
        </w:rPr>
        <w:t>einer</w:t>
      </w:r>
      <w:r w:rsidR="00C66A8C">
        <w:rPr>
          <w:spacing w:val="-26"/>
          <w:w w:val="90"/>
        </w:rPr>
        <w:t xml:space="preserve"> </w:t>
      </w:r>
      <w:r w:rsidR="00C66A8C">
        <w:rPr>
          <w:spacing w:val="-3"/>
          <w:w w:val="90"/>
        </w:rPr>
        <w:t>Kostenschätzung,</w:t>
      </w:r>
      <w:r w:rsidR="00C66A8C">
        <w:rPr>
          <w:spacing w:val="-29"/>
          <w:w w:val="90"/>
        </w:rPr>
        <w:t xml:space="preserve"> </w:t>
      </w:r>
      <w:r w:rsidR="00C66A8C">
        <w:rPr>
          <w:spacing w:val="-3"/>
          <w:w w:val="90"/>
        </w:rPr>
        <w:t>Stakeholderanalyse</w:t>
      </w:r>
      <w:r w:rsidR="00C66A8C">
        <w:rPr>
          <w:spacing w:val="-30"/>
          <w:w w:val="90"/>
        </w:rPr>
        <w:t xml:space="preserve">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3"/>
        </w:rPr>
        <w:t>Business</w:t>
      </w:r>
      <w:r w:rsidR="00C66A8C">
        <w:rPr>
          <w:spacing w:val="-18"/>
        </w:rPr>
        <w:t xml:space="preserve"> </w:t>
      </w:r>
      <w:r w:rsidR="00C66A8C">
        <w:t>Case</w:t>
      </w:r>
    </w:p>
    <w:p w14:paraId="0F6826ED" w14:textId="77777777" w:rsidR="00CE237B" w:rsidRDefault="00CE237B">
      <w:pPr>
        <w:pStyle w:val="Textkrper"/>
        <w:spacing w:before="4"/>
        <w:rPr>
          <w:sz w:val="28"/>
        </w:rPr>
      </w:pPr>
    </w:p>
    <w:p w14:paraId="29A9F9D0" w14:textId="77777777" w:rsidR="00CE237B" w:rsidRDefault="00C66A8C">
      <w:pPr>
        <w:pStyle w:val="Textkrper"/>
        <w:spacing w:line="324" w:lineRule="auto"/>
        <w:ind w:left="116" w:right="160"/>
      </w:pPr>
      <w:r>
        <w:rPr>
          <w:spacing w:val="-4"/>
          <w:w w:val="90"/>
        </w:rPr>
        <w:t>für</w:t>
      </w:r>
      <w:r>
        <w:rPr>
          <w:spacing w:val="-22"/>
          <w:w w:val="90"/>
        </w:rPr>
        <w:t xml:space="preserve"> </w:t>
      </w:r>
      <w:r>
        <w:rPr>
          <w:w w:val="90"/>
        </w:rPr>
        <w:t>die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internationale</w:t>
      </w:r>
      <w:r>
        <w:rPr>
          <w:spacing w:val="-25"/>
          <w:w w:val="90"/>
        </w:rPr>
        <w:t xml:space="preserve"> </w:t>
      </w:r>
      <w:r>
        <w:rPr>
          <w:spacing w:val="-4"/>
          <w:w w:val="90"/>
        </w:rPr>
        <w:t>Ausschreibung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spacing w:val="-5"/>
          <w:w w:val="90"/>
        </w:rPr>
        <w:t>englischer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Fassung</w:t>
      </w:r>
      <w:r>
        <w:rPr>
          <w:spacing w:val="-28"/>
          <w:w w:val="90"/>
        </w:rPr>
        <w:t xml:space="preserve"> </w:t>
      </w:r>
      <w:r>
        <w:rPr>
          <w:spacing w:val="-4"/>
          <w:w w:val="90"/>
        </w:rPr>
        <w:t xml:space="preserve">Involvierte </w:t>
      </w:r>
      <w:r>
        <w:rPr>
          <w:spacing w:val="-3"/>
        </w:rPr>
        <w:t xml:space="preserve">Systeme </w:t>
      </w:r>
      <w:r>
        <w:rPr>
          <w:spacing w:val="-6"/>
        </w:rPr>
        <w:t>und</w:t>
      </w:r>
      <w:r>
        <w:rPr>
          <w:spacing w:val="-52"/>
        </w:rPr>
        <w:t xml:space="preserve"> </w:t>
      </w:r>
      <w:r>
        <w:rPr>
          <w:spacing w:val="-6"/>
        </w:rPr>
        <w:t>Entwicklungsumgebungen:</w:t>
      </w:r>
    </w:p>
    <w:p w14:paraId="78E15E60" w14:textId="77777777" w:rsidR="00CE237B" w:rsidRDefault="00C66A8C">
      <w:pPr>
        <w:pStyle w:val="Textkrper"/>
        <w:spacing w:before="2" w:line="324" w:lineRule="auto"/>
        <w:ind w:left="116" w:right="160"/>
      </w:pPr>
      <w:r>
        <w:rPr>
          <w:w w:val="95"/>
        </w:rPr>
        <w:t xml:space="preserve">NGBSS </w:t>
      </w:r>
      <w:r>
        <w:rPr>
          <w:spacing w:val="-4"/>
          <w:w w:val="95"/>
        </w:rPr>
        <w:t xml:space="preserve">Huawei </w:t>
      </w:r>
      <w:r>
        <w:rPr>
          <w:w w:val="95"/>
        </w:rPr>
        <w:t xml:space="preserve">Plattform </w:t>
      </w:r>
      <w:r>
        <w:rPr>
          <w:spacing w:val="-4"/>
          <w:w w:val="95"/>
        </w:rPr>
        <w:t xml:space="preserve">(CRM,OPS,u.a.) </w:t>
      </w:r>
      <w:r>
        <w:rPr>
          <w:w w:val="95"/>
        </w:rPr>
        <w:t xml:space="preserve">Partner </w:t>
      </w:r>
      <w:r>
        <w:rPr>
          <w:spacing w:val="-3"/>
          <w:w w:val="95"/>
        </w:rPr>
        <w:t xml:space="preserve">Relationsship </w:t>
      </w:r>
      <w:r>
        <w:rPr>
          <w:spacing w:val="-5"/>
          <w:w w:val="90"/>
        </w:rPr>
        <w:t>Management</w:t>
      </w:r>
      <w:r>
        <w:rPr>
          <w:spacing w:val="-20"/>
          <w:w w:val="90"/>
        </w:rPr>
        <w:t xml:space="preserve"> </w:t>
      </w:r>
      <w:r>
        <w:rPr>
          <w:w w:val="90"/>
        </w:rPr>
        <w:t>System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(PRM),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Alcatel-Lucent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IN,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Voucher</w:t>
      </w:r>
      <w:r>
        <w:rPr>
          <w:spacing w:val="-17"/>
          <w:w w:val="90"/>
        </w:rPr>
        <w:t xml:space="preserve"> </w:t>
      </w:r>
      <w:r>
        <w:rPr>
          <w:spacing w:val="-5"/>
          <w:w w:val="90"/>
        </w:rPr>
        <w:t xml:space="preserve">Management </w:t>
      </w:r>
      <w:r>
        <w:t>System</w:t>
      </w:r>
      <w:r>
        <w:rPr>
          <w:spacing w:val="-28"/>
        </w:rPr>
        <w:t xml:space="preserve"> </w:t>
      </w:r>
      <w:r>
        <w:rPr>
          <w:spacing w:val="-3"/>
        </w:rPr>
        <w:t>(VOMS),</w:t>
      </w:r>
    </w:p>
    <w:p w14:paraId="78EE8374" w14:textId="77777777" w:rsidR="00CE237B" w:rsidRDefault="00CE237B">
      <w:pPr>
        <w:spacing w:line="324" w:lineRule="auto"/>
        <w:sectPr w:rsidR="00CE237B">
          <w:headerReference w:type="default" r:id="rId24"/>
          <w:pgSz w:w="11900" w:h="16840"/>
          <w:pgMar w:top="2640" w:right="1020" w:bottom="520" w:left="1300" w:header="1658" w:footer="323" w:gutter="0"/>
          <w:cols w:num="2" w:space="720" w:equalWidth="0">
            <w:col w:w="2713" w:space="86"/>
            <w:col w:w="6781"/>
          </w:cols>
        </w:sectPr>
      </w:pPr>
    </w:p>
    <w:p w14:paraId="7135FFA2" w14:textId="77777777" w:rsidR="00CE237B" w:rsidRDefault="003B3734">
      <w:pPr>
        <w:pStyle w:val="Textkrper"/>
        <w:spacing w:before="84"/>
        <w:ind w:left="116"/>
        <w:rPr>
          <w:rFonts w:ascii="Arial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1C5665B" wp14:editId="0CF45FBE">
                <wp:simplePos x="0" y="0"/>
                <wp:positionH relativeFrom="page">
                  <wp:posOffset>3201670</wp:posOffset>
                </wp:positionH>
                <wp:positionV relativeFrom="page">
                  <wp:posOffset>1176654</wp:posOffset>
                </wp:positionV>
                <wp:extent cx="3630930" cy="0"/>
                <wp:effectExtent l="0" t="0" r="0" b="0"/>
                <wp:wrapNone/>
                <wp:docPr id="169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093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B25EE" id="Line 109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52.1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" strokecolor="#244585" strokeweight=".26469mm">
                <w10:wrap anchorx="page" anchory="page"/>
              </v:line>
            </w:pict>
          </mc:Fallback>
        </mc:AlternateContent>
      </w:r>
      <w:r w:rsidR="00C66A8C">
        <w:rPr>
          <w:rFonts w:ascii="Arial"/>
          <w:w w:val="105"/>
        </w:rPr>
        <w:t>5 Monate</w:t>
      </w:r>
    </w:p>
    <w:p w14:paraId="3F9CEBDA" w14:textId="77777777" w:rsidR="00CE237B" w:rsidRDefault="00C66A8C">
      <w:pPr>
        <w:pStyle w:val="Textkrper"/>
        <w:spacing w:before="85" w:line="328" w:lineRule="auto"/>
        <w:ind w:left="116" w:right="38"/>
        <w:rPr>
          <w:rFonts w:ascii="Arial" w:hAnsi="Arial"/>
        </w:rPr>
      </w:pPr>
      <w:r>
        <w:rPr>
          <w:rFonts w:ascii="Arial" w:hAnsi="Arial"/>
          <w:spacing w:val="-3"/>
          <w:w w:val="105"/>
        </w:rPr>
        <w:t>AI/KI</w:t>
      </w:r>
      <w:r>
        <w:rPr>
          <w:rFonts w:ascii="Arial" w:hAnsi="Arial"/>
          <w:spacing w:val="-35"/>
          <w:w w:val="105"/>
        </w:rPr>
        <w:t xml:space="preserve"> </w:t>
      </w:r>
      <w:r>
        <w:rPr>
          <w:rFonts w:ascii="Arial" w:hAnsi="Arial"/>
          <w:spacing w:val="-3"/>
          <w:w w:val="105"/>
        </w:rPr>
        <w:t>basiertes</w:t>
      </w:r>
      <w:r>
        <w:rPr>
          <w:rFonts w:ascii="Arial" w:hAnsi="Arial"/>
          <w:spacing w:val="-27"/>
          <w:w w:val="105"/>
        </w:rPr>
        <w:t xml:space="preserve"> </w:t>
      </w:r>
      <w:r>
        <w:rPr>
          <w:rFonts w:ascii="Arial" w:hAnsi="Arial"/>
          <w:spacing w:val="-5"/>
          <w:w w:val="105"/>
        </w:rPr>
        <w:t>System</w:t>
      </w:r>
      <w:r>
        <w:rPr>
          <w:rFonts w:ascii="Arial" w:hAnsi="Arial"/>
          <w:spacing w:val="-33"/>
          <w:w w:val="105"/>
        </w:rPr>
        <w:t xml:space="preserve"> </w:t>
      </w:r>
      <w:r>
        <w:rPr>
          <w:rFonts w:ascii="Arial" w:hAnsi="Arial"/>
          <w:spacing w:val="-5"/>
          <w:w w:val="105"/>
        </w:rPr>
        <w:t xml:space="preserve">für </w:t>
      </w:r>
      <w:r>
        <w:rPr>
          <w:rFonts w:ascii="Arial" w:hAnsi="Arial"/>
          <w:spacing w:val="-3"/>
          <w:w w:val="105"/>
        </w:rPr>
        <w:t>Telko-Produkte</w:t>
      </w:r>
    </w:p>
    <w:p w14:paraId="0210E9BC" w14:textId="77777777" w:rsidR="00CE237B" w:rsidRDefault="00C66A8C">
      <w:pPr>
        <w:pStyle w:val="Textkrper"/>
        <w:spacing w:before="86"/>
        <w:ind w:left="116"/>
      </w:pPr>
      <w:r>
        <w:br w:type="column"/>
      </w:r>
      <w:r>
        <w:t>Branche: Mobiler Diensteanbieter</w:t>
      </w:r>
    </w:p>
    <w:p w14:paraId="5DE3751C" w14:textId="77777777" w:rsidR="00CE237B" w:rsidRDefault="00CE237B">
      <w:pPr>
        <w:pStyle w:val="Textkrper"/>
        <w:rPr>
          <w:sz w:val="22"/>
        </w:rPr>
      </w:pPr>
    </w:p>
    <w:p w14:paraId="7A10ACA1" w14:textId="77777777" w:rsidR="00CE237B" w:rsidRDefault="00C66A8C">
      <w:pPr>
        <w:pStyle w:val="Textkrper"/>
        <w:spacing w:before="142"/>
        <w:ind w:left="116"/>
      </w:pPr>
      <w:r>
        <w:t>Aufgaben:</w:t>
      </w:r>
    </w:p>
    <w:p w14:paraId="6CBB9E30" w14:textId="77777777" w:rsidR="00CE237B" w:rsidRDefault="003B3734">
      <w:pPr>
        <w:pStyle w:val="Textkrper"/>
        <w:spacing w:before="67" w:line="292" w:lineRule="auto"/>
        <w:ind w:left="356" w:right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9B5B9" wp14:editId="0D8D3F6F">
                <wp:simplePos x="0" y="0"/>
                <wp:positionH relativeFrom="page">
                  <wp:posOffset>2687320</wp:posOffset>
                </wp:positionH>
                <wp:positionV relativeFrom="paragraph">
                  <wp:posOffset>103505</wp:posOffset>
                </wp:positionV>
                <wp:extent cx="38735" cy="38735"/>
                <wp:effectExtent l="0" t="0" r="0" b="0"/>
                <wp:wrapNone/>
                <wp:docPr id="170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23 163"/>
                            <a:gd name="T3" fmla="*/ 223 h 61"/>
                            <a:gd name="T4" fmla="+- 0 4258 4232"/>
                            <a:gd name="T5" fmla="*/ T4 w 61"/>
                            <a:gd name="T6" fmla="+- 0 223 163"/>
                            <a:gd name="T7" fmla="*/ 223 h 61"/>
                            <a:gd name="T8" fmla="+- 0 4254 4232"/>
                            <a:gd name="T9" fmla="*/ T8 w 61"/>
                            <a:gd name="T10" fmla="+- 0 221 163"/>
                            <a:gd name="T11" fmla="*/ 221 h 61"/>
                            <a:gd name="T12" fmla="+- 0 4232 4232"/>
                            <a:gd name="T13" fmla="*/ T12 w 61"/>
                            <a:gd name="T14" fmla="+- 0 197 163"/>
                            <a:gd name="T15" fmla="*/ 197 h 61"/>
                            <a:gd name="T16" fmla="+- 0 4232 4232"/>
                            <a:gd name="T17" fmla="*/ T16 w 61"/>
                            <a:gd name="T18" fmla="+- 0 188 163"/>
                            <a:gd name="T19" fmla="*/ 188 h 61"/>
                            <a:gd name="T20" fmla="+- 0 4258 4232"/>
                            <a:gd name="T21" fmla="*/ T20 w 61"/>
                            <a:gd name="T22" fmla="+- 0 163 163"/>
                            <a:gd name="T23" fmla="*/ 163 h 61"/>
                            <a:gd name="T24" fmla="+- 0 4266 4232"/>
                            <a:gd name="T25" fmla="*/ T24 w 61"/>
                            <a:gd name="T26" fmla="+- 0 163 163"/>
                            <a:gd name="T27" fmla="*/ 163 h 61"/>
                            <a:gd name="T28" fmla="+- 0 4292 4232"/>
                            <a:gd name="T29" fmla="*/ T28 w 61"/>
                            <a:gd name="T30" fmla="+- 0 188 163"/>
                            <a:gd name="T31" fmla="*/ 188 h 61"/>
                            <a:gd name="T32" fmla="+- 0 4292 4232"/>
                            <a:gd name="T33" fmla="*/ T32 w 61"/>
                            <a:gd name="T34" fmla="+- 0 197 163"/>
                            <a:gd name="T35" fmla="*/ 197 h 61"/>
                            <a:gd name="T36" fmla="+- 0 4266 4232"/>
                            <a:gd name="T37" fmla="*/ T36 w 61"/>
                            <a:gd name="T38" fmla="+- 0 223 163"/>
                            <a:gd name="T39" fmla="*/ 2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5784" id="Freeform 108" o:spid="_x0000_s1026" style="position:absolute;margin-left:211.6pt;margin-top:8.15pt;width:3.05pt;height:3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" path="m34,60r-8,l22,58,,34,,25,26,r8,l60,25r,9l34,60xe" fillcolor="black" stroked="f">
                <v:path arrowok="t" o:connecttype="custom" o:connectlocs="21590,141605;16510,141605;13970,140335;0,125095;0,119380;16510,103505;21590,103505;38100,119380;38100,125095;21590,1416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7499E" wp14:editId="3E60351C">
                <wp:simplePos x="0" y="0"/>
                <wp:positionH relativeFrom="page">
                  <wp:posOffset>2687320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0" b="0"/>
                <wp:wrapNone/>
                <wp:docPr id="171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508 448"/>
                            <a:gd name="T3" fmla="*/ 508 h 61"/>
                            <a:gd name="T4" fmla="+- 0 4258 4232"/>
                            <a:gd name="T5" fmla="*/ T4 w 61"/>
                            <a:gd name="T6" fmla="+- 0 508 448"/>
                            <a:gd name="T7" fmla="*/ 508 h 61"/>
                            <a:gd name="T8" fmla="+- 0 4254 4232"/>
                            <a:gd name="T9" fmla="*/ T8 w 61"/>
                            <a:gd name="T10" fmla="+- 0 506 448"/>
                            <a:gd name="T11" fmla="*/ 506 h 61"/>
                            <a:gd name="T12" fmla="+- 0 4232 4232"/>
                            <a:gd name="T13" fmla="*/ T12 w 61"/>
                            <a:gd name="T14" fmla="+- 0 482 448"/>
                            <a:gd name="T15" fmla="*/ 482 h 61"/>
                            <a:gd name="T16" fmla="+- 0 4232 4232"/>
                            <a:gd name="T17" fmla="*/ T16 w 61"/>
                            <a:gd name="T18" fmla="+- 0 473 448"/>
                            <a:gd name="T19" fmla="*/ 473 h 61"/>
                            <a:gd name="T20" fmla="+- 0 4250 4232"/>
                            <a:gd name="T21" fmla="*/ T20 w 61"/>
                            <a:gd name="T22" fmla="+- 0 451 448"/>
                            <a:gd name="T23" fmla="*/ 451 h 61"/>
                            <a:gd name="T24" fmla="+- 0 4254 4232"/>
                            <a:gd name="T25" fmla="*/ T24 w 61"/>
                            <a:gd name="T26" fmla="+- 0 448 448"/>
                            <a:gd name="T27" fmla="*/ 448 h 61"/>
                            <a:gd name="T28" fmla="+- 0 4266 4232"/>
                            <a:gd name="T29" fmla="*/ T28 w 61"/>
                            <a:gd name="T30" fmla="+- 0 448 448"/>
                            <a:gd name="T31" fmla="*/ 448 h 61"/>
                            <a:gd name="T32" fmla="+- 0 4270 4232"/>
                            <a:gd name="T33" fmla="*/ T32 w 61"/>
                            <a:gd name="T34" fmla="+- 0 449 448"/>
                            <a:gd name="T35" fmla="*/ 449 h 61"/>
                            <a:gd name="T36" fmla="+- 0 4292 4232"/>
                            <a:gd name="T37" fmla="*/ T36 w 61"/>
                            <a:gd name="T38" fmla="+- 0 473 448"/>
                            <a:gd name="T39" fmla="*/ 473 h 61"/>
                            <a:gd name="T40" fmla="+- 0 4292 4232"/>
                            <a:gd name="T41" fmla="*/ T40 w 61"/>
                            <a:gd name="T42" fmla="+- 0 482 448"/>
                            <a:gd name="T43" fmla="*/ 482 h 61"/>
                            <a:gd name="T44" fmla="+- 0 4270 4232"/>
                            <a:gd name="T45" fmla="*/ T44 w 61"/>
                            <a:gd name="T46" fmla="+- 0 506 448"/>
                            <a:gd name="T47" fmla="*/ 506 h 61"/>
                            <a:gd name="T48" fmla="+- 0 4266 4232"/>
                            <a:gd name="T49" fmla="*/ T48 w 61"/>
                            <a:gd name="T50" fmla="+- 0 508 448"/>
                            <a:gd name="T51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59BD1" id="Freeform 107" o:spid="_x0000_s1026" style="position:absolute;margin-left:211.6pt;margin-top:22.4pt;width:3.05pt;height:3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" path="m34,60r-8,l22,58,,34,,25,18,3,22,,34,r4,1l60,25r,9l38,58r-4,2xe" fillcolor="black" stroked="f">
                <v:path arrowok="t" o:connecttype="custom" o:connectlocs="21590,322580;16510,322580;13970,321310;0,306070;0,300355;11430,286385;13970,284480;21590,284480;24130,285115;38100,300355;38100,306070;24130,321310;21590,322580" o:connectangles="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0"/>
        </w:rPr>
        <w:t xml:space="preserve">Einbindung </w:t>
      </w:r>
      <w:r w:rsidR="00C66A8C">
        <w:rPr>
          <w:w w:val="90"/>
        </w:rPr>
        <w:t xml:space="preserve">des </w:t>
      </w:r>
      <w:r w:rsidR="00C66A8C">
        <w:rPr>
          <w:spacing w:val="-4"/>
          <w:w w:val="90"/>
        </w:rPr>
        <w:t xml:space="preserve">dialoggeführten </w:t>
      </w:r>
      <w:r w:rsidR="00C66A8C">
        <w:rPr>
          <w:spacing w:val="-3"/>
          <w:w w:val="90"/>
        </w:rPr>
        <w:t xml:space="preserve">Systems </w:t>
      </w:r>
      <w:r w:rsidR="00C66A8C">
        <w:rPr>
          <w:w w:val="90"/>
        </w:rPr>
        <w:t xml:space="preserve">in die Enterprise </w:t>
      </w:r>
      <w:r w:rsidR="00C66A8C">
        <w:rPr>
          <w:spacing w:val="-4"/>
          <w:w w:val="90"/>
        </w:rPr>
        <w:t xml:space="preserve">Architecture Erstellung </w:t>
      </w:r>
      <w:r w:rsidR="00C66A8C">
        <w:rPr>
          <w:spacing w:val="-5"/>
          <w:w w:val="90"/>
        </w:rPr>
        <w:t xml:space="preserve">eines </w:t>
      </w:r>
      <w:r w:rsidR="00C66A8C">
        <w:rPr>
          <w:spacing w:val="-3"/>
          <w:w w:val="90"/>
        </w:rPr>
        <w:t xml:space="preserve">Lastenhefts </w:t>
      </w:r>
      <w:r w:rsidR="00C66A8C">
        <w:rPr>
          <w:spacing w:val="-4"/>
          <w:w w:val="90"/>
        </w:rPr>
        <w:t xml:space="preserve">zur </w:t>
      </w:r>
      <w:r w:rsidR="00C66A8C">
        <w:rPr>
          <w:spacing w:val="-6"/>
          <w:w w:val="90"/>
        </w:rPr>
        <w:t xml:space="preserve">Entwicklung </w:t>
      </w:r>
      <w:r w:rsidR="00C66A8C">
        <w:rPr>
          <w:w w:val="90"/>
        </w:rPr>
        <w:t xml:space="preserve">von </w:t>
      </w:r>
      <w:r w:rsidR="00C66A8C">
        <w:rPr>
          <w:spacing w:val="-4"/>
          <w:w w:val="90"/>
        </w:rPr>
        <w:t xml:space="preserve">Funktionalitäten für </w:t>
      </w:r>
      <w:r w:rsidR="00C66A8C">
        <w:rPr>
          <w:w w:val="90"/>
        </w:rPr>
        <w:t xml:space="preserve">das </w:t>
      </w:r>
      <w:r w:rsidR="00C66A8C">
        <w:rPr>
          <w:spacing w:val="-5"/>
        </w:rPr>
        <w:t>Billing</w:t>
      </w:r>
    </w:p>
    <w:p w14:paraId="74B08175" w14:textId="77777777" w:rsidR="00CE237B" w:rsidRDefault="003B3734" w:rsidP="00BC2985">
      <w:pPr>
        <w:pStyle w:val="Textkrper"/>
        <w:spacing w:before="3" w:line="309" w:lineRule="auto"/>
        <w:ind w:left="356" w:right="1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BE25B67" wp14:editId="05D924EF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72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0 4232"/>
                            <a:gd name="T21" fmla="*/ T20 w 61"/>
                            <a:gd name="T22" fmla="+- 0 102 99"/>
                            <a:gd name="T23" fmla="*/ 102 h 61"/>
                            <a:gd name="T24" fmla="+- 0 4254 4232"/>
                            <a:gd name="T25" fmla="*/ T24 w 61"/>
                            <a:gd name="T26" fmla="+- 0 99 99"/>
                            <a:gd name="T27" fmla="*/ 99 h 61"/>
                            <a:gd name="T28" fmla="+- 0 4270 4232"/>
                            <a:gd name="T29" fmla="*/ T28 w 61"/>
                            <a:gd name="T30" fmla="+- 0 99 99"/>
                            <a:gd name="T31" fmla="*/ 99 h 61"/>
                            <a:gd name="T32" fmla="+- 0 4273 4232"/>
                            <a:gd name="T33" fmla="*/ T32 w 61"/>
                            <a:gd name="T34" fmla="+- 0 102 99"/>
                            <a:gd name="T35" fmla="*/ 102 h 61"/>
                            <a:gd name="T36" fmla="+- 0 4277 4232"/>
                            <a:gd name="T37" fmla="*/ T36 w 61"/>
                            <a:gd name="T38" fmla="+- 0 103 99"/>
                            <a:gd name="T39" fmla="*/ 103 h 61"/>
                            <a:gd name="T40" fmla="+- 0 4292 4232"/>
                            <a:gd name="T41" fmla="*/ T40 w 61"/>
                            <a:gd name="T42" fmla="+- 0 124 99"/>
                            <a:gd name="T43" fmla="*/ 124 h 61"/>
                            <a:gd name="T44" fmla="+- 0 4292 4232"/>
                            <a:gd name="T45" fmla="*/ T44 w 61"/>
                            <a:gd name="T46" fmla="+- 0 133 99"/>
                            <a:gd name="T47" fmla="*/ 133 h 61"/>
                            <a:gd name="T48" fmla="+- 0 4270 4232"/>
                            <a:gd name="T49" fmla="*/ T48 w 61"/>
                            <a:gd name="T50" fmla="+- 0 157 99"/>
                            <a:gd name="T51" fmla="*/ 157 h 61"/>
                            <a:gd name="T52" fmla="+- 0 4266 4232"/>
                            <a:gd name="T53" fmla="*/ T52 w 61"/>
                            <a:gd name="T54" fmla="+- 0 159 99"/>
                            <a:gd name="T55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D0B0" id="Freeform 106" o:spid="_x0000_s1026" style="position:absolute;margin-left:211.6pt;margin-top:4.95pt;width:3.05pt;height:3.05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" path="m34,60r-8,l22,58,,34,,25,18,3,22,,38,r3,3l45,4,60,25r,9l38,58r-4,2xe" fillcolor="black" stroked="f">
                <v:path arrowok="t" o:connecttype="custom" o:connectlocs="21590,100965;16510,100965;13970,99695;0,84455;0,78740;11430,64770;13970,62865;24130,62865;26035,64770;28575,65405;38100,78740;38100,84455;24130,99695;21590,100965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Überprüfung </w:t>
      </w:r>
      <w:r w:rsidR="00C66A8C">
        <w:rPr>
          <w:w w:val="90"/>
        </w:rPr>
        <w:t xml:space="preserve">des </w:t>
      </w:r>
      <w:r w:rsidR="00C66A8C">
        <w:rPr>
          <w:spacing w:val="-3"/>
          <w:w w:val="90"/>
        </w:rPr>
        <w:t xml:space="preserve">systemischen Reifegrades bezogen </w:t>
      </w:r>
      <w:r w:rsidR="00C66A8C">
        <w:rPr>
          <w:spacing w:val="-2"/>
          <w:w w:val="90"/>
        </w:rPr>
        <w:t xml:space="preserve">auf </w:t>
      </w:r>
      <w:r w:rsidR="00C66A8C">
        <w:rPr>
          <w:w w:val="90"/>
        </w:rPr>
        <w:t xml:space="preserve">die </w:t>
      </w:r>
      <w:r w:rsidR="00C66A8C">
        <w:rPr>
          <w:spacing w:val="-4"/>
        </w:rPr>
        <w:t xml:space="preserve">Leistungskriterien </w:t>
      </w:r>
      <w:r w:rsidR="00C66A8C">
        <w:t xml:space="preserve">der Enterprise </w:t>
      </w:r>
      <w:r w:rsidR="00C66A8C">
        <w:rPr>
          <w:spacing w:val="-4"/>
        </w:rPr>
        <w:t>Architecture</w:t>
      </w:r>
    </w:p>
    <w:p w14:paraId="3263669B" w14:textId="77777777" w:rsidR="00CE237B" w:rsidRDefault="003B3734">
      <w:pPr>
        <w:pStyle w:val="Textkrper"/>
        <w:spacing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AA63C" wp14:editId="74783B96">
                <wp:simplePos x="0" y="0"/>
                <wp:positionH relativeFrom="page">
                  <wp:posOffset>2687320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173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6 96"/>
                            <a:gd name="T3" fmla="*/ 156 h 61"/>
                            <a:gd name="T4" fmla="+- 0 4258 4232"/>
                            <a:gd name="T5" fmla="*/ T4 w 61"/>
                            <a:gd name="T6" fmla="+- 0 156 96"/>
                            <a:gd name="T7" fmla="*/ 156 h 61"/>
                            <a:gd name="T8" fmla="+- 0 4254 4232"/>
                            <a:gd name="T9" fmla="*/ T8 w 61"/>
                            <a:gd name="T10" fmla="+- 0 154 96"/>
                            <a:gd name="T11" fmla="*/ 154 h 61"/>
                            <a:gd name="T12" fmla="+- 0 4232 4232"/>
                            <a:gd name="T13" fmla="*/ T12 w 61"/>
                            <a:gd name="T14" fmla="+- 0 130 96"/>
                            <a:gd name="T15" fmla="*/ 130 h 61"/>
                            <a:gd name="T16" fmla="+- 0 4232 4232"/>
                            <a:gd name="T17" fmla="*/ T16 w 61"/>
                            <a:gd name="T18" fmla="+- 0 121 96"/>
                            <a:gd name="T19" fmla="*/ 121 h 61"/>
                            <a:gd name="T20" fmla="+- 0 4258 4232"/>
                            <a:gd name="T21" fmla="*/ T20 w 61"/>
                            <a:gd name="T22" fmla="+- 0 96 96"/>
                            <a:gd name="T23" fmla="*/ 96 h 61"/>
                            <a:gd name="T24" fmla="+- 0 4266 4232"/>
                            <a:gd name="T25" fmla="*/ T24 w 61"/>
                            <a:gd name="T26" fmla="+- 0 96 96"/>
                            <a:gd name="T27" fmla="*/ 96 h 61"/>
                            <a:gd name="T28" fmla="+- 0 4292 4232"/>
                            <a:gd name="T29" fmla="*/ T28 w 61"/>
                            <a:gd name="T30" fmla="+- 0 121 96"/>
                            <a:gd name="T31" fmla="*/ 121 h 61"/>
                            <a:gd name="T32" fmla="+- 0 4292 4232"/>
                            <a:gd name="T33" fmla="*/ T32 w 61"/>
                            <a:gd name="T34" fmla="+- 0 130 96"/>
                            <a:gd name="T35" fmla="*/ 130 h 61"/>
                            <a:gd name="T36" fmla="+- 0 4266 4232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9181" id="Freeform 105" o:spid="_x0000_s1026" style="position:absolute;margin-left:211.6pt;margin-top:4.8pt;width:3.05pt;height:3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" path="m34,60r-8,l22,58,,34,,25,26,r8,l60,25r,9l34,60xe" fillcolor="black" stroked="f">
                <v:path arrowok="t" o:connecttype="custom" o:connectlocs="21590,99060;16510,99060;13970,97790;0,82550;0,76835;16510,60960;21590,60960;38100,76835;38100,82550;21590,990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2E9FF" wp14:editId="7627A2E4">
                <wp:simplePos x="0" y="0"/>
                <wp:positionH relativeFrom="page">
                  <wp:posOffset>2687320</wp:posOffset>
                </wp:positionH>
                <wp:positionV relativeFrom="paragraph">
                  <wp:posOffset>241935</wp:posOffset>
                </wp:positionV>
                <wp:extent cx="38735" cy="38735"/>
                <wp:effectExtent l="0" t="0" r="0" b="0"/>
                <wp:wrapNone/>
                <wp:docPr id="174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1 381"/>
                            <a:gd name="T3" fmla="*/ 441 h 61"/>
                            <a:gd name="T4" fmla="+- 0 4258 4232"/>
                            <a:gd name="T5" fmla="*/ T4 w 61"/>
                            <a:gd name="T6" fmla="+- 0 441 381"/>
                            <a:gd name="T7" fmla="*/ 441 h 61"/>
                            <a:gd name="T8" fmla="+- 0 4254 4232"/>
                            <a:gd name="T9" fmla="*/ T8 w 61"/>
                            <a:gd name="T10" fmla="+- 0 439 381"/>
                            <a:gd name="T11" fmla="*/ 439 h 61"/>
                            <a:gd name="T12" fmla="+- 0 4232 4232"/>
                            <a:gd name="T13" fmla="*/ T12 w 61"/>
                            <a:gd name="T14" fmla="+- 0 415 381"/>
                            <a:gd name="T15" fmla="*/ 415 h 61"/>
                            <a:gd name="T16" fmla="+- 0 4232 4232"/>
                            <a:gd name="T17" fmla="*/ T16 w 61"/>
                            <a:gd name="T18" fmla="+- 0 406 381"/>
                            <a:gd name="T19" fmla="*/ 406 h 61"/>
                            <a:gd name="T20" fmla="+- 0 4258 4232"/>
                            <a:gd name="T21" fmla="*/ T20 w 61"/>
                            <a:gd name="T22" fmla="+- 0 381 381"/>
                            <a:gd name="T23" fmla="*/ 381 h 61"/>
                            <a:gd name="T24" fmla="+- 0 4266 4232"/>
                            <a:gd name="T25" fmla="*/ T24 w 61"/>
                            <a:gd name="T26" fmla="+- 0 381 381"/>
                            <a:gd name="T27" fmla="*/ 381 h 61"/>
                            <a:gd name="T28" fmla="+- 0 4292 4232"/>
                            <a:gd name="T29" fmla="*/ T28 w 61"/>
                            <a:gd name="T30" fmla="+- 0 406 381"/>
                            <a:gd name="T31" fmla="*/ 406 h 61"/>
                            <a:gd name="T32" fmla="+- 0 4292 4232"/>
                            <a:gd name="T33" fmla="*/ T32 w 61"/>
                            <a:gd name="T34" fmla="+- 0 415 381"/>
                            <a:gd name="T35" fmla="*/ 415 h 61"/>
                            <a:gd name="T36" fmla="+- 0 4266 4232"/>
                            <a:gd name="T37" fmla="*/ T36 w 61"/>
                            <a:gd name="T38" fmla="+- 0 441 381"/>
                            <a:gd name="T39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A915E" id="Freeform 104" o:spid="_x0000_s1026" style="position:absolute;margin-left:211.6pt;margin-top:19.05pt;width:3.05pt;height:3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" path="m34,60r-8,l22,58,,34,,25,26,r8,l60,25r,9l34,60xe" fillcolor="black" stroked="f">
                <v:path arrowok="t" o:connecttype="custom" o:connectlocs="21590,280035;16510,280035;13970,278765;0,263525;0,257810;16510,241935;21590,241935;38100,257810;38100,263525;21590,280035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5"/>
        </w:rPr>
        <w:t xml:space="preserve">Dokumentation, Darstellung </w:t>
      </w:r>
      <w:r w:rsidR="00C66A8C">
        <w:rPr>
          <w:spacing w:val="-6"/>
          <w:w w:val="95"/>
        </w:rPr>
        <w:t xml:space="preserve">und </w:t>
      </w:r>
      <w:r w:rsidR="00C66A8C">
        <w:rPr>
          <w:spacing w:val="-5"/>
          <w:w w:val="95"/>
        </w:rPr>
        <w:t xml:space="preserve">Bewertung </w:t>
      </w:r>
      <w:r w:rsidR="00C66A8C">
        <w:rPr>
          <w:w w:val="95"/>
        </w:rPr>
        <w:t xml:space="preserve">der </w:t>
      </w:r>
      <w:r w:rsidR="00C66A8C">
        <w:rPr>
          <w:spacing w:val="-4"/>
          <w:w w:val="95"/>
        </w:rPr>
        <w:t xml:space="preserve">Anforderungen </w:t>
      </w:r>
      <w:r w:rsidR="00C66A8C">
        <w:rPr>
          <w:spacing w:val="-3"/>
          <w:w w:val="90"/>
        </w:rPr>
        <w:t>Überprüfung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16"/>
          <w:w w:val="90"/>
        </w:rPr>
        <w:t xml:space="preserve"> </w:t>
      </w:r>
      <w:r w:rsidR="00C66A8C">
        <w:rPr>
          <w:spacing w:val="-4"/>
          <w:w w:val="90"/>
        </w:rPr>
        <w:t>Wirkungsgrades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16"/>
          <w:w w:val="90"/>
        </w:rPr>
        <w:t xml:space="preserve"> </w:t>
      </w:r>
      <w:r w:rsidR="00C66A8C">
        <w:rPr>
          <w:spacing w:val="-4"/>
          <w:w w:val="90"/>
        </w:rPr>
        <w:t>dialoggeführten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Systems,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 xml:space="preserve">sowie </w:t>
      </w:r>
      <w:r w:rsidR="00C66A8C">
        <w:t>der</w:t>
      </w:r>
      <w:r w:rsidR="00C66A8C">
        <w:rPr>
          <w:spacing w:val="-28"/>
        </w:rPr>
        <w:t xml:space="preserve"> </w:t>
      </w:r>
      <w:r w:rsidR="00C66A8C">
        <w:rPr>
          <w:spacing w:val="-4"/>
        </w:rPr>
        <w:t>Schnittstellen</w:t>
      </w:r>
      <w:r w:rsidR="00C66A8C">
        <w:rPr>
          <w:spacing w:val="-35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25"/>
        </w:rPr>
        <w:t xml:space="preserve"> </w:t>
      </w:r>
      <w:r w:rsidR="00C66A8C">
        <w:rPr>
          <w:spacing w:val="-5"/>
        </w:rPr>
        <w:t>Schnittstellenfunktionen</w:t>
      </w:r>
    </w:p>
    <w:p w14:paraId="2A6420F3" w14:textId="77777777" w:rsidR="00CE237B" w:rsidRDefault="003B3734">
      <w:pPr>
        <w:pStyle w:val="Textkrper"/>
        <w:spacing w:before="3" w:line="292" w:lineRule="auto"/>
        <w:ind w:left="356" w:right="37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0FB10" wp14:editId="5FCC86ED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75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8 4232"/>
                            <a:gd name="T21" fmla="*/ T20 w 61"/>
                            <a:gd name="T22" fmla="+- 0 99 99"/>
                            <a:gd name="T23" fmla="*/ 99 h 61"/>
                            <a:gd name="T24" fmla="+- 0 4266 4232"/>
                            <a:gd name="T25" fmla="*/ T24 w 61"/>
                            <a:gd name="T26" fmla="+- 0 99 99"/>
                            <a:gd name="T27" fmla="*/ 99 h 61"/>
                            <a:gd name="T28" fmla="+- 0 4292 4232"/>
                            <a:gd name="T29" fmla="*/ T28 w 61"/>
                            <a:gd name="T30" fmla="+- 0 124 99"/>
                            <a:gd name="T31" fmla="*/ 124 h 61"/>
                            <a:gd name="T32" fmla="+- 0 4292 4232"/>
                            <a:gd name="T33" fmla="*/ T32 w 61"/>
                            <a:gd name="T34" fmla="+- 0 133 99"/>
                            <a:gd name="T35" fmla="*/ 133 h 61"/>
                            <a:gd name="T36" fmla="+- 0 4266 4232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7A6B" id="Freeform 103" o:spid="_x0000_s1026" style="position:absolute;margin-left:211.6pt;margin-top:4.95pt;width:3.05pt;height: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" path="m34,60r-8,l22,58,,34,,25,26,r8,l60,25r,9l34,60xe" fillcolor="black" stroked="f">
                <v:path arrowok="t" o:connecttype="custom" o:connectlocs="21590,100965;16510,100965;13970,99695;0,84455;0,78740;16510,62865;21590,62865;38100,78740;38100,84455;21590,100965" o:connectangles="0,0,0,0,0,0,0,0,0,0"/>
                <w10:wrap anchorx="page"/>
              </v:shape>
            </w:pict>
          </mc:Fallback>
        </mc:AlternateContent>
      </w:r>
      <w:r w:rsidR="00C66A8C">
        <w:rPr>
          <w:spacing w:val="-2"/>
          <w:w w:val="90"/>
        </w:rPr>
        <w:t>Aufbau</w:t>
      </w:r>
      <w:r w:rsidR="00C66A8C">
        <w:rPr>
          <w:spacing w:val="-25"/>
          <w:w w:val="90"/>
        </w:rPr>
        <w:t xml:space="preserve"> </w:t>
      </w:r>
      <w:r w:rsidR="00C66A8C">
        <w:rPr>
          <w:spacing w:val="-5"/>
          <w:w w:val="90"/>
        </w:rPr>
        <w:t>einer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Organisation</w:t>
      </w:r>
      <w:r w:rsidR="00C66A8C">
        <w:rPr>
          <w:spacing w:val="-25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1"/>
          <w:w w:val="90"/>
        </w:rPr>
        <w:t xml:space="preserve"> </w:t>
      </w:r>
      <w:r w:rsidR="00C66A8C">
        <w:rPr>
          <w:spacing w:val="-5"/>
          <w:w w:val="90"/>
        </w:rPr>
        <w:t>Weiterentwicklung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12"/>
          <w:w w:val="90"/>
        </w:rPr>
        <w:t xml:space="preserve"> </w:t>
      </w:r>
      <w:r w:rsidR="00C66A8C">
        <w:rPr>
          <w:spacing w:val="-3"/>
          <w:w w:val="90"/>
        </w:rPr>
        <w:t>Systems</w:t>
      </w:r>
      <w:r w:rsidR="00C66A8C">
        <w:rPr>
          <w:spacing w:val="-13"/>
          <w:w w:val="90"/>
        </w:rPr>
        <w:t xml:space="preserve">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3"/>
          <w:w w:val="90"/>
        </w:rPr>
        <w:t>methodische</w:t>
      </w:r>
      <w:r w:rsidR="00C66A8C">
        <w:rPr>
          <w:spacing w:val="-16"/>
          <w:w w:val="90"/>
        </w:rPr>
        <w:t xml:space="preserve"> </w:t>
      </w:r>
      <w:r w:rsidR="00C66A8C">
        <w:rPr>
          <w:spacing w:val="-6"/>
          <w:w w:val="90"/>
        </w:rPr>
        <w:t>Entwicklung</w:t>
      </w:r>
      <w:r w:rsidR="00C66A8C">
        <w:rPr>
          <w:spacing w:val="-20"/>
          <w:w w:val="90"/>
        </w:rPr>
        <w:t xml:space="preserve"> </w:t>
      </w:r>
      <w:r w:rsidR="00C66A8C">
        <w:rPr>
          <w:spacing w:val="-5"/>
          <w:w w:val="90"/>
        </w:rPr>
        <w:t>einer</w:t>
      </w:r>
      <w:r w:rsidR="00C66A8C">
        <w:rPr>
          <w:spacing w:val="-11"/>
          <w:w w:val="90"/>
        </w:rPr>
        <w:t xml:space="preserve"> </w:t>
      </w:r>
      <w:r w:rsidR="00C66A8C">
        <w:rPr>
          <w:spacing w:val="-4"/>
          <w:w w:val="90"/>
        </w:rPr>
        <w:t>Infrastruktur</w:t>
      </w:r>
      <w:r w:rsidR="00C66A8C">
        <w:rPr>
          <w:spacing w:val="-10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1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15"/>
          <w:w w:val="90"/>
        </w:rPr>
        <w:t xml:space="preserve"> </w:t>
      </w:r>
      <w:r w:rsidR="00C66A8C">
        <w:rPr>
          <w:spacing w:val="-4"/>
          <w:w w:val="90"/>
        </w:rPr>
        <w:t>Systempﬂege</w:t>
      </w:r>
      <w:r w:rsidR="00C66A8C">
        <w:rPr>
          <w:spacing w:val="-16"/>
          <w:w w:val="90"/>
        </w:rPr>
        <w:t xml:space="preserve"> </w:t>
      </w:r>
      <w:r w:rsidR="00C66A8C">
        <w:rPr>
          <w:spacing w:val="-6"/>
          <w:w w:val="90"/>
        </w:rPr>
        <w:t xml:space="preserve">und </w:t>
      </w:r>
      <w:r w:rsidR="00C66A8C">
        <w:t xml:space="preserve">das </w:t>
      </w:r>
      <w:r w:rsidR="00C66A8C">
        <w:rPr>
          <w:spacing w:val="-5"/>
        </w:rPr>
        <w:t>Change</w:t>
      </w:r>
      <w:r w:rsidR="00C66A8C">
        <w:rPr>
          <w:spacing w:val="-45"/>
        </w:rPr>
        <w:t xml:space="preserve"> </w:t>
      </w:r>
      <w:r w:rsidR="00C66A8C">
        <w:rPr>
          <w:spacing w:val="-5"/>
        </w:rPr>
        <w:t>Management</w:t>
      </w:r>
    </w:p>
    <w:p w14:paraId="5E50DF8B" w14:textId="77777777" w:rsidR="00CE237B" w:rsidRDefault="003B3734">
      <w:pPr>
        <w:pStyle w:val="Textkrper"/>
        <w:spacing w:before="3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12470" wp14:editId="5DBFBD91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7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0 4232"/>
                            <a:gd name="T21" fmla="*/ T20 w 61"/>
                            <a:gd name="T22" fmla="+- 0 102 99"/>
                            <a:gd name="T23" fmla="*/ 102 h 61"/>
                            <a:gd name="T24" fmla="+- 0 4254 4232"/>
                            <a:gd name="T25" fmla="*/ T24 w 61"/>
                            <a:gd name="T26" fmla="+- 0 99 99"/>
                            <a:gd name="T27" fmla="*/ 99 h 61"/>
                            <a:gd name="T28" fmla="+- 0 4270 4232"/>
                            <a:gd name="T29" fmla="*/ T28 w 61"/>
                            <a:gd name="T30" fmla="+- 0 99 99"/>
                            <a:gd name="T31" fmla="*/ 99 h 61"/>
                            <a:gd name="T32" fmla="+- 0 4273 4232"/>
                            <a:gd name="T33" fmla="*/ T32 w 61"/>
                            <a:gd name="T34" fmla="+- 0 102 99"/>
                            <a:gd name="T35" fmla="*/ 102 h 61"/>
                            <a:gd name="T36" fmla="+- 0 4277 4232"/>
                            <a:gd name="T37" fmla="*/ T36 w 61"/>
                            <a:gd name="T38" fmla="+- 0 103 99"/>
                            <a:gd name="T39" fmla="*/ 103 h 61"/>
                            <a:gd name="T40" fmla="+- 0 4292 4232"/>
                            <a:gd name="T41" fmla="*/ T40 w 61"/>
                            <a:gd name="T42" fmla="+- 0 124 99"/>
                            <a:gd name="T43" fmla="*/ 124 h 61"/>
                            <a:gd name="T44" fmla="+- 0 4292 4232"/>
                            <a:gd name="T45" fmla="*/ T44 w 61"/>
                            <a:gd name="T46" fmla="+- 0 133 99"/>
                            <a:gd name="T47" fmla="*/ 133 h 61"/>
                            <a:gd name="T48" fmla="+- 0 4270 4232"/>
                            <a:gd name="T49" fmla="*/ T48 w 61"/>
                            <a:gd name="T50" fmla="+- 0 157 99"/>
                            <a:gd name="T51" fmla="*/ 157 h 61"/>
                            <a:gd name="T52" fmla="+- 0 4266 4232"/>
                            <a:gd name="T53" fmla="*/ T52 w 61"/>
                            <a:gd name="T54" fmla="+- 0 159 99"/>
                            <a:gd name="T55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04E42" id="Freeform 102" o:spid="_x0000_s1026" style="position:absolute;margin-left:211.6pt;margin-top:4.95pt;width:3.05pt;height:3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" path="m34,60r-8,l22,58,,34,,25,18,3,22,,38,r3,3l45,4,60,25r,9l38,58r-4,2xe" fillcolor="black" stroked="f">
                <v:path arrowok="t" o:connecttype="custom" o:connectlocs="21590,100965;16510,100965;13970,99695;0,84455;0,78740;11430,64770;13970,62865;24130,62865;26035,64770;28575,65405;38100,78740;38100,84455;24130,99695;21590,10096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85E8F" wp14:editId="4AB06998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177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2 384"/>
                            <a:gd name="T11" fmla="*/ 442 h 61"/>
                            <a:gd name="T12" fmla="+- 0 4232 4232"/>
                            <a:gd name="T13" fmla="*/ T12 w 61"/>
                            <a:gd name="T14" fmla="+- 0 418 384"/>
                            <a:gd name="T15" fmla="*/ 418 h 61"/>
                            <a:gd name="T16" fmla="+- 0 4232 4232"/>
                            <a:gd name="T17" fmla="*/ T16 w 61"/>
                            <a:gd name="T18" fmla="+- 0 409 384"/>
                            <a:gd name="T19" fmla="*/ 409 h 61"/>
                            <a:gd name="T20" fmla="+- 0 4258 4232"/>
                            <a:gd name="T21" fmla="*/ T20 w 61"/>
                            <a:gd name="T22" fmla="+- 0 384 384"/>
                            <a:gd name="T23" fmla="*/ 384 h 61"/>
                            <a:gd name="T24" fmla="+- 0 4266 4232"/>
                            <a:gd name="T25" fmla="*/ T24 w 61"/>
                            <a:gd name="T26" fmla="+- 0 384 384"/>
                            <a:gd name="T27" fmla="*/ 384 h 61"/>
                            <a:gd name="T28" fmla="+- 0 4292 4232"/>
                            <a:gd name="T29" fmla="*/ T28 w 61"/>
                            <a:gd name="T30" fmla="+- 0 409 384"/>
                            <a:gd name="T31" fmla="*/ 409 h 61"/>
                            <a:gd name="T32" fmla="+- 0 4292 4232"/>
                            <a:gd name="T33" fmla="*/ T32 w 61"/>
                            <a:gd name="T34" fmla="+- 0 418 384"/>
                            <a:gd name="T35" fmla="*/ 418 h 61"/>
                            <a:gd name="T36" fmla="+- 0 4266 4232"/>
                            <a:gd name="T37" fmla="*/ T36 w 61"/>
                            <a:gd name="T38" fmla="+- 0 444 384"/>
                            <a:gd name="T3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98CE" id="Freeform 101" o:spid="_x0000_s1026" style="position:absolute;margin-left:211.6pt;margin-top:19.2pt;width:3.05pt;height:3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" path="m34,60r-8,l22,58,,34,,25,26,r8,l60,25r,9l34,60xe" fillcolor="black" stroked="f">
                <v:path arrowok="t" o:connecttype="custom" o:connectlocs="21590,281940;16510,281940;13970,280670;0,265430;0,259715;16510,243840;21590,243840;38100,259715;38100,265430;21590,2819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FB74B" wp14:editId="77B7B898">
                <wp:simplePos x="0" y="0"/>
                <wp:positionH relativeFrom="page">
                  <wp:posOffset>2687320</wp:posOffset>
                </wp:positionH>
                <wp:positionV relativeFrom="paragraph">
                  <wp:posOffset>605790</wp:posOffset>
                </wp:positionV>
                <wp:extent cx="38735" cy="38735"/>
                <wp:effectExtent l="0" t="0" r="0" b="0"/>
                <wp:wrapNone/>
                <wp:docPr id="178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014 954"/>
                            <a:gd name="T3" fmla="*/ 1014 h 61"/>
                            <a:gd name="T4" fmla="+- 0 4258 4232"/>
                            <a:gd name="T5" fmla="*/ T4 w 61"/>
                            <a:gd name="T6" fmla="+- 0 1014 954"/>
                            <a:gd name="T7" fmla="*/ 1014 h 61"/>
                            <a:gd name="T8" fmla="+- 0 4254 4232"/>
                            <a:gd name="T9" fmla="*/ T8 w 61"/>
                            <a:gd name="T10" fmla="+- 0 1012 954"/>
                            <a:gd name="T11" fmla="*/ 1012 h 61"/>
                            <a:gd name="T12" fmla="+- 0 4232 4232"/>
                            <a:gd name="T13" fmla="*/ T12 w 61"/>
                            <a:gd name="T14" fmla="+- 0 988 954"/>
                            <a:gd name="T15" fmla="*/ 988 h 61"/>
                            <a:gd name="T16" fmla="+- 0 4232 4232"/>
                            <a:gd name="T17" fmla="*/ T16 w 61"/>
                            <a:gd name="T18" fmla="+- 0 979 954"/>
                            <a:gd name="T19" fmla="*/ 979 h 61"/>
                            <a:gd name="T20" fmla="+- 0 4258 4232"/>
                            <a:gd name="T21" fmla="*/ T20 w 61"/>
                            <a:gd name="T22" fmla="+- 0 954 954"/>
                            <a:gd name="T23" fmla="*/ 954 h 61"/>
                            <a:gd name="T24" fmla="+- 0 4266 4232"/>
                            <a:gd name="T25" fmla="*/ T24 w 61"/>
                            <a:gd name="T26" fmla="+- 0 954 954"/>
                            <a:gd name="T27" fmla="*/ 954 h 61"/>
                            <a:gd name="T28" fmla="+- 0 4292 4232"/>
                            <a:gd name="T29" fmla="*/ T28 w 61"/>
                            <a:gd name="T30" fmla="+- 0 979 954"/>
                            <a:gd name="T31" fmla="*/ 979 h 61"/>
                            <a:gd name="T32" fmla="+- 0 4292 4232"/>
                            <a:gd name="T33" fmla="*/ T32 w 61"/>
                            <a:gd name="T34" fmla="+- 0 988 954"/>
                            <a:gd name="T35" fmla="*/ 988 h 61"/>
                            <a:gd name="T36" fmla="+- 0 4266 4232"/>
                            <a:gd name="T37" fmla="*/ T36 w 61"/>
                            <a:gd name="T38" fmla="+- 0 1014 954"/>
                            <a:gd name="T39" fmla="*/ 10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F5948" id="Freeform 100" o:spid="_x0000_s1026" style="position:absolute;margin-left:211.6pt;margin-top:47.7pt;width:3.05pt;height:3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" path="m34,60r-8,l22,58,,34,,25,26,r8,l60,25r,9l34,60xe" fillcolor="black" stroked="f">
                <v:path arrowok="t" o:connecttype="custom" o:connectlocs="21590,643890;16510,643890;13970,642620;0,627380;0,621665;16510,605790;21590,605790;38100,621665;38100,627380;21590,643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1A544" wp14:editId="319DF9E5">
                <wp:simplePos x="0" y="0"/>
                <wp:positionH relativeFrom="page">
                  <wp:posOffset>2687320</wp:posOffset>
                </wp:positionH>
                <wp:positionV relativeFrom="paragraph">
                  <wp:posOffset>786765</wp:posOffset>
                </wp:positionV>
                <wp:extent cx="38735" cy="38735"/>
                <wp:effectExtent l="0" t="0" r="0" b="0"/>
                <wp:wrapNone/>
                <wp:docPr id="17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299 1239"/>
                            <a:gd name="T3" fmla="*/ 1299 h 61"/>
                            <a:gd name="T4" fmla="+- 0 4258 4232"/>
                            <a:gd name="T5" fmla="*/ T4 w 61"/>
                            <a:gd name="T6" fmla="+- 0 1299 1239"/>
                            <a:gd name="T7" fmla="*/ 1299 h 61"/>
                            <a:gd name="T8" fmla="+- 0 4254 4232"/>
                            <a:gd name="T9" fmla="*/ T8 w 61"/>
                            <a:gd name="T10" fmla="+- 0 1298 1239"/>
                            <a:gd name="T11" fmla="*/ 1298 h 61"/>
                            <a:gd name="T12" fmla="+- 0 4232 4232"/>
                            <a:gd name="T13" fmla="*/ T12 w 61"/>
                            <a:gd name="T14" fmla="+- 0 1274 1239"/>
                            <a:gd name="T15" fmla="*/ 1274 h 61"/>
                            <a:gd name="T16" fmla="+- 0 4232 4232"/>
                            <a:gd name="T17" fmla="*/ T16 w 61"/>
                            <a:gd name="T18" fmla="+- 0 1265 1239"/>
                            <a:gd name="T19" fmla="*/ 1265 h 61"/>
                            <a:gd name="T20" fmla="+- 0 4258 4232"/>
                            <a:gd name="T21" fmla="*/ T20 w 61"/>
                            <a:gd name="T22" fmla="+- 0 1239 1239"/>
                            <a:gd name="T23" fmla="*/ 1239 h 61"/>
                            <a:gd name="T24" fmla="+- 0 4266 4232"/>
                            <a:gd name="T25" fmla="*/ T24 w 61"/>
                            <a:gd name="T26" fmla="+- 0 1239 1239"/>
                            <a:gd name="T27" fmla="*/ 1239 h 61"/>
                            <a:gd name="T28" fmla="+- 0 4292 4232"/>
                            <a:gd name="T29" fmla="*/ T28 w 61"/>
                            <a:gd name="T30" fmla="+- 0 1265 1239"/>
                            <a:gd name="T31" fmla="*/ 1265 h 61"/>
                            <a:gd name="T32" fmla="+- 0 4292 4232"/>
                            <a:gd name="T33" fmla="*/ T32 w 61"/>
                            <a:gd name="T34" fmla="+- 0 1274 1239"/>
                            <a:gd name="T35" fmla="*/ 1274 h 61"/>
                            <a:gd name="T36" fmla="+- 0 4266 4232"/>
                            <a:gd name="T37" fmla="*/ T36 w 61"/>
                            <a:gd name="T38" fmla="+- 0 1299 1239"/>
                            <a:gd name="T39" fmla="*/ 12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1A755" id="Freeform 99" o:spid="_x0000_s1026" style="position:absolute;margin-left:211.6pt;margin-top:61.95pt;width:3.05pt;height:3.0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" path="m34,60r-8,l22,59,,35,,26,26,r8,l60,26r,9l34,60xe" fillcolor="black" stroked="f">
                <v:path arrowok="t" o:connecttype="custom" o:connectlocs="21590,824865;16510,824865;13970,824230;0,808990;0,803275;16510,786765;21590,786765;38100,803275;38100,808990;21590,824865" o:connectangles="0,0,0,0,0,0,0,0,0,0"/>
                <w10:wrap anchorx="page"/>
              </v:shape>
            </w:pict>
          </mc:Fallback>
        </mc:AlternateContent>
      </w:r>
      <w:r w:rsidR="00C66A8C">
        <w:rPr>
          <w:spacing w:val="-5"/>
        </w:rPr>
        <w:t xml:space="preserve">Neuordnung </w:t>
      </w:r>
      <w:r w:rsidR="00C66A8C">
        <w:t xml:space="preserve">der </w:t>
      </w:r>
      <w:r w:rsidR="00C66A8C">
        <w:rPr>
          <w:spacing w:val="-4"/>
        </w:rPr>
        <w:t xml:space="preserve">Zuständigkeiten für </w:t>
      </w:r>
      <w:r w:rsidR="00C66A8C">
        <w:t xml:space="preserve">den </w:t>
      </w:r>
      <w:r w:rsidR="00C66A8C">
        <w:rPr>
          <w:spacing w:val="-3"/>
        </w:rPr>
        <w:t xml:space="preserve">betrieblichen </w:t>
      </w:r>
      <w:r w:rsidR="00C66A8C">
        <w:rPr>
          <w:spacing w:val="-2"/>
        </w:rPr>
        <w:t xml:space="preserve">Aufbau </w:t>
      </w:r>
      <w:r w:rsidR="00C66A8C">
        <w:rPr>
          <w:spacing w:val="-3"/>
        </w:rPr>
        <w:t xml:space="preserve">Ablösung </w:t>
      </w:r>
      <w:r w:rsidR="00C66A8C">
        <w:t xml:space="preserve">des </w:t>
      </w:r>
      <w:r w:rsidR="00C66A8C">
        <w:rPr>
          <w:spacing w:val="-3"/>
        </w:rPr>
        <w:t xml:space="preserve">Altsystems </w:t>
      </w:r>
      <w:r w:rsidR="00C66A8C">
        <w:rPr>
          <w:spacing w:val="-6"/>
        </w:rPr>
        <w:t xml:space="preserve">und </w:t>
      </w:r>
      <w:r w:rsidR="00C66A8C">
        <w:rPr>
          <w:spacing w:val="-3"/>
        </w:rPr>
        <w:t xml:space="preserve">Rollout </w:t>
      </w:r>
      <w:r w:rsidR="00C66A8C">
        <w:t xml:space="preserve">des </w:t>
      </w:r>
      <w:r w:rsidR="00C66A8C">
        <w:rPr>
          <w:spacing w:val="-6"/>
        </w:rPr>
        <w:t xml:space="preserve">neuen </w:t>
      </w:r>
      <w:r w:rsidR="00C66A8C">
        <w:rPr>
          <w:spacing w:val="-3"/>
        </w:rPr>
        <w:t xml:space="preserve">Systems </w:t>
      </w:r>
      <w:r w:rsidR="00C66A8C">
        <w:t xml:space="preserve">in die </w:t>
      </w:r>
      <w:r w:rsidR="00C66A8C">
        <w:rPr>
          <w:spacing w:val="-3"/>
          <w:w w:val="90"/>
        </w:rPr>
        <w:t>dezentralen</w:t>
      </w:r>
      <w:r w:rsidR="00C66A8C">
        <w:rPr>
          <w:spacing w:val="-23"/>
          <w:w w:val="90"/>
        </w:rPr>
        <w:t xml:space="preserve"> </w:t>
      </w:r>
      <w:r w:rsidR="00C66A8C">
        <w:rPr>
          <w:spacing w:val="-4"/>
          <w:w w:val="90"/>
        </w:rPr>
        <w:t>Kundenkontaktkanäle</w:t>
      </w:r>
      <w:r w:rsidR="00C66A8C">
        <w:rPr>
          <w:spacing w:val="-19"/>
          <w:w w:val="90"/>
        </w:rPr>
        <w:t xml:space="preserve"> </w:t>
      </w:r>
      <w:r w:rsidR="00C66A8C">
        <w:rPr>
          <w:spacing w:val="-4"/>
          <w:w w:val="90"/>
        </w:rPr>
        <w:t>(Inbound</w:t>
      </w:r>
      <w:r w:rsidR="00C66A8C">
        <w:rPr>
          <w:spacing w:val="-10"/>
          <w:w w:val="90"/>
        </w:rPr>
        <w:t xml:space="preserve"> </w:t>
      </w:r>
      <w:r w:rsidR="00C66A8C">
        <w:rPr>
          <w:w w:val="90"/>
        </w:rPr>
        <w:t>bzw.</w:t>
      </w:r>
      <w:r w:rsidR="00C66A8C">
        <w:rPr>
          <w:spacing w:val="-18"/>
          <w:w w:val="90"/>
        </w:rPr>
        <w:t xml:space="preserve"> </w:t>
      </w:r>
      <w:r w:rsidR="00C66A8C">
        <w:rPr>
          <w:spacing w:val="-4"/>
          <w:w w:val="90"/>
        </w:rPr>
        <w:t>Outbound</w:t>
      </w:r>
      <w:r w:rsidR="00C66A8C">
        <w:rPr>
          <w:spacing w:val="-10"/>
          <w:w w:val="90"/>
        </w:rPr>
        <w:t xml:space="preserve"> </w:t>
      </w:r>
      <w:r w:rsidR="00C66A8C">
        <w:rPr>
          <w:w w:val="90"/>
        </w:rPr>
        <w:t>Call</w:t>
      </w:r>
      <w:r w:rsidR="00C66A8C">
        <w:rPr>
          <w:spacing w:val="-19"/>
          <w:w w:val="90"/>
        </w:rPr>
        <w:t xml:space="preserve"> </w:t>
      </w:r>
      <w:r w:rsidR="00C66A8C">
        <w:rPr>
          <w:spacing w:val="-4"/>
          <w:w w:val="90"/>
        </w:rPr>
        <w:t xml:space="preserve">Center) </w:t>
      </w:r>
      <w:r w:rsidR="00C66A8C">
        <w:rPr>
          <w:spacing w:val="-5"/>
          <w:w w:val="90"/>
        </w:rPr>
        <w:t>Einbindung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1"/>
          <w:w w:val="90"/>
        </w:rPr>
        <w:t xml:space="preserve"> </w:t>
      </w:r>
      <w:r w:rsidR="00C66A8C">
        <w:rPr>
          <w:spacing w:val="-5"/>
          <w:w w:val="90"/>
        </w:rPr>
        <w:t>internen</w:t>
      </w:r>
      <w:r w:rsidR="00C66A8C">
        <w:rPr>
          <w:spacing w:val="-20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7"/>
          <w:w w:val="90"/>
        </w:rPr>
        <w:t xml:space="preserve"> </w:t>
      </w:r>
      <w:r w:rsidR="00C66A8C">
        <w:rPr>
          <w:spacing w:val="-5"/>
          <w:w w:val="90"/>
        </w:rPr>
        <w:t>externen</w:t>
      </w:r>
      <w:r w:rsidR="00C66A8C">
        <w:rPr>
          <w:spacing w:val="-20"/>
          <w:w w:val="90"/>
        </w:rPr>
        <w:t xml:space="preserve"> </w:t>
      </w:r>
      <w:r w:rsidR="00C66A8C">
        <w:rPr>
          <w:spacing w:val="-3"/>
          <w:w w:val="90"/>
        </w:rPr>
        <w:t>Destinationen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den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 xml:space="preserve">Regelbetrieb </w:t>
      </w:r>
      <w:r w:rsidR="00C66A8C">
        <w:rPr>
          <w:spacing w:val="-4"/>
        </w:rPr>
        <w:t xml:space="preserve">Risikoeinschätzung für </w:t>
      </w:r>
      <w:r w:rsidR="00C66A8C">
        <w:t xml:space="preserve">das </w:t>
      </w:r>
      <w:r w:rsidR="00C66A8C">
        <w:rPr>
          <w:spacing w:val="-5"/>
        </w:rPr>
        <w:t xml:space="preserve">Management </w:t>
      </w:r>
      <w:r w:rsidR="00C66A8C">
        <w:t xml:space="preserve">/ </w:t>
      </w:r>
      <w:r w:rsidR="00C66A8C">
        <w:rPr>
          <w:spacing w:val="-4"/>
        </w:rPr>
        <w:t xml:space="preserve">Dokumentation </w:t>
      </w:r>
      <w:r w:rsidR="00C66A8C">
        <w:t xml:space="preserve">von </w:t>
      </w:r>
      <w:r w:rsidR="00C66A8C">
        <w:rPr>
          <w:spacing w:val="-4"/>
        </w:rPr>
        <w:t>Schwachstellen</w:t>
      </w:r>
    </w:p>
    <w:p w14:paraId="5F9CCC75" w14:textId="77777777" w:rsidR="00CE237B" w:rsidRDefault="003B3734">
      <w:pPr>
        <w:pStyle w:val="Textkrper"/>
        <w:spacing w:before="7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89804" wp14:editId="573C926A">
                <wp:simplePos x="0" y="0"/>
                <wp:positionH relativeFrom="page">
                  <wp:posOffset>2687320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180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3 103"/>
                            <a:gd name="T3" fmla="*/ 163 h 61"/>
                            <a:gd name="T4" fmla="+- 0 4258 4232"/>
                            <a:gd name="T5" fmla="*/ T4 w 61"/>
                            <a:gd name="T6" fmla="+- 0 163 103"/>
                            <a:gd name="T7" fmla="*/ 163 h 61"/>
                            <a:gd name="T8" fmla="+- 0 4254 4232"/>
                            <a:gd name="T9" fmla="*/ T8 w 61"/>
                            <a:gd name="T10" fmla="+- 0 161 103"/>
                            <a:gd name="T11" fmla="*/ 161 h 61"/>
                            <a:gd name="T12" fmla="+- 0 4232 4232"/>
                            <a:gd name="T13" fmla="*/ T12 w 61"/>
                            <a:gd name="T14" fmla="+- 0 137 103"/>
                            <a:gd name="T15" fmla="*/ 137 h 61"/>
                            <a:gd name="T16" fmla="+- 0 4232 4232"/>
                            <a:gd name="T17" fmla="*/ T16 w 61"/>
                            <a:gd name="T18" fmla="+- 0 128 103"/>
                            <a:gd name="T19" fmla="*/ 128 h 61"/>
                            <a:gd name="T20" fmla="+- 0 4258 4232"/>
                            <a:gd name="T21" fmla="*/ T20 w 61"/>
                            <a:gd name="T22" fmla="+- 0 103 103"/>
                            <a:gd name="T23" fmla="*/ 103 h 61"/>
                            <a:gd name="T24" fmla="+- 0 4266 4232"/>
                            <a:gd name="T25" fmla="*/ T24 w 61"/>
                            <a:gd name="T26" fmla="+- 0 103 103"/>
                            <a:gd name="T27" fmla="*/ 103 h 61"/>
                            <a:gd name="T28" fmla="+- 0 4292 4232"/>
                            <a:gd name="T29" fmla="*/ T28 w 61"/>
                            <a:gd name="T30" fmla="+- 0 128 103"/>
                            <a:gd name="T31" fmla="*/ 128 h 61"/>
                            <a:gd name="T32" fmla="+- 0 4292 4232"/>
                            <a:gd name="T33" fmla="*/ T32 w 61"/>
                            <a:gd name="T34" fmla="+- 0 137 103"/>
                            <a:gd name="T35" fmla="*/ 137 h 61"/>
                            <a:gd name="T36" fmla="+- 0 4266 4232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F9DFC" id="Freeform 98" o:spid="_x0000_s1026" style="position:absolute;margin-left:211.6pt;margin-top:5.15pt;width:3.05pt;height:3.0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" path="m34,60r-8,l22,58,,34,,25,26,r8,l60,25r,9l34,60xe" fillcolor="black" stroked="f">
                <v:path arrowok="t" o:connecttype="custom" o:connectlocs="21590,103505;16510,103505;13970,102235;0,86995;0,81280;16510,65405;21590,65405;38100,81280;38100,86995;21590,103505" o:connectangles="0,0,0,0,0,0,0,0,0,0"/>
                <w10:wrap anchorx="page"/>
              </v:shape>
            </w:pict>
          </mc:Fallback>
        </mc:AlternateContent>
      </w:r>
      <w:r w:rsidR="00C66A8C">
        <w:t>Erstellung einer Pain-Point / Liste aus Kundensicht</w:t>
      </w:r>
    </w:p>
    <w:p w14:paraId="1D5C931A" w14:textId="77777777" w:rsidR="00CE237B" w:rsidRDefault="003B3734">
      <w:pPr>
        <w:pStyle w:val="Textkrper"/>
        <w:spacing w:before="52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9D8DB" wp14:editId="5F91160F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181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6 148"/>
                            <a:gd name="T11" fmla="*/ 206 h 61"/>
                            <a:gd name="T12" fmla="+- 0 4232 4232"/>
                            <a:gd name="T13" fmla="*/ T12 w 61"/>
                            <a:gd name="T14" fmla="+- 0 182 148"/>
                            <a:gd name="T15" fmla="*/ 182 h 61"/>
                            <a:gd name="T16" fmla="+- 0 4232 4232"/>
                            <a:gd name="T17" fmla="*/ T16 w 61"/>
                            <a:gd name="T18" fmla="+- 0 173 148"/>
                            <a:gd name="T19" fmla="*/ 173 h 61"/>
                            <a:gd name="T20" fmla="+- 0 4258 4232"/>
                            <a:gd name="T21" fmla="*/ T20 w 61"/>
                            <a:gd name="T22" fmla="+- 0 148 148"/>
                            <a:gd name="T23" fmla="*/ 148 h 61"/>
                            <a:gd name="T24" fmla="+- 0 4266 4232"/>
                            <a:gd name="T25" fmla="*/ T24 w 61"/>
                            <a:gd name="T26" fmla="+- 0 148 148"/>
                            <a:gd name="T27" fmla="*/ 148 h 61"/>
                            <a:gd name="T28" fmla="+- 0 4292 4232"/>
                            <a:gd name="T29" fmla="*/ T28 w 61"/>
                            <a:gd name="T30" fmla="+- 0 173 148"/>
                            <a:gd name="T31" fmla="*/ 173 h 61"/>
                            <a:gd name="T32" fmla="+- 0 4292 4232"/>
                            <a:gd name="T33" fmla="*/ T32 w 61"/>
                            <a:gd name="T34" fmla="+- 0 182 148"/>
                            <a:gd name="T35" fmla="*/ 182 h 61"/>
                            <a:gd name="T36" fmla="+- 0 4266 4232"/>
                            <a:gd name="T37" fmla="*/ T36 w 61"/>
                            <a:gd name="T38" fmla="+- 0 208 148"/>
                            <a:gd name="T3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AFA8C" id="Freeform 97" o:spid="_x0000_s1026" style="position:absolute;margin-left:211.6pt;margin-top:7.4pt;width:3.05pt;height:3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" path="m34,60r-8,l22,58,,34,,25,26,r8,l60,25r,9l34,60xe" fillcolor="black" stroked="f">
                <v:path arrowok="t" o:connecttype="custom" o:connectlocs="21590,132080;16510,132080;13970,130810;0,115570;0,109855;16510,93980;21590,93980;38100,109855;38100,115570;21590,1320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828BF" wp14:editId="4010056C">
                <wp:simplePos x="0" y="0"/>
                <wp:positionH relativeFrom="page">
                  <wp:posOffset>2687320</wp:posOffset>
                </wp:positionH>
                <wp:positionV relativeFrom="paragraph">
                  <wp:posOffset>274955</wp:posOffset>
                </wp:positionV>
                <wp:extent cx="38735" cy="38735"/>
                <wp:effectExtent l="0" t="0" r="0" b="0"/>
                <wp:wrapNone/>
                <wp:docPr id="182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93 433"/>
                            <a:gd name="T3" fmla="*/ 493 h 61"/>
                            <a:gd name="T4" fmla="+- 0 4258 4232"/>
                            <a:gd name="T5" fmla="*/ T4 w 61"/>
                            <a:gd name="T6" fmla="+- 0 493 433"/>
                            <a:gd name="T7" fmla="*/ 493 h 61"/>
                            <a:gd name="T8" fmla="+- 0 4254 4232"/>
                            <a:gd name="T9" fmla="*/ T8 w 61"/>
                            <a:gd name="T10" fmla="+- 0 491 433"/>
                            <a:gd name="T11" fmla="*/ 491 h 61"/>
                            <a:gd name="T12" fmla="+- 0 4232 4232"/>
                            <a:gd name="T13" fmla="*/ T12 w 61"/>
                            <a:gd name="T14" fmla="+- 0 467 433"/>
                            <a:gd name="T15" fmla="*/ 467 h 61"/>
                            <a:gd name="T16" fmla="+- 0 4232 4232"/>
                            <a:gd name="T17" fmla="*/ T16 w 61"/>
                            <a:gd name="T18" fmla="+- 0 458 433"/>
                            <a:gd name="T19" fmla="*/ 458 h 61"/>
                            <a:gd name="T20" fmla="+- 0 4250 4232"/>
                            <a:gd name="T21" fmla="*/ T20 w 61"/>
                            <a:gd name="T22" fmla="+- 0 436 433"/>
                            <a:gd name="T23" fmla="*/ 436 h 61"/>
                            <a:gd name="T24" fmla="+- 0 4254 4232"/>
                            <a:gd name="T25" fmla="*/ T24 w 61"/>
                            <a:gd name="T26" fmla="+- 0 433 433"/>
                            <a:gd name="T27" fmla="*/ 433 h 61"/>
                            <a:gd name="T28" fmla="+- 0 4270 4232"/>
                            <a:gd name="T29" fmla="*/ T28 w 61"/>
                            <a:gd name="T30" fmla="+- 0 433 433"/>
                            <a:gd name="T31" fmla="*/ 433 h 61"/>
                            <a:gd name="T32" fmla="+- 0 4273 4232"/>
                            <a:gd name="T33" fmla="*/ T32 w 61"/>
                            <a:gd name="T34" fmla="+- 0 436 433"/>
                            <a:gd name="T35" fmla="*/ 436 h 61"/>
                            <a:gd name="T36" fmla="+- 0 4277 4232"/>
                            <a:gd name="T37" fmla="*/ T36 w 61"/>
                            <a:gd name="T38" fmla="+- 0 437 433"/>
                            <a:gd name="T39" fmla="*/ 437 h 61"/>
                            <a:gd name="T40" fmla="+- 0 4292 4232"/>
                            <a:gd name="T41" fmla="*/ T40 w 61"/>
                            <a:gd name="T42" fmla="+- 0 458 433"/>
                            <a:gd name="T43" fmla="*/ 458 h 61"/>
                            <a:gd name="T44" fmla="+- 0 4292 4232"/>
                            <a:gd name="T45" fmla="*/ T44 w 61"/>
                            <a:gd name="T46" fmla="+- 0 467 433"/>
                            <a:gd name="T47" fmla="*/ 467 h 61"/>
                            <a:gd name="T48" fmla="+- 0 4270 4232"/>
                            <a:gd name="T49" fmla="*/ T48 w 61"/>
                            <a:gd name="T50" fmla="+- 0 491 433"/>
                            <a:gd name="T51" fmla="*/ 491 h 61"/>
                            <a:gd name="T52" fmla="+- 0 4266 4232"/>
                            <a:gd name="T53" fmla="*/ T52 w 61"/>
                            <a:gd name="T54" fmla="+- 0 493 433"/>
                            <a:gd name="T55" fmla="*/ 4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F0AB8" id="Freeform 96" o:spid="_x0000_s1026" style="position:absolute;margin-left:211.6pt;margin-top:21.65pt;width:3.05pt;height:3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" path="m34,60r-8,l22,58,,34,,25,18,3,22,,38,r3,3l45,4,60,25r,9l38,58r-4,2xe" fillcolor="black" stroked="f">
                <v:path arrowok="t" o:connecttype="custom" o:connectlocs="21590,313055;16510,313055;13970,311785;0,296545;0,290830;11430,276860;13970,274955;24130,274955;26035,276860;28575,277495;38100,290830;38100,296545;24130,311785;21590,313055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2"/>
          <w:w w:val="90"/>
        </w:rPr>
        <w:t>Potentialanalyse</w:t>
      </w:r>
      <w:r w:rsidR="00C66A8C">
        <w:rPr>
          <w:spacing w:val="-24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3"/>
          <w:w w:val="90"/>
        </w:rPr>
        <w:t xml:space="preserve"> </w:t>
      </w:r>
      <w:r w:rsidR="00C66A8C">
        <w:rPr>
          <w:spacing w:val="-5"/>
          <w:w w:val="90"/>
        </w:rPr>
        <w:t>Erweiterung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9"/>
          <w:w w:val="90"/>
        </w:rPr>
        <w:t xml:space="preserve"> </w:t>
      </w:r>
      <w:r w:rsidR="00C66A8C">
        <w:rPr>
          <w:spacing w:val="-4"/>
          <w:w w:val="90"/>
        </w:rPr>
        <w:t>technischen</w:t>
      </w:r>
      <w:r w:rsidR="00C66A8C">
        <w:rPr>
          <w:spacing w:val="-27"/>
          <w:w w:val="90"/>
        </w:rPr>
        <w:t xml:space="preserve"> </w:t>
      </w:r>
      <w:r w:rsidR="00C66A8C">
        <w:rPr>
          <w:spacing w:val="-3"/>
          <w:w w:val="90"/>
        </w:rPr>
        <w:t xml:space="preserve">Therapievorschläge </w:t>
      </w:r>
      <w:r w:rsidR="00C66A8C">
        <w:rPr>
          <w:spacing w:val="-3"/>
        </w:rPr>
        <w:t>Migration</w:t>
      </w:r>
      <w:r w:rsidR="00C66A8C">
        <w:rPr>
          <w:spacing w:val="-51"/>
        </w:rPr>
        <w:t xml:space="preserve"> </w:t>
      </w:r>
      <w:r w:rsidR="00C66A8C">
        <w:t>des</w:t>
      </w:r>
      <w:r w:rsidR="00C66A8C">
        <w:rPr>
          <w:spacing w:val="-46"/>
        </w:rPr>
        <w:t xml:space="preserve"> </w:t>
      </w:r>
      <w:r w:rsidR="00C66A8C">
        <w:rPr>
          <w:spacing w:val="-3"/>
        </w:rPr>
        <w:t>Systems</w:t>
      </w:r>
      <w:r w:rsidR="00C66A8C">
        <w:rPr>
          <w:spacing w:val="-46"/>
        </w:rPr>
        <w:t xml:space="preserve"> </w:t>
      </w:r>
      <w:r w:rsidR="00C66A8C">
        <w:rPr>
          <w:spacing w:val="-2"/>
        </w:rPr>
        <w:t>aus</w:t>
      </w:r>
      <w:r w:rsidR="00C66A8C">
        <w:rPr>
          <w:spacing w:val="-46"/>
        </w:rPr>
        <w:t xml:space="preserve"> </w:t>
      </w:r>
      <w:r w:rsidR="00C66A8C">
        <w:t>der</w:t>
      </w:r>
      <w:r w:rsidR="00C66A8C">
        <w:rPr>
          <w:spacing w:val="-48"/>
        </w:rPr>
        <w:t xml:space="preserve"> </w:t>
      </w:r>
      <w:r w:rsidR="00C66A8C">
        <w:rPr>
          <w:spacing w:val="-6"/>
        </w:rPr>
        <w:t>Entwicklung</w:t>
      </w:r>
      <w:r w:rsidR="00C66A8C">
        <w:rPr>
          <w:spacing w:val="-50"/>
        </w:rPr>
        <w:t xml:space="preserve"> </w:t>
      </w:r>
      <w:r w:rsidR="00C66A8C">
        <w:t>in</w:t>
      </w:r>
      <w:r w:rsidR="00C66A8C">
        <w:rPr>
          <w:spacing w:val="-51"/>
        </w:rPr>
        <w:t xml:space="preserve"> </w:t>
      </w:r>
      <w:r w:rsidR="00C66A8C">
        <w:t>die</w:t>
      </w:r>
      <w:r w:rsidR="00C66A8C">
        <w:rPr>
          <w:spacing w:val="-49"/>
        </w:rPr>
        <w:t xml:space="preserve"> </w:t>
      </w:r>
      <w:r w:rsidR="00C66A8C">
        <w:rPr>
          <w:spacing w:val="-4"/>
        </w:rPr>
        <w:t>Infrastruktur</w:t>
      </w:r>
      <w:r w:rsidR="00C66A8C">
        <w:rPr>
          <w:spacing w:val="-48"/>
        </w:rPr>
        <w:t xml:space="preserve"> </w:t>
      </w:r>
      <w:r w:rsidR="00C66A8C">
        <w:t xml:space="preserve">der </w:t>
      </w:r>
      <w:r w:rsidR="00C66A8C">
        <w:rPr>
          <w:spacing w:val="-6"/>
          <w:w w:val="90"/>
        </w:rPr>
        <w:t>Zielumgebung</w:t>
      </w:r>
      <w:r w:rsidR="00C66A8C">
        <w:rPr>
          <w:spacing w:val="-28"/>
          <w:w w:val="90"/>
        </w:rPr>
        <w:t xml:space="preserve"> </w:t>
      </w:r>
      <w:r w:rsidR="00C66A8C">
        <w:rPr>
          <w:spacing w:val="-4"/>
          <w:w w:val="90"/>
        </w:rPr>
        <w:t>mit</w:t>
      </w:r>
      <w:r w:rsidR="00C66A8C">
        <w:rPr>
          <w:spacing w:val="-23"/>
          <w:w w:val="90"/>
        </w:rPr>
        <w:t xml:space="preserve"> </w:t>
      </w:r>
      <w:r w:rsidR="00C66A8C">
        <w:rPr>
          <w:spacing w:val="-3"/>
          <w:w w:val="90"/>
        </w:rPr>
        <w:t>unix-basierten</w:t>
      </w:r>
      <w:r w:rsidR="00C66A8C">
        <w:rPr>
          <w:spacing w:val="-28"/>
          <w:w w:val="90"/>
        </w:rPr>
        <w:t xml:space="preserve"> </w:t>
      </w:r>
      <w:r w:rsidR="00C66A8C">
        <w:rPr>
          <w:spacing w:val="-3"/>
          <w:w w:val="90"/>
        </w:rPr>
        <w:t>Servern</w:t>
      </w:r>
      <w:r w:rsidR="00C66A8C">
        <w:rPr>
          <w:spacing w:val="-28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dedizierten</w:t>
      </w:r>
      <w:r w:rsidR="00C66A8C">
        <w:rPr>
          <w:spacing w:val="-28"/>
          <w:w w:val="90"/>
        </w:rPr>
        <w:t xml:space="preserve"> </w:t>
      </w:r>
      <w:r w:rsidR="00C66A8C">
        <w:rPr>
          <w:spacing w:val="-4"/>
          <w:w w:val="90"/>
        </w:rPr>
        <w:t>Datenbanken</w:t>
      </w:r>
    </w:p>
    <w:p w14:paraId="038403D2" w14:textId="77777777" w:rsidR="00CE237B" w:rsidRDefault="00CE237B">
      <w:pPr>
        <w:pStyle w:val="Textkrper"/>
        <w:spacing w:before="7"/>
        <w:rPr>
          <w:sz w:val="28"/>
        </w:rPr>
      </w:pPr>
    </w:p>
    <w:p w14:paraId="7A934BAE" w14:textId="77777777" w:rsidR="00CE237B" w:rsidRDefault="00C66A8C">
      <w:pPr>
        <w:pStyle w:val="Textkrper"/>
        <w:spacing w:before="1" w:line="324" w:lineRule="auto"/>
        <w:ind w:left="116" w:right="2184"/>
      </w:pPr>
      <w:r>
        <w:rPr>
          <w:spacing w:val="-4"/>
          <w:w w:val="90"/>
        </w:rPr>
        <w:t xml:space="preserve">Involvierte </w:t>
      </w:r>
      <w:r>
        <w:rPr>
          <w:spacing w:val="-3"/>
          <w:w w:val="90"/>
        </w:rPr>
        <w:t xml:space="preserve">Systeme </w:t>
      </w:r>
      <w:r>
        <w:rPr>
          <w:spacing w:val="-6"/>
          <w:w w:val="90"/>
        </w:rPr>
        <w:t xml:space="preserve">und Entwicklungsumgebungen: </w:t>
      </w:r>
      <w:r>
        <w:rPr>
          <w:spacing w:val="-5"/>
          <w:w w:val="83"/>
        </w:rPr>
        <w:t>I</w:t>
      </w:r>
      <w:r>
        <w:rPr>
          <w:spacing w:val="-6"/>
          <w:w w:val="91"/>
        </w:rPr>
        <w:t>B</w:t>
      </w:r>
      <w:r>
        <w:t xml:space="preserve">M </w:t>
      </w:r>
      <w:r>
        <w:rPr>
          <w:spacing w:val="-20"/>
          <w:w w:val="89"/>
        </w:rPr>
        <w:t>T</w:t>
      </w:r>
      <w:r>
        <w:rPr>
          <w:spacing w:val="-5"/>
          <w:w w:val="89"/>
        </w:rPr>
        <w:t>e</w:t>
      </w:r>
      <w:r>
        <w:rPr>
          <w:spacing w:val="3"/>
          <w:w w:val="83"/>
        </w:rPr>
        <w:t>a</w:t>
      </w:r>
      <w:r>
        <w:rPr>
          <w:spacing w:val="-8"/>
          <w:w w:val="88"/>
        </w:rPr>
        <w:t>m</w:t>
      </w:r>
      <w:r>
        <w:rPr>
          <w:spacing w:val="3"/>
          <w:w w:val="78"/>
        </w:rPr>
        <w:t>-</w:t>
      </w:r>
      <w:r>
        <w:rPr>
          <w:spacing w:val="1"/>
          <w:w w:val="81"/>
        </w:rPr>
        <w:t>S</w:t>
      </w:r>
      <w:r>
        <w:rPr>
          <w:spacing w:val="-5"/>
          <w:w w:val="89"/>
        </w:rPr>
        <w:t>e</w:t>
      </w:r>
      <w:r>
        <w:rPr>
          <w:w w:val="90"/>
        </w:rPr>
        <w:t>r</w:t>
      </w:r>
      <w:r>
        <w:rPr>
          <w:spacing w:val="-6"/>
          <w:w w:val="81"/>
        </w:rPr>
        <w:t>v</w:t>
      </w:r>
      <w:r>
        <w:rPr>
          <w:spacing w:val="-5"/>
          <w:w w:val="89"/>
        </w:rPr>
        <w:t>e</w:t>
      </w:r>
      <w:r>
        <w:rPr>
          <w:spacing w:val="-15"/>
          <w:w w:val="90"/>
        </w:rPr>
        <w:t>r</w:t>
      </w:r>
      <w:r>
        <w:rPr>
          <w:w w:val="77"/>
        </w:rPr>
        <w:t>,</w:t>
      </w:r>
      <w:r>
        <w:t xml:space="preserve"> </w:t>
      </w:r>
      <w:r>
        <w:rPr>
          <w:spacing w:val="-5"/>
          <w:w w:val="83"/>
        </w:rPr>
        <w:t>I</w:t>
      </w:r>
      <w:r>
        <w:rPr>
          <w:spacing w:val="4"/>
          <w:w w:val="90"/>
        </w:rPr>
        <w:t>L</w:t>
      </w:r>
      <w:r>
        <w:rPr>
          <w:spacing w:val="-5"/>
          <w:w w:val="98"/>
        </w:rPr>
        <w:t>O</w:t>
      </w:r>
      <w:r>
        <w:rPr>
          <w:spacing w:val="3"/>
          <w:w w:val="84"/>
        </w:rPr>
        <w:t>G</w:t>
      </w:r>
      <w:r>
        <w:rPr>
          <w:spacing w:val="3"/>
          <w:w w:val="78"/>
        </w:rPr>
        <w:t>-</w:t>
      </w:r>
      <w:r>
        <w:rPr>
          <w:spacing w:val="-8"/>
          <w:w w:val="165"/>
        </w:rPr>
        <w:t>J</w:t>
      </w:r>
      <w:r>
        <w:rPr>
          <w:spacing w:val="-4"/>
          <w:w w:val="88"/>
        </w:rPr>
        <w:t>R</w:t>
      </w:r>
      <w:r>
        <w:rPr>
          <w:spacing w:val="-9"/>
          <w:w w:val="89"/>
        </w:rPr>
        <w:t>u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</w:t>
      </w:r>
      <w:r>
        <w:rPr>
          <w:spacing w:val="3"/>
          <w:w w:val="83"/>
        </w:rPr>
        <w:t>a</w:t>
      </w:r>
      <w:r>
        <w:rPr>
          <w:spacing w:val="-2"/>
          <w:w w:val="83"/>
        </w:rPr>
        <w:t>c</w:t>
      </w:r>
      <w:r>
        <w:rPr>
          <w:spacing w:val="-9"/>
          <w:w w:val="89"/>
        </w:rPr>
        <w:t>h</w:t>
      </w:r>
      <w:r>
        <w:rPr>
          <w:spacing w:val="-5"/>
          <w:w w:val="89"/>
        </w:rPr>
        <w:t>e</w:t>
      </w:r>
      <w:r>
        <w:rPr>
          <w:w w:val="77"/>
        </w:rPr>
        <w:t>,</w:t>
      </w:r>
      <w:r>
        <w:t xml:space="preserve"> </w:t>
      </w:r>
      <w:r>
        <w:rPr>
          <w:spacing w:val="-8"/>
        </w:rPr>
        <w:t>M</w:t>
      </w:r>
      <w:r>
        <w:rPr>
          <w:spacing w:val="-5"/>
          <w:w w:val="80"/>
        </w:rPr>
        <w:t>y</w:t>
      </w:r>
      <w:r>
        <w:rPr>
          <w:spacing w:val="1"/>
          <w:w w:val="81"/>
        </w:rPr>
        <w:t>S</w:t>
      </w:r>
      <w:r>
        <w:rPr>
          <w:spacing w:val="-5"/>
          <w:w w:val="98"/>
        </w:rPr>
        <w:t>Q</w:t>
      </w:r>
      <w:r>
        <w:rPr>
          <w:spacing w:val="4"/>
          <w:w w:val="90"/>
        </w:rPr>
        <w:t>L</w:t>
      </w:r>
      <w:r>
        <w:rPr>
          <w:w w:val="77"/>
        </w:rPr>
        <w:t>,</w:t>
      </w:r>
    </w:p>
    <w:p w14:paraId="7FCB3B7B" w14:textId="77777777" w:rsidR="00CE237B" w:rsidRDefault="00C66A8C">
      <w:pPr>
        <w:pStyle w:val="Textkrper"/>
        <w:spacing w:before="1"/>
        <w:ind w:left="116"/>
      </w:pPr>
      <w:r>
        <w:t>MS-Oﬃce: Word, Excel, PowerPoint, Visio and Project</w:t>
      </w:r>
    </w:p>
    <w:p w14:paraId="32B5E5D4" w14:textId="77777777" w:rsidR="00CE237B" w:rsidRDefault="00CE237B">
      <w:pPr>
        <w:sectPr w:rsidR="00CE237B">
          <w:headerReference w:type="default" r:id="rId25"/>
          <w:pgSz w:w="11900" w:h="16840"/>
          <w:pgMar w:top="2640" w:right="1020" w:bottom="520" w:left="1300" w:header="1658" w:footer="323" w:gutter="0"/>
          <w:cols w:num="2" w:space="720" w:equalWidth="0">
            <w:col w:w="2410" w:space="389"/>
            <w:col w:w="6781"/>
          </w:cols>
        </w:sectPr>
      </w:pPr>
    </w:p>
    <w:p w14:paraId="073ED182" w14:textId="77777777" w:rsidR="00CE237B" w:rsidRDefault="00C66A8C">
      <w:pPr>
        <w:pStyle w:val="Textkrper"/>
        <w:spacing w:before="84"/>
        <w:ind w:left="116"/>
        <w:rPr>
          <w:rFonts w:ascii="Arial"/>
        </w:rPr>
      </w:pPr>
      <w:r>
        <w:rPr>
          <w:rFonts w:ascii="Arial"/>
          <w:w w:val="105"/>
        </w:rPr>
        <w:lastRenderedPageBreak/>
        <w:t>11 Monate</w:t>
      </w:r>
    </w:p>
    <w:p w14:paraId="0FF81363" w14:textId="77777777" w:rsidR="00CE237B" w:rsidRDefault="00C66A8C">
      <w:pPr>
        <w:pStyle w:val="Textkrper"/>
        <w:spacing w:before="85"/>
        <w:ind w:left="116"/>
        <w:rPr>
          <w:rFonts w:ascii="Arial"/>
        </w:rPr>
      </w:pPr>
      <w:r>
        <w:rPr>
          <w:rFonts w:ascii="Arial"/>
          <w:spacing w:val="-1"/>
          <w:w w:val="110"/>
        </w:rPr>
        <w:t xml:space="preserve">Mobile </w:t>
      </w:r>
      <w:r>
        <w:rPr>
          <w:rFonts w:ascii="Arial"/>
          <w:spacing w:val="-7"/>
          <w:w w:val="110"/>
        </w:rPr>
        <w:t xml:space="preserve">Internet </w:t>
      </w:r>
      <w:r>
        <w:rPr>
          <w:rFonts w:ascii="Arial"/>
          <w:spacing w:val="-1"/>
          <w:w w:val="110"/>
        </w:rPr>
        <w:t>Portfolio</w:t>
      </w:r>
    </w:p>
    <w:p w14:paraId="3B0C886B" w14:textId="77777777" w:rsidR="00CE237B" w:rsidRDefault="00C66A8C">
      <w:pPr>
        <w:pStyle w:val="Textkrper"/>
        <w:spacing w:before="86"/>
        <w:ind w:left="116"/>
      </w:pPr>
      <w:r>
        <w:br w:type="column"/>
      </w:r>
      <w:r>
        <w:t>Engineering</w:t>
      </w:r>
    </w:p>
    <w:p w14:paraId="6ADA4756" w14:textId="77777777" w:rsidR="00CE237B" w:rsidRDefault="00C66A8C">
      <w:pPr>
        <w:pStyle w:val="Textkrper"/>
        <w:spacing w:before="82"/>
        <w:ind w:left="116"/>
      </w:pPr>
      <w:r>
        <w:t>Branche: Mobiler Diensteanbieter, Karlsruhe</w:t>
      </w:r>
    </w:p>
    <w:p w14:paraId="52EF9F9C" w14:textId="77777777" w:rsidR="00CE237B" w:rsidRDefault="00CE237B">
      <w:pPr>
        <w:pStyle w:val="Textkrper"/>
        <w:rPr>
          <w:sz w:val="22"/>
        </w:rPr>
      </w:pPr>
    </w:p>
    <w:p w14:paraId="4DCAF6C4" w14:textId="77777777" w:rsidR="00CE237B" w:rsidRDefault="00C66A8C">
      <w:pPr>
        <w:pStyle w:val="Textkrper"/>
        <w:spacing w:before="142"/>
        <w:ind w:left="116"/>
      </w:pPr>
      <w:r>
        <w:t>Aufgaben:</w:t>
      </w:r>
    </w:p>
    <w:p w14:paraId="7E69A7E6" w14:textId="77777777" w:rsidR="00CE237B" w:rsidRDefault="003B3734">
      <w:pPr>
        <w:pStyle w:val="Textkrper"/>
        <w:spacing w:before="67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CD880" wp14:editId="1EFA7F4B">
                <wp:simplePos x="0" y="0"/>
                <wp:positionH relativeFrom="page">
                  <wp:posOffset>2687320</wp:posOffset>
                </wp:positionH>
                <wp:positionV relativeFrom="paragraph">
                  <wp:posOffset>103505</wp:posOffset>
                </wp:positionV>
                <wp:extent cx="38735" cy="38735"/>
                <wp:effectExtent l="0" t="0" r="0" b="0"/>
                <wp:wrapNone/>
                <wp:docPr id="187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23 163"/>
                            <a:gd name="T3" fmla="*/ 223 h 61"/>
                            <a:gd name="T4" fmla="+- 0 4258 4232"/>
                            <a:gd name="T5" fmla="*/ T4 w 61"/>
                            <a:gd name="T6" fmla="+- 0 223 163"/>
                            <a:gd name="T7" fmla="*/ 223 h 61"/>
                            <a:gd name="T8" fmla="+- 0 4254 4232"/>
                            <a:gd name="T9" fmla="*/ T8 w 61"/>
                            <a:gd name="T10" fmla="+- 0 221 163"/>
                            <a:gd name="T11" fmla="*/ 221 h 61"/>
                            <a:gd name="T12" fmla="+- 0 4232 4232"/>
                            <a:gd name="T13" fmla="*/ T12 w 61"/>
                            <a:gd name="T14" fmla="+- 0 197 163"/>
                            <a:gd name="T15" fmla="*/ 197 h 61"/>
                            <a:gd name="T16" fmla="+- 0 4232 4232"/>
                            <a:gd name="T17" fmla="*/ T16 w 61"/>
                            <a:gd name="T18" fmla="+- 0 188 163"/>
                            <a:gd name="T19" fmla="*/ 188 h 61"/>
                            <a:gd name="T20" fmla="+- 0 4258 4232"/>
                            <a:gd name="T21" fmla="*/ T20 w 61"/>
                            <a:gd name="T22" fmla="+- 0 163 163"/>
                            <a:gd name="T23" fmla="*/ 163 h 61"/>
                            <a:gd name="T24" fmla="+- 0 4266 4232"/>
                            <a:gd name="T25" fmla="*/ T24 w 61"/>
                            <a:gd name="T26" fmla="+- 0 163 163"/>
                            <a:gd name="T27" fmla="*/ 163 h 61"/>
                            <a:gd name="T28" fmla="+- 0 4292 4232"/>
                            <a:gd name="T29" fmla="*/ T28 w 61"/>
                            <a:gd name="T30" fmla="+- 0 188 163"/>
                            <a:gd name="T31" fmla="*/ 188 h 61"/>
                            <a:gd name="T32" fmla="+- 0 4292 4232"/>
                            <a:gd name="T33" fmla="*/ T32 w 61"/>
                            <a:gd name="T34" fmla="+- 0 197 163"/>
                            <a:gd name="T35" fmla="*/ 197 h 61"/>
                            <a:gd name="T36" fmla="+- 0 4266 4232"/>
                            <a:gd name="T37" fmla="*/ T36 w 61"/>
                            <a:gd name="T38" fmla="+- 0 223 163"/>
                            <a:gd name="T39" fmla="*/ 2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E572" id="Freeform 95" o:spid="_x0000_s1026" style="position:absolute;margin-left:211.6pt;margin-top:8.15pt;width:3.05pt;height:3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" path="m34,60r-8,l22,58,,34,,25,26,r8,l60,25r,9l34,60xe" fillcolor="black" stroked="f">
                <v:path arrowok="t" o:connecttype="custom" o:connectlocs="21590,141605;16510,141605;13970,140335;0,125095;0,119380;16510,103505;21590,103505;38100,119380;38100,125095;21590,141605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Projektmanagement,</w:t>
      </w:r>
      <w:r w:rsidR="00C66A8C">
        <w:rPr>
          <w:spacing w:val="-29"/>
          <w:w w:val="90"/>
        </w:rPr>
        <w:t xml:space="preserve"> </w:t>
      </w:r>
      <w:r w:rsidR="00C66A8C">
        <w:rPr>
          <w:w w:val="90"/>
        </w:rPr>
        <w:t>Projektadministration</w:t>
      </w:r>
      <w:r w:rsidR="00C66A8C">
        <w:rPr>
          <w:spacing w:val="-32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-organisation</w:t>
      </w:r>
      <w:r w:rsidR="00C66A8C">
        <w:rPr>
          <w:spacing w:val="-32"/>
          <w:w w:val="90"/>
        </w:rPr>
        <w:t xml:space="preserve"> </w:t>
      </w:r>
      <w:r w:rsidR="00C66A8C">
        <w:rPr>
          <w:w w:val="90"/>
        </w:rPr>
        <w:t>bei</w:t>
      </w:r>
      <w:r w:rsidR="00C66A8C">
        <w:rPr>
          <w:spacing w:val="-28"/>
          <w:w w:val="90"/>
        </w:rPr>
        <w:t xml:space="preserve"> </w:t>
      </w:r>
      <w:r w:rsidR="00C66A8C">
        <w:rPr>
          <w:w w:val="90"/>
        </w:rPr>
        <w:t xml:space="preserve">der </w:t>
      </w:r>
      <w:r w:rsidR="00C66A8C">
        <w:rPr>
          <w:spacing w:val="-4"/>
        </w:rPr>
        <w:t>Realisierung</w:t>
      </w:r>
      <w:r w:rsidR="00C66A8C">
        <w:rPr>
          <w:spacing w:val="-36"/>
        </w:rPr>
        <w:t xml:space="preserve"> </w:t>
      </w:r>
      <w:r w:rsidR="00C66A8C">
        <w:t>des</w:t>
      </w:r>
      <w:r w:rsidR="00C66A8C">
        <w:rPr>
          <w:spacing w:val="-26"/>
        </w:rPr>
        <w:t xml:space="preserve"> </w:t>
      </w:r>
      <w:r w:rsidR="00C66A8C">
        <w:rPr>
          <w:spacing w:val="-6"/>
        </w:rPr>
        <w:t>neuen</w:t>
      </w:r>
      <w:r w:rsidR="00C66A8C">
        <w:rPr>
          <w:spacing w:val="-36"/>
        </w:rPr>
        <w:t xml:space="preserve"> </w:t>
      </w:r>
      <w:r w:rsidR="00C66A8C">
        <w:t>Mobile</w:t>
      </w:r>
      <w:r w:rsidR="00C66A8C">
        <w:rPr>
          <w:spacing w:val="-32"/>
        </w:rPr>
        <w:t xml:space="preserve"> </w:t>
      </w:r>
      <w:r w:rsidR="00C66A8C">
        <w:rPr>
          <w:spacing w:val="-5"/>
        </w:rPr>
        <w:t>Internet</w:t>
      </w:r>
      <w:r w:rsidR="00C66A8C">
        <w:rPr>
          <w:spacing w:val="-31"/>
        </w:rPr>
        <w:t xml:space="preserve"> </w:t>
      </w:r>
      <w:r w:rsidR="00C66A8C">
        <w:t>Portfolios</w:t>
      </w:r>
    </w:p>
    <w:p w14:paraId="365B1592" w14:textId="77777777" w:rsidR="00CE237B" w:rsidRDefault="003B3734">
      <w:pPr>
        <w:pStyle w:val="Textkrper"/>
        <w:spacing w:before="2" w:line="292" w:lineRule="auto"/>
        <w:ind w:left="356" w:right="1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21D17" wp14:editId="0552C1B8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88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7FE4E" id="Freeform 94" o:spid="_x0000_s1026" style="position:absolute;margin-left:211.6pt;margin-top:4.9pt;width:3.05pt;height:3.0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rPr>
          <w:spacing w:val="-2"/>
          <w:w w:val="90"/>
        </w:rPr>
        <w:t xml:space="preserve">Aufbau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  <w:w w:val="90"/>
        </w:rPr>
        <w:t xml:space="preserve">Dimensionierung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Infrastruktur </w:t>
      </w:r>
      <w:r w:rsidR="00C66A8C">
        <w:rPr>
          <w:w w:val="90"/>
        </w:rPr>
        <w:t xml:space="preserve">(Webserver / </w:t>
      </w:r>
      <w:r w:rsidR="00C66A8C">
        <w:rPr>
          <w:spacing w:val="-4"/>
        </w:rPr>
        <w:t>Datenbanken)</w:t>
      </w:r>
    </w:p>
    <w:p w14:paraId="5F5754FC" w14:textId="77777777" w:rsidR="00CE237B" w:rsidRDefault="003B3734">
      <w:pPr>
        <w:pStyle w:val="Textkrper"/>
        <w:spacing w:before="2" w:line="292" w:lineRule="auto"/>
        <w:ind w:left="356" w:right="8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E5276" wp14:editId="360E4F8F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89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A2BCF" id="Freeform 93" o:spid="_x0000_s1026" style="position:absolute;margin-left:211.6pt;margin-top:4.9pt;width:3.05pt;height:3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Unterstützung </w:t>
      </w:r>
      <w:r w:rsidR="00C66A8C">
        <w:rPr>
          <w:w w:val="90"/>
        </w:rPr>
        <w:t xml:space="preserve">des Vertriebs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  <w:w w:val="90"/>
        </w:rPr>
        <w:t xml:space="preserve">Produktmanagements </w:t>
      </w:r>
      <w:r w:rsidR="00C66A8C">
        <w:rPr>
          <w:w w:val="90"/>
        </w:rPr>
        <w:t xml:space="preserve">bei der </w:t>
      </w:r>
      <w:r w:rsidR="00C66A8C">
        <w:rPr>
          <w:spacing w:val="-5"/>
        </w:rPr>
        <w:t xml:space="preserve">Projektentwicklung </w:t>
      </w:r>
      <w:r w:rsidR="00C66A8C">
        <w:t xml:space="preserve">von der Idee bis </w:t>
      </w:r>
      <w:r w:rsidR="00C66A8C">
        <w:rPr>
          <w:spacing w:val="-4"/>
        </w:rPr>
        <w:t xml:space="preserve">zum </w:t>
      </w:r>
      <w:r w:rsidR="00C66A8C">
        <w:rPr>
          <w:spacing w:val="-6"/>
        </w:rPr>
        <w:t>Onlinegang</w:t>
      </w:r>
    </w:p>
    <w:p w14:paraId="3464244F" w14:textId="77777777" w:rsidR="001765D4" w:rsidRDefault="003B3734">
      <w:pPr>
        <w:pStyle w:val="Textkrper"/>
        <w:spacing w:before="3" w:line="292" w:lineRule="auto"/>
        <w:ind w:left="356" w:right="305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F00DB" wp14:editId="00A0BE95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90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8 4232"/>
                            <a:gd name="T21" fmla="*/ T20 w 61"/>
                            <a:gd name="T22" fmla="+- 0 99 99"/>
                            <a:gd name="T23" fmla="*/ 99 h 61"/>
                            <a:gd name="T24" fmla="+- 0 4266 4232"/>
                            <a:gd name="T25" fmla="*/ T24 w 61"/>
                            <a:gd name="T26" fmla="+- 0 99 99"/>
                            <a:gd name="T27" fmla="*/ 99 h 61"/>
                            <a:gd name="T28" fmla="+- 0 4292 4232"/>
                            <a:gd name="T29" fmla="*/ T28 w 61"/>
                            <a:gd name="T30" fmla="+- 0 124 99"/>
                            <a:gd name="T31" fmla="*/ 124 h 61"/>
                            <a:gd name="T32" fmla="+- 0 4292 4232"/>
                            <a:gd name="T33" fmla="*/ T32 w 61"/>
                            <a:gd name="T34" fmla="+- 0 133 99"/>
                            <a:gd name="T35" fmla="*/ 133 h 61"/>
                            <a:gd name="T36" fmla="+- 0 4266 4232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C03B" id="Freeform 92" o:spid="_x0000_s1026" style="position:absolute;margin-left:211.6pt;margin-top:4.95pt;width:3.05pt;height:3.0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" path="m34,60r-8,l22,58,,34,,25,26,r8,l60,25r,9l34,60xe" fillcolor="black" stroked="f">
                <v:path arrowok="t" o:connecttype="custom" o:connectlocs="21590,100965;16510,100965;13970,99695;0,84455;0,78740;16510,62865;21590,62865;38100,78740;38100,84455;21590,1009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C189F" wp14:editId="180951F9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191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2 384"/>
                            <a:gd name="T11" fmla="*/ 442 h 61"/>
                            <a:gd name="T12" fmla="+- 0 4232 4232"/>
                            <a:gd name="T13" fmla="*/ T12 w 61"/>
                            <a:gd name="T14" fmla="+- 0 418 384"/>
                            <a:gd name="T15" fmla="*/ 418 h 61"/>
                            <a:gd name="T16" fmla="+- 0 4232 4232"/>
                            <a:gd name="T17" fmla="*/ T16 w 61"/>
                            <a:gd name="T18" fmla="+- 0 409 384"/>
                            <a:gd name="T19" fmla="*/ 409 h 61"/>
                            <a:gd name="T20" fmla="+- 0 4258 4232"/>
                            <a:gd name="T21" fmla="*/ T20 w 61"/>
                            <a:gd name="T22" fmla="+- 0 384 384"/>
                            <a:gd name="T23" fmla="*/ 384 h 61"/>
                            <a:gd name="T24" fmla="+- 0 4266 4232"/>
                            <a:gd name="T25" fmla="*/ T24 w 61"/>
                            <a:gd name="T26" fmla="+- 0 384 384"/>
                            <a:gd name="T27" fmla="*/ 384 h 61"/>
                            <a:gd name="T28" fmla="+- 0 4292 4232"/>
                            <a:gd name="T29" fmla="*/ T28 w 61"/>
                            <a:gd name="T30" fmla="+- 0 409 384"/>
                            <a:gd name="T31" fmla="*/ 409 h 61"/>
                            <a:gd name="T32" fmla="+- 0 4292 4232"/>
                            <a:gd name="T33" fmla="*/ T32 w 61"/>
                            <a:gd name="T34" fmla="+- 0 418 384"/>
                            <a:gd name="T35" fmla="*/ 418 h 61"/>
                            <a:gd name="T36" fmla="+- 0 4266 4232"/>
                            <a:gd name="T37" fmla="*/ T36 w 61"/>
                            <a:gd name="T38" fmla="+- 0 444 384"/>
                            <a:gd name="T3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02C94" id="Freeform 91" o:spid="_x0000_s1026" style="position:absolute;margin-left:211.6pt;margin-top:19.2pt;width:3.05pt;height:3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" path="m34,60r-8,l22,58,,34,,25,26,r8,l60,25r,9l34,60xe" fillcolor="black" stroked="f">
                <v:path arrowok="t" o:connecttype="custom" o:connectlocs="21590,281940;16510,281940;13970,280670;0,265430;0,259715;16510,243840;21590,243840;38100,259715;38100,265430;21590,2819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A8401" wp14:editId="1AC6E196">
                <wp:simplePos x="0" y="0"/>
                <wp:positionH relativeFrom="page">
                  <wp:posOffset>2687320</wp:posOffset>
                </wp:positionH>
                <wp:positionV relativeFrom="paragraph">
                  <wp:posOffset>786765</wp:posOffset>
                </wp:positionV>
                <wp:extent cx="38735" cy="38735"/>
                <wp:effectExtent l="0" t="0" r="0" b="0"/>
                <wp:wrapNone/>
                <wp:docPr id="192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299 1239"/>
                            <a:gd name="T3" fmla="*/ 1299 h 61"/>
                            <a:gd name="T4" fmla="+- 0 4258 4232"/>
                            <a:gd name="T5" fmla="*/ T4 w 61"/>
                            <a:gd name="T6" fmla="+- 0 1299 1239"/>
                            <a:gd name="T7" fmla="*/ 1299 h 61"/>
                            <a:gd name="T8" fmla="+- 0 4254 4232"/>
                            <a:gd name="T9" fmla="*/ T8 w 61"/>
                            <a:gd name="T10" fmla="+- 0 1298 1239"/>
                            <a:gd name="T11" fmla="*/ 1298 h 61"/>
                            <a:gd name="T12" fmla="+- 0 4232 4232"/>
                            <a:gd name="T13" fmla="*/ T12 w 61"/>
                            <a:gd name="T14" fmla="+- 0 1274 1239"/>
                            <a:gd name="T15" fmla="*/ 1274 h 61"/>
                            <a:gd name="T16" fmla="+- 0 4232 4232"/>
                            <a:gd name="T17" fmla="*/ T16 w 61"/>
                            <a:gd name="T18" fmla="+- 0 1265 1239"/>
                            <a:gd name="T19" fmla="*/ 1265 h 61"/>
                            <a:gd name="T20" fmla="+- 0 4258 4232"/>
                            <a:gd name="T21" fmla="*/ T20 w 61"/>
                            <a:gd name="T22" fmla="+- 0 1239 1239"/>
                            <a:gd name="T23" fmla="*/ 1239 h 61"/>
                            <a:gd name="T24" fmla="+- 0 4266 4232"/>
                            <a:gd name="T25" fmla="*/ T24 w 61"/>
                            <a:gd name="T26" fmla="+- 0 1239 1239"/>
                            <a:gd name="T27" fmla="*/ 1239 h 61"/>
                            <a:gd name="T28" fmla="+- 0 4292 4232"/>
                            <a:gd name="T29" fmla="*/ T28 w 61"/>
                            <a:gd name="T30" fmla="+- 0 1265 1239"/>
                            <a:gd name="T31" fmla="*/ 1265 h 61"/>
                            <a:gd name="T32" fmla="+- 0 4292 4232"/>
                            <a:gd name="T33" fmla="*/ T32 w 61"/>
                            <a:gd name="T34" fmla="+- 0 1274 1239"/>
                            <a:gd name="T35" fmla="*/ 1274 h 61"/>
                            <a:gd name="T36" fmla="+- 0 4266 4232"/>
                            <a:gd name="T37" fmla="*/ T36 w 61"/>
                            <a:gd name="T38" fmla="+- 0 1299 1239"/>
                            <a:gd name="T39" fmla="*/ 12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F82D4" id="Freeform 90" o:spid="_x0000_s1026" style="position:absolute;margin-left:211.6pt;margin-top:61.95pt;width:3.05pt;height:3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" path="m34,60r-8,l22,59,,35,,26,26,r8,l60,26r,9l34,60xe" fillcolor="black" stroked="f">
                <v:path arrowok="t" o:connecttype="custom" o:connectlocs="21590,824865;16510,824865;13970,824230;0,808990;0,803275;16510,786765;21590,786765;38100,803275;38100,808990;21590,8248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8F0BC" wp14:editId="69C853CE">
                <wp:simplePos x="0" y="0"/>
                <wp:positionH relativeFrom="page">
                  <wp:posOffset>2687320</wp:posOffset>
                </wp:positionH>
                <wp:positionV relativeFrom="paragraph">
                  <wp:posOffset>967740</wp:posOffset>
                </wp:positionV>
                <wp:extent cx="38735" cy="38735"/>
                <wp:effectExtent l="0" t="0" r="0" b="0"/>
                <wp:wrapNone/>
                <wp:docPr id="193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4 1524"/>
                            <a:gd name="T3" fmla="*/ 1584 h 61"/>
                            <a:gd name="T4" fmla="+- 0 4258 4232"/>
                            <a:gd name="T5" fmla="*/ T4 w 61"/>
                            <a:gd name="T6" fmla="+- 0 1584 1524"/>
                            <a:gd name="T7" fmla="*/ 1584 h 61"/>
                            <a:gd name="T8" fmla="+- 0 4254 4232"/>
                            <a:gd name="T9" fmla="*/ T8 w 61"/>
                            <a:gd name="T10" fmla="+- 0 1583 1524"/>
                            <a:gd name="T11" fmla="*/ 1583 h 61"/>
                            <a:gd name="T12" fmla="+- 0 4232 4232"/>
                            <a:gd name="T13" fmla="*/ T12 w 61"/>
                            <a:gd name="T14" fmla="+- 0 1559 1524"/>
                            <a:gd name="T15" fmla="*/ 1559 h 61"/>
                            <a:gd name="T16" fmla="+- 0 4232 4232"/>
                            <a:gd name="T17" fmla="*/ T16 w 61"/>
                            <a:gd name="T18" fmla="+- 0 1550 1524"/>
                            <a:gd name="T19" fmla="*/ 1550 h 61"/>
                            <a:gd name="T20" fmla="+- 0 4258 4232"/>
                            <a:gd name="T21" fmla="*/ T20 w 61"/>
                            <a:gd name="T22" fmla="+- 0 1524 1524"/>
                            <a:gd name="T23" fmla="*/ 1524 h 61"/>
                            <a:gd name="T24" fmla="+- 0 4266 4232"/>
                            <a:gd name="T25" fmla="*/ T24 w 61"/>
                            <a:gd name="T26" fmla="+- 0 1524 1524"/>
                            <a:gd name="T27" fmla="*/ 1524 h 61"/>
                            <a:gd name="T28" fmla="+- 0 4292 4232"/>
                            <a:gd name="T29" fmla="*/ T28 w 61"/>
                            <a:gd name="T30" fmla="+- 0 1550 1524"/>
                            <a:gd name="T31" fmla="*/ 1550 h 61"/>
                            <a:gd name="T32" fmla="+- 0 4292 4232"/>
                            <a:gd name="T33" fmla="*/ T32 w 61"/>
                            <a:gd name="T34" fmla="+- 0 1559 1524"/>
                            <a:gd name="T35" fmla="*/ 1559 h 61"/>
                            <a:gd name="T36" fmla="+- 0 4266 4232"/>
                            <a:gd name="T37" fmla="*/ T36 w 61"/>
                            <a:gd name="T38" fmla="+- 0 1584 1524"/>
                            <a:gd name="T39" fmla="*/ 15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20B22" id="Freeform 89" o:spid="_x0000_s1026" style="position:absolute;margin-left:211.6pt;margin-top:76.2pt;width:3.05pt;height:3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" path="m34,60r-8,l22,59,,35,,26,26,r8,l60,26r,9l34,60xe" fillcolor="black" stroked="f">
                <v:path arrowok="t" o:connecttype="custom" o:connectlocs="21590,1005840;16510,1005840;13970,1005205;0,989965;0,984250;16510,967740;21590,967740;38100,984250;38100,989965;21590,100584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Check</w:t>
      </w:r>
      <w:r w:rsidR="00C66A8C">
        <w:rPr>
          <w:spacing w:val="-30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Projektfortschritts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durch</w:t>
      </w:r>
      <w:r w:rsidR="00C66A8C">
        <w:rPr>
          <w:spacing w:val="-29"/>
          <w:w w:val="90"/>
        </w:rPr>
        <w:t xml:space="preserve"> </w:t>
      </w:r>
      <w:r w:rsidR="00C66A8C">
        <w:rPr>
          <w:spacing w:val="-4"/>
          <w:w w:val="90"/>
        </w:rPr>
        <w:t>agile</w:t>
      </w:r>
      <w:r w:rsidR="00C66A8C">
        <w:rPr>
          <w:spacing w:val="-26"/>
          <w:w w:val="90"/>
        </w:rPr>
        <w:t xml:space="preserve"> </w:t>
      </w:r>
      <w:r w:rsidR="00C66A8C">
        <w:rPr>
          <w:spacing w:val="-3"/>
          <w:w w:val="90"/>
        </w:rPr>
        <w:t xml:space="preserve">Projektentwicklungsprozesse </w:t>
      </w:r>
      <w:r w:rsidR="00C66A8C">
        <w:rPr>
          <w:spacing w:val="-4"/>
        </w:rPr>
        <w:t>Erstellung</w:t>
      </w:r>
      <w:r w:rsidR="00C66A8C">
        <w:rPr>
          <w:spacing w:val="-50"/>
        </w:rPr>
        <w:t xml:space="preserve"> </w:t>
      </w:r>
      <w:r w:rsidR="00C66A8C">
        <w:t>von</w:t>
      </w:r>
      <w:r w:rsidR="00C66A8C">
        <w:rPr>
          <w:spacing w:val="-49"/>
        </w:rPr>
        <w:t xml:space="preserve"> </w:t>
      </w:r>
      <w:r w:rsidR="00C66A8C">
        <w:rPr>
          <w:spacing w:val="-4"/>
        </w:rPr>
        <w:t>Projektdokumenten</w:t>
      </w:r>
      <w:r w:rsidR="00C66A8C">
        <w:rPr>
          <w:spacing w:val="-49"/>
        </w:rPr>
        <w:t xml:space="preserve"> </w:t>
      </w:r>
      <w:r w:rsidR="00C66A8C">
        <w:rPr>
          <w:spacing w:val="-2"/>
        </w:rPr>
        <w:t>auf</w:t>
      </w:r>
      <w:r w:rsidR="00C66A8C">
        <w:rPr>
          <w:spacing w:val="-46"/>
        </w:rPr>
        <w:t xml:space="preserve"> </w:t>
      </w:r>
      <w:r w:rsidR="00C66A8C">
        <w:t>Basis</w:t>
      </w:r>
      <w:r w:rsidR="00C66A8C">
        <w:rPr>
          <w:spacing w:val="-44"/>
        </w:rPr>
        <w:t xml:space="preserve"> </w:t>
      </w:r>
      <w:r w:rsidR="00C66A8C">
        <w:t>der</w:t>
      </w:r>
      <w:r w:rsidR="00C66A8C">
        <w:rPr>
          <w:spacing w:val="-45"/>
        </w:rPr>
        <w:t xml:space="preserve"> </w:t>
      </w:r>
      <w:r w:rsidR="00C66A8C">
        <w:rPr>
          <w:spacing w:val="-3"/>
        </w:rPr>
        <w:t>Methoden</w:t>
      </w:r>
      <w:r w:rsidR="00C66A8C">
        <w:rPr>
          <w:spacing w:val="-49"/>
        </w:rPr>
        <w:t xml:space="preserve"> </w:t>
      </w:r>
      <w:r w:rsidR="00C66A8C">
        <w:t xml:space="preserve">des </w:t>
      </w:r>
      <w:r w:rsidR="00C66A8C">
        <w:rPr>
          <w:spacing w:val="-4"/>
          <w:w w:val="95"/>
        </w:rPr>
        <w:t xml:space="preserve">Requirements </w:t>
      </w:r>
      <w:r w:rsidR="00C66A8C">
        <w:rPr>
          <w:spacing w:val="-6"/>
          <w:w w:val="95"/>
        </w:rPr>
        <w:t xml:space="preserve">Engineering und </w:t>
      </w:r>
      <w:r w:rsidR="00C66A8C">
        <w:rPr>
          <w:w w:val="95"/>
        </w:rPr>
        <w:t xml:space="preserve">der Wissensakquisition </w:t>
      </w:r>
      <w:r w:rsidR="00C66A8C">
        <w:rPr>
          <w:spacing w:val="-2"/>
          <w:w w:val="95"/>
        </w:rPr>
        <w:t xml:space="preserve">aus </w:t>
      </w:r>
      <w:r w:rsidR="00C66A8C">
        <w:rPr>
          <w:w w:val="95"/>
        </w:rPr>
        <w:t xml:space="preserve">den </w:t>
      </w:r>
      <w:r w:rsidR="00C66A8C">
        <w:t xml:space="preserve">Geschäftsprozessen </w:t>
      </w:r>
      <w:r w:rsidR="00C66A8C">
        <w:rPr>
          <w:spacing w:val="-3"/>
        </w:rPr>
        <w:t xml:space="preserve">(u.a. </w:t>
      </w:r>
      <w:r w:rsidR="00C66A8C">
        <w:t xml:space="preserve">Product </w:t>
      </w:r>
      <w:r w:rsidR="00C66A8C">
        <w:rPr>
          <w:spacing w:val="-4"/>
        </w:rPr>
        <w:t xml:space="preserve">Requirements </w:t>
      </w:r>
      <w:r w:rsidR="00C66A8C">
        <w:rPr>
          <w:spacing w:val="-5"/>
        </w:rPr>
        <w:t xml:space="preserve">Document) </w:t>
      </w:r>
    </w:p>
    <w:p w14:paraId="00D1BF99" w14:textId="77777777" w:rsidR="001765D4" w:rsidRDefault="001765D4">
      <w:pPr>
        <w:pStyle w:val="Textkrper"/>
        <w:spacing w:before="3" w:line="292" w:lineRule="auto"/>
        <w:ind w:left="356" w:right="305"/>
        <w:rPr>
          <w:spacing w:val="-6"/>
          <w:w w:val="95"/>
        </w:rPr>
      </w:pPr>
      <w:r>
        <w:rPr>
          <w:w w:val="95"/>
        </w:rPr>
        <w:t xml:space="preserve">Design von empirischen Prozessen in einem Entwicklungstool </w:t>
      </w:r>
      <w:r>
        <w:rPr>
          <w:w w:val="95"/>
        </w:rPr>
        <w:br/>
        <w:t xml:space="preserve">auf Basis von BPM 2.0 </w:t>
      </w:r>
    </w:p>
    <w:p w14:paraId="09AFFC58" w14:textId="77777777" w:rsidR="00CE237B" w:rsidRDefault="003B3734">
      <w:pPr>
        <w:pStyle w:val="Textkrper"/>
        <w:spacing w:before="7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3FB2C" wp14:editId="5C07B20E">
                <wp:simplePos x="0" y="0"/>
                <wp:positionH relativeFrom="page">
                  <wp:posOffset>2687320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194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3 103"/>
                            <a:gd name="T3" fmla="*/ 163 h 61"/>
                            <a:gd name="T4" fmla="+- 0 4258 4232"/>
                            <a:gd name="T5" fmla="*/ T4 w 61"/>
                            <a:gd name="T6" fmla="+- 0 163 103"/>
                            <a:gd name="T7" fmla="*/ 163 h 61"/>
                            <a:gd name="T8" fmla="+- 0 4254 4232"/>
                            <a:gd name="T9" fmla="*/ T8 w 61"/>
                            <a:gd name="T10" fmla="+- 0 161 103"/>
                            <a:gd name="T11" fmla="*/ 161 h 61"/>
                            <a:gd name="T12" fmla="+- 0 4232 4232"/>
                            <a:gd name="T13" fmla="*/ T12 w 61"/>
                            <a:gd name="T14" fmla="+- 0 137 103"/>
                            <a:gd name="T15" fmla="*/ 137 h 61"/>
                            <a:gd name="T16" fmla="+- 0 4232 4232"/>
                            <a:gd name="T17" fmla="*/ T16 w 61"/>
                            <a:gd name="T18" fmla="+- 0 128 103"/>
                            <a:gd name="T19" fmla="*/ 128 h 61"/>
                            <a:gd name="T20" fmla="+- 0 4258 4232"/>
                            <a:gd name="T21" fmla="*/ T20 w 61"/>
                            <a:gd name="T22" fmla="+- 0 103 103"/>
                            <a:gd name="T23" fmla="*/ 103 h 61"/>
                            <a:gd name="T24" fmla="+- 0 4266 4232"/>
                            <a:gd name="T25" fmla="*/ T24 w 61"/>
                            <a:gd name="T26" fmla="+- 0 103 103"/>
                            <a:gd name="T27" fmla="*/ 103 h 61"/>
                            <a:gd name="T28" fmla="+- 0 4292 4232"/>
                            <a:gd name="T29" fmla="*/ T28 w 61"/>
                            <a:gd name="T30" fmla="+- 0 128 103"/>
                            <a:gd name="T31" fmla="*/ 128 h 61"/>
                            <a:gd name="T32" fmla="+- 0 4292 4232"/>
                            <a:gd name="T33" fmla="*/ T32 w 61"/>
                            <a:gd name="T34" fmla="+- 0 137 103"/>
                            <a:gd name="T35" fmla="*/ 137 h 61"/>
                            <a:gd name="T36" fmla="+- 0 4266 4232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D2F60" id="Freeform 88" o:spid="_x0000_s1026" style="position:absolute;margin-left:211.6pt;margin-top:5.15pt;width:3.05pt;height:3.0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" path="m34,60r-8,l22,58,,34,,25,26,r8,l60,25r,9l34,60xe" fillcolor="black" stroked="f">
                <v:path arrowok="t" o:connecttype="custom" o:connectlocs="21590,103505;16510,103505;13970,102235;0,86995;0,81280;16510,65405;21590,65405;38100,81280;38100,86995;21590,103505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Projektplanung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  <w:w w:val="90"/>
        </w:rPr>
        <w:t xml:space="preserve">Abstimmung </w:t>
      </w:r>
      <w:r w:rsidR="00C66A8C">
        <w:rPr>
          <w:w w:val="90"/>
        </w:rPr>
        <w:t xml:space="preserve">der </w:t>
      </w:r>
      <w:r w:rsidR="00C66A8C">
        <w:rPr>
          <w:spacing w:val="-3"/>
          <w:w w:val="90"/>
        </w:rPr>
        <w:t xml:space="preserve">Projektentwicklungsprozess </w:t>
      </w:r>
      <w:r w:rsidR="00C66A8C">
        <w:rPr>
          <w:spacing w:val="-4"/>
          <w:w w:val="90"/>
        </w:rPr>
        <w:t xml:space="preserve">mit </w:t>
      </w:r>
      <w:r w:rsidR="00C66A8C">
        <w:t xml:space="preserve">den </w:t>
      </w:r>
      <w:r w:rsidR="00C66A8C">
        <w:rPr>
          <w:spacing w:val="-4"/>
        </w:rPr>
        <w:t xml:space="preserve">Bereichen </w:t>
      </w:r>
      <w:r w:rsidR="00C66A8C">
        <w:t xml:space="preserve">Sales, </w:t>
      </w:r>
      <w:r w:rsidR="00C66A8C">
        <w:rPr>
          <w:spacing w:val="-5"/>
        </w:rPr>
        <w:t xml:space="preserve">Marketing, </w:t>
      </w:r>
      <w:r w:rsidR="00C66A8C">
        <w:rPr>
          <w:spacing w:val="-3"/>
        </w:rPr>
        <w:t xml:space="preserve">Customer </w:t>
      </w:r>
      <w:r w:rsidR="00C66A8C">
        <w:t xml:space="preserve">Care </w:t>
      </w:r>
      <w:r w:rsidR="00C66A8C">
        <w:rPr>
          <w:spacing w:val="-6"/>
        </w:rPr>
        <w:t xml:space="preserve">und </w:t>
      </w:r>
      <w:r w:rsidR="00C66A8C">
        <w:t xml:space="preserve">Support Präsentation des Projekts </w:t>
      </w:r>
      <w:r w:rsidR="00C66A8C">
        <w:rPr>
          <w:spacing w:val="-6"/>
        </w:rPr>
        <w:t xml:space="preserve">und </w:t>
      </w:r>
      <w:r w:rsidR="00C66A8C">
        <w:rPr>
          <w:spacing w:val="-3"/>
        </w:rPr>
        <w:t xml:space="preserve">Publishing/Distribution </w:t>
      </w:r>
      <w:r w:rsidR="00C66A8C">
        <w:t xml:space="preserve">der </w:t>
      </w:r>
      <w:r w:rsidR="00C66A8C">
        <w:rPr>
          <w:spacing w:val="-3"/>
        </w:rPr>
        <w:t xml:space="preserve">Projektergebnisse </w:t>
      </w:r>
      <w:r w:rsidR="00C66A8C">
        <w:t xml:space="preserve">an die </w:t>
      </w:r>
      <w:r w:rsidR="00C66A8C">
        <w:rPr>
          <w:spacing w:val="-5"/>
        </w:rPr>
        <w:t xml:space="preserve">Kundenbetreuung </w:t>
      </w:r>
      <w:r w:rsidR="00C66A8C">
        <w:rPr>
          <w:spacing w:val="-6"/>
        </w:rPr>
        <w:t xml:space="preserve">und </w:t>
      </w:r>
      <w:r w:rsidR="00C66A8C">
        <w:t>den Support</w:t>
      </w:r>
    </w:p>
    <w:p w14:paraId="3F707271" w14:textId="77777777" w:rsidR="00CE237B" w:rsidRDefault="003B3734">
      <w:pPr>
        <w:pStyle w:val="Textkrper"/>
        <w:spacing w:before="5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6B295" wp14:editId="693DBC64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95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1 101"/>
                            <a:gd name="T3" fmla="*/ 161 h 61"/>
                            <a:gd name="T4" fmla="+- 0 4258 4232"/>
                            <a:gd name="T5" fmla="*/ T4 w 61"/>
                            <a:gd name="T6" fmla="+- 0 161 101"/>
                            <a:gd name="T7" fmla="*/ 161 h 61"/>
                            <a:gd name="T8" fmla="+- 0 4254 4232"/>
                            <a:gd name="T9" fmla="*/ T8 w 61"/>
                            <a:gd name="T10" fmla="+- 0 159 101"/>
                            <a:gd name="T11" fmla="*/ 159 h 61"/>
                            <a:gd name="T12" fmla="+- 0 4232 4232"/>
                            <a:gd name="T13" fmla="*/ T12 w 61"/>
                            <a:gd name="T14" fmla="+- 0 135 101"/>
                            <a:gd name="T15" fmla="*/ 135 h 61"/>
                            <a:gd name="T16" fmla="+- 0 4232 4232"/>
                            <a:gd name="T17" fmla="*/ T16 w 61"/>
                            <a:gd name="T18" fmla="+- 0 126 101"/>
                            <a:gd name="T19" fmla="*/ 126 h 61"/>
                            <a:gd name="T20" fmla="+- 0 4258 4232"/>
                            <a:gd name="T21" fmla="*/ T20 w 61"/>
                            <a:gd name="T22" fmla="+- 0 101 101"/>
                            <a:gd name="T23" fmla="*/ 101 h 61"/>
                            <a:gd name="T24" fmla="+- 0 4266 4232"/>
                            <a:gd name="T25" fmla="*/ T24 w 61"/>
                            <a:gd name="T26" fmla="+- 0 101 101"/>
                            <a:gd name="T27" fmla="*/ 101 h 61"/>
                            <a:gd name="T28" fmla="+- 0 4292 4232"/>
                            <a:gd name="T29" fmla="*/ T28 w 61"/>
                            <a:gd name="T30" fmla="+- 0 126 101"/>
                            <a:gd name="T31" fmla="*/ 126 h 61"/>
                            <a:gd name="T32" fmla="+- 0 4292 4232"/>
                            <a:gd name="T33" fmla="*/ T32 w 61"/>
                            <a:gd name="T34" fmla="+- 0 135 101"/>
                            <a:gd name="T35" fmla="*/ 135 h 61"/>
                            <a:gd name="T36" fmla="+- 0 4266 4232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FA445" id="Freeform 87" o:spid="_x0000_s1026" style="position:absolute;margin-left:211.6pt;margin-top:5.05pt;width:3.05pt;height:3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" path="m34,60r-8,l22,58,,34,,25,26,r8,l60,25r,9l34,60xe" fillcolor="black" stroked="f">
                <v:path arrowok="t" o:connecttype="custom" o:connectlocs="21590,102235;16510,102235;13970,100965;0,85725;0,80010;16510,64135;21590,64135;38100,80010;38100,85725;21590,1022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1465D" wp14:editId="14A4FED5">
                <wp:simplePos x="0" y="0"/>
                <wp:positionH relativeFrom="page">
                  <wp:posOffset>2687320</wp:posOffset>
                </wp:positionH>
                <wp:positionV relativeFrom="paragraph">
                  <wp:posOffset>426085</wp:posOffset>
                </wp:positionV>
                <wp:extent cx="38735" cy="38735"/>
                <wp:effectExtent l="0" t="0" r="0" b="0"/>
                <wp:wrapNone/>
                <wp:docPr id="19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31 671"/>
                            <a:gd name="T3" fmla="*/ 731 h 61"/>
                            <a:gd name="T4" fmla="+- 0 4258 4232"/>
                            <a:gd name="T5" fmla="*/ T4 w 61"/>
                            <a:gd name="T6" fmla="+- 0 731 671"/>
                            <a:gd name="T7" fmla="*/ 731 h 61"/>
                            <a:gd name="T8" fmla="+- 0 4254 4232"/>
                            <a:gd name="T9" fmla="*/ T8 w 61"/>
                            <a:gd name="T10" fmla="+- 0 729 671"/>
                            <a:gd name="T11" fmla="*/ 729 h 61"/>
                            <a:gd name="T12" fmla="+- 0 4232 4232"/>
                            <a:gd name="T13" fmla="*/ T12 w 61"/>
                            <a:gd name="T14" fmla="+- 0 705 671"/>
                            <a:gd name="T15" fmla="*/ 705 h 61"/>
                            <a:gd name="T16" fmla="+- 0 4232 4232"/>
                            <a:gd name="T17" fmla="*/ T16 w 61"/>
                            <a:gd name="T18" fmla="+- 0 696 671"/>
                            <a:gd name="T19" fmla="*/ 696 h 61"/>
                            <a:gd name="T20" fmla="+- 0 4258 4232"/>
                            <a:gd name="T21" fmla="*/ T20 w 61"/>
                            <a:gd name="T22" fmla="+- 0 671 671"/>
                            <a:gd name="T23" fmla="*/ 671 h 61"/>
                            <a:gd name="T24" fmla="+- 0 4266 4232"/>
                            <a:gd name="T25" fmla="*/ T24 w 61"/>
                            <a:gd name="T26" fmla="+- 0 671 671"/>
                            <a:gd name="T27" fmla="*/ 671 h 61"/>
                            <a:gd name="T28" fmla="+- 0 4292 4232"/>
                            <a:gd name="T29" fmla="*/ T28 w 61"/>
                            <a:gd name="T30" fmla="+- 0 696 671"/>
                            <a:gd name="T31" fmla="*/ 696 h 61"/>
                            <a:gd name="T32" fmla="+- 0 4292 4232"/>
                            <a:gd name="T33" fmla="*/ T32 w 61"/>
                            <a:gd name="T34" fmla="+- 0 705 671"/>
                            <a:gd name="T35" fmla="*/ 705 h 61"/>
                            <a:gd name="T36" fmla="+- 0 4266 4232"/>
                            <a:gd name="T37" fmla="*/ T36 w 61"/>
                            <a:gd name="T38" fmla="+- 0 731 671"/>
                            <a:gd name="T39" fmla="*/ 73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A7F7C" id="Freeform 86" o:spid="_x0000_s1026" style="position:absolute;margin-left:211.6pt;margin-top:33.55pt;width:3.05pt;height:3.0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" path="m34,60r-8,l22,58,,34,,25,26,r8,l60,25r,9l34,60xe" fillcolor="black" stroked="f">
                <v:path arrowok="t" o:connecttype="custom" o:connectlocs="21590,464185;16510,464185;13970,462915;0,447675;0,441960;16510,426085;21590,426085;38100,441960;38100,447675;21590,4641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0E8D4" wp14:editId="2180DBE1">
                <wp:simplePos x="0" y="0"/>
                <wp:positionH relativeFrom="page">
                  <wp:posOffset>2687320</wp:posOffset>
                </wp:positionH>
                <wp:positionV relativeFrom="paragraph">
                  <wp:posOffset>788035</wp:posOffset>
                </wp:positionV>
                <wp:extent cx="38735" cy="38735"/>
                <wp:effectExtent l="0" t="0" r="0" b="0"/>
                <wp:wrapNone/>
                <wp:docPr id="197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301 1241"/>
                            <a:gd name="T3" fmla="*/ 1301 h 61"/>
                            <a:gd name="T4" fmla="+- 0 4258 4232"/>
                            <a:gd name="T5" fmla="*/ T4 w 61"/>
                            <a:gd name="T6" fmla="+- 0 1301 1241"/>
                            <a:gd name="T7" fmla="*/ 1301 h 61"/>
                            <a:gd name="T8" fmla="+- 0 4254 4232"/>
                            <a:gd name="T9" fmla="*/ T8 w 61"/>
                            <a:gd name="T10" fmla="+- 0 1300 1241"/>
                            <a:gd name="T11" fmla="*/ 1300 h 61"/>
                            <a:gd name="T12" fmla="+- 0 4232 4232"/>
                            <a:gd name="T13" fmla="*/ T12 w 61"/>
                            <a:gd name="T14" fmla="+- 0 1276 1241"/>
                            <a:gd name="T15" fmla="*/ 1276 h 61"/>
                            <a:gd name="T16" fmla="+- 0 4232 4232"/>
                            <a:gd name="T17" fmla="*/ T16 w 61"/>
                            <a:gd name="T18" fmla="+- 0 1267 1241"/>
                            <a:gd name="T19" fmla="*/ 1267 h 61"/>
                            <a:gd name="T20" fmla="+- 0 4258 4232"/>
                            <a:gd name="T21" fmla="*/ T20 w 61"/>
                            <a:gd name="T22" fmla="+- 0 1241 1241"/>
                            <a:gd name="T23" fmla="*/ 1241 h 61"/>
                            <a:gd name="T24" fmla="+- 0 4266 4232"/>
                            <a:gd name="T25" fmla="*/ T24 w 61"/>
                            <a:gd name="T26" fmla="+- 0 1241 1241"/>
                            <a:gd name="T27" fmla="*/ 1241 h 61"/>
                            <a:gd name="T28" fmla="+- 0 4292 4232"/>
                            <a:gd name="T29" fmla="*/ T28 w 61"/>
                            <a:gd name="T30" fmla="+- 0 1267 1241"/>
                            <a:gd name="T31" fmla="*/ 1267 h 61"/>
                            <a:gd name="T32" fmla="+- 0 4292 4232"/>
                            <a:gd name="T33" fmla="*/ T32 w 61"/>
                            <a:gd name="T34" fmla="+- 0 1276 1241"/>
                            <a:gd name="T35" fmla="*/ 1276 h 61"/>
                            <a:gd name="T36" fmla="+- 0 4266 4232"/>
                            <a:gd name="T37" fmla="*/ T36 w 61"/>
                            <a:gd name="T38" fmla="+- 0 1301 1241"/>
                            <a:gd name="T39" fmla="*/ 130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FB18" id="Freeform 85" o:spid="_x0000_s1026" style="position:absolute;margin-left:211.6pt;margin-top:62.05pt;width:3.05pt;height:3.0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" path="m34,60r-8,l22,59,,35,,26,26,r8,l60,26r,9l34,60xe" fillcolor="black" stroked="f">
                <v:path arrowok="t" o:connecttype="custom" o:connectlocs="21590,826135;16510,826135;13970,825500;0,810260;0,804545;16510,788035;21590,788035;38100,804545;38100,810260;21590,8261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80142D" wp14:editId="3792E4D7">
                <wp:simplePos x="0" y="0"/>
                <wp:positionH relativeFrom="page">
                  <wp:posOffset>2687320</wp:posOffset>
                </wp:positionH>
                <wp:positionV relativeFrom="paragraph">
                  <wp:posOffset>1149985</wp:posOffset>
                </wp:positionV>
                <wp:extent cx="38735" cy="38735"/>
                <wp:effectExtent l="0" t="0" r="0" b="0"/>
                <wp:wrapNone/>
                <wp:docPr id="198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871 1811"/>
                            <a:gd name="T3" fmla="*/ 1871 h 61"/>
                            <a:gd name="T4" fmla="+- 0 4258 4232"/>
                            <a:gd name="T5" fmla="*/ T4 w 61"/>
                            <a:gd name="T6" fmla="+- 0 1871 1811"/>
                            <a:gd name="T7" fmla="*/ 1871 h 61"/>
                            <a:gd name="T8" fmla="+- 0 4254 4232"/>
                            <a:gd name="T9" fmla="*/ T8 w 61"/>
                            <a:gd name="T10" fmla="+- 0 1870 1811"/>
                            <a:gd name="T11" fmla="*/ 1870 h 61"/>
                            <a:gd name="T12" fmla="+- 0 4232 4232"/>
                            <a:gd name="T13" fmla="*/ T12 w 61"/>
                            <a:gd name="T14" fmla="+- 0 1846 1811"/>
                            <a:gd name="T15" fmla="*/ 1846 h 61"/>
                            <a:gd name="T16" fmla="+- 0 4232 4232"/>
                            <a:gd name="T17" fmla="*/ T16 w 61"/>
                            <a:gd name="T18" fmla="+- 0 1837 1811"/>
                            <a:gd name="T19" fmla="*/ 1837 h 61"/>
                            <a:gd name="T20" fmla="+- 0 4258 4232"/>
                            <a:gd name="T21" fmla="*/ T20 w 61"/>
                            <a:gd name="T22" fmla="+- 0 1811 1811"/>
                            <a:gd name="T23" fmla="*/ 1811 h 61"/>
                            <a:gd name="T24" fmla="+- 0 4266 4232"/>
                            <a:gd name="T25" fmla="*/ T24 w 61"/>
                            <a:gd name="T26" fmla="+- 0 1811 1811"/>
                            <a:gd name="T27" fmla="*/ 1811 h 61"/>
                            <a:gd name="T28" fmla="+- 0 4292 4232"/>
                            <a:gd name="T29" fmla="*/ T28 w 61"/>
                            <a:gd name="T30" fmla="+- 0 1837 1811"/>
                            <a:gd name="T31" fmla="*/ 1837 h 61"/>
                            <a:gd name="T32" fmla="+- 0 4292 4232"/>
                            <a:gd name="T33" fmla="*/ T32 w 61"/>
                            <a:gd name="T34" fmla="+- 0 1846 1811"/>
                            <a:gd name="T35" fmla="*/ 1846 h 61"/>
                            <a:gd name="T36" fmla="+- 0 4266 4232"/>
                            <a:gd name="T37" fmla="*/ T36 w 61"/>
                            <a:gd name="T38" fmla="+- 0 1871 1811"/>
                            <a:gd name="T39" fmla="*/ 18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5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5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D0B0E" id="Freeform 84" o:spid="_x0000_s1026" style="position:absolute;margin-left:211.6pt;margin-top:90.55pt;width:3.05pt;height:3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" path="m34,60r-8,l22,59,,35,,26,26,r8,l60,26r,9l34,60xe" fillcolor="black" stroked="f">
                <v:path arrowok="t" o:connecttype="custom" o:connectlocs="21590,1188085;16510,1188085;13970,1187450;0,1172210;0,1166495;16510,1149985;21590,1149985;38100,1166495;38100,1172210;21590,1188085" o:connectangles="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Analyse</w:t>
      </w:r>
      <w:r w:rsidR="00C66A8C">
        <w:rPr>
          <w:spacing w:val="-23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5"/>
          <w:w w:val="90"/>
        </w:rPr>
        <w:t xml:space="preserve"> </w:t>
      </w:r>
      <w:r w:rsidR="00C66A8C">
        <w:rPr>
          <w:spacing w:val="-4"/>
          <w:w w:val="90"/>
        </w:rPr>
        <w:t>Darstellung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8"/>
          <w:w w:val="90"/>
        </w:rPr>
        <w:t xml:space="preserve"> </w:t>
      </w:r>
      <w:r w:rsidR="00C66A8C">
        <w:rPr>
          <w:spacing w:val="-5"/>
          <w:w w:val="90"/>
        </w:rPr>
        <w:t>Auswirkung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15"/>
          <w:w w:val="90"/>
        </w:rPr>
        <w:t xml:space="preserve"> </w:t>
      </w:r>
      <w:r w:rsidR="00C66A8C">
        <w:rPr>
          <w:spacing w:val="-4"/>
          <w:w w:val="90"/>
        </w:rPr>
        <w:t>Entwicklungsprozesses</w:t>
      </w:r>
      <w:r w:rsidR="00C66A8C">
        <w:rPr>
          <w:spacing w:val="-15"/>
          <w:w w:val="90"/>
        </w:rPr>
        <w:t xml:space="preserve"> </w:t>
      </w:r>
      <w:r w:rsidR="00C66A8C">
        <w:rPr>
          <w:spacing w:val="-2"/>
          <w:w w:val="90"/>
        </w:rPr>
        <w:t xml:space="preserve">auf </w:t>
      </w:r>
      <w:r w:rsidR="00C66A8C">
        <w:rPr>
          <w:spacing w:val="-3"/>
          <w:w w:val="95"/>
        </w:rPr>
        <w:t xml:space="preserve">zentrale </w:t>
      </w:r>
      <w:r w:rsidR="00C66A8C">
        <w:rPr>
          <w:spacing w:val="-4"/>
          <w:w w:val="95"/>
        </w:rPr>
        <w:t xml:space="preserve">Bereiche </w:t>
      </w:r>
      <w:r w:rsidR="00C66A8C">
        <w:rPr>
          <w:spacing w:val="-3"/>
          <w:w w:val="95"/>
        </w:rPr>
        <w:t xml:space="preserve">wie </w:t>
      </w:r>
      <w:r w:rsidR="00C66A8C">
        <w:rPr>
          <w:spacing w:val="-5"/>
          <w:w w:val="95"/>
        </w:rPr>
        <w:t xml:space="preserve">Billing </w:t>
      </w:r>
      <w:r w:rsidR="00C66A8C">
        <w:rPr>
          <w:spacing w:val="-6"/>
          <w:w w:val="95"/>
        </w:rPr>
        <w:t xml:space="preserve">und </w:t>
      </w:r>
      <w:r w:rsidR="00C66A8C">
        <w:rPr>
          <w:w w:val="95"/>
        </w:rPr>
        <w:t xml:space="preserve">die </w:t>
      </w:r>
      <w:r w:rsidR="00C66A8C">
        <w:rPr>
          <w:spacing w:val="-5"/>
          <w:w w:val="95"/>
        </w:rPr>
        <w:t xml:space="preserve">Abrechnung </w:t>
      </w:r>
      <w:r w:rsidR="00C66A8C">
        <w:rPr>
          <w:spacing w:val="-4"/>
          <w:w w:val="95"/>
        </w:rPr>
        <w:t xml:space="preserve">mit </w:t>
      </w:r>
      <w:r w:rsidR="00C66A8C">
        <w:rPr>
          <w:w w:val="95"/>
        </w:rPr>
        <w:t xml:space="preserve">den Partnern </w:t>
      </w:r>
      <w:r w:rsidR="00C66A8C">
        <w:rPr>
          <w:spacing w:val="-3"/>
        </w:rPr>
        <w:t xml:space="preserve">Übernahme </w:t>
      </w:r>
      <w:r w:rsidR="00C66A8C">
        <w:t xml:space="preserve">der </w:t>
      </w:r>
      <w:r w:rsidR="00C66A8C">
        <w:rPr>
          <w:spacing w:val="-5"/>
        </w:rPr>
        <w:t xml:space="preserve">Schnittstellenfunktion </w:t>
      </w:r>
      <w:r w:rsidR="00C66A8C">
        <w:rPr>
          <w:spacing w:val="-3"/>
        </w:rPr>
        <w:t xml:space="preserve">zwischen </w:t>
      </w:r>
      <w:r w:rsidR="00C66A8C">
        <w:rPr>
          <w:spacing w:val="-5"/>
        </w:rPr>
        <w:t xml:space="preserve">Entwicklern, Fachabteilungen </w:t>
      </w:r>
      <w:r w:rsidR="00C66A8C">
        <w:rPr>
          <w:spacing w:val="-3"/>
        </w:rPr>
        <w:t xml:space="preserve">(Vertrieb </w:t>
      </w:r>
      <w:r w:rsidR="00C66A8C">
        <w:rPr>
          <w:spacing w:val="-6"/>
        </w:rPr>
        <w:t xml:space="preserve">und </w:t>
      </w:r>
      <w:r w:rsidR="00C66A8C">
        <w:rPr>
          <w:spacing w:val="-4"/>
        </w:rPr>
        <w:t xml:space="preserve">Produktmanagement u.a.) </w:t>
      </w:r>
      <w:r w:rsidR="00C66A8C">
        <w:rPr>
          <w:spacing w:val="-5"/>
        </w:rPr>
        <w:t xml:space="preserve">Projektbegleitung, Verhandlung </w:t>
      </w:r>
      <w:r w:rsidR="00C66A8C">
        <w:rPr>
          <w:spacing w:val="-6"/>
        </w:rPr>
        <w:t xml:space="preserve">und </w:t>
      </w:r>
      <w:r w:rsidR="00C66A8C">
        <w:rPr>
          <w:spacing w:val="-5"/>
        </w:rPr>
        <w:t xml:space="preserve">Durchsetzung </w:t>
      </w:r>
      <w:r w:rsidR="00C66A8C">
        <w:t xml:space="preserve">der </w:t>
      </w:r>
      <w:r w:rsidR="00C66A8C">
        <w:rPr>
          <w:spacing w:val="-3"/>
        </w:rPr>
        <w:t xml:space="preserve">Projektanforderungen </w:t>
      </w:r>
      <w:r w:rsidR="00C66A8C">
        <w:t xml:space="preserve">von Idee bis </w:t>
      </w:r>
      <w:r w:rsidR="00C66A8C">
        <w:rPr>
          <w:spacing w:val="-4"/>
        </w:rPr>
        <w:t xml:space="preserve">zur Realisierung </w:t>
      </w:r>
      <w:r w:rsidR="00C66A8C">
        <w:rPr>
          <w:w w:val="95"/>
        </w:rPr>
        <w:t>Ressourcenallokation</w:t>
      </w:r>
      <w:r w:rsidR="00C66A8C">
        <w:rPr>
          <w:spacing w:val="-48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4"/>
          <w:w w:val="95"/>
        </w:rPr>
        <w:t xml:space="preserve"> </w:t>
      </w:r>
      <w:r w:rsidR="00C66A8C">
        <w:rPr>
          <w:spacing w:val="-5"/>
          <w:w w:val="95"/>
        </w:rPr>
        <w:t>Abstimmung</w:t>
      </w:r>
      <w:r w:rsidR="00C66A8C">
        <w:rPr>
          <w:spacing w:val="-48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44"/>
          <w:w w:val="95"/>
        </w:rPr>
        <w:t xml:space="preserve"> </w:t>
      </w:r>
      <w:r w:rsidR="00C66A8C">
        <w:rPr>
          <w:spacing w:val="-4"/>
          <w:w w:val="95"/>
        </w:rPr>
        <w:t>Realisierungstermine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 xml:space="preserve">in </w:t>
      </w:r>
      <w:r w:rsidR="00C66A8C">
        <w:rPr>
          <w:spacing w:val="-5"/>
          <w:w w:val="95"/>
        </w:rPr>
        <w:t xml:space="preserve">Abstimmung </w:t>
      </w:r>
      <w:r w:rsidR="00C66A8C">
        <w:rPr>
          <w:spacing w:val="-4"/>
          <w:w w:val="95"/>
        </w:rPr>
        <w:t xml:space="preserve">mit </w:t>
      </w:r>
      <w:r w:rsidR="00C66A8C">
        <w:rPr>
          <w:w w:val="95"/>
        </w:rPr>
        <w:t xml:space="preserve">der </w:t>
      </w:r>
      <w:r w:rsidR="00C66A8C">
        <w:rPr>
          <w:spacing w:val="-6"/>
          <w:w w:val="95"/>
        </w:rPr>
        <w:t xml:space="preserve">Entwicklung </w:t>
      </w:r>
      <w:r w:rsidR="00C66A8C">
        <w:rPr>
          <w:spacing w:val="-4"/>
          <w:w w:val="95"/>
        </w:rPr>
        <w:t xml:space="preserve">einschl. </w:t>
      </w:r>
      <w:r w:rsidR="00C66A8C">
        <w:rPr>
          <w:w w:val="95"/>
        </w:rPr>
        <w:t xml:space="preserve">der </w:t>
      </w:r>
      <w:r w:rsidR="00C66A8C">
        <w:rPr>
          <w:spacing w:val="-3"/>
          <w:w w:val="95"/>
        </w:rPr>
        <w:t xml:space="preserve">Risikobewertung </w:t>
      </w:r>
      <w:r w:rsidR="00C66A8C">
        <w:rPr>
          <w:spacing w:val="-6"/>
          <w:w w:val="95"/>
        </w:rPr>
        <w:t xml:space="preserve">und </w:t>
      </w:r>
      <w:r w:rsidR="00C66A8C">
        <w:rPr>
          <w:spacing w:val="-3"/>
        </w:rPr>
        <w:t>Klärung</w:t>
      </w:r>
      <w:r w:rsidR="00C66A8C">
        <w:rPr>
          <w:spacing w:val="-31"/>
        </w:rPr>
        <w:t xml:space="preserve"> </w:t>
      </w:r>
      <w:r w:rsidR="00C66A8C">
        <w:t>von</w:t>
      </w:r>
      <w:r w:rsidR="00C66A8C">
        <w:rPr>
          <w:spacing w:val="-30"/>
        </w:rPr>
        <w:t xml:space="preserve"> </w:t>
      </w:r>
      <w:r w:rsidR="00C66A8C">
        <w:rPr>
          <w:spacing w:val="-5"/>
        </w:rPr>
        <w:t>Zielkonﬂikten</w:t>
      </w:r>
    </w:p>
    <w:p w14:paraId="57E3406A" w14:textId="77777777" w:rsidR="00CE237B" w:rsidRDefault="003B3734">
      <w:pPr>
        <w:pStyle w:val="Textkrper"/>
        <w:spacing w:before="9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61F036" wp14:editId="5D4914DE">
                <wp:simplePos x="0" y="0"/>
                <wp:positionH relativeFrom="page">
                  <wp:posOffset>2687320</wp:posOffset>
                </wp:positionH>
                <wp:positionV relativeFrom="paragraph">
                  <wp:posOffset>66675</wp:posOffset>
                </wp:positionV>
                <wp:extent cx="38735" cy="38735"/>
                <wp:effectExtent l="0" t="0" r="0" b="0"/>
                <wp:wrapNone/>
                <wp:docPr id="199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5 105"/>
                            <a:gd name="T3" fmla="*/ 165 h 61"/>
                            <a:gd name="T4" fmla="+- 0 4258 4232"/>
                            <a:gd name="T5" fmla="*/ T4 w 61"/>
                            <a:gd name="T6" fmla="+- 0 165 105"/>
                            <a:gd name="T7" fmla="*/ 165 h 61"/>
                            <a:gd name="T8" fmla="+- 0 4254 4232"/>
                            <a:gd name="T9" fmla="*/ T8 w 61"/>
                            <a:gd name="T10" fmla="+- 0 163 105"/>
                            <a:gd name="T11" fmla="*/ 163 h 61"/>
                            <a:gd name="T12" fmla="+- 0 4232 4232"/>
                            <a:gd name="T13" fmla="*/ T12 w 61"/>
                            <a:gd name="T14" fmla="+- 0 139 105"/>
                            <a:gd name="T15" fmla="*/ 139 h 61"/>
                            <a:gd name="T16" fmla="+- 0 4232 4232"/>
                            <a:gd name="T17" fmla="*/ T16 w 61"/>
                            <a:gd name="T18" fmla="+- 0 130 105"/>
                            <a:gd name="T19" fmla="*/ 130 h 61"/>
                            <a:gd name="T20" fmla="+- 0 4250 4232"/>
                            <a:gd name="T21" fmla="*/ T20 w 61"/>
                            <a:gd name="T22" fmla="+- 0 108 105"/>
                            <a:gd name="T23" fmla="*/ 108 h 61"/>
                            <a:gd name="T24" fmla="+- 0 4254 4232"/>
                            <a:gd name="T25" fmla="*/ T24 w 61"/>
                            <a:gd name="T26" fmla="+- 0 105 105"/>
                            <a:gd name="T27" fmla="*/ 105 h 61"/>
                            <a:gd name="T28" fmla="+- 0 4270 4232"/>
                            <a:gd name="T29" fmla="*/ T28 w 61"/>
                            <a:gd name="T30" fmla="+- 0 105 105"/>
                            <a:gd name="T31" fmla="*/ 105 h 61"/>
                            <a:gd name="T32" fmla="+- 0 4273 4232"/>
                            <a:gd name="T33" fmla="*/ T32 w 61"/>
                            <a:gd name="T34" fmla="+- 0 108 105"/>
                            <a:gd name="T35" fmla="*/ 108 h 61"/>
                            <a:gd name="T36" fmla="+- 0 4277 4232"/>
                            <a:gd name="T37" fmla="*/ T36 w 61"/>
                            <a:gd name="T38" fmla="+- 0 109 105"/>
                            <a:gd name="T39" fmla="*/ 109 h 61"/>
                            <a:gd name="T40" fmla="+- 0 4292 4232"/>
                            <a:gd name="T41" fmla="*/ T40 w 61"/>
                            <a:gd name="T42" fmla="+- 0 130 105"/>
                            <a:gd name="T43" fmla="*/ 130 h 61"/>
                            <a:gd name="T44" fmla="+- 0 4292 4232"/>
                            <a:gd name="T45" fmla="*/ T44 w 61"/>
                            <a:gd name="T46" fmla="+- 0 139 105"/>
                            <a:gd name="T47" fmla="*/ 139 h 61"/>
                            <a:gd name="T48" fmla="+- 0 4270 4232"/>
                            <a:gd name="T49" fmla="*/ T48 w 61"/>
                            <a:gd name="T50" fmla="+- 0 163 105"/>
                            <a:gd name="T51" fmla="*/ 163 h 61"/>
                            <a:gd name="T52" fmla="+- 0 4266 4232"/>
                            <a:gd name="T53" fmla="*/ T52 w 61"/>
                            <a:gd name="T54" fmla="+- 0 165 105"/>
                            <a:gd name="T55" fmla="*/ 16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ECFBC" id="Freeform 83" o:spid="_x0000_s1026" style="position:absolute;margin-left:211.6pt;margin-top:5.25pt;width:3.05pt;height:3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" path="m34,60r-8,l22,58,,34,,25,18,3,22,,38,r3,3l45,4,60,25r,9l38,58r-4,2xe" fillcolor="black" stroked="f">
                <v:path arrowok="t" o:connecttype="custom" o:connectlocs="21590,104775;16510,104775;13970,103505;0,88265;0,82550;11430,68580;13970,66675;24130,66675;26035,68580;28575,69215;38100,82550;38100,88265;24130,103505;21590,10477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26CE7" wp14:editId="7308B51A">
                <wp:simplePos x="0" y="0"/>
                <wp:positionH relativeFrom="page">
                  <wp:posOffset>2687320</wp:posOffset>
                </wp:positionH>
                <wp:positionV relativeFrom="paragraph">
                  <wp:posOffset>247650</wp:posOffset>
                </wp:positionV>
                <wp:extent cx="38735" cy="38735"/>
                <wp:effectExtent l="0" t="0" r="0" b="0"/>
                <wp:wrapNone/>
                <wp:docPr id="20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50 390"/>
                            <a:gd name="T3" fmla="*/ 450 h 61"/>
                            <a:gd name="T4" fmla="+- 0 4258 4232"/>
                            <a:gd name="T5" fmla="*/ T4 w 61"/>
                            <a:gd name="T6" fmla="+- 0 450 390"/>
                            <a:gd name="T7" fmla="*/ 450 h 61"/>
                            <a:gd name="T8" fmla="+- 0 4254 4232"/>
                            <a:gd name="T9" fmla="*/ T8 w 61"/>
                            <a:gd name="T10" fmla="+- 0 448 390"/>
                            <a:gd name="T11" fmla="*/ 448 h 61"/>
                            <a:gd name="T12" fmla="+- 0 4232 4232"/>
                            <a:gd name="T13" fmla="*/ T12 w 61"/>
                            <a:gd name="T14" fmla="+- 0 424 390"/>
                            <a:gd name="T15" fmla="*/ 424 h 61"/>
                            <a:gd name="T16" fmla="+- 0 4232 4232"/>
                            <a:gd name="T17" fmla="*/ T16 w 61"/>
                            <a:gd name="T18" fmla="+- 0 415 390"/>
                            <a:gd name="T19" fmla="*/ 415 h 61"/>
                            <a:gd name="T20" fmla="+- 0 4258 4232"/>
                            <a:gd name="T21" fmla="*/ T20 w 61"/>
                            <a:gd name="T22" fmla="+- 0 390 390"/>
                            <a:gd name="T23" fmla="*/ 390 h 61"/>
                            <a:gd name="T24" fmla="+- 0 4266 4232"/>
                            <a:gd name="T25" fmla="*/ T24 w 61"/>
                            <a:gd name="T26" fmla="+- 0 390 390"/>
                            <a:gd name="T27" fmla="*/ 390 h 61"/>
                            <a:gd name="T28" fmla="+- 0 4292 4232"/>
                            <a:gd name="T29" fmla="*/ T28 w 61"/>
                            <a:gd name="T30" fmla="+- 0 415 390"/>
                            <a:gd name="T31" fmla="*/ 415 h 61"/>
                            <a:gd name="T32" fmla="+- 0 4292 4232"/>
                            <a:gd name="T33" fmla="*/ T32 w 61"/>
                            <a:gd name="T34" fmla="+- 0 424 390"/>
                            <a:gd name="T35" fmla="*/ 424 h 61"/>
                            <a:gd name="T36" fmla="+- 0 4266 4232"/>
                            <a:gd name="T37" fmla="*/ T36 w 61"/>
                            <a:gd name="T38" fmla="+- 0 450 390"/>
                            <a:gd name="T39" fmla="*/ 4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C429B" id="Freeform 82" o:spid="_x0000_s1026" style="position:absolute;margin-left:211.6pt;margin-top:19.5pt;width:3.05pt;height:3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" path="m34,60r-8,l22,58,,34,,25,26,r8,l60,25r,9l34,60xe" fillcolor="black" stroked="f">
                <v:path arrowok="t" o:connecttype="custom" o:connectlocs="21590,285750;16510,285750;13970,284480;0,269240;0,263525;16510,247650;21590,247650;38100,263525;38100,269240;21590,2857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8A8D2" wp14:editId="3D115C3A">
                <wp:simplePos x="0" y="0"/>
                <wp:positionH relativeFrom="page">
                  <wp:posOffset>2687320</wp:posOffset>
                </wp:positionH>
                <wp:positionV relativeFrom="paragraph">
                  <wp:posOffset>428625</wp:posOffset>
                </wp:positionV>
                <wp:extent cx="38735" cy="38735"/>
                <wp:effectExtent l="0" t="0" r="0" b="0"/>
                <wp:wrapNone/>
                <wp:docPr id="201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735 675"/>
                            <a:gd name="T3" fmla="*/ 735 h 61"/>
                            <a:gd name="T4" fmla="+- 0 4258 4232"/>
                            <a:gd name="T5" fmla="*/ T4 w 61"/>
                            <a:gd name="T6" fmla="+- 0 735 675"/>
                            <a:gd name="T7" fmla="*/ 735 h 61"/>
                            <a:gd name="T8" fmla="+- 0 4254 4232"/>
                            <a:gd name="T9" fmla="*/ T8 w 61"/>
                            <a:gd name="T10" fmla="+- 0 733 675"/>
                            <a:gd name="T11" fmla="*/ 733 h 61"/>
                            <a:gd name="T12" fmla="+- 0 4232 4232"/>
                            <a:gd name="T13" fmla="*/ T12 w 61"/>
                            <a:gd name="T14" fmla="+- 0 709 675"/>
                            <a:gd name="T15" fmla="*/ 709 h 61"/>
                            <a:gd name="T16" fmla="+- 0 4232 4232"/>
                            <a:gd name="T17" fmla="*/ T16 w 61"/>
                            <a:gd name="T18" fmla="+- 0 700 675"/>
                            <a:gd name="T19" fmla="*/ 700 h 61"/>
                            <a:gd name="T20" fmla="+- 0 4250 4232"/>
                            <a:gd name="T21" fmla="*/ T20 w 61"/>
                            <a:gd name="T22" fmla="+- 0 678 675"/>
                            <a:gd name="T23" fmla="*/ 678 h 61"/>
                            <a:gd name="T24" fmla="+- 0 4254 4232"/>
                            <a:gd name="T25" fmla="*/ T24 w 61"/>
                            <a:gd name="T26" fmla="+- 0 675 675"/>
                            <a:gd name="T27" fmla="*/ 675 h 61"/>
                            <a:gd name="T28" fmla="+- 0 4266 4232"/>
                            <a:gd name="T29" fmla="*/ T28 w 61"/>
                            <a:gd name="T30" fmla="+- 0 675 675"/>
                            <a:gd name="T31" fmla="*/ 675 h 61"/>
                            <a:gd name="T32" fmla="+- 0 4270 4232"/>
                            <a:gd name="T33" fmla="*/ T32 w 61"/>
                            <a:gd name="T34" fmla="+- 0 676 675"/>
                            <a:gd name="T35" fmla="*/ 676 h 61"/>
                            <a:gd name="T36" fmla="+- 0 4292 4232"/>
                            <a:gd name="T37" fmla="*/ T36 w 61"/>
                            <a:gd name="T38" fmla="+- 0 700 675"/>
                            <a:gd name="T39" fmla="*/ 700 h 61"/>
                            <a:gd name="T40" fmla="+- 0 4292 4232"/>
                            <a:gd name="T41" fmla="*/ T40 w 61"/>
                            <a:gd name="T42" fmla="+- 0 709 675"/>
                            <a:gd name="T43" fmla="*/ 709 h 61"/>
                            <a:gd name="T44" fmla="+- 0 4270 4232"/>
                            <a:gd name="T45" fmla="*/ T44 w 61"/>
                            <a:gd name="T46" fmla="+- 0 733 675"/>
                            <a:gd name="T47" fmla="*/ 733 h 61"/>
                            <a:gd name="T48" fmla="+- 0 4266 4232"/>
                            <a:gd name="T49" fmla="*/ T48 w 61"/>
                            <a:gd name="T50" fmla="+- 0 735 675"/>
                            <a:gd name="T51" fmla="*/ 73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AFC55" id="Freeform 81" o:spid="_x0000_s1026" style="position:absolute;margin-left:211.6pt;margin-top:33.75pt;width:3.05pt;height:3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" path="m34,60r-8,l22,58,,34,,25,18,3,22,,34,r4,1l60,25r,9l38,58r-4,2xe" fillcolor="black" stroked="f">
                <v:path arrowok="t" o:connecttype="custom" o:connectlocs="21590,466725;16510,466725;13970,465455;0,450215;0,444500;11430,430530;13970,428625;21590,428625;24130,429260;38100,444500;38100,450215;24130,465455;21590,466725" o:connectangles="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Entwicklung</w:t>
      </w:r>
      <w:r w:rsidR="00C66A8C">
        <w:rPr>
          <w:spacing w:val="-22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8"/>
          <w:w w:val="90"/>
        </w:rPr>
        <w:t xml:space="preserve"> </w:t>
      </w:r>
      <w:r w:rsidR="00C66A8C">
        <w:rPr>
          <w:spacing w:val="-4"/>
          <w:w w:val="90"/>
        </w:rPr>
        <w:t>Realisierung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1"/>
          <w:w w:val="90"/>
        </w:rPr>
        <w:t xml:space="preserve"> </w:t>
      </w:r>
      <w:r w:rsidR="00C66A8C">
        <w:rPr>
          <w:spacing w:val="-3"/>
          <w:w w:val="90"/>
        </w:rPr>
        <w:t>wiederverwertbaren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 xml:space="preserve">Testkonzepten </w:t>
      </w:r>
      <w:r w:rsidR="00C66A8C">
        <w:rPr>
          <w:spacing w:val="-3"/>
        </w:rPr>
        <w:t xml:space="preserve">Erarbeitung </w:t>
      </w:r>
      <w:r w:rsidR="00C66A8C">
        <w:t xml:space="preserve">der KPI's </w:t>
      </w:r>
      <w:r w:rsidR="00C66A8C">
        <w:rPr>
          <w:spacing w:val="-4"/>
        </w:rPr>
        <w:t xml:space="preserve">für </w:t>
      </w:r>
      <w:r w:rsidR="00C66A8C">
        <w:t xml:space="preserve">die </w:t>
      </w:r>
      <w:r w:rsidR="00C66A8C">
        <w:rPr>
          <w:spacing w:val="-3"/>
        </w:rPr>
        <w:t xml:space="preserve">QA </w:t>
      </w:r>
      <w:r w:rsidR="00C66A8C">
        <w:rPr>
          <w:spacing w:val="-6"/>
        </w:rPr>
        <w:t xml:space="preserve">und </w:t>
      </w:r>
      <w:r w:rsidR="00C66A8C">
        <w:t xml:space="preserve">das </w:t>
      </w:r>
      <w:r w:rsidR="00C66A8C">
        <w:rPr>
          <w:spacing w:val="-3"/>
        </w:rPr>
        <w:t xml:space="preserve">Controlling </w:t>
      </w:r>
      <w:r w:rsidR="00C66A8C">
        <w:rPr>
          <w:w w:val="90"/>
        </w:rPr>
        <w:t xml:space="preserve">Organisatorische </w:t>
      </w:r>
      <w:r w:rsidR="00C66A8C">
        <w:rPr>
          <w:spacing w:val="-4"/>
          <w:w w:val="90"/>
        </w:rPr>
        <w:t xml:space="preserve">Unterstützung </w:t>
      </w:r>
      <w:r w:rsidR="00C66A8C">
        <w:rPr>
          <w:w w:val="90"/>
        </w:rPr>
        <w:t xml:space="preserve">des </w:t>
      </w:r>
      <w:r w:rsidR="00C66A8C">
        <w:rPr>
          <w:spacing w:val="-4"/>
          <w:w w:val="90"/>
        </w:rPr>
        <w:t xml:space="preserve">Projektmanagement </w:t>
      </w:r>
      <w:r w:rsidR="00C66A8C">
        <w:rPr>
          <w:w w:val="90"/>
        </w:rPr>
        <w:t xml:space="preserve">Sales bei </w:t>
      </w:r>
      <w:r w:rsidR="00C66A8C">
        <w:rPr>
          <w:spacing w:val="-5"/>
          <w:w w:val="95"/>
        </w:rPr>
        <w:t>Projekteinführung</w:t>
      </w:r>
      <w:r w:rsidR="00C66A8C">
        <w:rPr>
          <w:spacing w:val="-45"/>
          <w:w w:val="95"/>
        </w:rPr>
        <w:t xml:space="preserve"> </w:t>
      </w:r>
      <w:r w:rsidR="00C66A8C">
        <w:rPr>
          <w:spacing w:val="-3"/>
          <w:w w:val="95"/>
        </w:rPr>
        <w:t>u.a.</w:t>
      </w:r>
      <w:r w:rsidR="00C66A8C">
        <w:rPr>
          <w:spacing w:val="-42"/>
          <w:w w:val="95"/>
        </w:rPr>
        <w:t xml:space="preserve"> </w:t>
      </w:r>
      <w:r w:rsidR="00C66A8C">
        <w:rPr>
          <w:w w:val="95"/>
        </w:rPr>
        <w:t>durch</w:t>
      </w:r>
      <w:r w:rsidR="00C66A8C">
        <w:rPr>
          <w:spacing w:val="-44"/>
          <w:w w:val="95"/>
        </w:rPr>
        <w:t xml:space="preserve"> </w:t>
      </w:r>
      <w:r w:rsidR="00C66A8C">
        <w:rPr>
          <w:spacing w:val="-3"/>
          <w:w w:val="95"/>
        </w:rPr>
        <w:t>Integration</w:t>
      </w:r>
      <w:r w:rsidR="00C66A8C">
        <w:rPr>
          <w:spacing w:val="-44"/>
          <w:w w:val="95"/>
        </w:rPr>
        <w:t xml:space="preserve"> </w:t>
      </w:r>
      <w:r w:rsidR="00C66A8C">
        <w:rPr>
          <w:spacing w:val="-6"/>
          <w:w w:val="95"/>
        </w:rPr>
        <w:t>neuer</w:t>
      </w:r>
      <w:r w:rsidR="00C66A8C">
        <w:rPr>
          <w:spacing w:val="-40"/>
          <w:w w:val="95"/>
        </w:rPr>
        <w:t xml:space="preserve"> </w:t>
      </w:r>
      <w:r w:rsidR="00C66A8C">
        <w:rPr>
          <w:spacing w:val="-4"/>
          <w:w w:val="95"/>
        </w:rPr>
        <w:t>Funktionalität</w:t>
      </w:r>
      <w:r w:rsidR="00C66A8C">
        <w:rPr>
          <w:spacing w:val="-41"/>
          <w:w w:val="95"/>
        </w:rPr>
        <w:t xml:space="preserve"> </w:t>
      </w:r>
      <w:r w:rsidR="00C66A8C">
        <w:rPr>
          <w:w w:val="95"/>
        </w:rPr>
        <w:t>in</w:t>
      </w:r>
      <w:r w:rsidR="00C66A8C">
        <w:rPr>
          <w:spacing w:val="-44"/>
          <w:w w:val="95"/>
        </w:rPr>
        <w:t xml:space="preserve"> </w:t>
      </w:r>
      <w:r w:rsidR="00C66A8C">
        <w:rPr>
          <w:w w:val="95"/>
        </w:rPr>
        <w:t xml:space="preserve">die </w:t>
      </w:r>
      <w:r w:rsidR="00C66A8C">
        <w:rPr>
          <w:w w:val="90"/>
        </w:rPr>
        <w:t>Geschäftsprozesse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5"/>
          <w:w w:val="90"/>
        </w:rPr>
        <w:t xml:space="preserve"> </w:t>
      </w:r>
      <w:r w:rsidR="00C66A8C">
        <w:rPr>
          <w:spacing w:val="-3"/>
          <w:w w:val="90"/>
        </w:rPr>
        <w:t>Customer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Care</w:t>
      </w:r>
      <w:r w:rsidR="00C66A8C">
        <w:rPr>
          <w:spacing w:val="-21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3"/>
          <w:w w:val="90"/>
        </w:rPr>
        <w:t xml:space="preserve"> </w:t>
      </w:r>
      <w:r w:rsidR="00C66A8C">
        <w:rPr>
          <w:w w:val="90"/>
        </w:rPr>
        <w:t>Support,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sowie</w:t>
      </w:r>
      <w:r w:rsidR="00C66A8C">
        <w:rPr>
          <w:spacing w:val="-22"/>
          <w:w w:val="90"/>
        </w:rPr>
        <w:t xml:space="preserve"> </w:t>
      </w:r>
      <w:r w:rsidR="00C66A8C">
        <w:rPr>
          <w:spacing w:val="-3"/>
          <w:w w:val="90"/>
        </w:rPr>
        <w:t xml:space="preserve">Migration </w:t>
      </w:r>
      <w:r w:rsidR="00C66A8C">
        <w:rPr>
          <w:w w:val="95"/>
        </w:rPr>
        <w:t>von</w:t>
      </w:r>
      <w:r w:rsidR="00C66A8C">
        <w:rPr>
          <w:spacing w:val="-40"/>
          <w:w w:val="95"/>
        </w:rPr>
        <w:t xml:space="preserve"> </w:t>
      </w:r>
      <w:r w:rsidR="00C66A8C">
        <w:rPr>
          <w:w w:val="95"/>
        </w:rPr>
        <w:t>Geschäftsprozessen</w:t>
      </w:r>
      <w:r w:rsidR="00C66A8C">
        <w:rPr>
          <w:spacing w:val="-40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32"/>
          <w:w w:val="95"/>
        </w:rPr>
        <w:t xml:space="preserve"> </w:t>
      </w:r>
      <w:r w:rsidR="00C66A8C">
        <w:rPr>
          <w:spacing w:val="-5"/>
          <w:w w:val="95"/>
        </w:rPr>
        <w:t>Neuordnung</w:t>
      </w:r>
      <w:r w:rsidR="00C66A8C">
        <w:rPr>
          <w:spacing w:val="-39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35"/>
          <w:w w:val="95"/>
        </w:rPr>
        <w:t xml:space="preserve"> </w:t>
      </w:r>
      <w:r w:rsidR="00C66A8C">
        <w:rPr>
          <w:spacing w:val="-4"/>
          <w:w w:val="95"/>
        </w:rPr>
        <w:t>Zuständigkeiten</w:t>
      </w:r>
    </w:p>
    <w:p w14:paraId="442AFF1F" w14:textId="77777777" w:rsidR="00CE237B" w:rsidRDefault="003B3734">
      <w:pPr>
        <w:pStyle w:val="Textkrper"/>
        <w:spacing w:before="7" w:line="292" w:lineRule="auto"/>
        <w:ind w:left="356"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BF20A" wp14:editId="0B5142BA">
                <wp:simplePos x="0" y="0"/>
                <wp:positionH relativeFrom="page">
                  <wp:posOffset>2687320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202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3 103"/>
                            <a:gd name="T3" fmla="*/ 163 h 61"/>
                            <a:gd name="T4" fmla="+- 0 4258 4232"/>
                            <a:gd name="T5" fmla="*/ T4 w 61"/>
                            <a:gd name="T6" fmla="+- 0 163 103"/>
                            <a:gd name="T7" fmla="*/ 163 h 61"/>
                            <a:gd name="T8" fmla="+- 0 4254 4232"/>
                            <a:gd name="T9" fmla="*/ T8 w 61"/>
                            <a:gd name="T10" fmla="+- 0 161 103"/>
                            <a:gd name="T11" fmla="*/ 161 h 61"/>
                            <a:gd name="T12" fmla="+- 0 4232 4232"/>
                            <a:gd name="T13" fmla="*/ T12 w 61"/>
                            <a:gd name="T14" fmla="+- 0 137 103"/>
                            <a:gd name="T15" fmla="*/ 137 h 61"/>
                            <a:gd name="T16" fmla="+- 0 4232 4232"/>
                            <a:gd name="T17" fmla="*/ T16 w 61"/>
                            <a:gd name="T18" fmla="+- 0 128 103"/>
                            <a:gd name="T19" fmla="*/ 128 h 61"/>
                            <a:gd name="T20" fmla="+- 0 4250 4232"/>
                            <a:gd name="T21" fmla="*/ T20 w 61"/>
                            <a:gd name="T22" fmla="+- 0 106 103"/>
                            <a:gd name="T23" fmla="*/ 106 h 61"/>
                            <a:gd name="T24" fmla="+- 0 4254 4232"/>
                            <a:gd name="T25" fmla="*/ T24 w 61"/>
                            <a:gd name="T26" fmla="+- 0 103 103"/>
                            <a:gd name="T27" fmla="*/ 103 h 61"/>
                            <a:gd name="T28" fmla="+- 0 4266 4232"/>
                            <a:gd name="T29" fmla="*/ T28 w 61"/>
                            <a:gd name="T30" fmla="+- 0 103 103"/>
                            <a:gd name="T31" fmla="*/ 103 h 61"/>
                            <a:gd name="T32" fmla="+- 0 4270 4232"/>
                            <a:gd name="T33" fmla="*/ T32 w 61"/>
                            <a:gd name="T34" fmla="+- 0 104 103"/>
                            <a:gd name="T35" fmla="*/ 104 h 61"/>
                            <a:gd name="T36" fmla="+- 0 4292 4232"/>
                            <a:gd name="T37" fmla="*/ T36 w 61"/>
                            <a:gd name="T38" fmla="+- 0 128 103"/>
                            <a:gd name="T39" fmla="*/ 128 h 61"/>
                            <a:gd name="T40" fmla="+- 0 4292 4232"/>
                            <a:gd name="T41" fmla="*/ T40 w 61"/>
                            <a:gd name="T42" fmla="+- 0 137 103"/>
                            <a:gd name="T43" fmla="*/ 137 h 61"/>
                            <a:gd name="T44" fmla="+- 0 4270 4232"/>
                            <a:gd name="T45" fmla="*/ T44 w 61"/>
                            <a:gd name="T46" fmla="+- 0 161 103"/>
                            <a:gd name="T47" fmla="*/ 161 h 61"/>
                            <a:gd name="T48" fmla="+- 0 4266 4232"/>
                            <a:gd name="T49" fmla="*/ T48 w 61"/>
                            <a:gd name="T50" fmla="+- 0 163 103"/>
                            <a:gd name="T51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D8B9" id="Freeform 80" o:spid="_x0000_s1026" style="position:absolute;margin-left:211.6pt;margin-top:5.15pt;width:3.05pt;height:3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" path="m34,60r-8,l22,58,,34,,25,18,3,22,,34,r4,1l60,25r,9l38,58r-4,2xe" fillcolor="black" stroked="f">
                <v:path arrowok="t" o:connecttype="custom" o:connectlocs="21590,103505;16510,103505;13970,102235;0,86995;0,81280;11430,67310;13970,65405;21590,65405;24130,66040;38100,81280;38100,86995;24130,102235;21590,103505" o:connectangles="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Betreuung und </w:t>
      </w:r>
      <w:r w:rsidR="00C66A8C">
        <w:rPr>
          <w:spacing w:val="-4"/>
          <w:w w:val="90"/>
        </w:rPr>
        <w:t xml:space="preserve">Unterstützung </w:t>
      </w:r>
      <w:r w:rsidR="00C66A8C">
        <w:rPr>
          <w:w w:val="90"/>
        </w:rPr>
        <w:t xml:space="preserve">der </w:t>
      </w:r>
      <w:r w:rsidR="00C66A8C">
        <w:rPr>
          <w:spacing w:val="-5"/>
          <w:w w:val="90"/>
        </w:rPr>
        <w:t xml:space="preserve">Projektentwicklung </w:t>
      </w:r>
      <w:r w:rsidR="00C66A8C">
        <w:rPr>
          <w:w w:val="90"/>
        </w:rPr>
        <w:t xml:space="preserve">in der Transition- </w:t>
      </w:r>
      <w:r w:rsidR="00C66A8C">
        <w:t>Phase</w:t>
      </w:r>
    </w:p>
    <w:p w14:paraId="408A0F38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98BEC" wp14:editId="1CF9B8F9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03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0 4232"/>
                            <a:gd name="T21" fmla="*/ T20 w 61"/>
                            <a:gd name="T22" fmla="+- 0 101 98"/>
                            <a:gd name="T23" fmla="*/ 101 h 61"/>
                            <a:gd name="T24" fmla="+- 0 4254 4232"/>
                            <a:gd name="T25" fmla="*/ T24 w 61"/>
                            <a:gd name="T26" fmla="+- 0 98 98"/>
                            <a:gd name="T27" fmla="*/ 98 h 61"/>
                            <a:gd name="T28" fmla="+- 0 4270 4232"/>
                            <a:gd name="T29" fmla="*/ T28 w 61"/>
                            <a:gd name="T30" fmla="+- 0 98 98"/>
                            <a:gd name="T31" fmla="*/ 98 h 61"/>
                            <a:gd name="T32" fmla="+- 0 4273 4232"/>
                            <a:gd name="T33" fmla="*/ T32 w 61"/>
                            <a:gd name="T34" fmla="+- 0 101 98"/>
                            <a:gd name="T35" fmla="*/ 101 h 61"/>
                            <a:gd name="T36" fmla="+- 0 4277 4232"/>
                            <a:gd name="T37" fmla="*/ T36 w 61"/>
                            <a:gd name="T38" fmla="+- 0 102 98"/>
                            <a:gd name="T39" fmla="*/ 102 h 61"/>
                            <a:gd name="T40" fmla="+- 0 4292 4232"/>
                            <a:gd name="T41" fmla="*/ T40 w 61"/>
                            <a:gd name="T42" fmla="+- 0 123 98"/>
                            <a:gd name="T43" fmla="*/ 123 h 61"/>
                            <a:gd name="T44" fmla="+- 0 4292 4232"/>
                            <a:gd name="T45" fmla="*/ T44 w 61"/>
                            <a:gd name="T46" fmla="+- 0 132 98"/>
                            <a:gd name="T47" fmla="*/ 132 h 61"/>
                            <a:gd name="T48" fmla="+- 0 4270 4232"/>
                            <a:gd name="T49" fmla="*/ T48 w 61"/>
                            <a:gd name="T50" fmla="+- 0 156 98"/>
                            <a:gd name="T51" fmla="*/ 156 h 61"/>
                            <a:gd name="T52" fmla="+- 0 4266 4232"/>
                            <a:gd name="T53" fmla="*/ T52 w 61"/>
                            <a:gd name="T54" fmla="+- 0 158 98"/>
                            <a:gd name="T55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A2B8" id="Freeform 79" o:spid="_x0000_s1026" style="position:absolute;margin-left:211.6pt;margin-top:4.9pt;width:3.05pt;height:3.0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" path="m34,60r-8,l22,58,,34,,25,18,3,22,,38,r3,3l45,4,60,25r,9l38,58r-4,2xe" fillcolor="black" stroked="f">
                <v:path arrowok="t" o:connecttype="custom" o:connectlocs="21590,100330;16510,100330;13970,99060;0,83820;0,78105;11430,64135;13970,62230;24130,62230;26035,64135;28575,64770;38100,78105;38100,83820;24130,99060;21590,100330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Erfolgreiche </w:t>
      </w:r>
      <w:r w:rsidR="00C66A8C">
        <w:rPr>
          <w:spacing w:val="-3"/>
          <w:w w:val="90"/>
        </w:rPr>
        <w:t xml:space="preserve">Time-to-Market </w:t>
      </w:r>
      <w:r w:rsidR="00C66A8C">
        <w:rPr>
          <w:spacing w:val="-4"/>
          <w:w w:val="90"/>
        </w:rPr>
        <w:t xml:space="preserve">Produkteinführung zum Wunschtermin </w:t>
      </w:r>
      <w:r w:rsidR="00C66A8C">
        <w:rPr>
          <w:w w:val="90"/>
        </w:rPr>
        <w:t xml:space="preserve">des </w:t>
      </w:r>
      <w:r w:rsidR="00C66A8C">
        <w:t>Vertriebs</w:t>
      </w:r>
    </w:p>
    <w:p w14:paraId="0B76B1B6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39F2F0" wp14:editId="5129A9CB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04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0 4232"/>
                            <a:gd name="T21" fmla="*/ T20 w 61"/>
                            <a:gd name="T22" fmla="+- 0 101 98"/>
                            <a:gd name="T23" fmla="*/ 101 h 61"/>
                            <a:gd name="T24" fmla="+- 0 4254 4232"/>
                            <a:gd name="T25" fmla="*/ T24 w 61"/>
                            <a:gd name="T26" fmla="+- 0 98 98"/>
                            <a:gd name="T27" fmla="*/ 98 h 61"/>
                            <a:gd name="T28" fmla="+- 0 4266 4232"/>
                            <a:gd name="T29" fmla="*/ T28 w 61"/>
                            <a:gd name="T30" fmla="+- 0 98 98"/>
                            <a:gd name="T31" fmla="*/ 98 h 61"/>
                            <a:gd name="T32" fmla="+- 0 4270 4232"/>
                            <a:gd name="T33" fmla="*/ T32 w 61"/>
                            <a:gd name="T34" fmla="+- 0 99 98"/>
                            <a:gd name="T35" fmla="*/ 99 h 61"/>
                            <a:gd name="T36" fmla="+- 0 4292 4232"/>
                            <a:gd name="T37" fmla="*/ T36 w 61"/>
                            <a:gd name="T38" fmla="+- 0 123 98"/>
                            <a:gd name="T39" fmla="*/ 123 h 61"/>
                            <a:gd name="T40" fmla="+- 0 4292 4232"/>
                            <a:gd name="T41" fmla="*/ T40 w 61"/>
                            <a:gd name="T42" fmla="+- 0 132 98"/>
                            <a:gd name="T43" fmla="*/ 132 h 61"/>
                            <a:gd name="T44" fmla="+- 0 4270 4232"/>
                            <a:gd name="T45" fmla="*/ T44 w 61"/>
                            <a:gd name="T46" fmla="+- 0 156 98"/>
                            <a:gd name="T47" fmla="*/ 156 h 61"/>
                            <a:gd name="T48" fmla="+- 0 4266 4232"/>
                            <a:gd name="T49" fmla="*/ T48 w 61"/>
                            <a:gd name="T50" fmla="+- 0 158 98"/>
                            <a:gd name="T51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C68C9" id="Freeform 78" o:spid="_x0000_s1026" style="position:absolute;margin-left:211.6pt;margin-top:4.9pt;width:3.05pt;height:3.0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" path="m34,60r-8,l22,58,,34,,25,18,3,22,,34,r4,1l60,25r,9l38,58r-4,2xe" fillcolor="black" stroked="f">
                <v:path arrowok="t" o:connecttype="custom" o:connectlocs="21590,100330;16510,100330;13970,99060;0,83820;0,78105;11430,64135;13970,62230;21590,62230;24130,62865;38100,78105;38100,83820;24130,99060;21590,100330" o:connectangles="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Qualitätssicherung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>Projektanforderungen</w:t>
      </w:r>
      <w:r w:rsidR="00C66A8C">
        <w:rPr>
          <w:spacing w:val="-26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7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 xml:space="preserve">Realisierungsphase </w:t>
      </w:r>
      <w:r w:rsidR="00C66A8C">
        <w:rPr>
          <w:spacing w:val="-4"/>
        </w:rPr>
        <w:t>zur</w:t>
      </w:r>
      <w:r w:rsidR="00C66A8C">
        <w:rPr>
          <w:spacing w:val="-30"/>
        </w:rPr>
        <w:t xml:space="preserve"> </w:t>
      </w:r>
      <w:r w:rsidR="00C66A8C">
        <w:rPr>
          <w:spacing w:val="-5"/>
        </w:rPr>
        <w:t>kontinuierlichen</w:t>
      </w:r>
      <w:r w:rsidR="00C66A8C">
        <w:rPr>
          <w:spacing w:val="-36"/>
        </w:rPr>
        <w:t xml:space="preserve"> </w:t>
      </w:r>
      <w:r w:rsidR="00C66A8C">
        <w:rPr>
          <w:spacing w:val="-3"/>
        </w:rPr>
        <w:t>Verbesserung</w:t>
      </w:r>
      <w:r w:rsidR="00C66A8C">
        <w:rPr>
          <w:spacing w:val="-36"/>
        </w:rPr>
        <w:t xml:space="preserve"> </w:t>
      </w:r>
      <w:r w:rsidR="00C66A8C">
        <w:rPr>
          <w:spacing w:val="-5"/>
        </w:rPr>
        <w:t>(Bugzilla</w:t>
      </w:r>
      <w:r w:rsidR="00C66A8C">
        <w:rPr>
          <w:spacing w:val="-26"/>
        </w:rPr>
        <w:t xml:space="preserve"> </w:t>
      </w:r>
      <w:r w:rsidR="00C66A8C">
        <w:rPr>
          <w:spacing w:val="-4"/>
        </w:rPr>
        <w:t>u.a.)</w:t>
      </w:r>
    </w:p>
    <w:p w14:paraId="638C48D7" w14:textId="77777777" w:rsidR="00CE237B" w:rsidRDefault="00CE237B">
      <w:pPr>
        <w:pStyle w:val="Textkrper"/>
        <w:spacing w:before="6"/>
        <w:rPr>
          <w:sz w:val="28"/>
        </w:rPr>
      </w:pPr>
    </w:p>
    <w:p w14:paraId="17D34303" w14:textId="77777777" w:rsidR="00CE237B" w:rsidRDefault="00C66A8C">
      <w:pPr>
        <w:pStyle w:val="Textkrper"/>
        <w:spacing w:before="1" w:line="324" w:lineRule="auto"/>
        <w:ind w:left="116" w:right="422"/>
      </w:pPr>
      <w:r w:rsidRPr="0049740D">
        <w:rPr>
          <w:spacing w:val="-4"/>
          <w:w w:val="90"/>
          <w:lang w:val="de-DE"/>
        </w:rPr>
        <w:t>Involvierte</w:t>
      </w:r>
      <w:r w:rsidRPr="0049740D">
        <w:rPr>
          <w:spacing w:val="-31"/>
          <w:w w:val="90"/>
          <w:lang w:val="de-DE"/>
        </w:rPr>
        <w:t xml:space="preserve"> </w:t>
      </w:r>
      <w:r w:rsidRPr="0049740D">
        <w:rPr>
          <w:spacing w:val="-3"/>
          <w:w w:val="90"/>
          <w:lang w:val="de-DE"/>
        </w:rPr>
        <w:t>Systeme</w:t>
      </w:r>
      <w:r w:rsidRPr="0049740D">
        <w:rPr>
          <w:spacing w:val="-30"/>
          <w:w w:val="90"/>
          <w:lang w:val="de-DE"/>
        </w:rPr>
        <w:t xml:space="preserve"> </w:t>
      </w:r>
      <w:r w:rsidRPr="0049740D">
        <w:rPr>
          <w:spacing w:val="-6"/>
          <w:w w:val="90"/>
          <w:lang w:val="de-DE"/>
        </w:rPr>
        <w:t>und</w:t>
      </w:r>
      <w:r w:rsidRPr="0049740D">
        <w:rPr>
          <w:spacing w:val="-24"/>
          <w:w w:val="90"/>
          <w:lang w:val="de-DE"/>
        </w:rPr>
        <w:t xml:space="preserve"> </w:t>
      </w:r>
      <w:r w:rsidRPr="0049740D">
        <w:rPr>
          <w:spacing w:val="-6"/>
          <w:w w:val="90"/>
          <w:lang w:val="de-DE"/>
        </w:rPr>
        <w:t>Entwicklungsumgebungen:</w:t>
      </w:r>
      <w:r w:rsidRPr="0049740D">
        <w:rPr>
          <w:spacing w:val="-29"/>
          <w:w w:val="90"/>
          <w:lang w:val="de-DE"/>
        </w:rPr>
        <w:t xml:space="preserve"> </w:t>
      </w:r>
      <w:r w:rsidRPr="0049740D">
        <w:rPr>
          <w:w w:val="90"/>
          <w:lang w:val="de-DE"/>
        </w:rPr>
        <w:t>Zielplattform</w:t>
      </w:r>
      <w:r w:rsidRPr="0049740D">
        <w:rPr>
          <w:spacing w:val="-32"/>
          <w:w w:val="90"/>
          <w:lang w:val="de-DE"/>
        </w:rPr>
        <w:t xml:space="preserve"> </w:t>
      </w:r>
      <w:r w:rsidRPr="0049740D">
        <w:rPr>
          <w:w w:val="90"/>
          <w:lang w:val="de-DE"/>
        </w:rPr>
        <w:t>-</w:t>
      </w:r>
      <w:r w:rsidRPr="0049740D">
        <w:rPr>
          <w:spacing w:val="-24"/>
          <w:w w:val="90"/>
          <w:lang w:val="de-DE"/>
        </w:rPr>
        <w:t xml:space="preserve"> </w:t>
      </w:r>
      <w:r w:rsidRPr="0049740D">
        <w:rPr>
          <w:spacing w:val="-3"/>
          <w:w w:val="90"/>
          <w:lang w:val="de-DE"/>
        </w:rPr>
        <w:t xml:space="preserve">Web.- </w:t>
      </w:r>
      <w:r>
        <w:rPr>
          <w:spacing w:val="-3"/>
          <w:w w:val="90"/>
        </w:rPr>
        <w:t xml:space="preserve">Applicationserver, </w:t>
      </w:r>
      <w:r>
        <w:rPr>
          <w:spacing w:val="-4"/>
          <w:w w:val="90"/>
        </w:rPr>
        <w:t xml:space="preserve">Datenbanken. </w:t>
      </w:r>
      <w:r>
        <w:rPr>
          <w:spacing w:val="-3"/>
          <w:w w:val="90"/>
        </w:rPr>
        <w:t xml:space="preserve">Oﬃce </w:t>
      </w:r>
      <w:r>
        <w:rPr>
          <w:spacing w:val="-6"/>
          <w:w w:val="90"/>
        </w:rPr>
        <w:t xml:space="preserve">Anwendungen und </w:t>
      </w:r>
      <w:r>
        <w:rPr>
          <w:spacing w:val="-3"/>
          <w:w w:val="90"/>
        </w:rPr>
        <w:t xml:space="preserve">Tools: </w:t>
      </w:r>
      <w:r>
        <w:rPr>
          <w:spacing w:val="-5"/>
          <w:w w:val="90"/>
        </w:rPr>
        <w:t xml:space="preserve">Excel, </w:t>
      </w:r>
      <w:r>
        <w:t>Word,</w:t>
      </w:r>
      <w:r>
        <w:rPr>
          <w:spacing w:val="-35"/>
        </w:rPr>
        <w:t xml:space="preserve"> </w:t>
      </w:r>
      <w:r>
        <w:t>Powerpoint,</w:t>
      </w:r>
      <w:r>
        <w:rPr>
          <w:spacing w:val="-34"/>
        </w:rPr>
        <w:t xml:space="preserve"> </w:t>
      </w:r>
      <w:r>
        <w:rPr>
          <w:spacing w:val="-4"/>
        </w:rPr>
        <w:t>Outlook,</w:t>
      </w:r>
      <w:r>
        <w:rPr>
          <w:spacing w:val="-35"/>
        </w:rPr>
        <w:t xml:space="preserve"> </w:t>
      </w:r>
      <w:r>
        <w:rPr>
          <w:spacing w:val="-7"/>
        </w:rPr>
        <w:t>IPMT,</w:t>
      </w:r>
      <w:r>
        <w:rPr>
          <w:spacing w:val="-34"/>
        </w:rPr>
        <w:t xml:space="preserve"> </w:t>
      </w:r>
      <w:r>
        <w:rPr>
          <w:spacing w:val="-5"/>
        </w:rPr>
        <w:t>iOLAP,</w:t>
      </w:r>
      <w:r>
        <w:rPr>
          <w:spacing w:val="-35"/>
        </w:rPr>
        <w:t xml:space="preserve"> </w:t>
      </w:r>
      <w:r>
        <w:rPr>
          <w:spacing w:val="-5"/>
        </w:rPr>
        <w:t>Bugzilla,</w:t>
      </w:r>
      <w:r>
        <w:rPr>
          <w:spacing w:val="-34"/>
        </w:rPr>
        <w:t xml:space="preserve"> </w:t>
      </w:r>
      <w:r>
        <w:rPr>
          <w:spacing w:val="-5"/>
        </w:rPr>
        <w:t>ARIS</w:t>
      </w:r>
      <w:r>
        <w:rPr>
          <w:spacing w:val="-30"/>
        </w:rPr>
        <w:t xml:space="preserve"> </w:t>
      </w:r>
      <w:r>
        <w:t>u</w:t>
      </w:r>
    </w:p>
    <w:p w14:paraId="1EBE9AF1" w14:textId="77777777" w:rsidR="00CE237B" w:rsidRDefault="00CE237B">
      <w:pPr>
        <w:spacing w:line="324" w:lineRule="auto"/>
        <w:sectPr w:rsidR="00CE237B">
          <w:headerReference w:type="default" r:id="rId26"/>
          <w:pgSz w:w="11900" w:h="16840"/>
          <w:pgMar w:top="2640" w:right="1020" w:bottom="520" w:left="1300" w:header="1658" w:footer="323" w:gutter="0"/>
          <w:cols w:num="2" w:space="720" w:equalWidth="0">
            <w:col w:w="2361" w:space="438"/>
            <w:col w:w="6781"/>
          </w:cols>
        </w:sectPr>
      </w:pPr>
    </w:p>
    <w:p w14:paraId="114AC2A8" w14:textId="77777777" w:rsidR="00CE237B" w:rsidRDefault="00C66A8C">
      <w:pPr>
        <w:pStyle w:val="Textkrper"/>
        <w:spacing w:before="84"/>
        <w:ind w:left="116"/>
        <w:rPr>
          <w:rFonts w:ascii="Arial"/>
        </w:rPr>
      </w:pPr>
      <w:r>
        <w:rPr>
          <w:rFonts w:ascii="Arial"/>
          <w:w w:val="105"/>
        </w:rPr>
        <w:lastRenderedPageBreak/>
        <w:t>9 Monate</w:t>
      </w:r>
    </w:p>
    <w:p w14:paraId="7C1A55DC" w14:textId="77777777" w:rsidR="00CE237B" w:rsidRDefault="00C66A8C">
      <w:pPr>
        <w:pStyle w:val="Textkrper"/>
        <w:spacing w:before="85" w:line="328" w:lineRule="auto"/>
        <w:ind w:left="116" w:right="22"/>
        <w:rPr>
          <w:rFonts w:ascii="Arial" w:hAnsi="Arial"/>
        </w:rPr>
      </w:pPr>
      <w:r>
        <w:rPr>
          <w:rFonts w:ascii="Arial" w:hAnsi="Arial"/>
          <w:spacing w:val="-8"/>
          <w:w w:val="105"/>
        </w:rPr>
        <w:t>Einführung</w:t>
      </w:r>
      <w:r>
        <w:rPr>
          <w:rFonts w:ascii="Arial" w:hAnsi="Arial"/>
          <w:spacing w:val="-42"/>
          <w:w w:val="105"/>
        </w:rPr>
        <w:t xml:space="preserve"> </w:t>
      </w:r>
      <w:r>
        <w:rPr>
          <w:rFonts w:ascii="Arial" w:hAnsi="Arial"/>
          <w:spacing w:val="-6"/>
          <w:w w:val="105"/>
        </w:rPr>
        <w:t>eines</w:t>
      </w:r>
      <w:r>
        <w:rPr>
          <w:rFonts w:ascii="Arial" w:hAnsi="Arial"/>
          <w:spacing w:val="-43"/>
          <w:w w:val="105"/>
        </w:rPr>
        <w:t xml:space="preserve"> </w:t>
      </w:r>
      <w:r>
        <w:rPr>
          <w:rFonts w:ascii="Arial" w:hAnsi="Arial"/>
          <w:spacing w:val="-4"/>
          <w:w w:val="105"/>
        </w:rPr>
        <w:t xml:space="preserve">Second </w:t>
      </w:r>
      <w:r>
        <w:rPr>
          <w:rFonts w:ascii="Arial" w:hAnsi="Arial"/>
          <w:spacing w:val="-4"/>
          <w:w w:val="110"/>
        </w:rPr>
        <w:t>Brand(s)</w:t>
      </w:r>
      <w:r>
        <w:rPr>
          <w:rFonts w:ascii="Arial" w:hAnsi="Arial"/>
          <w:spacing w:val="-35"/>
          <w:w w:val="110"/>
        </w:rPr>
        <w:t xml:space="preserve"> </w:t>
      </w:r>
      <w:r>
        <w:rPr>
          <w:rFonts w:ascii="Arial" w:hAnsi="Arial"/>
          <w:spacing w:val="-3"/>
          <w:w w:val="110"/>
        </w:rPr>
        <w:t>im</w:t>
      </w:r>
      <w:r>
        <w:rPr>
          <w:rFonts w:ascii="Arial" w:hAnsi="Arial"/>
          <w:spacing w:val="-36"/>
          <w:w w:val="110"/>
        </w:rPr>
        <w:t xml:space="preserve"> </w:t>
      </w:r>
      <w:r>
        <w:rPr>
          <w:rFonts w:ascii="Arial" w:hAnsi="Arial"/>
          <w:spacing w:val="-4"/>
          <w:w w:val="110"/>
        </w:rPr>
        <w:t>Mobilfunk</w:t>
      </w:r>
    </w:p>
    <w:p w14:paraId="195CC6EB" w14:textId="77777777" w:rsidR="00C07ADB" w:rsidRDefault="00C66A8C">
      <w:pPr>
        <w:pStyle w:val="Textkrper"/>
        <w:spacing w:before="86"/>
        <w:ind w:left="116"/>
      </w:pPr>
      <w:r>
        <w:br w:type="column"/>
      </w:r>
    </w:p>
    <w:p w14:paraId="1747F1BA" w14:textId="77777777" w:rsidR="00CE237B" w:rsidRDefault="00C66A8C">
      <w:pPr>
        <w:pStyle w:val="Textkrper"/>
        <w:spacing w:before="86"/>
        <w:ind w:left="116"/>
      </w:pPr>
      <w:r>
        <w:t>Branche: Netzbetreiber, Düsseldorf</w:t>
      </w:r>
    </w:p>
    <w:p w14:paraId="3E112391" w14:textId="77777777" w:rsidR="00CE237B" w:rsidRDefault="00CE237B">
      <w:pPr>
        <w:pStyle w:val="Textkrper"/>
        <w:rPr>
          <w:sz w:val="22"/>
        </w:rPr>
      </w:pPr>
    </w:p>
    <w:p w14:paraId="328E57F4" w14:textId="77777777" w:rsidR="00CE237B" w:rsidRDefault="00C66A8C">
      <w:pPr>
        <w:pStyle w:val="Textkrper"/>
        <w:spacing w:before="142"/>
        <w:ind w:left="116"/>
      </w:pPr>
      <w:r>
        <w:rPr>
          <w:w w:val="95"/>
        </w:rPr>
        <w:t>Phasen:</w:t>
      </w:r>
    </w:p>
    <w:p w14:paraId="19D10329" w14:textId="77777777" w:rsidR="00CE237B" w:rsidRDefault="00C66A8C">
      <w:pPr>
        <w:pStyle w:val="Textkrper"/>
        <w:spacing w:before="82" w:line="324" w:lineRule="auto"/>
        <w:ind w:left="116" w:right="160"/>
      </w:pPr>
      <w:r>
        <w:rPr>
          <w:spacing w:val="-5"/>
          <w:w w:val="90"/>
        </w:rPr>
        <w:t>E2E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Betreuung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der</w:t>
      </w:r>
      <w:r>
        <w:rPr>
          <w:spacing w:val="-19"/>
          <w:w w:val="90"/>
        </w:rPr>
        <w:t xml:space="preserve"> </w:t>
      </w:r>
      <w:r>
        <w:rPr>
          <w:w w:val="90"/>
        </w:rPr>
        <w:t>Konzeption</w:t>
      </w:r>
      <w:r>
        <w:rPr>
          <w:spacing w:val="-27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w w:val="90"/>
        </w:rPr>
        <w:t>Machbarkeitsanalyse</w:t>
      </w:r>
      <w:r>
        <w:rPr>
          <w:spacing w:val="-23"/>
          <w:w w:val="90"/>
        </w:rPr>
        <w:t xml:space="preserve"> </w:t>
      </w:r>
      <w:r>
        <w:rPr>
          <w:w w:val="90"/>
        </w:rPr>
        <w:t>/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/ </w:t>
      </w:r>
      <w:r>
        <w:rPr>
          <w:spacing w:val="-4"/>
        </w:rPr>
        <w:t>Realisierung</w:t>
      </w:r>
    </w:p>
    <w:p w14:paraId="0272F55E" w14:textId="77777777" w:rsidR="00CE237B" w:rsidRDefault="00CE237B">
      <w:pPr>
        <w:pStyle w:val="Textkrper"/>
        <w:spacing w:before="2"/>
        <w:rPr>
          <w:sz w:val="27"/>
        </w:rPr>
      </w:pPr>
    </w:p>
    <w:p w14:paraId="0F3BD6D7" w14:textId="77777777" w:rsidR="00CE237B" w:rsidRDefault="00C66A8C">
      <w:pPr>
        <w:pStyle w:val="Textkrper"/>
        <w:ind w:left="116"/>
      </w:pPr>
      <w:r>
        <w:t>Aufgaben:</w:t>
      </w:r>
    </w:p>
    <w:p w14:paraId="05ADB8B9" w14:textId="77777777" w:rsidR="00CE237B" w:rsidRDefault="003B3734">
      <w:pPr>
        <w:pStyle w:val="Textkrper"/>
        <w:spacing w:before="68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3AAF6" wp14:editId="78A26D84">
                <wp:simplePos x="0" y="0"/>
                <wp:positionH relativeFrom="page">
                  <wp:posOffset>2687320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210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24 164"/>
                            <a:gd name="T3" fmla="*/ 224 h 61"/>
                            <a:gd name="T4" fmla="+- 0 4258 4232"/>
                            <a:gd name="T5" fmla="*/ T4 w 61"/>
                            <a:gd name="T6" fmla="+- 0 224 164"/>
                            <a:gd name="T7" fmla="*/ 224 h 61"/>
                            <a:gd name="T8" fmla="+- 0 4254 4232"/>
                            <a:gd name="T9" fmla="*/ T8 w 61"/>
                            <a:gd name="T10" fmla="+- 0 222 164"/>
                            <a:gd name="T11" fmla="*/ 222 h 61"/>
                            <a:gd name="T12" fmla="+- 0 4232 4232"/>
                            <a:gd name="T13" fmla="*/ T12 w 61"/>
                            <a:gd name="T14" fmla="+- 0 198 164"/>
                            <a:gd name="T15" fmla="*/ 198 h 61"/>
                            <a:gd name="T16" fmla="+- 0 4232 4232"/>
                            <a:gd name="T17" fmla="*/ T16 w 61"/>
                            <a:gd name="T18" fmla="+- 0 189 164"/>
                            <a:gd name="T19" fmla="*/ 189 h 61"/>
                            <a:gd name="T20" fmla="+- 0 4250 4232"/>
                            <a:gd name="T21" fmla="*/ T20 w 61"/>
                            <a:gd name="T22" fmla="+- 0 167 164"/>
                            <a:gd name="T23" fmla="*/ 167 h 61"/>
                            <a:gd name="T24" fmla="+- 0 4254 4232"/>
                            <a:gd name="T25" fmla="*/ T24 w 61"/>
                            <a:gd name="T26" fmla="+- 0 164 164"/>
                            <a:gd name="T27" fmla="*/ 164 h 61"/>
                            <a:gd name="T28" fmla="+- 0 4270 4232"/>
                            <a:gd name="T29" fmla="*/ T28 w 61"/>
                            <a:gd name="T30" fmla="+- 0 164 164"/>
                            <a:gd name="T31" fmla="*/ 164 h 61"/>
                            <a:gd name="T32" fmla="+- 0 4273 4232"/>
                            <a:gd name="T33" fmla="*/ T32 w 61"/>
                            <a:gd name="T34" fmla="+- 0 167 164"/>
                            <a:gd name="T35" fmla="*/ 167 h 61"/>
                            <a:gd name="T36" fmla="+- 0 4277 4232"/>
                            <a:gd name="T37" fmla="*/ T36 w 61"/>
                            <a:gd name="T38" fmla="+- 0 168 164"/>
                            <a:gd name="T39" fmla="*/ 168 h 61"/>
                            <a:gd name="T40" fmla="+- 0 4292 4232"/>
                            <a:gd name="T41" fmla="*/ T40 w 61"/>
                            <a:gd name="T42" fmla="+- 0 189 164"/>
                            <a:gd name="T43" fmla="*/ 189 h 61"/>
                            <a:gd name="T44" fmla="+- 0 4292 4232"/>
                            <a:gd name="T45" fmla="*/ T44 w 61"/>
                            <a:gd name="T46" fmla="+- 0 198 164"/>
                            <a:gd name="T47" fmla="*/ 198 h 61"/>
                            <a:gd name="T48" fmla="+- 0 4270 4232"/>
                            <a:gd name="T49" fmla="*/ T48 w 61"/>
                            <a:gd name="T50" fmla="+- 0 222 164"/>
                            <a:gd name="T51" fmla="*/ 222 h 61"/>
                            <a:gd name="T52" fmla="+- 0 4266 4232"/>
                            <a:gd name="T53" fmla="*/ T52 w 61"/>
                            <a:gd name="T54" fmla="+- 0 224 164"/>
                            <a:gd name="T55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1CA5B" id="Freeform 77" o:spid="_x0000_s1026" style="position:absolute;margin-left:211.6pt;margin-top:8.2pt;width:3.05pt;height:3.0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" path="m34,60r-8,l22,58,,34,,25,18,3,22,,38,r3,3l45,4,60,25r,9l38,58r-4,2xe" fillcolor="black" stroked="f">
                <v:path arrowok="t" o:connecttype="custom" o:connectlocs="21590,142240;16510,142240;13970,140970;0,125730;0,120015;11430,106045;13970,104140;24130,104140;26035,106045;28575,106680;38100,120015;38100,125730;24130,140970;21590,142240" o:connectangles="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Project</w:t>
      </w:r>
      <w:r w:rsidR="00C66A8C">
        <w:rPr>
          <w:spacing w:val="-21"/>
          <w:w w:val="90"/>
        </w:rPr>
        <w:t xml:space="preserve"> </w:t>
      </w:r>
      <w:r w:rsidR="00C66A8C">
        <w:rPr>
          <w:spacing w:val="-5"/>
          <w:w w:val="90"/>
        </w:rPr>
        <w:t>Management,</w:t>
      </w:r>
      <w:r w:rsidR="00C66A8C">
        <w:rPr>
          <w:spacing w:val="-23"/>
          <w:w w:val="90"/>
        </w:rPr>
        <w:t xml:space="preserve"> </w:t>
      </w:r>
      <w:r w:rsidR="00C66A8C">
        <w:rPr>
          <w:spacing w:val="-3"/>
          <w:w w:val="90"/>
        </w:rPr>
        <w:t>Service</w:t>
      </w:r>
      <w:r w:rsidR="00C66A8C">
        <w:rPr>
          <w:spacing w:val="-23"/>
          <w:w w:val="90"/>
        </w:rPr>
        <w:t xml:space="preserve"> </w:t>
      </w:r>
      <w:r w:rsidR="00C66A8C">
        <w:rPr>
          <w:spacing w:val="-4"/>
          <w:w w:val="90"/>
        </w:rPr>
        <w:t>Design</w:t>
      </w:r>
      <w:r w:rsidR="00C66A8C">
        <w:rPr>
          <w:spacing w:val="-27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6"/>
          <w:w w:val="90"/>
        </w:rPr>
        <w:t xml:space="preserve"> </w:t>
      </w:r>
      <w:r w:rsidR="00C66A8C">
        <w:rPr>
          <w:spacing w:val="-5"/>
          <w:w w:val="90"/>
        </w:rPr>
        <w:t>Change</w:t>
      </w:r>
      <w:r w:rsidR="00C66A8C">
        <w:rPr>
          <w:spacing w:val="-23"/>
          <w:w w:val="90"/>
        </w:rPr>
        <w:t xml:space="preserve"> </w:t>
      </w:r>
      <w:r w:rsidR="00C66A8C">
        <w:rPr>
          <w:spacing w:val="-5"/>
          <w:w w:val="90"/>
        </w:rPr>
        <w:t>Managements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 xml:space="preserve">beider </w:t>
      </w:r>
      <w:r w:rsidR="00C66A8C">
        <w:rPr>
          <w:spacing w:val="-6"/>
          <w:w w:val="95"/>
        </w:rPr>
        <w:t xml:space="preserve">Entwicklung und </w:t>
      </w:r>
      <w:r w:rsidR="00C66A8C">
        <w:rPr>
          <w:spacing w:val="-4"/>
          <w:w w:val="95"/>
        </w:rPr>
        <w:t xml:space="preserve">Realisierung </w:t>
      </w:r>
      <w:r w:rsidR="00C66A8C">
        <w:rPr>
          <w:spacing w:val="-5"/>
          <w:w w:val="95"/>
        </w:rPr>
        <w:t xml:space="preserve">eines </w:t>
      </w:r>
      <w:r w:rsidR="00C66A8C">
        <w:rPr>
          <w:spacing w:val="-4"/>
          <w:w w:val="95"/>
        </w:rPr>
        <w:t xml:space="preserve">zweiten </w:t>
      </w:r>
      <w:r w:rsidR="00C66A8C">
        <w:rPr>
          <w:spacing w:val="-5"/>
          <w:w w:val="95"/>
        </w:rPr>
        <w:t xml:space="preserve">Markennamens </w:t>
      </w:r>
      <w:r w:rsidR="00C66A8C">
        <w:rPr>
          <w:spacing w:val="-4"/>
          <w:w w:val="95"/>
        </w:rPr>
        <w:t xml:space="preserve">für </w:t>
      </w:r>
      <w:r w:rsidR="00C66A8C">
        <w:rPr>
          <w:w w:val="95"/>
        </w:rPr>
        <w:t xml:space="preserve">die </w:t>
      </w:r>
      <w:r w:rsidR="00C66A8C">
        <w:rPr>
          <w:spacing w:val="-3"/>
          <w:w w:val="90"/>
        </w:rPr>
        <w:t>Diversiﬁkation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9"/>
          <w:w w:val="90"/>
        </w:rPr>
        <w:t xml:space="preserve"> </w:t>
      </w:r>
      <w:r w:rsidR="00C66A8C">
        <w:rPr>
          <w:w w:val="90"/>
        </w:rPr>
        <w:t>Produktportfolios</w:t>
      </w:r>
      <w:r w:rsidR="00C66A8C">
        <w:rPr>
          <w:spacing w:val="-9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8"/>
          <w:w w:val="90"/>
        </w:rPr>
        <w:t xml:space="preserve"> </w:t>
      </w:r>
      <w:r w:rsidR="00C66A8C">
        <w:rPr>
          <w:spacing w:val="-4"/>
          <w:w w:val="90"/>
        </w:rPr>
        <w:t>technische</w:t>
      </w:r>
      <w:r w:rsidR="00C66A8C">
        <w:rPr>
          <w:spacing w:val="-18"/>
          <w:w w:val="90"/>
        </w:rPr>
        <w:t xml:space="preserve"> </w:t>
      </w:r>
      <w:r w:rsidR="00C66A8C">
        <w:rPr>
          <w:spacing w:val="-3"/>
          <w:w w:val="90"/>
        </w:rPr>
        <w:t>Integration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1"/>
          <w:w w:val="90"/>
        </w:rPr>
        <w:t xml:space="preserve"> </w:t>
      </w:r>
      <w:r w:rsidR="00C66A8C">
        <w:rPr>
          <w:w w:val="90"/>
        </w:rPr>
        <w:t xml:space="preserve">die </w:t>
      </w:r>
      <w:r w:rsidR="00C66A8C">
        <w:t>Enterprise</w:t>
      </w:r>
      <w:r w:rsidR="00C66A8C">
        <w:rPr>
          <w:spacing w:val="-27"/>
        </w:rPr>
        <w:t xml:space="preserve"> </w:t>
      </w:r>
      <w:r w:rsidR="00C66A8C">
        <w:rPr>
          <w:spacing w:val="-4"/>
        </w:rPr>
        <w:t>Architecture</w:t>
      </w:r>
    </w:p>
    <w:p w14:paraId="749447AD" w14:textId="77777777" w:rsidR="00B77951" w:rsidRDefault="003B3734" w:rsidP="00B77951">
      <w:pPr>
        <w:pStyle w:val="Textkrper"/>
        <w:spacing w:before="4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04C1B" wp14:editId="458451B2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11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8 100"/>
                            <a:gd name="T11" fmla="*/ 158 h 61"/>
                            <a:gd name="T12" fmla="+- 0 4232 4232"/>
                            <a:gd name="T13" fmla="*/ T12 w 61"/>
                            <a:gd name="T14" fmla="+- 0 134 100"/>
                            <a:gd name="T15" fmla="*/ 134 h 61"/>
                            <a:gd name="T16" fmla="+- 0 4232 4232"/>
                            <a:gd name="T17" fmla="*/ T16 w 61"/>
                            <a:gd name="T18" fmla="+- 0 125 100"/>
                            <a:gd name="T19" fmla="*/ 125 h 61"/>
                            <a:gd name="T20" fmla="+- 0 4250 4232"/>
                            <a:gd name="T21" fmla="*/ T20 w 61"/>
                            <a:gd name="T22" fmla="+- 0 103 100"/>
                            <a:gd name="T23" fmla="*/ 103 h 61"/>
                            <a:gd name="T24" fmla="+- 0 4254 4232"/>
                            <a:gd name="T25" fmla="*/ T24 w 61"/>
                            <a:gd name="T26" fmla="+- 0 100 100"/>
                            <a:gd name="T27" fmla="*/ 100 h 61"/>
                            <a:gd name="T28" fmla="+- 0 4270 4232"/>
                            <a:gd name="T29" fmla="*/ T28 w 61"/>
                            <a:gd name="T30" fmla="+- 0 100 100"/>
                            <a:gd name="T31" fmla="*/ 100 h 61"/>
                            <a:gd name="T32" fmla="+- 0 4273 4232"/>
                            <a:gd name="T33" fmla="*/ T32 w 61"/>
                            <a:gd name="T34" fmla="+- 0 103 100"/>
                            <a:gd name="T35" fmla="*/ 103 h 61"/>
                            <a:gd name="T36" fmla="+- 0 4277 4232"/>
                            <a:gd name="T37" fmla="*/ T36 w 61"/>
                            <a:gd name="T38" fmla="+- 0 104 100"/>
                            <a:gd name="T39" fmla="*/ 104 h 61"/>
                            <a:gd name="T40" fmla="+- 0 4292 4232"/>
                            <a:gd name="T41" fmla="*/ T40 w 61"/>
                            <a:gd name="T42" fmla="+- 0 125 100"/>
                            <a:gd name="T43" fmla="*/ 125 h 61"/>
                            <a:gd name="T44" fmla="+- 0 4292 4232"/>
                            <a:gd name="T45" fmla="*/ T44 w 61"/>
                            <a:gd name="T46" fmla="+- 0 134 100"/>
                            <a:gd name="T47" fmla="*/ 134 h 61"/>
                            <a:gd name="T48" fmla="+- 0 4270 4232"/>
                            <a:gd name="T49" fmla="*/ T48 w 61"/>
                            <a:gd name="T50" fmla="+- 0 158 100"/>
                            <a:gd name="T51" fmla="*/ 158 h 61"/>
                            <a:gd name="T52" fmla="+- 0 4266 4232"/>
                            <a:gd name="T53" fmla="*/ T52 w 61"/>
                            <a:gd name="T54" fmla="+- 0 160 100"/>
                            <a:gd name="T55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2F04F" id="Freeform 76" o:spid="_x0000_s1026" style="position:absolute;margin-left:211.6pt;margin-top:5pt;width:3.05pt;height:3.0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" path="m34,60r-8,l22,58,,34,,25,18,3,22,,38,r3,3l45,4,60,25r,9l38,58r-4,2xe" fillcolor="black" stroked="f">
                <v:path arrowok="t" o:connecttype="custom" o:connectlocs="21590,101600;16510,101600;13970,100330;0,85090;0,79375;11430,65405;13970,63500;24130,63500;26035,65405;28575,66040;38100,79375;38100,85090;24130,100330;21590,101600" o:connectangles="0,0,0,0,0,0,0,0,0,0,0,0,0,0"/>
                <w10:wrap anchorx="page"/>
              </v:shape>
            </w:pict>
          </mc:Fallback>
        </mc:AlternateContent>
      </w:r>
      <w:r w:rsidR="00C66A8C">
        <w:t>Service Design des neuen Produkts</w:t>
      </w:r>
      <w:r w:rsidR="00600F31">
        <w:t xml:space="preserve"> </w:t>
      </w:r>
      <w:r w:rsidR="00B77951">
        <w:t>und Entwicklung eines neuen Vertriebsprozesses in Signavio (BPMN 2.0)</w:t>
      </w:r>
    </w:p>
    <w:p w14:paraId="778EBA12" w14:textId="77777777" w:rsidR="00CE237B" w:rsidRDefault="003B3734" w:rsidP="00B77951">
      <w:pPr>
        <w:pStyle w:val="Textkrper"/>
        <w:spacing w:before="4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EE1C0" wp14:editId="07672C30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21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08 148"/>
                            <a:gd name="T3" fmla="*/ 208 h 61"/>
                            <a:gd name="T4" fmla="+- 0 4258 4232"/>
                            <a:gd name="T5" fmla="*/ T4 w 61"/>
                            <a:gd name="T6" fmla="+- 0 208 148"/>
                            <a:gd name="T7" fmla="*/ 208 h 61"/>
                            <a:gd name="T8" fmla="+- 0 4254 4232"/>
                            <a:gd name="T9" fmla="*/ T8 w 61"/>
                            <a:gd name="T10" fmla="+- 0 206 148"/>
                            <a:gd name="T11" fmla="*/ 206 h 61"/>
                            <a:gd name="T12" fmla="+- 0 4232 4232"/>
                            <a:gd name="T13" fmla="*/ T12 w 61"/>
                            <a:gd name="T14" fmla="+- 0 182 148"/>
                            <a:gd name="T15" fmla="*/ 182 h 61"/>
                            <a:gd name="T16" fmla="+- 0 4232 4232"/>
                            <a:gd name="T17" fmla="*/ T16 w 61"/>
                            <a:gd name="T18" fmla="+- 0 173 148"/>
                            <a:gd name="T19" fmla="*/ 173 h 61"/>
                            <a:gd name="T20" fmla="+- 0 4258 4232"/>
                            <a:gd name="T21" fmla="*/ T20 w 61"/>
                            <a:gd name="T22" fmla="+- 0 148 148"/>
                            <a:gd name="T23" fmla="*/ 148 h 61"/>
                            <a:gd name="T24" fmla="+- 0 4266 4232"/>
                            <a:gd name="T25" fmla="*/ T24 w 61"/>
                            <a:gd name="T26" fmla="+- 0 148 148"/>
                            <a:gd name="T27" fmla="*/ 148 h 61"/>
                            <a:gd name="T28" fmla="+- 0 4292 4232"/>
                            <a:gd name="T29" fmla="*/ T28 w 61"/>
                            <a:gd name="T30" fmla="+- 0 173 148"/>
                            <a:gd name="T31" fmla="*/ 173 h 61"/>
                            <a:gd name="T32" fmla="+- 0 4292 4232"/>
                            <a:gd name="T33" fmla="*/ T32 w 61"/>
                            <a:gd name="T34" fmla="+- 0 182 148"/>
                            <a:gd name="T35" fmla="*/ 182 h 61"/>
                            <a:gd name="T36" fmla="+- 0 4266 4232"/>
                            <a:gd name="T37" fmla="*/ T36 w 61"/>
                            <a:gd name="T38" fmla="+- 0 208 148"/>
                            <a:gd name="T3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C1847" id="Freeform 75" o:spid="_x0000_s1026" style="position:absolute;margin-left:211.6pt;margin-top:7.4pt;width:3.05pt;height:3.0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" path="m34,60r-8,l22,58,,34,,25,26,r8,l60,25r,9l34,60xe" fillcolor="black" stroked="f">
                <v:path arrowok="t" o:connecttype="custom" o:connectlocs="21590,132080;16510,132080;13970,130810;0,115570;0,109855;16510,93980;21590,93980;38100,109855;38100,115570;21590,132080" o:connectangles="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Entwicklung </w:t>
      </w:r>
      <w:r w:rsidR="00C66A8C">
        <w:rPr>
          <w:spacing w:val="-5"/>
          <w:w w:val="90"/>
        </w:rPr>
        <w:t xml:space="preserve">einer </w:t>
      </w:r>
      <w:r w:rsidR="00C66A8C">
        <w:rPr>
          <w:spacing w:val="-6"/>
          <w:w w:val="90"/>
        </w:rPr>
        <w:t xml:space="preserve">neuen </w:t>
      </w:r>
      <w:r w:rsidR="00C66A8C">
        <w:rPr>
          <w:spacing w:val="-3"/>
          <w:w w:val="90"/>
        </w:rPr>
        <w:t xml:space="preserve">Internetplattform (Aﬃliate System)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5"/>
        </w:rPr>
        <w:t>Internet Vermarktung</w:t>
      </w:r>
    </w:p>
    <w:p w14:paraId="3985390E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16F213" wp14:editId="37519371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1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1037E" id="Freeform 74" o:spid="_x0000_s1026" style="position:absolute;margin-left:211.6pt;margin-top:4.9pt;width:3.05pt;height:3.0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22AC2" wp14:editId="357F2866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21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1 383"/>
                            <a:gd name="T11" fmla="*/ 441 h 61"/>
                            <a:gd name="T12" fmla="+- 0 4232 4232"/>
                            <a:gd name="T13" fmla="*/ T12 w 61"/>
                            <a:gd name="T14" fmla="+- 0 417 383"/>
                            <a:gd name="T15" fmla="*/ 417 h 61"/>
                            <a:gd name="T16" fmla="+- 0 4232 4232"/>
                            <a:gd name="T17" fmla="*/ T16 w 61"/>
                            <a:gd name="T18" fmla="+- 0 408 383"/>
                            <a:gd name="T19" fmla="*/ 408 h 61"/>
                            <a:gd name="T20" fmla="+- 0 4250 4232"/>
                            <a:gd name="T21" fmla="*/ T20 w 61"/>
                            <a:gd name="T22" fmla="+- 0 386 383"/>
                            <a:gd name="T23" fmla="*/ 386 h 61"/>
                            <a:gd name="T24" fmla="+- 0 4254 4232"/>
                            <a:gd name="T25" fmla="*/ T24 w 61"/>
                            <a:gd name="T26" fmla="+- 0 383 383"/>
                            <a:gd name="T27" fmla="*/ 383 h 61"/>
                            <a:gd name="T28" fmla="+- 0 4270 4232"/>
                            <a:gd name="T29" fmla="*/ T28 w 61"/>
                            <a:gd name="T30" fmla="+- 0 383 383"/>
                            <a:gd name="T31" fmla="*/ 383 h 61"/>
                            <a:gd name="T32" fmla="+- 0 4273 4232"/>
                            <a:gd name="T33" fmla="*/ T32 w 61"/>
                            <a:gd name="T34" fmla="+- 0 386 383"/>
                            <a:gd name="T35" fmla="*/ 386 h 61"/>
                            <a:gd name="T36" fmla="+- 0 4277 4232"/>
                            <a:gd name="T37" fmla="*/ T36 w 61"/>
                            <a:gd name="T38" fmla="+- 0 387 383"/>
                            <a:gd name="T39" fmla="*/ 387 h 61"/>
                            <a:gd name="T40" fmla="+- 0 4292 4232"/>
                            <a:gd name="T41" fmla="*/ T40 w 61"/>
                            <a:gd name="T42" fmla="+- 0 408 383"/>
                            <a:gd name="T43" fmla="*/ 408 h 61"/>
                            <a:gd name="T44" fmla="+- 0 4292 4232"/>
                            <a:gd name="T45" fmla="*/ T44 w 61"/>
                            <a:gd name="T46" fmla="+- 0 417 383"/>
                            <a:gd name="T47" fmla="*/ 417 h 61"/>
                            <a:gd name="T48" fmla="+- 0 4270 4232"/>
                            <a:gd name="T49" fmla="*/ T48 w 61"/>
                            <a:gd name="T50" fmla="+- 0 441 383"/>
                            <a:gd name="T51" fmla="*/ 441 h 61"/>
                            <a:gd name="T52" fmla="+- 0 4266 4232"/>
                            <a:gd name="T53" fmla="*/ T52 w 61"/>
                            <a:gd name="T54" fmla="+- 0 443 383"/>
                            <a:gd name="T55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1406" id="Freeform 73" o:spid="_x0000_s1026" style="position:absolute;margin-left:211.6pt;margin-top:19.15pt;width:3.05pt;height:3.0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" path="m34,60r-8,l22,58,,34,,25,18,3,22,,38,r3,3l45,4,60,25r,9l38,58r-4,2xe" fillcolor="black" stroked="f">
                <v:path arrowok="t" o:connecttype="custom" o:connectlocs="21590,281305;16510,281305;13970,280035;0,264795;0,259080;11430,245110;13970,243205;24130,243205;26035,245110;28575,245745;38100,259080;38100,264795;24130,280035;21590,281305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Entwicklung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IT-Prozessreife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Roadmap</w:t>
      </w:r>
      <w:r w:rsidR="00C66A8C">
        <w:rPr>
          <w:spacing w:val="-13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6"/>
          <w:w w:val="90"/>
        </w:rPr>
        <w:t xml:space="preserve"> </w:t>
      </w:r>
      <w:r w:rsidR="00C66A8C">
        <w:rPr>
          <w:spacing w:val="-6"/>
          <w:w w:val="90"/>
        </w:rPr>
        <w:t>neuen</w:t>
      </w:r>
      <w:r w:rsidR="00C66A8C">
        <w:rPr>
          <w:spacing w:val="-24"/>
          <w:w w:val="90"/>
        </w:rPr>
        <w:t xml:space="preserve"> </w:t>
      </w:r>
      <w:r w:rsidR="00C66A8C">
        <w:rPr>
          <w:spacing w:val="-3"/>
          <w:w w:val="90"/>
        </w:rPr>
        <w:t xml:space="preserve">Marke </w:t>
      </w:r>
      <w:r w:rsidR="00C66A8C">
        <w:rPr>
          <w:spacing w:val="-5"/>
        </w:rPr>
        <w:t xml:space="preserve">Einbindung </w:t>
      </w:r>
      <w:r w:rsidR="00C66A8C">
        <w:t xml:space="preserve">des </w:t>
      </w:r>
      <w:r w:rsidR="00C66A8C">
        <w:rPr>
          <w:spacing w:val="-6"/>
        </w:rPr>
        <w:t xml:space="preserve">neuen </w:t>
      </w:r>
      <w:r w:rsidR="00C66A8C">
        <w:t xml:space="preserve">Produkts in den </w:t>
      </w:r>
      <w:r w:rsidR="00C66A8C">
        <w:rPr>
          <w:spacing w:val="-3"/>
        </w:rPr>
        <w:t xml:space="preserve">Servicebereich </w:t>
      </w:r>
      <w:r w:rsidR="00C66A8C">
        <w:t>der Sprachplattform</w:t>
      </w:r>
    </w:p>
    <w:p w14:paraId="46EA92F2" w14:textId="77777777" w:rsidR="00DA1E49" w:rsidRDefault="003B3734">
      <w:pPr>
        <w:pStyle w:val="Textkrper"/>
        <w:spacing w:before="4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3D9550" wp14:editId="57960A1C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15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60 100"/>
                            <a:gd name="T3" fmla="*/ 160 h 61"/>
                            <a:gd name="T4" fmla="+- 0 4258 4232"/>
                            <a:gd name="T5" fmla="*/ T4 w 61"/>
                            <a:gd name="T6" fmla="+- 0 160 100"/>
                            <a:gd name="T7" fmla="*/ 160 h 61"/>
                            <a:gd name="T8" fmla="+- 0 4254 4232"/>
                            <a:gd name="T9" fmla="*/ T8 w 61"/>
                            <a:gd name="T10" fmla="+- 0 158 100"/>
                            <a:gd name="T11" fmla="*/ 158 h 61"/>
                            <a:gd name="T12" fmla="+- 0 4232 4232"/>
                            <a:gd name="T13" fmla="*/ T12 w 61"/>
                            <a:gd name="T14" fmla="+- 0 134 100"/>
                            <a:gd name="T15" fmla="*/ 134 h 61"/>
                            <a:gd name="T16" fmla="+- 0 4232 4232"/>
                            <a:gd name="T17" fmla="*/ T16 w 61"/>
                            <a:gd name="T18" fmla="+- 0 125 100"/>
                            <a:gd name="T19" fmla="*/ 125 h 61"/>
                            <a:gd name="T20" fmla="+- 0 4250 4232"/>
                            <a:gd name="T21" fmla="*/ T20 w 61"/>
                            <a:gd name="T22" fmla="+- 0 103 100"/>
                            <a:gd name="T23" fmla="*/ 103 h 61"/>
                            <a:gd name="T24" fmla="+- 0 4254 4232"/>
                            <a:gd name="T25" fmla="*/ T24 w 61"/>
                            <a:gd name="T26" fmla="+- 0 100 100"/>
                            <a:gd name="T27" fmla="*/ 100 h 61"/>
                            <a:gd name="T28" fmla="+- 0 4266 4232"/>
                            <a:gd name="T29" fmla="*/ T28 w 61"/>
                            <a:gd name="T30" fmla="+- 0 100 100"/>
                            <a:gd name="T31" fmla="*/ 100 h 61"/>
                            <a:gd name="T32" fmla="+- 0 4270 4232"/>
                            <a:gd name="T33" fmla="*/ T32 w 61"/>
                            <a:gd name="T34" fmla="+- 0 101 100"/>
                            <a:gd name="T35" fmla="*/ 101 h 61"/>
                            <a:gd name="T36" fmla="+- 0 4292 4232"/>
                            <a:gd name="T37" fmla="*/ T36 w 61"/>
                            <a:gd name="T38" fmla="+- 0 125 100"/>
                            <a:gd name="T39" fmla="*/ 125 h 61"/>
                            <a:gd name="T40" fmla="+- 0 4292 4232"/>
                            <a:gd name="T41" fmla="*/ T40 w 61"/>
                            <a:gd name="T42" fmla="+- 0 134 100"/>
                            <a:gd name="T43" fmla="*/ 134 h 61"/>
                            <a:gd name="T44" fmla="+- 0 4270 4232"/>
                            <a:gd name="T45" fmla="*/ T44 w 61"/>
                            <a:gd name="T46" fmla="+- 0 158 100"/>
                            <a:gd name="T47" fmla="*/ 158 h 61"/>
                            <a:gd name="T48" fmla="+- 0 4266 4232"/>
                            <a:gd name="T49" fmla="*/ T48 w 61"/>
                            <a:gd name="T50" fmla="+- 0 160 100"/>
                            <a:gd name="T51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B6E52" id="Freeform 72" o:spid="_x0000_s1026" style="position:absolute;margin-left:211.6pt;margin-top:5pt;width:3.05pt;height:3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" path="m34,60r-8,l22,58,,34,,25,18,3,22,,34,r4,1l60,25r,9l38,58r-4,2xe" fillcolor="black" stroked="f">
                <v:path arrowok="t" o:connecttype="custom" o:connectlocs="21590,101600;16510,101600;13970,100330;0,85090;0,79375;11430,65405;13970,63500;21590,63500;24130,64135;38100,79375;38100,85090;24130,100330;21590,101600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0EAB2A" wp14:editId="77C93FAC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21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5 385"/>
                            <a:gd name="T3" fmla="*/ 445 h 61"/>
                            <a:gd name="T4" fmla="+- 0 4258 4232"/>
                            <a:gd name="T5" fmla="*/ T4 w 61"/>
                            <a:gd name="T6" fmla="+- 0 445 385"/>
                            <a:gd name="T7" fmla="*/ 445 h 61"/>
                            <a:gd name="T8" fmla="+- 0 4254 4232"/>
                            <a:gd name="T9" fmla="*/ T8 w 61"/>
                            <a:gd name="T10" fmla="+- 0 443 385"/>
                            <a:gd name="T11" fmla="*/ 443 h 61"/>
                            <a:gd name="T12" fmla="+- 0 4232 4232"/>
                            <a:gd name="T13" fmla="*/ T12 w 61"/>
                            <a:gd name="T14" fmla="+- 0 419 385"/>
                            <a:gd name="T15" fmla="*/ 419 h 61"/>
                            <a:gd name="T16" fmla="+- 0 4232 4232"/>
                            <a:gd name="T17" fmla="*/ T16 w 61"/>
                            <a:gd name="T18" fmla="+- 0 410 385"/>
                            <a:gd name="T19" fmla="*/ 410 h 61"/>
                            <a:gd name="T20" fmla="+- 0 4250 4232"/>
                            <a:gd name="T21" fmla="*/ T20 w 61"/>
                            <a:gd name="T22" fmla="+- 0 388 385"/>
                            <a:gd name="T23" fmla="*/ 388 h 61"/>
                            <a:gd name="T24" fmla="+- 0 4254 4232"/>
                            <a:gd name="T25" fmla="*/ T24 w 61"/>
                            <a:gd name="T26" fmla="+- 0 385 385"/>
                            <a:gd name="T27" fmla="*/ 385 h 61"/>
                            <a:gd name="T28" fmla="+- 0 4270 4232"/>
                            <a:gd name="T29" fmla="*/ T28 w 61"/>
                            <a:gd name="T30" fmla="+- 0 385 385"/>
                            <a:gd name="T31" fmla="*/ 385 h 61"/>
                            <a:gd name="T32" fmla="+- 0 4273 4232"/>
                            <a:gd name="T33" fmla="*/ T32 w 61"/>
                            <a:gd name="T34" fmla="+- 0 388 385"/>
                            <a:gd name="T35" fmla="*/ 388 h 61"/>
                            <a:gd name="T36" fmla="+- 0 4277 4232"/>
                            <a:gd name="T37" fmla="*/ T36 w 61"/>
                            <a:gd name="T38" fmla="+- 0 389 385"/>
                            <a:gd name="T39" fmla="*/ 389 h 61"/>
                            <a:gd name="T40" fmla="+- 0 4292 4232"/>
                            <a:gd name="T41" fmla="*/ T40 w 61"/>
                            <a:gd name="T42" fmla="+- 0 410 385"/>
                            <a:gd name="T43" fmla="*/ 410 h 61"/>
                            <a:gd name="T44" fmla="+- 0 4292 4232"/>
                            <a:gd name="T45" fmla="*/ T44 w 61"/>
                            <a:gd name="T46" fmla="+- 0 419 385"/>
                            <a:gd name="T47" fmla="*/ 419 h 61"/>
                            <a:gd name="T48" fmla="+- 0 4270 4232"/>
                            <a:gd name="T49" fmla="*/ T48 w 61"/>
                            <a:gd name="T50" fmla="+- 0 443 385"/>
                            <a:gd name="T51" fmla="*/ 443 h 61"/>
                            <a:gd name="T52" fmla="+- 0 4266 4232"/>
                            <a:gd name="T53" fmla="*/ T52 w 61"/>
                            <a:gd name="T54" fmla="+- 0 445 385"/>
                            <a:gd name="T55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A83F3" id="Freeform 71" o:spid="_x0000_s1026" style="position:absolute;margin-left:211.6pt;margin-top:19.25pt;width:3.05pt;height:3.0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" path="m34,60r-8,l22,58,,34,,25,18,3,22,,38,r3,3l45,4,60,25r,9l38,58r-4,2xe" fillcolor="black" stroked="f">
                <v:path arrowok="t" o:connecttype="custom" o:connectlocs="21590,282575;16510,282575;13970,281305;0,266065;0,260350;11430,246380;13970,244475;24130,244475;26035,246380;28575,247015;38100,260350;38100,266065;24130,281305;21590,282575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Technische</w:t>
      </w:r>
      <w:r w:rsidR="00C66A8C">
        <w:rPr>
          <w:spacing w:val="-19"/>
          <w:w w:val="90"/>
        </w:rPr>
        <w:t xml:space="preserve"> </w:t>
      </w:r>
      <w:r w:rsidR="00C66A8C">
        <w:rPr>
          <w:spacing w:val="-5"/>
          <w:w w:val="90"/>
        </w:rPr>
        <w:t>Anbindung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5"/>
          <w:w w:val="90"/>
        </w:rPr>
        <w:t xml:space="preserve"> </w:t>
      </w:r>
      <w:r w:rsidR="00C66A8C">
        <w:rPr>
          <w:w w:val="90"/>
        </w:rPr>
        <w:t>Plattform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an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>Vertriebskanäle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5"/>
          <w:w w:val="90"/>
        </w:rPr>
        <w:t xml:space="preserve"> </w:t>
      </w:r>
      <w:r w:rsidR="00C66A8C">
        <w:rPr>
          <w:w w:val="90"/>
        </w:rPr>
        <w:t xml:space="preserve">Partner </w:t>
      </w:r>
      <w:r w:rsidR="00C66A8C">
        <w:rPr>
          <w:spacing w:val="-2"/>
          <w:w w:val="95"/>
        </w:rPr>
        <w:t>Aufbau</w:t>
      </w:r>
      <w:r w:rsidR="00C66A8C">
        <w:rPr>
          <w:spacing w:val="-44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39"/>
          <w:w w:val="95"/>
        </w:rPr>
        <w:t xml:space="preserve"> </w:t>
      </w:r>
      <w:r w:rsidR="00C66A8C">
        <w:rPr>
          <w:w w:val="95"/>
        </w:rPr>
        <w:t>Logistik</w:t>
      </w:r>
      <w:r w:rsidR="00C66A8C">
        <w:rPr>
          <w:spacing w:val="-44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38"/>
          <w:w w:val="95"/>
        </w:rPr>
        <w:t xml:space="preserve"> </w:t>
      </w:r>
      <w:r w:rsidR="00C66A8C">
        <w:rPr>
          <w:w w:val="95"/>
        </w:rPr>
        <w:t>des</w:t>
      </w:r>
      <w:r w:rsidR="00C66A8C">
        <w:rPr>
          <w:spacing w:val="-37"/>
          <w:w w:val="95"/>
        </w:rPr>
        <w:t xml:space="preserve"> </w:t>
      </w:r>
      <w:r w:rsidR="00C66A8C">
        <w:rPr>
          <w:spacing w:val="-4"/>
          <w:w w:val="95"/>
        </w:rPr>
        <w:t>SIM-Managements</w:t>
      </w:r>
      <w:r w:rsidR="00DA1E49">
        <w:rPr>
          <w:spacing w:val="-4"/>
          <w:w w:val="95"/>
        </w:rPr>
        <w:t xml:space="preserve"> mit </w:t>
      </w:r>
      <w:r w:rsidR="005B1C16">
        <w:rPr>
          <w:spacing w:val="-4"/>
          <w:w w:val="95"/>
        </w:rPr>
        <w:t>Arvato für eine effiziente Production-on-Demand Lösung Abstimmung des POD Prozesses über BPMN 2.0</w:t>
      </w:r>
    </w:p>
    <w:p w14:paraId="301424FB" w14:textId="77777777" w:rsidR="00CE237B" w:rsidRDefault="003B3734">
      <w:pPr>
        <w:pStyle w:val="Textkrper"/>
        <w:spacing w:before="3" w:line="292" w:lineRule="auto"/>
        <w:ind w:left="356" w:right="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9CAC61" wp14:editId="5B8E1207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1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9 99"/>
                            <a:gd name="T3" fmla="*/ 159 h 61"/>
                            <a:gd name="T4" fmla="+- 0 4258 4232"/>
                            <a:gd name="T5" fmla="*/ T4 w 61"/>
                            <a:gd name="T6" fmla="+- 0 159 99"/>
                            <a:gd name="T7" fmla="*/ 159 h 61"/>
                            <a:gd name="T8" fmla="+- 0 4254 4232"/>
                            <a:gd name="T9" fmla="*/ T8 w 61"/>
                            <a:gd name="T10" fmla="+- 0 157 99"/>
                            <a:gd name="T11" fmla="*/ 157 h 61"/>
                            <a:gd name="T12" fmla="+- 0 4232 4232"/>
                            <a:gd name="T13" fmla="*/ T12 w 61"/>
                            <a:gd name="T14" fmla="+- 0 133 99"/>
                            <a:gd name="T15" fmla="*/ 133 h 61"/>
                            <a:gd name="T16" fmla="+- 0 4232 4232"/>
                            <a:gd name="T17" fmla="*/ T16 w 61"/>
                            <a:gd name="T18" fmla="+- 0 124 99"/>
                            <a:gd name="T19" fmla="*/ 124 h 61"/>
                            <a:gd name="T20" fmla="+- 0 4258 4232"/>
                            <a:gd name="T21" fmla="*/ T20 w 61"/>
                            <a:gd name="T22" fmla="+- 0 99 99"/>
                            <a:gd name="T23" fmla="*/ 99 h 61"/>
                            <a:gd name="T24" fmla="+- 0 4266 4232"/>
                            <a:gd name="T25" fmla="*/ T24 w 61"/>
                            <a:gd name="T26" fmla="+- 0 99 99"/>
                            <a:gd name="T27" fmla="*/ 99 h 61"/>
                            <a:gd name="T28" fmla="+- 0 4292 4232"/>
                            <a:gd name="T29" fmla="*/ T28 w 61"/>
                            <a:gd name="T30" fmla="+- 0 124 99"/>
                            <a:gd name="T31" fmla="*/ 124 h 61"/>
                            <a:gd name="T32" fmla="+- 0 4292 4232"/>
                            <a:gd name="T33" fmla="*/ T32 w 61"/>
                            <a:gd name="T34" fmla="+- 0 133 99"/>
                            <a:gd name="T35" fmla="*/ 133 h 61"/>
                            <a:gd name="T36" fmla="+- 0 4266 4232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640B0" id="Freeform 70" o:spid="_x0000_s1026" style="position:absolute;margin-left:211.6pt;margin-top:4.95pt;width:3.05pt;height:3.0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" path="m34,60r-8,l22,58,,34,,25,26,r8,l60,25r,9l34,60xe" fillcolor="black" stroked="f">
                <v:path arrowok="t" o:connecttype="custom" o:connectlocs="21590,100965;16510,100965;13970,99695;0,84455;0,78740;16510,62865;21590,62865;38100,78740;38100,84455;21590,1009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567C11" wp14:editId="34E29D19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21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2 384"/>
                            <a:gd name="T11" fmla="*/ 442 h 61"/>
                            <a:gd name="T12" fmla="+- 0 4232 4232"/>
                            <a:gd name="T13" fmla="*/ T12 w 61"/>
                            <a:gd name="T14" fmla="+- 0 418 384"/>
                            <a:gd name="T15" fmla="*/ 418 h 61"/>
                            <a:gd name="T16" fmla="+- 0 4232 4232"/>
                            <a:gd name="T17" fmla="*/ T16 w 61"/>
                            <a:gd name="T18" fmla="+- 0 409 384"/>
                            <a:gd name="T19" fmla="*/ 409 h 61"/>
                            <a:gd name="T20" fmla="+- 0 4250 4232"/>
                            <a:gd name="T21" fmla="*/ T20 w 61"/>
                            <a:gd name="T22" fmla="+- 0 387 384"/>
                            <a:gd name="T23" fmla="*/ 387 h 61"/>
                            <a:gd name="T24" fmla="+- 0 4254 4232"/>
                            <a:gd name="T25" fmla="*/ T24 w 61"/>
                            <a:gd name="T26" fmla="+- 0 384 384"/>
                            <a:gd name="T27" fmla="*/ 384 h 61"/>
                            <a:gd name="T28" fmla="+- 0 4266 4232"/>
                            <a:gd name="T29" fmla="*/ T28 w 61"/>
                            <a:gd name="T30" fmla="+- 0 384 384"/>
                            <a:gd name="T31" fmla="*/ 384 h 61"/>
                            <a:gd name="T32" fmla="+- 0 4270 4232"/>
                            <a:gd name="T33" fmla="*/ T32 w 61"/>
                            <a:gd name="T34" fmla="+- 0 385 384"/>
                            <a:gd name="T35" fmla="*/ 385 h 61"/>
                            <a:gd name="T36" fmla="+- 0 4292 4232"/>
                            <a:gd name="T37" fmla="*/ T36 w 61"/>
                            <a:gd name="T38" fmla="+- 0 409 384"/>
                            <a:gd name="T39" fmla="*/ 409 h 61"/>
                            <a:gd name="T40" fmla="+- 0 4292 4232"/>
                            <a:gd name="T41" fmla="*/ T40 w 61"/>
                            <a:gd name="T42" fmla="+- 0 418 384"/>
                            <a:gd name="T43" fmla="*/ 418 h 61"/>
                            <a:gd name="T44" fmla="+- 0 4270 4232"/>
                            <a:gd name="T45" fmla="*/ T44 w 61"/>
                            <a:gd name="T46" fmla="+- 0 442 384"/>
                            <a:gd name="T47" fmla="*/ 442 h 61"/>
                            <a:gd name="T48" fmla="+- 0 4266 4232"/>
                            <a:gd name="T49" fmla="*/ T48 w 61"/>
                            <a:gd name="T50" fmla="+- 0 444 384"/>
                            <a:gd name="T51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8" y="3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D60DB" id="Freeform 69" o:spid="_x0000_s1026" style="position:absolute;margin-left:211.6pt;margin-top:19.2pt;width:3.05pt;height:3.0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" path="m34,60r-8,l22,58,,34,,25,18,3,22,,34,r4,1l60,25r,9l38,58r-4,2xe" fillcolor="black" stroked="f">
                <v:path arrowok="t" o:connecttype="custom" o:connectlocs="21590,281940;16510,281940;13970,280670;0,265430;0,259715;11430,245745;13970,243840;21590,243840;24130,244475;38100,259715;38100,265430;24130,280670;21590,281940" o:connectangles="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5"/>
        </w:rPr>
        <w:t>Positionierung</w:t>
      </w:r>
      <w:r w:rsidR="00C66A8C">
        <w:rPr>
          <w:spacing w:val="-48"/>
          <w:w w:val="95"/>
        </w:rPr>
        <w:t xml:space="preserve"> </w:t>
      </w:r>
      <w:r w:rsidR="00C66A8C">
        <w:rPr>
          <w:spacing w:val="-6"/>
          <w:w w:val="95"/>
        </w:rPr>
        <w:t>neuer</w:t>
      </w:r>
      <w:r w:rsidR="00C66A8C">
        <w:rPr>
          <w:spacing w:val="-45"/>
          <w:w w:val="95"/>
        </w:rPr>
        <w:t xml:space="preserve"> </w:t>
      </w:r>
      <w:r w:rsidR="00C66A8C">
        <w:rPr>
          <w:w w:val="95"/>
        </w:rPr>
        <w:t>Produkte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/</w:t>
      </w:r>
      <w:r w:rsidR="00C66A8C">
        <w:rPr>
          <w:spacing w:val="-43"/>
          <w:w w:val="95"/>
        </w:rPr>
        <w:t xml:space="preserve"> </w:t>
      </w:r>
      <w:r w:rsidR="00C66A8C">
        <w:rPr>
          <w:spacing w:val="-4"/>
          <w:w w:val="95"/>
        </w:rPr>
        <w:t>Dienste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>in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>das</w:t>
      </w:r>
      <w:r w:rsidR="00C66A8C">
        <w:rPr>
          <w:spacing w:val="-43"/>
          <w:w w:val="95"/>
        </w:rPr>
        <w:t xml:space="preserve"> </w:t>
      </w:r>
      <w:r w:rsidR="00C66A8C">
        <w:rPr>
          <w:w w:val="95"/>
        </w:rPr>
        <w:t>Portfolio</w:t>
      </w:r>
      <w:r w:rsidR="00C66A8C">
        <w:rPr>
          <w:spacing w:val="-43"/>
          <w:w w:val="95"/>
        </w:rPr>
        <w:t xml:space="preserve"> </w:t>
      </w:r>
      <w:r w:rsidR="00C66A8C">
        <w:rPr>
          <w:w w:val="95"/>
        </w:rPr>
        <w:t>des</w:t>
      </w:r>
      <w:r w:rsidR="00C66A8C">
        <w:rPr>
          <w:spacing w:val="-43"/>
          <w:w w:val="95"/>
        </w:rPr>
        <w:t xml:space="preserve"> </w:t>
      </w:r>
      <w:r w:rsidR="00C66A8C">
        <w:rPr>
          <w:spacing w:val="-3"/>
          <w:w w:val="95"/>
        </w:rPr>
        <w:t xml:space="preserve">Anbieters. </w:t>
      </w:r>
      <w:r w:rsidR="00C66A8C">
        <w:rPr>
          <w:spacing w:val="-4"/>
        </w:rPr>
        <w:t>Vereinbarung</w:t>
      </w:r>
      <w:r w:rsidR="00C66A8C">
        <w:rPr>
          <w:spacing w:val="-37"/>
        </w:rPr>
        <w:t xml:space="preserve"> </w:t>
      </w:r>
      <w:r w:rsidR="00C66A8C">
        <w:rPr>
          <w:spacing w:val="-4"/>
        </w:rPr>
        <w:t>verbindlicher</w:t>
      </w:r>
      <w:r w:rsidR="00C66A8C">
        <w:rPr>
          <w:spacing w:val="-29"/>
        </w:rPr>
        <w:t xml:space="preserve"> </w:t>
      </w:r>
      <w:r w:rsidR="00C66A8C">
        <w:rPr>
          <w:spacing w:val="-5"/>
        </w:rPr>
        <w:t>SLA's</w:t>
      </w:r>
      <w:r w:rsidR="00C66A8C">
        <w:rPr>
          <w:spacing w:val="-26"/>
        </w:rPr>
        <w:t xml:space="preserve"> </w:t>
      </w:r>
      <w:r w:rsidR="00C66A8C">
        <w:rPr>
          <w:spacing w:val="-4"/>
        </w:rPr>
        <w:t>mit</w:t>
      </w:r>
      <w:r w:rsidR="00C66A8C">
        <w:rPr>
          <w:spacing w:val="-30"/>
        </w:rPr>
        <w:t xml:space="preserve"> </w:t>
      </w:r>
      <w:r w:rsidR="00C66A8C">
        <w:t>dem</w:t>
      </w:r>
      <w:r w:rsidR="00C66A8C">
        <w:rPr>
          <w:spacing w:val="-35"/>
        </w:rPr>
        <w:t xml:space="preserve"> </w:t>
      </w:r>
      <w:r w:rsidR="00C66A8C">
        <w:rPr>
          <w:spacing w:val="-4"/>
        </w:rPr>
        <w:t>Betrieb</w:t>
      </w:r>
    </w:p>
    <w:p w14:paraId="0FDB8D93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B1AAE9" wp14:editId="5EF69CE3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19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0735" id="Freeform 68" o:spid="_x0000_s1026" style="position:absolute;margin-left:211.6pt;margin-top:4.9pt;width:3.05pt;height:3.0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Erfolgreiche </w:t>
      </w:r>
      <w:r w:rsidR="00C66A8C">
        <w:rPr>
          <w:spacing w:val="-5"/>
          <w:w w:val="90"/>
        </w:rPr>
        <w:t xml:space="preserve">termingerechte Markteinführung </w:t>
      </w:r>
      <w:r w:rsidR="00C66A8C">
        <w:rPr>
          <w:spacing w:val="-4"/>
          <w:w w:val="90"/>
        </w:rPr>
        <w:t xml:space="preserve">zum Wunschtermin </w:t>
      </w:r>
      <w:r w:rsidR="00C66A8C">
        <w:rPr>
          <w:w w:val="90"/>
        </w:rPr>
        <w:t xml:space="preserve">des </w:t>
      </w:r>
      <w:r w:rsidR="00C66A8C">
        <w:rPr>
          <w:spacing w:val="-4"/>
        </w:rPr>
        <w:t>Auftraggebers</w:t>
      </w:r>
    </w:p>
    <w:p w14:paraId="74D2F274" w14:textId="77777777" w:rsidR="00CE237B" w:rsidRDefault="003B3734">
      <w:pPr>
        <w:pStyle w:val="Textkrper"/>
        <w:spacing w:before="2" w:line="292" w:lineRule="auto"/>
        <w:ind w:left="356" w:right="9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ED8E33" wp14:editId="75751D48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8 4232"/>
                            <a:gd name="T21" fmla="*/ T20 w 61"/>
                            <a:gd name="T22" fmla="+- 0 98 98"/>
                            <a:gd name="T23" fmla="*/ 98 h 61"/>
                            <a:gd name="T24" fmla="+- 0 4266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79E7" id="Freeform 67" o:spid="_x0000_s1026" style="position:absolute;margin-left:211.6pt;margin-top:4.9pt;width:3.05pt;height:3.0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" path="m34,60r-8,l22,58,,34,,25,26,r8,l60,25r,9l34,60xe" fillcolor="black" stroked="f">
                <v:path arrowok="t" o:connecttype="custom" o:connectlocs="21590,100330;16510,100330;13970,99060;0,83820;0,78105;16510,62230;21590,62230;38100,78105;38100,83820;21590,100330" o:connectangles="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Integration </w:t>
      </w:r>
      <w:r w:rsidR="00C66A8C">
        <w:rPr>
          <w:spacing w:val="-6"/>
          <w:w w:val="90"/>
        </w:rPr>
        <w:t xml:space="preserve">neuer </w:t>
      </w:r>
      <w:r w:rsidR="00C66A8C">
        <w:rPr>
          <w:spacing w:val="-3"/>
          <w:w w:val="90"/>
        </w:rPr>
        <w:t xml:space="preserve">Features </w:t>
      </w:r>
      <w:r w:rsidR="00C66A8C">
        <w:rPr>
          <w:spacing w:val="-4"/>
          <w:w w:val="90"/>
        </w:rPr>
        <w:t xml:space="preserve">zur marktkonformen </w:t>
      </w:r>
      <w:r w:rsidR="00C66A8C">
        <w:rPr>
          <w:spacing w:val="-5"/>
          <w:w w:val="90"/>
        </w:rPr>
        <w:t xml:space="preserve">Ergänzung </w:t>
      </w:r>
      <w:r w:rsidR="00C66A8C">
        <w:rPr>
          <w:w w:val="90"/>
        </w:rPr>
        <w:t xml:space="preserve">des </w:t>
      </w:r>
      <w:r w:rsidR="00C66A8C">
        <w:t>Produktportfolios</w:t>
      </w:r>
    </w:p>
    <w:p w14:paraId="5BAC32DE" w14:textId="77777777" w:rsidR="00CE237B" w:rsidRDefault="00CE237B">
      <w:pPr>
        <w:pStyle w:val="Textkrper"/>
        <w:spacing w:before="7"/>
        <w:rPr>
          <w:sz w:val="28"/>
        </w:rPr>
      </w:pPr>
    </w:p>
    <w:p w14:paraId="782849AF" w14:textId="77777777" w:rsidR="00CE237B" w:rsidRDefault="00C66A8C">
      <w:pPr>
        <w:pStyle w:val="Textkrper"/>
        <w:ind w:left="116"/>
      </w:pPr>
      <w:r>
        <w:t>Involvierte Systeme und Entwicklungsumgebungen:</w:t>
      </w:r>
    </w:p>
    <w:p w14:paraId="3C9FB303" w14:textId="77777777" w:rsidR="00CE237B" w:rsidRDefault="00C66A8C">
      <w:pPr>
        <w:pStyle w:val="Textkrper"/>
        <w:spacing w:before="82" w:line="324" w:lineRule="auto"/>
        <w:ind w:left="116" w:right="160"/>
      </w:pPr>
      <w:r>
        <w:rPr>
          <w:spacing w:val="-3"/>
          <w:w w:val="90"/>
        </w:rPr>
        <w:t>KIAS,</w:t>
      </w:r>
      <w:r>
        <w:rPr>
          <w:spacing w:val="-25"/>
          <w:w w:val="90"/>
        </w:rPr>
        <w:t xml:space="preserve"> </w:t>
      </w:r>
      <w:r>
        <w:rPr>
          <w:w w:val="90"/>
        </w:rPr>
        <w:t>IN-PPS,</w:t>
      </w:r>
      <w:r>
        <w:rPr>
          <w:spacing w:val="-24"/>
          <w:w w:val="90"/>
        </w:rPr>
        <w:t xml:space="preserve"> </w:t>
      </w:r>
      <w:r w:rsidR="00963C6D">
        <w:rPr>
          <w:spacing w:val="-24"/>
          <w:w w:val="90"/>
        </w:rPr>
        <w:t xml:space="preserve">Edifact, </w:t>
      </w:r>
      <w:r>
        <w:rPr>
          <w:spacing w:val="-3"/>
          <w:w w:val="90"/>
        </w:rPr>
        <w:t>GSP,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AAA</w:t>
      </w:r>
      <w:r>
        <w:rPr>
          <w:spacing w:val="-28"/>
          <w:w w:val="90"/>
        </w:rPr>
        <w:t xml:space="preserve"> </w:t>
      </w:r>
      <w:r>
        <w:rPr>
          <w:spacing w:val="-5"/>
          <w:w w:val="90"/>
        </w:rPr>
        <w:t>(Rule</w:t>
      </w:r>
      <w:r>
        <w:rPr>
          <w:spacing w:val="-25"/>
          <w:w w:val="90"/>
        </w:rPr>
        <w:t xml:space="preserve"> </w:t>
      </w:r>
      <w:r>
        <w:rPr>
          <w:w w:val="90"/>
        </w:rPr>
        <w:t>Bases),</w:t>
      </w:r>
      <w:r>
        <w:rPr>
          <w:spacing w:val="-24"/>
          <w:w w:val="90"/>
        </w:rPr>
        <w:t xml:space="preserve"> </w:t>
      </w:r>
      <w:r>
        <w:rPr>
          <w:w w:val="90"/>
        </w:rPr>
        <w:t>Web-,</w:t>
      </w:r>
      <w:r>
        <w:rPr>
          <w:spacing w:val="-25"/>
          <w:w w:val="90"/>
        </w:rPr>
        <w:t xml:space="preserve"> </w:t>
      </w:r>
      <w:r>
        <w:rPr>
          <w:w w:val="90"/>
        </w:rPr>
        <w:t>WAP-Portal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mit</w:t>
      </w:r>
      <w:r>
        <w:rPr>
          <w:spacing w:val="-23"/>
          <w:w w:val="90"/>
        </w:rPr>
        <w:t xml:space="preserve"> </w:t>
      </w:r>
      <w:r>
        <w:rPr>
          <w:w w:val="90"/>
        </w:rPr>
        <w:t>CSS,</w:t>
      </w:r>
      <w:r>
        <w:rPr>
          <w:spacing w:val="-24"/>
          <w:w w:val="90"/>
        </w:rPr>
        <w:t xml:space="preserve"> </w:t>
      </w:r>
      <w:r>
        <w:rPr>
          <w:w w:val="90"/>
        </w:rPr>
        <w:t>Nortel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 xml:space="preserve">IVR, </w:t>
      </w:r>
      <w:r>
        <w:rPr>
          <w:spacing w:val="-8"/>
        </w:rPr>
        <w:t>MM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8"/>
        </w:rPr>
        <w:t>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3"/>
          <w:w w:val="83"/>
        </w:rPr>
        <w:t>a</w:t>
      </w:r>
      <w:r>
        <w:rPr>
          <w:spacing w:val="-6"/>
          <w:w w:val="81"/>
        </w:rPr>
        <w:t>v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-3"/>
          <w:w w:val="98"/>
        </w:rPr>
        <w:t>t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-8"/>
          <w:w w:val="88"/>
        </w:rPr>
        <w:t>2</w:t>
      </w:r>
      <w:r>
        <w:rPr>
          <w:spacing w:val="-6"/>
          <w:w w:val="87"/>
        </w:rPr>
        <w:t>EE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6"/>
          <w:w w:val="91"/>
        </w:rPr>
        <w:t>B</w:t>
      </w:r>
      <w:r>
        <w:rPr>
          <w:spacing w:val="-5"/>
          <w:w w:val="89"/>
        </w:rPr>
        <w:t>e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4"/>
          <w:w w:val="93"/>
        </w:rPr>
        <w:t>W</w:t>
      </w:r>
      <w:r>
        <w:rPr>
          <w:spacing w:val="-5"/>
          <w:w w:val="89"/>
        </w:rPr>
        <w:t>e</w:t>
      </w:r>
      <w:r>
        <w:rPr>
          <w:spacing w:val="3"/>
          <w:w w:val="91"/>
        </w:rPr>
        <w:t>b</w:t>
      </w:r>
      <w:r>
        <w:rPr>
          <w:spacing w:val="-6"/>
          <w:w w:val="91"/>
        </w:rPr>
        <w:t>l</w:t>
      </w:r>
      <w:r>
        <w:rPr>
          <w:spacing w:val="3"/>
          <w:w w:val="95"/>
        </w:rPr>
        <w:t>o</w:t>
      </w:r>
      <w:r>
        <w:rPr>
          <w:spacing w:val="-10"/>
          <w:w w:val="90"/>
        </w:rPr>
        <w:t>g</w:t>
      </w:r>
      <w:r>
        <w:rPr>
          <w:spacing w:val="-3"/>
          <w:w w:val="85"/>
        </w:rPr>
        <w:t>i</w:t>
      </w:r>
      <w:r>
        <w:rPr>
          <w:spacing w:val="-2"/>
          <w:w w:val="83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</w:t>
      </w:r>
      <w:r>
        <w:rPr>
          <w:spacing w:val="3"/>
          <w:w w:val="83"/>
        </w:rPr>
        <w:t>a</w:t>
      </w:r>
      <w:r>
        <w:rPr>
          <w:spacing w:val="-2"/>
          <w:w w:val="83"/>
        </w:rPr>
        <w:t>c</w:t>
      </w:r>
      <w:r>
        <w:rPr>
          <w:spacing w:val="-9"/>
          <w:w w:val="89"/>
        </w:rPr>
        <w:t>h</w:t>
      </w:r>
      <w:r>
        <w:rPr>
          <w:spacing w:val="-5"/>
          <w:w w:val="89"/>
        </w:rPr>
        <w:t>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9"/>
          <w:w w:val="89"/>
        </w:rPr>
        <w:t>u</w:t>
      </w:r>
      <w:r>
        <w:rPr>
          <w:spacing w:val="-5"/>
          <w:w w:val="77"/>
        </w:rPr>
        <w:t>.</w:t>
      </w:r>
      <w:r>
        <w:rPr>
          <w:spacing w:val="3"/>
          <w:w w:val="83"/>
        </w:rPr>
        <w:t>a</w:t>
      </w:r>
      <w:r>
        <w:rPr>
          <w:w w:val="77"/>
        </w:rPr>
        <w:t>.</w:t>
      </w:r>
    </w:p>
    <w:p w14:paraId="55A35E6B" w14:textId="77777777" w:rsidR="00CE237B" w:rsidRDefault="00CE237B">
      <w:pPr>
        <w:spacing w:line="324" w:lineRule="auto"/>
        <w:sectPr w:rsidR="00CE237B">
          <w:headerReference w:type="default" r:id="rId27"/>
          <w:pgSz w:w="11900" w:h="16840"/>
          <w:pgMar w:top="2620" w:right="1020" w:bottom="520" w:left="1300" w:header="1658" w:footer="323" w:gutter="0"/>
          <w:cols w:num="2" w:space="720" w:equalWidth="0">
            <w:col w:w="2286" w:space="513"/>
            <w:col w:w="6781"/>
          </w:cols>
        </w:sectPr>
      </w:pPr>
    </w:p>
    <w:p w14:paraId="776A1106" w14:textId="77777777" w:rsidR="00CE237B" w:rsidRDefault="00CE237B">
      <w:pPr>
        <w:pStyle w:val="Textkrper"/>
        <w:spacing w:before="6"/>
        <w:rPr>
          <w:rFonts w:ascii="Arial"/>
          <w:sz w:val="23"/>
        </w:rPr>
      </w:pPr>
    </w:p>
    <w:p w14:paraId="3B1C116F" w14:textId="77777777" w:rsidR="00CE237B" w:rsidRDefault="00CE237B">
      <w:pPr>
        <w:rPr>
          <w:rFonts w:ascii="Arial"/>
          <w:sz w:val="23"/>
        </w:rPr>
        <w:sectPr w:rsidR="00CE237B">
          <w:headerReference w:type="default" r:id="rId28"/>
          <w:pgSz w:w="11900" w:h="16840"/>
          <w:pgMar w:top="2020" w:right="1020" w:bottom="520" w:left="1300" w:header="1658" w:footer="323" w:gutter="0"/>
          <w:cols w:space="720"/>
        </w:sectPr>
      </w:pPr>
    </w:p>
    <w:p w14:paraId="3ED5ABB6" w14:textId="77777777" w:rsidR="00CE237B" w:rsidRDefault="00C66A8C">
      <w:pPr>
        <w:pStyle w:val="Textkrper"/>
        <w:spacing w:before="104"/>
        <w:ind w:left="116"/>
        <w:rPr>
          <w:rFonts w:ascii="Arial"/>
        </w:rPr>
      </w:pPr>
      <w:r>
        <w:rPr>
          <w:rFonts w:ascii="Arial"/>
          <w:w w:val="105"/>
        </w:rPr>
        <w:t>10/2008 - 01/2009</w:t>
      </w:r>
    </w:p>
    <w:p w14:paraId="26293D89" w14:textId="77777777" w:rsidR="00CE237B" w:rsidRDefault="00C66A8C">
      <w:pPr>
        <w:pStyle w:val="Textkrper"/>
        <w:spacing w:before="86" w:line="328" w:lineRule="auto"/>
        <w:ind w:left="116" w:right="27"/>
        <w:rPr>
          <w:rFonts w:ascii="Arial" w:hAnsi="Arial"/>
        </w:rPr>
      </w:pPr>
      <w:r>
        <w:rPr>
          <w:rFonts w:ascii="Arial" w:hAnsi="Arial"/>
          <w:spacing w:val="-4"/>
          <w:w w:val="105"/>
        </w:rPr>
        <w:t>Customer</w:t>
      </w:r>
      <w:r>
        <w:rPr>
          <w:rFonts w:ascii="Arial" w:hAnsi="Arial"/>
          <w:spacing w:val="-26"/>
          <w:w w:val="105"/>
        </w:rPr>
        <w:t xml:space="preserve"> </w:t>
      </w:r>
      <w:r>
        <w:rPr>
          <w:rFonts w:ascii="Arial" w:hAnsi="Arial"/>
          <w:spacing w:val="-3"/>
          <w:w w:val="105"/>
        </w:rPr>
        <w:t>Akquisition</w:t>
      </w:r>
      <w:r>
        <w:rPr>
          <w:rFonts w:ascii="Arial" w:hAnsi="Arial"/>
          <w:spacing w:val="-32"/>
          <w:w w:val="105"/>
        </w:rPr>
        <w:t xml:space="preserve"> </w:t>
      </w:r>
      <w:r>
        <w:rPr>
          <w:rFonts w:ascii="Arial" w:hAnsi="Arial"/>
          <w:w w:val="105"/>
        </w:rPr>
        <w:t xml:space="preserve">- </w:t>
      </w:r>
      <w:r>
        <w:rPr>
          <w:rFonts w:ascii="Arial" w:hAnsi="Arial"/>
          <w:spacing w:val="-6"/>
          <w:w w:val="110"/>
        </w:rPr>
        <w:t xml:space="preserve">Entwicklung einer </w:t>
      </w:r>
      <w:r>
        <w:rPr>
          <w:rFonts w:ascii="Arial" w:hAnsi="Arial"/>
          <w:spacing w:val="-4"/>
          <w:w w:val="110"/>
        </w:rPr>
        <w:t xml:space="preserve">strategischen </w:t>
      </w:r>
      <w:r>
        <w:rPr>
          <w:rFonts w:ascii="Arial" w:hAnsi="Arial"/>
          <w:w w:val="110"/>
        </w:rPr>
        <w:t xml:space="preserve">Plattform </w:t>
      </w:r>
      <w:r>
        <w:rPr>
          <w:rFonts w:ascii="Arial" w:hAnsi="Arial"/>
          <w:spacing w:val="-5"/>
          <w:w w:val="110"/>
        </w:rPr>
        <w:t xml:space="preserve">für </w:t>
      </w:r>
      <w:r>
        <w:rPr>
          <w:rFonts w:ascii="Arial" w:hAnsi="Arial"/>
          <w:w w:val="110"/>
        </w:rPr>
        <w:t xml:space="preserve">die </w:t>
      </w:r>
      <w:r>
        <w:rPr>
          <w:rFonts w:ascii="Arial" w:hAnsi="Arial"/>
          <w:spacing w:val="-7"/>
          <w:w w:val="110"/>
        </w:rPr>
        <w:t xml:space="preserve">unternehmensinterne </w:t>
      </w:r>
      <w:r>
        <w:rPr>
          <w:rFonts w:ascii="Arial" w:hAnsi="Arial"/>
          <w:spacing w:val="-7"/>
        </w:rPr>
        <w:t xml:space="preserve">Zusammenführung </w:t>
      </w:r>
      <w:r>
        <w:rPr>
          <w:rFonts w:ascii="Arial" w:hAnsi="Arial"/>
        </w:rPr>
        <w:t xml:space="preserve">des </w:t>
      </w:r>
      <w:r>
        <w:rPr>
          <w:rFonts w:ascii="Arial" w:hAnsi="Arial"/>
          <w:spacing w:val="-5"/>
          <w:w w:val="110"/>
        </w:rPr>
        <w:t>Kundenbestands</w:t>
      </w:r>
    </w:p>
    <w:p w14:paraId="172A7123" w14:textId="77777777" w:rsidR="00CE237B" w:rsidRDefault="00C66A8C">
      <w:pPr>
        <w:pStyle w:val="Textkrper"/>
        <w:ind w:left="116"/>
        <w:rPr>
          <w:rFonts w:ascii="Arial"/>
        </w:rPr>
      </w:pPr>
      <w:r>
        <w:rPr>
          <w:rFonts w:ascii="Arial"/>
          <w:w w:val="105"/>
        </w:rPr>
        <w:t>4 Monate</w:t>
      </w:r>
    </w:p>
    <w:p w14:paraId="52430050" w14:textId="77777777" w:rsidR="00CE237B" w:rsidRDefault="00C66A8C">
      <w:pPr>
        <w:pStyle w:val="Textkrper"/>
        <w:spacing w:before="106" w:line="650" w:lineRule="auto"/>
        <w:ind w:left="116" w:right="160"/>
      </w:pPr>
      <w:r>
        <w:br w:type="column"/>
      </w:r>
      <w:r>
        <w:rPr>
          <w:spacing w:val="-3"/>
          <w:w w:val="90"/>
        </w:rPr>
        <w:t>Rolle:</w:t>
      </w:r>
      <w:r>
        <w:rPr>
          <w:spacing w:val="-24"/>
          <w:w w:val="90"/>
        </w:rPr>
        <w:t xml:space="preserve"> </w:t>
      </w:r>
      <w:r>
        <w:rPr>
          <w:w w:val="90"/>
        </w:rPr>
        <w:t>Projekt</w:t>
      </w:r>
      <w:r>
        <w:rPr>
          <w:spacing w:val="-22"/>
          <w:w w:val="90"/>
        </w:rPr>
        <w:t xml:space="preserve"> </w:t>
      </w:r>
      <w:r>
        <w:rPr>
          <w:spacing w:val="-5"/>
          <w:w w:val="90"/>
        </w:rPr>
        <w:t>Management</w:t>
      </w:r>
      <w:r>
        <w:rPr>
          <w:spacing w:val="-22"/>
          <w:w w:val="90"/>
        </w:rPr>
        <w:t xml:space="preserve"> </w:t>
      </w:r>
      <w:r>
        <w:rPr>
          <w:w w:val="90"/>
        </w:rPr>
        <w:t>/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Business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Analyse</w:t>
      </w:r>
      <w:r>
        <w:rPr>
          <w:spacing w:val="-24"/>
          <w:w w:val="90"/>
        </w:rPr>
        <w:t xml:space="preserve"> </w:t>
      </w:r>
      <w:r>
        <w:rPr>
          <w:w w:val="90"/>
        </w:rPr>
        <w:t>&amp;</w:t>
      </w:r>
      <w:r>
        <w:rPr>
          <w:spacing w:val="-28"/>
          <w:w w:val="90"/>
        </w:rPr>
        <w:t xml:space="preserve"> </w:t>
      </w:r>
      <w:r>
        <w:rPr>
          <w:spacing w:val="-4"/>
          <w:w w:val="90"/>
        </w:rPr>
        <w:t>Requirements</w:t>
      </w:r>
      <w:r>
        <w:rPr>
          <w:spacing w:val="-17"/>
          <w:w w:val="90"/>
        </w:rPr>
        <w:t xml:space="preserve"> </w:t>
      </w:r>
      <w:r>
        <w:rPr>
          <w:spacing w:val="-6"/>
          <w:w w:val="90"/>
        </w:rPr>
        <w:t xml:space="preserve">Engineering </w:t>
      </w:r>
      <w:r>
        <w:rPr>
          <w:spacing w:val="-4"/>
        </w:rPr>
        <w:t>Branche: Netzbetreiber,</w:t>
      </w:r>
      <w:r>
        <w:rPr>
          <w:spacing w:val="-51"/>
        </w:rPr>
        <w:t xml:space="preserve"> </w:t>
      </w:r>
      <w:r>
        <w:t>Düsseldorf</w:t>
      </w:r>
    </w:p>
    <w:p w14:paraId="6F6FEA88" w14:textId="77777777" w:rsidR="00CE237B" w:rsidRDefault="00C66A8C">
      <w:pPr>
        <w:pStyle w:val="Textkrper"/>
        <w:spacing w:line="231" w:lineRule="exact"/>
        <w:ind w:left="116"/>
      </w:pPr>
      <w:r>
        <w:t>Aufgaben:</w:t>
      </w:r>
    </w:p>
    <w:p w14:paraId="33854BB5" w14:textId="77777777" w:rsidR="00CE237B" w:rsidRDefault="003B3734">
      <w:pPr>
        <w:pStyle w:val="Textkrper"/>
        <w:spacing w:before="68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F13C6F" wp14:editId="49A829BE">
                <wp:simplePos x="0" y="0"/>
                <wp:positionH relativeFrom="page">
                  <wp:posOffset>2687320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22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65 164"/>
                            <a:gd name="T3" fmla="*/ 165 h 61"/>
                            <a:gd name="T4" fmla="+- 0 4254 4232"/>
                            <a:gd name="T5" fmla="*/ T4 w 61"/>
                            <a:gd name="T6" fmla="+- 0 165 164"/>
                            <a:gd name="T7" fmla="*/ 165 h 61"/>
                            <a:gd name="T8" fmla="+- 0 4258 4232"/>
                            <a:gd name="T9" fmla="*/ T8 w 61"/>
                            <a:gd name="T10" fmla="+- 0 164 164"/>
                            <a:gd name="T11" fmla="*/ 164 h 61"/>
                            <a:gd name="T12" fmla="+- 0 4266 4232"/>
                            <a:gd name="T13" fmla="*/ T12 w 61"/>
                            <a:gd name="T14" fmla="+- 0 164 164"/>
                            <a:gd name="T15" fmla="*/ 164 h 61"/>
                            <a:gd name="T16" fmla="+- 0 4270 4232"/>
                            <a:gd name="T17" fmla="*/ T16 w 61"/>
                            <a:gd name="T18" fmla="+- 0 165 164"/>
                            <a:gd name="T19" fmla="*/ 165 h 61"/>
                            <a:gd name="T20" fmla="+- 0 4266 4232"/>
                            <a:gd name="T21" fmla="*/ T20 w 61"/>
                            <a:gd name="T22" fmla="+- 0 224 164"/>
                            <a:gd name="T23" fmla="*/ 224 h 61"/>
                            <a:gd name="T24" fmla="+- 0 4258 4232"/>
                            <a:gd name="T25" fmla="*/ T24 w 61"/>
                            <a:gd name="T26" fmla="+- 0 224 164"/>
                            <a:gd name="T27" fmla="*/ 224 h 61"/>
                            <a:gd name="T28" fmla="+- 0 4254 4232"/>
                            <a:gd name="T29" fmla="*/ T28 w 61"/>
                            <a:gd name="T30" fmla="+- 0 222 164"/>
                            <a:gd name="T31" fmla="*/ 222 h 61"/>
                            <a:gd name="T32" fmla="+- 0 4247 4232"/>
                            <a:gd name="T33" fmla="*/ T32 w 61"/>
                            <a:gd name="T34" fmla="+- 0 219 164"/>
                            <a:gd name="T35" fmla="*/ 219 h 61"/>
                            <a:gd name="T36" fmla="+- 0 4243 4232"/>
                            <a:gd name="T37" fmla="*/ T36 w 61"/>
                            <a:gd name="T38" fmla="+- 0 218 164"/>
                            <a:gd name="T39" fmla="*/ 218 h 61"/>
                            <a:gd name="T40" fmla="+- 0 4238 4232"/>
                            <a:gd name="T41" fmla="*/ T40 w 61"/>
                            <a:gd name="T42" fmla="+- 0 212 164"/>
                            <a:gd name="T43" fmla="*/ 212 h 61"/>
                            <a:gd name="T44" fmla="+- 0 4236 4232"/>
                            <a:gd name="T45" fmla="*/ T44 w 61"/>
                            <a:gd name="T46" fmla="+- 0 209 164"/>
                            <a:gd name="T47" fmla="*/ 209 h 61"/>
                            <a:gd name="T48" fmla="+- 0 4234 4232"/>
                            <a:gd name="T49" fmla="*/ T48 w 61"/>
                            <a:gd name="T50" fmla="+- 0 206 164"/>
                            <a:gd name="T51" fmla="*/ 206 h 61"/>
                            <a:gd name="T52" fmla="+- 0 4233 4232"/>
                            <a:gd name="T53" fmla="*/ T52 w 61"/>
                            <a:gd name="T54" fmla="+- 0 201 164"/>
                            <a:gd name="T55" fmla="*/ 201 h 61"/>
                            <a:gd name="T56" fmla="+- 0 4232 4232"/>
                            <a:gd name="T57" fmla="*/ T56 w 61"/>
                            <a:gd name="T58" fmla="+- 0 198 164"/>
                            <a:gd name="T59" fmla="*/ 198 h 61"/>
                            <a:gd name="T60" fmla="+- 0 4232 4232"/>
                            <a:gd name="T61" fmla="*/ T60 w 61"/>
                            <a:gd name="T62" fmla="+- 0 189 164"/>
                            <a:gd name="T63" fmla="*/ 189 h 61"/>
                            <a:gd name="T64" fmla="+- 0 4233 4232"/>
                            <a:gd name="T65" fmla="*/ T64 w 61"/>
                            <a:gd name="T66" fmla="+- 0 186 164"/>
                            <a:gd name="T67" fmla="*/ 186 h 61"/>
                            <a:gd name="T68" fmla="+- 0 4234 4232"/>
                            <a:gd name="T69" fmla="*/ T68 w 61"/>
                            <a:gd name="T70" fmla="+- 0 182 164"/>
                            <a:gd name="T71" fmla="*/ 182 h 61"/>
                            <a:gd name="T72" fmla="+- 0 4236 4232"/>
                            <a:gd name="T73" fmla="*/ T72 w 61"/>
                            <a:gd name="T74" fmla="+- 0 179 164"/>
                            <a:gd name="T75" fmla="*/ 179 h 61"/>
                            <a:gd name="T76" fmla="+- 0 4238 4232"/>
                            <a:gd name="T77" fmla="*/ T76 w 61"/>
                            <a:gd name="T78" fmla="+- 0 176 164"/>
                            <a:gd name="T79" fmla="*/ 176 h 61"/>
                            <a:gd name="T80" fmla="+- 0 4243 4232"/>
                            <a:gd name="T81" fmla="*/ T80 w 61"/>
                            <a:gd name="T82" fmla="+- 0 170 164"/>
                            <a:gd name="T83" fmla="*/ 170 h 61"/>
                            <a:gd name="T84" fmla="+- 0 4247 4232"/>
                            <a:gd name="T85" fmla="*/ T84 w 61"/>
                            <a:gd name="T86" fmla="+- 0 168 164"/>
                            <a:gd name="T87" fmla="*/ 168 h 61"/>
                            <a:gd name="T88" fmla="+- 0 4250 4232"/>
                            <a:gd name="T89" fmla="*/ T88 w 61"/>
                            <a:gd name="T90" fmla="+- 0 165 164"/>
                            <a:gd name="T91" fmla="*/ 165 h 61"/>
                            <a:gd name="T92" fmla="+- 0 4273 4232"/>
                            <a:gd name="T93" fmla="*/ T92 w 61"/>
                            <a:gd name="T94" fmla="+- 0 165 164"/>
                            <a:gd name="T95" fmla="*/ 165 h 61"/>
                            <a:gd name="T96" fmla="+- 0 4277 4232"/>
                            <a:gd name="T97" fmla="*/ T96 w 61"/>
                            <a:gd name="T98" fmla="+- 0 168 164"/>
                            <a:gd name="T99" fmla="*/ 168 h 61"/>
                            <a:gd name="T100" fmla="+- 0 4280 4232"/>
                            <a:gd name="T101" fmla="*/ T100 w 61"/>
                            <a:gd name="T102" fmla="+- 0 170 164"/>
                            <a:gd name="T103" fmla="*/ 170 h 61"/>
                            <a:gd name="T104" fmla="+- 0 4286 4232"/>
                            <a:gd name="T105" fmla="*/ T104 w 61"/>
                            <a:gd name="T106" fmla="+- 0 176 164"/>
                            <a:gd name="T107" fmla="*/ 176 h 61"/>
                            <a:gd name="T108" fmla="+- 0 4288 4232"/>
                            <a:gd name="T109" fmla="*/ T108 w 61"/>
                            <a:gd name="T110" fmla="+- 0 179 164"/>
                            <a:gd name="T111" fmla="*/ 179 h 61"/>
                            <a:gd name="T112" fmla="+- 0 4290 4232"/>
                            <a:gd name="T113" fmla="*/ T112 w 61"/>
                            <a:gd name="T114" fmla="+- 0 182 164"/>
                            <a:gd name="T115" fmla="*/ 182 h 61"/>
                            <a:gd name="T116" fmla="+- 0 4291 4232"/>
                            <a:gd name="T117" fmla="*/ T116 w 61"/>
                            <a:gd name="T118" fmla="+- 0 186 164"/>
                            <a:gd name="T119" fmla="*/ 186 h 61"/>
                            <a:gd name="T120" fmla="+- 0 4292 4232"/>
                            <a:gd name="T121" fmla="*/ T120 w 61"/>
                            <a:gd name="T122" fmla="+- 0 189 164"/>
                            <a:gd name="T123" fmla="*/ 189 h 61"/>
                            <a:gd name="T124" fmla="+- 0 4292 4232"/>
                            <a:gd name="T125" fmla="*/ T124 w 61"/>
                            <a:gd name="T126" fmla="+- 0 198 164"/>
                            <a:gd name="T127" fmla="*/ 198 h 61"/>
                            <a:gd name="T128" fmla="+- 0 4291 4232"/>
                            <a:gd name="T129" fmla="*/ T128 w 61"/>
                            <a:gd name="T130" fmla="+- 0 201 164"/>
                            <a:gd name="T131" fmla="*/ 201 h 61"/>
                            <a:gd name="T132" fmla="+- 0 4290 4232"/>
                            <a:gd name="T133" fmla="*/ T132 w 61"/>
                            <a:gd name="T134" fmla="+- 0 206 164"/>
                            <a:gd name="T135" fmla="*/ 206 h 61"/>
                            <a:gd name="T136" fmla="+- 0 4288 4232"/>
                            <a:gd name="T137" fmla="*/ T136 w 61"/>
                            <a:gd name="T138" fmla="+- 0 209 164"/>
                            <a:gd name="T139" fmla="*/ 209 h 61"/>
                            <a:gd name="T140" fmla="+- 0 4286 4232"/>
                            <a:gd name="T141" fmla="*/ T140 w 61"/>
                            <a:gd name="T142" fmla="+- 0 212 164"/>
                            <a:gd name="T143" fmla="*/ 212 h 61"/>
                            <a:gd name="T144" fmla="+- 0 4280 4232"/>
                            <a:gd name="T145" fmla="*/ T144 w 61"/>
                            <a:gd name="T146" fmla="+- 0 218 164"/>
                            <a:gd name="T147" fmla="*/ 218 h 61"/>
                            <a:gd name="T148" fmla="+- 0 4277 4232"/>
                            <a:gd name="T149" fmla="*/ T148 w 61"/>
                            <a:gd name="T150" fmla="+- 0 219 164"/>
                            <a:gd name="T151" fmla="*/ 219 h 61"/>
                            <a:gd name="T152" fmla="+- 0 4270 4232"/>
                            <a:gd name="T153" fmla="*/ T152 w 61"/>
                            <a:gd name="T154" fmla="+- 0 222 164"/>
                            <a:gd name="T155" fmla="*/ 222 h 61"/>
                            <a:gd name="T156" fmla="+- 0 4266 4232"/>
                            <a:gd name="T157" fmla="*/ T156 w 61"/>
                            <a:gd name="T158" fmla="+- 0 224 164"/>
                            <a:gd name="T15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FC137" id="AutoShape 66" o:spid="_x0000_s1026" style="position:absolute;margin-left:211.6pt;margin-top:8.2pt;width:3.05pt;height:3.0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104775;13970,104775;16510,104140;21590,104140;24130,104775;21590,142240;16510,142240;13970,140970;9525,139065;6985,138430;3810,134620;2540,132715;1270,130810;635,127635;0,125730;0,120015;635,118110;1270,115570;2540,113665;3810,111760;6985,107950;9525,106680;11430,104775;26035,104775;28575,106680;30480,107950;34290,111760;35560,113665;36830,115570;37465,118110;38100,120015;38100,125730;37465,127635;36830,130810;35560,132715;34290,134620;30480,138430;28575,139065;24130,140970;21590,14224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Großprojekt</w:t>
      </w:r>
      <w:r w:rsidR="00C66A8C">
        <w:rPr>
          <w:spacing w:val="-15"/>
          <w:w w:val="90"/>
        </w:rPr>
        <w:t xml:space="preserve"> </w:t>
      </w:r>
      <w:r w:rsidR="00C66A8C">
        <w:rPr>
          <w:spacing w:val="-4"/>
          <w:w w:val="90"/>
        </w:rPr>
        <w:t>zur</w:t>
      </w:r>
      <w:r w:rsidR="00C66A8C">
        <w:rPr>
          <w:spacing w:val="-13"/>
          <w:w w:val="90"/>
        </w:rPr>
        <w:t xml:space="preserve"> </w:t>
      </w:r>
      <w:r w:rsidR="00C66A8C">
        <w:rPr>
          <w:spacing w:val="-3"/>
          <w:w w:val="90"/>
        </w:rPr>
        <w:t>Migration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2"/>
          <w:w w:val="90"/>
        </w:rPr>
        <w:t xml:space="preserve"> </w:t>
      </w:r>
      <w:r w:rsidR="00C66A8C">
        <w:rPr>
          <w:spacing w:val="-3"/>
          <w:w w:val="90"/>
        </w:rPr>
        <w:t>Kundendaten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nach</w:t>
      </w:r>
      <w:r w:rsidR="00C66A8C">
        <w:rPr>
          <w:spacing w:val="-22"/>
          <w:w w:val="90"/>
        </w:rPr>
        <w:t xml:space="preserve"> </w:t>
      </w:r>
      <w:r w:rsidR="00C66A8C">
        <w:rPr>
          <w:spacing w:val="-5"/>
          <w:w w:val="90"/>
        </w:rPr>
        <w:t xml:space="preserve">einer </w:t>
      </w:r>
      <w:r w:rsidR="00C66A8C">
        <w:rPr>
          <w:spacing w:val="-5"/>
        </w:rPr>
        <w:t>Unternehmensverschmelzung</w:t>
      </w:r>
    </w:p>
    <w:p w14:paraId="1BB6329A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6396F" wp14:editId="2DE6483E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7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AD7EB" id="AutoShape 65" o:spid="_x0000_s1026" style="position:absolute;margin-left:211.6pt;margin-top:4.9pt;width:3.05pt;height:3.0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Analyse </w:t>
      </w:r>
      <w:r w:rsidR="00C66A8C">
        <w:rPr>
          <w:w w:val="90"/>
        </w:rPr>
        <w:t xml:space="preserve">der </w:t>
      </w:r>
      <w:r w:rsidR="00C66A8C">
        <w:rPr>
          <w:spacing w:val="-3"/>
          <w:w w:val="90"/>
        </w:rPr>
        <w:t xml:space="preserve">Festnetz- </w:t>
      </w:r>
      <w:r w:rsidR="00C66A8C">
        <w:rPr>
          <w:spacing w:val="-6"/>
          <w:w w:val="90"/>
        </w:rPr>
        <w:t xml:space="preserve">und Mobilfunkrechnungslegung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das </w:t>
      </w:r>
      <w:r w:rsidR="00C66A8C">
        <w:rPr>
          <w:spacing w:val="-5"/>
        </w:rPr>
        <w:t>konvergente Billing</w:t>
      </w:r>
    </w:p>
    <w:p w14:paraId="37BFFB3D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6E4218" wp14:editId="7EEA8F2C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F283C" id="AutoShape 64" o:spid="_x0000_s1026" style="position:absolute;margin-left:211.6pt;margin-top:4.9pt;width:3.05pt;height:3.0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Aufnehmen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Anforderungen </w:t>
      </w:r>
      <w:r w:rsidR="00C66A8C">
        <w:rPr>
          <w:spacing w:val="-2"/>
          <w:w w:val="90"/>
        </w:rPr>
        <w:t xml:space="preserve">aus </w:t>
      </w:r>
      <w:r w:rsidR="00C66A8C">
        <w:rPr>
          <w:w w:val="90"/>
        </w:rPr>
        <w:t xml:space="preserve">den </w:t>
      </w:r>
      <w:r w:rsidR="00C66A8C">
        <w:rPr>
          <w:spacing w:val="-4"/>
          <w:w w:val="90"/>
        </w:rPr>
        <w:t xml:space="preserve">Unternehmensparten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3"/>
        </w:rPr>
        <w:t xml:space="preserve">Analyse </w:t>
      </w:r>
      <w:r w:rsidR="00C66A8C">
        <w:t xml:space="preserve">der </w:t>
      </w:r>
      <w:r w:rsidR="00C66A8C">
        <w:rPr>
          <w:spacing w:val="-4"/>
        </w:rPr>
        <w:t xml:space="preserve">Schnittstellen </w:t>
      </w:r>
      <w:r w:rsidR="00C66A8C">
        <w:rPr>
          <w:spacing w:val="-6"/>
        </w:rPr>
        <w:t xml:space="preserve">und </w:t>
      </w:r>
      <w:r w:rsidR="00C66A8C">
        <w:rPr>
          <w:spacing w:val="-5"/>
        </w:rPr>
        <w:t>Schnittstellenfunktionen</w:t>
      </w:r>
    </w:p>
    <w:p w14:paraId="5B161CF7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837FF4" wp14:editId="5AD05595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33BF5" id="AutoShape 63" o:spid="_x0000_s1026" style="position:absolute;margin-left:211.6pt;margin-top:4.9pt;width:3.05pt;height:3.0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Aufsetzen </w:t>
      </w:r>
      <w:r w:rsidR="00C66A8C">
        <w:rPr>
          <w:w w:val="90"/>
        </w:rPr>
        <w:t xml:space="preserve">des </w:t>
      </w:r>
      <w:r w:rsidR="00C66A8C">
        <w:rPr>
          <w:spacing w:val="-3"/>
          <w:w w:val="90"/>
        </w:rPr>
        <w:t xml:space="preserve">Migrationsprojektes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3"/>
          <w:w w:val="90"/>
        </w:rPr>
        <w:t xml:space="preserve">Integration </w:t>
      </w:r>
      <w:r w:rsidR="00C66A8C">
        <w:rPr>
          <w:w w:val="90"/>
        </w:rPr>
        <w:t>der</w:t>
      </w:r>
      <w:r w:rsidR="00C66A8C">
        <w:rPr>
          <w:spacing w:val="-9"/>
          <w:w w:val="90"/>
        </w:rPr>
        <w:t xml:space="preserve"> IT- </w:t>
      </w:r>
      <w:r w:rsidR="00C66A8C">
        <w:t>Systemlandschaft</w:t>
      </w:r>
    </w:p>
    <w:p w14:paraId="7A620658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7019D6" wp14:editId="389BDF04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3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B7AB4" id="AutoShape 62" o:spid="_x0000_s1026" style="position:absolute;margin-left:211.6pt;margin-top:4.9pt;width:3.05pt;height:3.0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C75FBD" wp14:editId="51B0B3D8">
                <wp:simplePos x="0" y="0"/>
                <wp:positionH relativeFrom="page">
                  <wp:posOffset>2687320</wp:posOffset>
                </wp:positionH>
                <wp:positionV relativeFrom="paragraph">
                  <wp:posOffset>424180</wp:posOffset>
                </wp:positionV>
                <wp:extent cx="38735" cy="38735"/>
                <wp:effectExtent l="0" t="0" r="0" b="0"/>
                <wp:wrapNone/>
                <wp:docPr id="23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669 668"/>
                            <a:gd name="T3" fmla="*/ 669 h 61"/>
                            <a:gd name="T4" fmla="+- 0 4254 4232"/>
                            <a:gd name="T5" fmla="*/ T4 w 61"/>
                            <a:gd name="T6" fmla="+- 0 669 668"/>
                            <a:gd name="T7" fmla="*/ 669 h 61"/>
                            <a:gd name="T8" fmla="+- 0 4258 4232"/>
                            <a:gd name="T9" fmla="*/ T8 w 61"/>
                            <a:gd name="T10" fmla="+- 0 668 668"/>
                            <a:gd name="T11" fmla="*/ 668 h 61"/>
                            <a:gd name="T12" fmla="+- 0 4266 4232"/>
                            <a:gd name="T13" fmla="*/ T12 w 61"/>
                            <a:gd name="T14" fmla="+- 0 668 668"/>
                            <a:gd name="T15" fmla="*/ 668 h 61"/>
                            <a:gd name="T16" fmla="+- 0 4270 4232"/>
                            <a:gd name="T17" fmla="*/ T16 w 61"/>
                            <a:gd name="T18" fmla="+- 0 669 668"/>
                            <a:gd name="T19" fmla="*/ 669 h 61"/>
                            <a:gd name="T20" fmla="+- 0 4266 4232"/>
                            <a:gd name="T21" fmla="*/ T20 w 61"/>
                            <a:gd name="T22" fmla="+- 0 728 668"/>
                            <a:gd name="T23" fmla="*/ 728 h 61"/>
                            <a:gd name="T24" fmla="+- 0 4258 4232"/>
                            <a:gd name="T25" fmla="*/ T24 w 61"/>
                            <a:gd name="T26" fmla="+- 0 728 668"/>
                            <a:gd name="T27" fmla="*/ 728 h 61"/>
                            <a:gd name="T28" fmla="+- 0 4254 4232"/>
                            <a:gd name="T29" fmla="*/ T28 w 61"/>
                            <a:gd name="T30" fmla="+- 0 726 668"/>
                            <a:gd name="T31" fmla="*/ 726 h 61"/>
                            <a:gd name="T32" fmla="+- 0 4247 4232"/>
                            <a:gd name="T33" fmla="*/ T32 w 61"/>
                            <a:gd name="T34" fmla="+- 0 723 668"/>
                            <a:gd name="T35" fmla="*/ 723 h 61"/>
                            <a:gd name="T36" fmla="+- 0 4243 4232"/>
                            <a:gd name="T37" fmla="*/ T36 w 61"/>
                            <a:gd name="T38" fmla="+- 0 722 668"/>
                            <a:gd name="T39" fmla="*/ 722 h 61"/>
                            <a:gd name="T40" fmla="+- 0 4238 4232"/>
                            <a:gd name="T41" fmla="*/ T40 w 61"/>
                            <a:gd name="T42" fmla="+- 0 716 668"/>
                            <a:gd name="T43" fmla="*/ 716 h 61"/>
                            <a:gd name="T44" fmla="+- 0 4236 4232"/>
                            <a:gd name="T45" fmla="*/ T44 w 61"/>
                            <a:gd name="T46" fmla="+- 0 713 668"/>
                            <a:gd name="T47" fmla="*/ 713 h 61"/>
                            <a:gd name="T48" fmla="+- 0 4234 4232"/>
                            <a:gd name="T49" fmla="*/ T48 w 61"/>
                            <a:gd name="T50" fmla="+- 0 710 668"/>
                            <a:gd name="T51" fmla="*/ 710 h 61"/>
                            <a:gd name="T52" fmla="+- 0 4233 4232"/>
                            <a:gd name="T53" fmla="*/ T52 w 61"/>
                            <a:gd name="T54" fmla="+- 0 705 668"/>
                            <a:gd name="T55" fmla="*/ 705 h 61"/>
                            <a:gd name="T56" fmla="+- 0 4232 4232"/>
                            <a:gd name="T57" fmla="*/ T56 w 61"/>
                            <a:gd name="T58" fmla="+- 0 702 668"/>
                            <a:gd name="T59" fmla="*/ 702 h 61"/>
                            <a:gd name="T60" fmla="+- 0 4232 4232"/>
                            <a:gd name="T61" fmla="*/ T60 w 61"/>
                            <a:gd name="T62" fmla="+- 0 693 668"/>
                            <a:gd name="T63" fmla="*/ 693 h 61"/>
                            <a:gd name="T64" fmla="+- 0 4233 4232"/>
                            <a:gd name="T65" fmla="*/ T64 w 61"/>
                            <a:gd name="T66" fmla="+- 0 690 668"/>
                            <a:gd name="T67" fmla="*/ 690 h 61"/>
                            <a:gd name="T68" fmla="+- 0 4234 4232"/>
                            <a:gd name="T69" fmla="*/ T68 w 61"/>
                            <a:gd name="T70" fmla="+- 0 686 668"/>
                            <a:gd name="T71" fmla="*/ 686 h 61"/>
                            <a:gd name="T72" fmla="+- 0 4236 4232"/>
                            <a:gd name="T73" fmla="*/ T72 w 61"/>
                            <a:gd name="T74" fmla="+- 0 683 668"/>
                            <a:gd name="T75" fmla="*/ 683 h 61"/>
                            <a:gd name="T76" fmla="+- 0 4238 4232"/>
                            <a:gd name="T77" fmla="*/ T76 w 61"/>
                            <a:gd name="T78" fmla="+- 0 680 668"/>
                            <a:gd name="T79" fmla="*/ 680 h 61"/>
                            <a:gd name="T80" fmla="+- 0 4243 4232"/>
                            <a:gd name="T81" fmla="*/ T80 w 61"/>
                            <a:gd name="T82" fmla="+- 0 674 668"/>
                            <a:gd name="T83" fmla="*/ 674 h 61"/>
                            <a:gd name="T84" fmla="+- 0 4247 4232"/>
                            <a:gd name="T85" fmla="*/ T84 w 61"/>
                            <a:gd name="T86" fmla="+- 0 672 668"/>
                            <a:gd name="T87" fmla="*/ 672 h 61"/>
                            <a:gd name="T88" fmla="+- 0 4250 4232"/>
                            <a:gd name="T89" fmla="*/ T88 w 61"/>
                            <a:gd name="T90" fmla="+- 0 669 668"/>
                            <a:gd name="T91" fmla="*/ 669 h 61"/>
                            <a:gd name="T92" fmla="+- 0 4273 4232"/>
                            <a:gd name="T93" fmla="*/ T92 w 61"/>
                            <a:gd name="T94" fmla="+- 0 669 668"/>
                            <a:gd name="T95" fmla="*/ 669 h 61"/>
                            <a:gd name="T96" fmla="+- 0 4277 4232"/>
                            <a:gd name="T97" fmla="*/ T96 w 61"/>
                            <a:gd name="T98" fmla="+- 0 672 668"/>
                            <a:gd name="T99" fmla="*/ 672 h 61"/>
                            <a:gd name="T100" fmla="+- 0 4280 4232"/>
                            <a:gd name="T101" fmla="*/ T100 w 61"/>
                            <a:gd name="T102" fmla="+- 0 674 668"/>
                            <a:gd name="T103" fmla="*/ 674 h 61"/>
                            <a:gd name="T104" fmla="+- 0 4286 4232"/>
                            <a:gd name="T105" fmla="*/ T104 w 61"/>
                            <a:gd name="T106" fmla="+- 0 680 668"/>
                            <a:gd name="T107" fmla="*/ 680 h 61"/>
                            <a:gd name="T108" fmla="+- 0 4288 4232"/>
                            <a:gd name="T109" fmla="*/ T108 w 61"/>
                            <a:gd name="T110" fmla="+- 0 683 668"/>
                            <a:gd name="T111" fmla="*/ 683 h 61"/>
                            <a:gd name="T112" fmla="+- 0 4290 4232"/>
                            <a:gd name="T113" fmla="*/ T112 w 61"/>
                            <a:gd name="T114" fmla="+- 0 686 668"/>
                            <a:gd name="T115" fmla="*/ 686 h 61"/>
                            <a:gd name="T116" fmla="+- 0 4291 4232"/>
                            <a:gd name="T117" fmla="*/ T116 w 61"/>
                            <a:gd name="T118" fmla="+- 0 690 668"/>
                            <a:gd name="T119" fmla="*/ 690 h 61"/>
                            <a:gd name="T120" fmla="+- 0 4292 4232"/>
                            <a:gd name="T121" fmla="*/ T120 w 61"/>
                            <a:gd name="T122" fmla="+- 0 693 668"/>
                            <a:gd name="T123" fmla="*/ 693 h 61"/>
                            <a:gd name="T124" fmla="+- 0 4292 4232"/>
                            <a:gd name="T125" fmla="*/ T124 w 61"/>
                            <a:gd name="T126" fmla="+- 0 702 668"/>
                            <a:gd name="T127" fmla="*/ 702 h 61"/>
                            <a:gd name="T128" fmla="+- 0 4291 4232"/>
                            <a:gd name="T129" fmla="*/ T128 w 61"/>
                            <a:gd name="T130" fmla="+- 0 705 668"/>
                            <a:gd name="T131" fmla="*/ 705 h 61"/>
                            <a:gd name="T132" fmla="+- 0 4290 4232"/>
                            <a:gd name="T133" fmla="*/ T132 w 61"/>
                            <a:gd name="T134" fmla="+- 0 710 668"/>
                            <a:gd name="T135" fmla="*/ 710 h 61"/>
                            <a:gd name="T136" fmla="+- 0 4288 4232"/>
                            <a:gd name="T137" fmla="*/ T136 w 61"/>
                            <a:gd name="T138" fmla="+- 0 713 668"/>
                            <a:gd name="T139" fmla="*/ 713 h 61"/>
                            <a:gd name="T140" fmla="+- 0 4286 4232"/>
                            <a:gd name="T141" fmla="*/ T140 w 61"/>
                            <a:gd name="T142" fmla="+- 0 716 668"/>
                            <a:gd name="T143" fmla="*/ 716 h 61"/>
                            <a:gd name="T144" fmla="+- 0 4280 4232"/>
                            <a:gd name="T145" fmla="*/ T144 w 61"/>
                            <a:gd name="T146" fmla="+- 0 722 668"/>
                            <a:gd name="T147" fmla="*/ 722 h 61"/>
                            <a:gd name="T148" fmla="+- 0 4277 4232"/>
                            <a:gd name="T149" fmla="*/ T148 w 61"/>
                            <a:gd name="T150" fmla="+- 0 723 668"/>
                            <a:gd name="T151" fmla="*/ 723 h 61"/>
                            <a:gd name="T152" fmla="+- 0 4270 4232"/>
                            <a:gd name="T153" fmla="*/ T152 w 61"/>
                            <a:gd name="T154" fmla="+- 0 726 668"/>
                            <a:gd name="T155" fmla="*/ 726 h 61"/>
                            <a:gd name="T156" fmla="+- 0 4266 4232"/>
                            <a:gd name="T157" fmla="*/ T156 w 61"/>
                            <a:gd name="T158" fmla="+- 0 728 668"/>
                            <a:gd name="T159" fmla="*/ 72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5B8C" id="AutoShape 61" o:spid="_x0000_s1026" style="position:absolute;margin-left:211.6pt;margin-top:33.4pt;width:3.05pt;height:3.0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424815;13970,424815;16510,424180;21590,424180;24130,424815;21590,462280;16510,462280;13970,461010;9525,459105;6985,458470;3810,454660;2540,452755;1270,450850;635,447675;0,445770;0,440055;635,438150;1270,435610;2540,433705;3810,431800;6985,427990;9525,426720;11430,424815;26035,424815;28575,426720;30480,427990;34290,431800;35560,433705;36830,435610;37465,438150;38100,440055;38100,445770;37465,447675;36830,450850;35560,452755;34290,454660;30480,458470;28575,459105;24130,461010;21590,46228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5"/>
        </w:rPr>
        <w:t>Implementierung</w:t>
      </w:r>
      <w:r w:rsidR="00C66A8C">
        <w:rPr>
          <w:spacing w:val="-45"/>
          <w:w w:val="95"/>
        </w:rPr>
        <w:t xml:space="preserve"> </w:t>
      </w:r>
      <w:r w:rsidR="00C66A8C">
        <w:rPr>
          <w:spacing w:val="-5"/>
          <w:w w:val="95"/>
        </w:rPr>
        <w:t>einer</w:t>
      </w:r>
      <w:r w:rsidR="00C66A8C">
        <w:rPr>
          <w:spacing w:val="-40"/>
          <w:w w:val="95"/>
        </w:rPr>
        <w:t xml:space="preserve"> </w:t>
      </w:r>
      <w:r w:rsidR="00C66A8C">
        <w:rPr>
          <w:spacing w:val="-5"/>
          <w:w w:val="95"/>
        </w:rPr>
        <w:t>gemeinsamen</w:t>
      </w:r>
      <w:r w:rsidR="00C66A8C">
        <w:rPr>
          <w:spacing w:val="-44"/>
          <w:w w:val="95"/>
        </w:rPr>
        <w:t xml:space="preserve"> </w:t>
      </w:r>
      <w:r w:rsidR="00C66A8C">
        <w:rPr>
          <w:w w:val="95"/>
        </w:rPr>
        <w:t>Plattform</w:t>
      </w:r>
      <w:r w:rsidR="00C66A8C">
        <w:rPr>
          <w:spacing w:val="-43"/>
          <w:w w:val="95"/>
        </w:rPr>
        <w:t xml:space="preserve"> </w:t>
      </w:r>
      <w:r w:rsidR="00C66A8C">
        <w:rPr>
          <w:spacing w:val="-4"/>
          <w:w w:val="95"/>
        </w:rPr>
        <w:t>zur</w:t>
      </w:r>
      <w:r w:rsidR="00C66A8C">
        <w:rPr>
          <w:spacing w:val="-40"/>
          <w:w w:val="95"/>
        </w:rPr>
        <w:t xml:space="preserve"> </w:t>
      </w:r>
      <w:r w:rsidR="00C66A8C">
        <w:rPr>
          <w:spacing w:val="-5"/>
          <w:w w:val="95"/>
        </w:rPr>
        <w:t xml:space="preserve">gemeinsamen </w:t>
      </w:r>
      <w:r w:rsidR="00C66A8C">
        <w:rPr>
          <w:spacing w:val="-5"/>
          <w:w w:val="90"/>
        </w:rPr>
        <w:t>Vermarktung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>Produkten</w:t>
      </w:r>
      <w:r w:rsidR="00C66A8C">
        <w:rPr>
          <w:spacing w:val="-19"/>
          <w:w w:val="90"/>
        </w:rPr>
        <w:t xml:space="preserve"> </w:t>
      </w:r>
      <w:r w:rsidR="00C66A8C">
        <w:rPr>
          <w:spacing w:val="-2"/>
          <w:w w:val="90"/>
        </w:rPr>
        <w:t>aus</w:t>
      </w:r>
      <w:r w:rsidR="00C66A8C">
        <w:rPr>
          <w:spacing w:val="-4"/>
          <w:w w:val="90"/>
        </w:rPr>
        <w:t xml:space="preserve"> </w:t>
      </w:r>
      <w:r w:rsidR="00C66A8C">
        <w:rPr>
          <w:w w:val="90"/>
        </w:rPr>
        <w:t>dem</w:t>
      </w:r>
      <w:r w:rsidR="00C66A8C">
        <w:rPr>
          <w:spacing w:val="-17"/>
          <w:w w:val="90"/>
        </w:rPr>
        <w:t xml:space="preserve"> </w:t>
      </w:r>
      <w:r w:rsidR="00C66A8C">
        <w:rPr>
          <w:w w:val="90"/>
        </w:rPr>
        <w:t>Kernportfolio</w:t>
      </w:r>
      <w:r w:rsidR="00C66A8C">
        <w:rPr>
          <w:spacing w:val="-4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9"/>
          <w:w w:val="90"/>
        </w:rPr>
        <w:t xml:space="preserve"> </w:t>
      </w:r>
      <w:r w:rsidR="00C66A8C">
        <w:rPr>
          <w:spacing w:val="-5"/>
          <w:w w:val="90"/>
        </w:rPr>
        <w:t xml:space="preserve">Unternehmen </w:t>
      </w:r>
      <w:r w:rsidR="00C66A8C">
        <w:rPr>
          <w:spacing w:val="-3"/>
          <w:w w:val="95"/>
        </w:rPr>
        <w:t>Strategisches</w:t>
      </w:r>
      <w:r w:rsidR="00C66A8C">
        <w:rPr>
          <w:spacing w:val="-42"/>
          <w:w w:val="95"/>
        </w:rPr>
        <w:t xml:space="preserve"> </w:t>
      </w:r>
      <w:r w:rsidR="00C66A8C">
        <w:rPr>
          <w:w w:val="95"/>
        </w:rPr>
        <w:t>Konzept</w:t>
      </w:r>
      <w:r w:rsidR="00C66A8C">
        <w:rPr>
          <w:spacing w:val="-44"/>
          <w:w w:val="95"/>
        </w:rPr>
        <w:t xml:space="preserve"> </w:t>
      </w:r>
      <w:r w:rsidR="00C66A8C">
        <w:rPr>
          <w:spacing w:val="-4"/>
          <w:w w:val="95"/>
        </w:rPr>
        <w:t>zur</w:t>
      </w:r>
      <w:r w:rsidR="00C66A8C">
        <w:rPr>
          <w:spacing w:val="-44"/>
          <w:w w:val="95"/>
        </w:rPr>
        <w:t xml:space="preserve"> </w:t>
      </w:r>
      <w:r w:rsidR="00C66A8C">
        <w:rPr>
          <w:spacing w:val="-5"/>
          <w:w w:val="95"/>
        </w:rPr>
        <w:t>termingerechten</w:t>
      </w:r>
      <w:r w:rsidR="00C66A8C">
        <w:rPr>
          <w:spacing w:val="-47"/>
          <w:w w:val="95"/>
        </w:rPr>
        <w:t xml:space="preserve"> </w:t>
      </w:r>
      <w:r w:rsidR="00C66A8C">
        <w:rPr>
          <w:spacing w:val="-5"/>
          <w:w w:val="95"/>
        </w:rPr>
        <w:t>Markteinführung</w:t>
      </w:r>
      <w:r w:rsidR="00C66A8C">
        <w:rPr>
          <w:spacing w:val="-47"/>
          <w:w w:val="95"/>
        </w:rPr>
        <w:t xml:space="preserve"> </w:t>
      </w:r>
      <w:r w:rsidR="00C66A8C">
        <w:rPr>
          <w:spacing w:val="-6"/>
          <w:w w:val="95"/>
        </w:rPr>
        <w:t xml:space="preserve">neuer </w:t>
      </w:r>
      <w:r w:rsidR="00C66A8C">
        <w:rPr>
          <w:spacing w:val="-3"/>
        </w:rPr>
        <w:t>Konvergenzprodukte</w:t>
      </w:r>
    </w:p>
    <w:p w14:paraId="1D9A5D46" w14:textId="77777777" w:rsidR="00CE237B" w:rsidRDefault="003B3734">
      <w:pPr>
        <w:pStyle w:val="Textkrper"/>
        <w:spacing w:before="5" w:line="292" w:lineRule="auto"/>
        <w:ind w:left="356" w:right="1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04BAD" wp14:editId="5793D608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3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2 101"/>
                            <a:gd name="T3" fmla="*/ 102 h 61"/>
                            <a:gd name="T4" fmla="+- 0 4254 4232"/>
                            <a:gd name="T5" fmla="*/ T4 w 61"/>
                            <a:gd name="T6" fmla="+- 0 102 101"/>
                            <a:gd name="T7" fmla="*/ 102 h 61"/>
                            <a:gd name="T8" fmla="+- 0 4258 4232"/>
                            <a:gd name="T9" fmla="*/ T8 w 61"/>
                            <a:gd name="T10" fmla="+- 0 101 101"/>
                            <a:gd name="T11" fmla="*/ 101 h 61"/>
                            <a:gd name="T12" fmla="+- 0 4266 4232"/>
                            <a:gd name="T13" fmla="*/ T12 w 61"/>
                            <a:gd name="T14" fmla="+- 0 101 101"/>
                            <a:gd name="T15" fmla="*/ 101 h 61"/>
                            <a:gd name="T16" fmla="+- 0 4270 4232"/>
                            <a:gd name="T17" fmla="*/ T16 w 61"/>
                            <a:gd name="T18" fmla="+- 0 102 101"/>
                            <a:gd name="T19" fmla="*/ 102 h 61"/>
                            <a:gd name="T20" fmla="+- 0 4266 4232"/>
                            <a:gd name="T21" fmla="*/ T20 w 61"/>
                            <a:gd name="T22" fmla="+- 0 161 101"/>
                            <a:gd name="T23" fmla="*/ 161 h 61"/>
                            <a:gd name="T24" fmla="+- 0 4258 4232"/>
                            <a:gd name="T25" fmla="*/ T24 w 61"/>
                            <a:gd name="T26" fmla="+- 0 161 101"/>
                            <a:gd name="T27" fmla="*/ 161 h 61"/>
                            <a:gd name="T28" fmla="+- 0 4254 4232"/>
                            <a:gd name="T29" fmla="*/ T28 w 61"/>
                            <a:gd name="T30" fmla="+- 0 159 101"/>
                            <a:gd name="T31" fmla="*/ 159 h 61"/>
                            <a:gd name="T32" fmla="+- 0 4247 4232"/>
                            <a:gd name="T33" fmla="*/ T32 w 61"/>
                            <a:gd name="T34" fmla="+- 0 156 101"/>
                            <a:gd name="T35" fmla="*/ 156 h 61"/>
                            <a:gd name="T36" fmla="+- 0 4243 4232"/>
                            <a:gd name="T37" fmla="*/ T36 w 61"/>
                            <a:gd name="T38" fmla="+- 0 155 101"/>
                            <a:gd name="T39" fmla="*/ 155 h 61"/>
                            <a:gd name="T40" fmla="+- 0 4238 4232"/>
                            <a:gd name="T41" fmla="*/ T40 w 61"/>
                            <a:gd name="T42" fmla="+- 0 149 101"/>
                            <a:gd name="T43" fmla="*/ 149 h 61"/>
                            <a:gd name="T44" fmla="+- 0 4236 4232"/>
                            <a:gd name="T45" fmla="*/ T44 w 61"/>
                            <a:gd name="T46" fmla="+- 0 146 101"/>
                            <a:gd name="T47" fmla="*/ 146 h 61"/>
                            <a:gd name="T48" fmla="+- 0 4234 4232"/>
                            <a:gd name="T49" fmla="*/ T48 w 61"/>
                            <a:gd name="T50" fmla="+- 0 143 101"/>
                            <a:gd name="T51" fmla="*/ 143 h 61"/>
                            <a:gd name="T52" fmla="+- 0 4233 4232"/>
                            <a:gd name="T53" fmla="*/ T52 w 61"/>
                            <a:gd name="T54" fmla="+- 0 138 101"/>
                            <a:gd name="T55" fmla="*/ 138 h 61"/>
                            <a:gd name="T56" fmla="+- 0 4232 4232"/>
                            <a:gd name="T57" fmla="*/ T56 w 61"/>
                            <a:gd name="T58" fmla="+- 0 135 101"/>
                            <a:gd name="T59" fmla="*/ 135 h 61"/>
                            <a:gd name="T60" fmla="+- 0 4232 4232"/>
                            <a:gd name="T61" fmla="*/ T60 w 61"/>
                            <a:gd name="T62" fmla="+- 0 126 101"/>
                            <a:gd name="T63" fmla="*/ 126 h 61"/>
                            <a:gd name="T64" fmla="+- 0 4233 4232"/>
                            <a:gd name="T65" fmla="*/ T64 w 61"/>
                            <a:gd name="T66" fmla="+- 0 123 101"/>
                            <a:gd name="T67" fmla="*/ 123 h 61"/>
                            <a:gd name="T68" fmla="+- 0 4234 4232"/>
                            <a:gd name="T69" fmla="*/ T68 w 61"/>
                            <a:gd name="T70" fmla="+- 0 119 101"/>
                            <a:gd name="T71" fmla="*/ 119 h 61"/>
                            <a:gd name="T72" fmla="+- 0 4236 4232"/>
                            <a:gd name="T73" fmla="*/ T72 w 61"/>
                            <a:gd name="T74" fmla="+- 0 116 101"/>
                            <a:gd name="T75" fmla="*/ 116 h 61"/>
                            <a:gd name="T76" fmla="+- 0 4238 4232"/>
                            <a:gd name="T77" fmla="*/ T76 w 61"/>
                            <a:gd name="T78" fmla="+- 0 113 101"/>
                            <a:gd name="T79" fmla="*/ 113 h 61"/>
                            <a:gd name="T80" fmla="+- 0 4243 4232"/>
                            <a:gd name="T81" fmla="*/ T80 w 61"/>
                            <a:gd name="T82" fmla="+- 0 107 101"/>
                            <a:gd name="T83" fmla="*/ 107 h 61"/>
                            <a:gd name="T84" fmla="+- 0 4247 4232"/>
                            <a:gd name="T85" fmla="*/ T84 w 61"/>
                            <a:gd name="T86" fmla="+- 0 105 101"/>
                            <a:gd name="T87" fmla="*/ 105 h 61"/>
                            <a:gd name="T88" fmla="+- 0 4250 4232"/>
                            <a:gd name="T89" fmla="*/ T88 w 61"/>
                            <a:gd name="T90" fmla="+- 0 102 101"/>
                            <a:gd name="T91" fmla="*/ 102 h 61"/>
                            <a:gd name="T92" fmla="+- 0 4273 4232"/>
                            <a:gd name="T93" fmla="*/ T92 w 61"/>
                            <a:gd name="T94" fmla="+- 0 102 101"/>
                            <a:gd name="T95" fmla="*/ 102 h 61"/>
                            <a:gd name="T96" fmla="+- 0 4277 4232"/>
                            <a:gd name="T97" fmla="*/ T96 w 61"/>
                            <a:gd name="T98" fmla="+- 0 105 101"/>
                            <a:gd name="T99" fmla="*/ 105 h 61"/>
                            <a:gd name="T100" fmla="+- 0 4280 4232"/>
                            <a:gd name="T101" fmla="*/ T100 w 61"/>
                            <a:gd name="T102" fmla="+- 0 107 101"/>
                            <a:gd name="T103" fmla="*/ 107 h 61"/>
                            <a:gd name="T104" fmla="+- 0 4286 4232"/>
                            <a:gd name="T105" fmla="*/ T104 w 61"/>
                            <a:gd name="T106" fmla="+- 0 113 101"/>
                            <a:gd name="T107" fmla="*/ 113 h 61"/>
                            <a:gd name="T108" fmla="+- 0 4288 4232"/>
                            <a:gd name="T109" fmla="*/ T108 w 61"/>
                            <a:gd name="T110" fmla="+- 0 116 101"/>
                            <a:gd name="T111" fmla="*/ 116 h 61"/>
                            <a:gd name="T112" fmla="+- 0 4290 4232"/>
                            <a:gd name="T113" fmla="*/ T112 w 61"/>
                            <a:gd name="T114" fmla="+- 0 119 101"/>
                            <a:gd name="T115" fmla="*/ 119 h 61"/>
                            <a:gd name="T116" fmla="+- 0 4291 4232"/>
                            <a:gd name="T117" fmla="*/ T116 w 61"/>
                            <a:gd name="T118" fmla="+- 0 123 101"/>
                            <a:gd name="T119" fmla="*/ 123 h 61"/>
                            <a:gd name="T120" fmla="+- 0 4292 4232"/>
                            <a:gd name="T121" fmla="*/ T120 w 61"/>
                            <a:gd name="T122" fmla="+- 0 126 101"/>
                            <a:gd name="T123" fmla="*/ 126 h 61"/>
                            <a:gd name="T124" fmla="+- 0 4292 4232"/>
                            <a:gd name="T125" fmla="*/ T124 w 61"/>
                            <a:gd name="T126" fmla="+- 0 135 101"/>
                            <a:gd name="T127" fmla="*/ 135 h 61"/>
                            <a:gd name="T128" fmla="+- 0 4291 4232"/>
                            <a:gd name="T129" fmla="*/ T128 w 61"/>
                            <a:gd name="T130" fmla="+- 0 138 101"/>
                            <a:gd name="T131" fmla="*/ 138 h 61"/>
                            <a:gd name="T132" fmla="+- 0 4290 4232"/>
                            <a:gd name="T133" fmla="*/ T132 w 61"/>
                            <a:gd name="T134" fmla="+- 0 143 101"/>
                            <a:gd name="T135" fmla="*/ 143 h 61"/>
                            <a:gd name="T136" fmla="+- 0 4288 4232"/>
                            <a:gd name="T137" fmla="*/ T136 w 61"/>
                            <a:gd name="T138" fmla="+- 0 146 101"/>
                            <a:gd name="T139" fmla="*/ 146 h 61"/>
                            <a:gd name="T140" fmla="+- 0 4286 4232"/>
                            <a:gd name="T141" fmla="*/ T140 w 61"/>
                            <a:gd name="T142" fmla="+- 0 149 101"/>
                            <a:gd name="T143" fmla="*/ 149 h 61"/>
                            <a:gd name="T144" fmla="+- 0 4280 4232"/>
                            <a:gd name="T145" fmla="*/ T144 w 61"/>
                            <a:gd name="T146" fmla="+- 0 155 101"/>
                            <a:gd name="T147" fmla="*/ 155 h 61"/>
                            <a:gd name="T148" fmla="+- 0 4277 4232"/>
                            <a:gd name="T149" fmla="*/ T148 w 61"/>
                            <a:gd name="T150" fmla="+- 0 156 101"/>
                            <a:gd name="T151" fmla="*/ 156 h 61"/>
                            <a:gd name="T152" fmla="+- 0 4270 4232"/>
                            <a:gd name="T153" fmla="*/ T152 w 61"/>
                            <a:gd name="T154" fmla="+- 0 159 101"/>
                            <a:gd name="T155" fmla="*/ 159 h 61"/>
                            <a:gd name="T156" fmla="+- 0 4266 4232"/>
                            <a:gd name="T157" fmla="*/ T156 w 61"/>
                            <a:gd name="T158" fmla="+- 0 161 101"/>
                            <a:gd name="T15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A602D" id="AutoShape 60" o:spid="_x0000_s1026" style="position:absolute;margin-left:211.6pt;margin-top:5.05pt;width:3.05pt;height:3.0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770;13970,64770;16510,64135;21590,64135;24130,64770;21590,102235;16510,102235;13970,100965;9525,99060;6985,98425;3810,94615;2540,92710;1270,90805;635,87630;0,85725;0,80010;635,78105;1270,75565;2540,73660;3810,71755;6985,67945;9525,66675;11430,64770;26035,64770;28575,66675;30480,67945;34290,71755;35560,73660;36830,75565;37465,78105;38100,80010;38100,85725;37465,87630;36830,90805;35560,92710;34290,94615;30480,98425;28575,99060;24130,100965;21590,10223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Einführung </w:t>
      </w:r>
      <w:r w:rsidR="00C66A8C">
        <w:rPr>
          <w:w w:val="90"/>
        </w:rPr>
        <w:t xml:space="preserve">des </w:t>
      </w:r>
      <w:r w:rsidR="00C66A8C">
        <w:rPr>
          <w:spacing w:val="-5"/>
          <w:w w:val="90"/>
        </w:rPr>
        <w:t xml:space="preserve">Change-Managements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5"/>
          <w:w w:val="90"/>
        </w:rPr>
        <w:t xml:space="preserve">gemeinsame </w:t>
      </w:r>
      <w:r w:rsidR="00C66A8C">
        <w:rPr>
          <w:spacing w:val="-3"/>
          <w:w w:val="90"/>
        </w:rPr>
        <w:t xml:space="preserve">IT </w:t>
      </w:r>
      <w:r w:rsidR="00C66A8C">
        <w:t>Systemlandschaft</w:t>
      </w:r>
    </w:p>
    <w:p w14:paraId="45F91148" w14:textId="77777777" w:rsidR="00CE237B" w:rsidRDefault="003B3734">
      <w:pPr>
        <w:pStyle w:val="Textkrper"/>
        <w:spacing w:before="2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86D4DD" wp14:editId="18A0F89B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3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9E81" id="AutoShape 59" o:spid="_x0000_s1026" style="position:absolute;margin-left:211.6pt;margin-top:4.9pt;width:3.05pt;height:3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Re-Design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Kernfunktionalität zur </w:t>
      </w:r>
      <w:r w:rsidR="00C66A8C">
        <w:rPr>
          <w:spacing w:val="-5"/>
          <w:w w:val="90"/>
        </w:rPr>
        <w:t xml:space="preserve">Ergänzung </w:t>
      </w:r>
      <w:r w:rsidR="00C66A8C">
        <w:rPr>
          <w:w w:val="90"/>
        </w:rPr>
        <w:t xml:space="preserve">der </w:t>
      </w:r>
      <w:r w:rsidR="00C66A8C">
        <w:rPr>
          <w:spacing w:val="-5"/>
          <w:w w:val="90"/>
        </w:rPr>
        <w:t xml:space="preserve">360°Kundensicht. </w:t>
      </w:r>
      <w:r w:rsidR="00C66A8C">
        <w:rPr>
          <w:spacing w:val="-6"/>
          <w:w w:val="90"/>
        </w:rPr>
        <w:t xml:space="preserve">Entwicklung neuer </w:t>
      </w:r>
      <w:r w:rsidR="00C66A8C">
        <w:rPr>
          <w:spacing w:val="-3"/>
          <w:w w:val="90"/>
        </w:rPr>
        <w:t xml:space="preserve">Front-End Applikationen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3"/>
          <w:w w:val="90"/>
        </w:rPr>
        <w:t xml:space="preserve">Vertriebskanäle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</w:rPr>
        <w:t xml:space="preserve">Implementierung </w:t>
      </w:r>
      <w:r w:rsidR="00C66A8C">
        <w:t xml:space="preserve">in den </w:t>
      </w:r>
      <w:r w:rsidR="00C66A8C">
        <w:rPr>
          <w:spacing w:val="-4"/>
        </w:rPr>
        <w:t xml:space="preserve">Kunden </w:t>
      </w:r>
      <w:r w:rsidR="00C66A8C">
        <w:rPr>
          <w:spacing w:val="-6"/>
        </w:rPr>
        <w:t xml:space="preserve">Touch </w:t>
      </w:r>
      <w:r w:rsidR="00C66A8C">
        <w:t>Point(s)</w:t>
      </w:r>
    </w:p>
    <w:p w14:paraId="7F18E29A" w14:textId="77777777" w:rsidR="00CE237B" w:rsidRDefault="00CE237B">
      <w:pPr>
        <w:pStyle w:val="Textkrper"/>
        <w:spacing w:before="7"/>
        <w:rPr>
          <w:sz w:val="28"/>
        </w:rPr>
      </w:pPr>
    </w:p>
    <w:p w14:paraId="78BA19EA" w14:textId="77777777" w:rsidR="00CE237B" w:rsidRDefault="00C66A8C">
      <w:pPr>
        <w:pStyle w:val="Textkrper"/>
        <w:ind w:left="116"/>
      </w:pPr>
      <w:r>
        <w:rPr>
          <w:spacing w:val="-4"/>
          <w:w w:val="95"/>
        </w:rPr>
        <w:t xml:space="preserve">Involvierte </w:t>
      </w:r>
      <w:r>
        <w:rPr>
          <w:spacing w:val="-3"/>
          <w:w w:val="95"/>
        </w:rPr>
        <w:t xml:space="preserve">Systeme </w:t>
      </w:r>
      <w:r>
        <w:rPr>
          <w:spacing w:val="-6"/>
          <w:w w:val="95"/>
        </w:rPr>
        <w:t xml:space="preserve">und Entwicklungsumgebungen: </w:t>
      </w:r>
      <w:r>
        <w:rPr>
          <w:spacing w:val="-3"/>
          <w:w w:val="95"/>
        </w:rPr>
        <w:t xml:space="preserve">KIAS, </w:t>
      </w:r>
      <w:r>
        <w:rPr>
          <w:w w:val="95"/>
        </w:rPr>
        <w:t>BSS &amp; OSS</w:t>
      </w:r>
      <w:r w:rsidR="00963C6D">
        <w:rPr>
          <w:w w:val="95"/>
        </w:rPr>
        <w:t>, Edifact</w:t>
      </w:r>
      <w:r>
        <w:rPr>
          <w:spacing w:val="-4"/>
          <w:w w:val="95"/>
        </w:rPr>
        <w:t>...</w:t>
      </w:r>
    </w:p>
    <w:p w14:paraId="16811C79" w14:textId="77777777" w:rsidR="00CE237B" w:rsidRDefault="00CE237B">
      <w:pPr>
        <w:sectPr w:rsidR="00CE237B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153" w:space="646"/>
            <w:col w:w="6781"/>
          </w:cols>
        </w:sectPr>
      </w:pPr>
    </w:p>
    <w:p w14:paraId="722E082C" w14:textId="77777777" w:rsidR="00CE237B" w:rsidRDefault="00CE237B">
      <w:pPr>
        <w:pStyle w:val="Textkrper"/>
      </w:pPr>
    </w:p>
    <w:p w14:paraId="6AFC855B" w14:textId="77777777" w:rsidR="00CE237B" w:rsidRDefault="00CE237B">
      <w:pPr>
        <w:pStyle w:val="Textkrper"/>
      </w:pPr>
    </w:p>
    <w:p w14:paraId="7494DA2F" w14:textId="77777777" w:rsidR="00CE237B" w:rsidRDefault="00CE237B">
      <w:pPr>
        <w:pStyle w:val="Textkrper"/>
        <w:spacing w:before="4"/>
        <w:rPr>
          <w:sz w:val="28"/>
        </w:rPr>
      </w:pPr>
    </w:p>
    <w:p w14:paraId="0D832D18" w14:textId="77777777" w:rsidR="00CE237B" w:rsidRDefault="00CE237B">
      <w:pPr>
        <w:rPr>
          <w:sz w:val="28"/>
        </w:rPr>
        <w:sectPr w:rsidR="00CE237B">
          <w:headerReference w:type="default" r:id="rId29"/>
          <w:pgSz w:w="11900" w:h="16840"/>
          <w:pgMar w:top="2020" w:right="1020" w:bottom="520" w:left="1300" w:header="1658" w:footer="323" w:gutter="0"/>
          <w:cols w:space="720"/>
        </w:sectPr>
      </w:pPr>
    </w:p>
    <w:p w14:paraId="7C65BA79" w14:textId="77777777" w:rsidR="00CE237B" w:rsidRDefault="003B3734">
      <w:pPr>
        <w:pStyle w:val="Textkrper"/>
        <w:spacing w:before="105"/>
        <w:ind w:left="11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726E0F5F" wp14:editId="0350B124">
                <wp:simplePos x="0" y="0"/>
                <wp:positionH relativeFrom="page">
                  <wp:posOffset>4640580</wp:posOffset>
                </wp:positionH>
                <wp:positionV relativeFrom="paragraph">
                  <wp:posOffset>-619126</wp:posOffset>
                </wp:positionV>
                <wp:extent cx="2192020" cy="0"/>
                <wp:effectExtent l="0" t="0" r="0" b="0"/>
                <wp:wrapNone/>
                <wp:docPr id="10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202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87C84" id="Line 58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5.4pt,-48.75pt" to="538pt,-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" strokecolor="#244585" strokeweight=".26469mm">
                <w10:wrap anchorx="page"/>
              </v:line>
            </w:pict>
          </mc:Fallback>
        </mc:AlternateContent>
      </w:r>
      <w:r w:rsidR="00C66A8C">
        <w:rPr>
          <w:rFonts w:ascii="Arial"/>
          <w:spacing w:val="-6"/>
          <w:w w:val="105"/>
        </w:rPr>
        <w:t>03/2007</w:t>
      </w:r>
      <w:r w:rsidR="00C66A8C">
        <w:rPr>
          <w:rFonts w:ascii="Arial"/>
          <w:spacing w:val="-32"/>
          <w:w w:val="105"/>
        </w:rPr>
        <w:t xml:space="preserve"> </w:t>
      </w:r>
      <w:r w:rsidR="00C66A8C">
        <w:rPr>
          <w:rFonts w:ascii="Arial"/>
          <w:w w:val="105"/>
        </w:rPr>
        <w:t>-</w:t>
      </w:r>
      <w:r w:rsidR="00C66A8C">
        <w:rPr>
          <w:rFonts w:ascii="Arial"/>
          <w:spacing w:val="-25"/>
          <w:w w:val="105"/>
        </w:rPr>
        <w:t xml:space="preserve"> </w:t>
      </w:r>
      <w:r w:rsidR="00C66A8C">
        <w:rPr>
          <w:rFonts w:ascii="Arial"/>
          <w:spacing w:val="-6"/>
          <w:w w:val="105"/>
        </w:rPr>
        <w:t>09/2008</w:t>
      </w:r>
    </w:p>
    <w:p w14:paraId="65AF9C1B" w14:textId="77777777" w:rsidR="00CE237B" w:rsidRDefault="00C66A8C">
      <w:pPr>
        <w:pStyle w:val="Textkrper"/>
        <w:spacing w:before="85" w:line="328" w:lineRule="auto"/>
        <w:ind w:left="116" w:right="30"/>
        <w:rPr>
          <w:rFonts w:ascii="Arial"/>
        </w:rPr>
      </w:pPr>
      <w:r>
        <w:rPr>
          <w:rFonts w:ascii="Arial"/>
          <w:spacing w:val="-7"/>
          <w:w w:val="105"/>
        </w:rPr>
        <w:t xml:space="preserve">Erweiterung </w:t>
      </w:r>
      <w:r>
        <w:rPr>
          <w:rFonts w:ascii="Arial"/>
          <w:w w:val="105"/>
        </w:rPr>
        <w:t>des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w w:val="105"/>
        </w:rPr>
        <w:t xml:space="preserve">No-frills </w:t>
      </w:r>
      <w:r>
        <w:rPr>
          <w:rFonts w:ascii="Arial"/>
          <w:w w:val="110"/>
        </w:rPr>
        <w:t>Product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Portfolio</w:t>
      </w:r>
    </w:p>
    <w:p w14:paraId="1D04A43B" w14:textId="77777777" w:rsidR="00CE237B" w:rsidRDefault="00C66A8C">
      <w:pPr>
        <w:pStyle w:val="Textkrper"/>
        <w:spacing w:before="1"/>
        <w:ind w:left="116"/>
        <w:rPr>
          <w:rFonts w:ascii="Arial"/>
        </w:rPr>
      </w:pPr>
      <w:r>
        <w:rPr>
          <w:rFonts w:ascii="Arial"/>
          <w:w w:val="105"/>
        </w:rPr>
        <w:t>1 Jahr 7 Monate</w:t>
      </w:r>
    </w:p>
    <w:p w14:paraId="561D3EE7" w14:textId="77777777" w:rsidR="00EC2FEB" w:rsidRPr="00EC2FEB" w:rsidRDefault="00C66A8C">
      <w:pPr>
        <w:pStyle w:val="Textkrper"/>
        <w:spacing w:before="107" w:line="324" w:lineRule="auto"/>
        <w:ind w:left="116" w:right="908"/>
        <w:rPr>
          <w:w w:val="90"/>
        </w:rPr>
      </w:pPr>
      <w:r>
        <w:br w:type="column"/>
      </w:r>
      <w:r w:rsidRPr="00EC2FEB">
        <w:rPr>
          <w:spacing w:val="-3"/>
          <w:w w:val="90"/>
        </w:rPr>
        <w:t>Rolle:</w:t>
      </w:r>
      <w:r w:rsidRPr="00EC2FEB">
        <w:rPr>
          <w:spacing w:val="-27"/>
          <w:w w:val="90"/>
        </w:rPr>
        <w:t xml:space="preserve"> </w:t>
      </w:r>
      <w:r w:rsidRPr="00EC2FEB">
        <w:rPr>
          <w:w w:val="90"/>
        </w:rPr>
        <w:t>Produkt</w:t>
      </w:r>
      <w:r w:rsidRPr="00EC2FEB">
        <w:rPr>
          <w:spacing w:val="-25"/>
          <w:w w:val="90"/>
        </w:rPr>
        <w:t xml:space="preserve"> </w:t>
      </w:r>
      <w:r w:rsidRPr="00EC2FEB">
        <w:rPr>
          <w:spacing w:val="-5"/>
          <w:w w:val="90"/>
        </w:rPr>
        <w:t>Management</w:t>
      </w:r>
      <w:r w:rsidRPr="00EC2FEB">
        <w:rPr>
          <w:spacing w:val="-25"/>
          <w:w w:val="90"/>
        </w:rPr>
        <w:t xml:space="preserve"> </w:t>
      </w:r>
      <w:r w:rsidRPr="00EC2FEB">
        <w:rPr>
          <w:w w:val="90"/>
        </w:rPr>
        <w:t>/</w:t>
      </w:r>
      <w:r w:rsidRPr="00EC2FEB">
        <w:rPr>
          <w:spacing w:val="-22"/>
          <w:w w:val="90"/>
        </w:rPr>
        <w:t xml:space="preserve"> </w:t>
      </w:r>
      <w:r w:rsidRPr="00EC2FEB">
        <w:rPr>
          <w:spacing w:val="-3"/>
          <w:w w:val="90"/>
        </w:rPr>
        <w:t>Business</w:t>
      </w:r>
      <w:r w:rsidRPr="00EC2FEB">
        <w:rPr>
          <w:spacing w:val="-21"/>
          <w:w w:val="90"/>
        </w:rPr>
        <w:t xml:space="preserve"> </w:t>
      </w:r>
      <w:r w:rsidRPr="00EC2FEB">
        <w:rPr>
          <w:spacing w:val="-3"/>
          <w:w w:val="90"/>
        </w:rPr>
        <w:t>Analyse</w:t>
      </w:r>
      <w:r w:rsidRPr="00EC2FEB">
        <w:rPr>
          <w:spacing w:val="-27"/>
          <w:w w:val="90"/>
        </w:rPr>
        <w:t xml:space="preserve"> </w:t>
      </w:r>
      <w:r w:rsidRPr="00EC2FEB">
        <w:rPr>
          <w:w w:val="90"/>
        </w:rPr>
        <w:t>/</w:t>
      </w:r>
      <w:r w:rsidRPr="00EC2FEB">
        <w:rPr>
          <w:spacing w:val="-21"/>
          <w:w w:val="90"/>
        </w:rPr>
        <w:t xml:space="preserve"> </w:t>
      </w:r>
      <w:r w:rsidRPr="00EC2FEB">
        <w:rPr>
          <w:w w:val="90"/>
        </w:rPr>
        <w:t xml:space="preserve">Prozessananalyse </w:t>
      </w:r>
      <w:r w:rsidR="00EC2FEB" w:rsidRPr="00EC2FEB">
        <w:rPr>
          <w:w w:val="90"/>
        </w:rPr>
        <w:br/>
      </w:r>
    </w:p>
    <w:p w14:paraId="3B030B18" w14:textId="77777777" w:rsidR="00CE237B" w:rsidRDefault="00C66A8C">
      <w:pPr>
        <w:pStyle w:val="Textkrper"/>
        <w:spacing w:before="107" w:line="324" w:lineRule="auto"/>
        <w:ind w:left="116" w:right="908"/>
      </w:pPr>
      <w:r>
        <w:rPr>
          <w:spacing w:val="-4"/>
        </w:rPr>
        <w:t>Projektinhalte:</w:t>
      </w:r>
      <w:r>
        <w:rPr>
          <w:spacing w:val="-36"/>
        </w:rPr>
        <w:t xml:space="preserve"> </w:t>
      </w:r>
      <w:r>
        <w:rPr>
          <w:spacing w:val="-4"/>
        </w:rPr>
        <w:t>Branche:</w:t>
      </w:r>
      <w:r>
        <w:rPr>
          <w:spacing w:val="-35"/>
        </w:rPr>
        <w:t xml:space="preserve"> </w:t>
      </w:r>
      <w:r>
        <w:rPr>
          <w:spacing w:val="-3"/>
        </w:rPr>
        <w:t>Netzbetreiber</w:t>
      </w:r>
      <w:r>
        <w:rPr>
          <w:spacing w:val="-33"/>
        </w:rPr>
        <w:t xml:space="preserve"> </w:t>
      </w:r>
      <w:r>
        <w:t>Düsseldorf</w:t>
      </w:r>
    </w:p>
    <w:p w14:paraId="7ECD7620" w14:textId="77777777" w:rsidR="00CE237B" w:rsidRDefault="00CE237B">
      <w:pPr>
        <w:pStyle w:val="Textkrper"/>
        <w:spacing w:before="3"/>
        <w:rPr>
          <w:sz w:val="27"/>
        </w:rPr>
      </w:pPr>
    </w:p>
    <w:p w14:paraId="2B39A4BC" w14:textId="77777777" w:rsidR="00CE237B" w:rsidRDefault="00C66A8C">
      <w:pPr>
        <w:pStyle w:val="Textkrper"/>
        <w:ind w:left="116"/>
      </w:pPr>
      <w:r>
        <w:rPr>
          <w:w w:val="95"/>
        </w:rPr>
        <w:t>Phasen:</w:t>
      </w:r>
    </w:p>
    <w:p w14:paraId="5D71848E" w14:textId="77777777" w:rsidR="00CE237B" w:rsidRDefault="00C66A8C">
      <w:pPr>
        <w:pStyle w:val="Textkrper"/>
        <w:spacing w:before="82" w:line="324" w:lineRule="auto"/>
        <w:ind w:left="116" w:right="160"/>
      </w:pPr>
      <w:r>
        <w:rPr>
          <w:spacing w:val="-5"/>
          <w:w w:val="90"/>
        </w:rPr>
        <w:t>E2E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Betreuung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der</w:t>
      </w:r>
      <w:r>
        <w:rPr>
          <w:spacing w:val="-19"/>
          <w:w w:val="90"/>
        </w:rPr>
        <w:t xml:space="preserve"> </w:t>
      </w:r>
      <w:r>
        <w:rPr>
          <w:w w:val="90"/>
        </w:rPr>
        <w:t>Konzeption</w:t>
      </w:r>
      <w:r>
        <w:rPr>
          <w:spacing w:val="-27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w w:val="90"/>
        </w:rPr>
        <w:t>Machbarkeitsanalyse</w:t>
      </w:r>
      <w:r>
        <w:rPr>
          <w:spacing w:val="-23"/>
          <w:w w:val="90"/>
        </w:rPr>
        <w:t xml:space="preserve"> </w:t>
      </w:r>
      <w:r>
        <w:rPr>
          <w:w w:val="90"/>
        </w:rPr>
        <w:t>/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/ </w:t>
      </w:r>
      <w:r>
        <w:rPr>
          <w:spacing w:val="-4"/>
        </w:rPr>
        <w:t>Realisierung</w:t>
      </w:r>
    </w:p>
    <w:p w14:paraId="66F727A1" w14:textId="77777777" w:rsidR="00CE237B" w:rsidRDefault="00CE237B">
      <w:pPr>
        <w:pStyle w:val="Textkrper"/>
        <w:spacing w:before="2"/>
        <w:rPr>
          <w:sz w:val="27"/>
        </w:rPr>
      </w:pPr>
    </w:p>
    <w:p w14:paraId="32B848D8" w14:textId="77777777" w:rsidR="00CE237B" w:rsidRDefault="00C66A8C">
      <w:pPr>
        <w:pStyle w:val="Textkrper"/>
        <w:spacing w:before="1"/>
        <w:ind w:left="116"/>
      </w:pPr>
      <w:r>
        <w:t>Aufgaben:</w:t>
      </w:r>
    </w:p>
    <w:p w14:paraId="62CF5BE3" w14:textId="77777777" w:rsidR="00CE237B" w:rsidRDefault="003B3734">
      <w:pPr>
        <w:pStyle w:val="Textkrper"/>
        <w:spacing w:before="67" w:line="292" w:lineRule="auto"/>
        <w:ind w:left="356" w:right="4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86ED8" wp14:editId="5DB13A39">
                <wp:simplePos x="0" y="0"/>
                <wp:positionH relativeFrom="page">
                  <wp:posOffset>2687320</wp:posOffset>
                </wp:positionH>
                <wp:positionV relativeFrom="paragraph">
                  <wp:posOffset>103505</wp:posOffset>
                </wp:positionV>
                <wp:extent cx="38735" cy="38735"/>
                <wp:effectExtent l="0" t="0" r="0" b="0"/>
                <wp:wrapNone/>
                <wp:docPr id="2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223 163"/>
                            <a:gd name="T3" fmla="*/ 223 h 61"/>
                            <a:gd name="T4" fmla="+- 0 4258 4232"/>
                            <a:gd name="T5" fmla="*/ T4 w 61"/>
                            <a:gd name="T6" fmla="+- 0 223 163"/>
                            <a:gd name="T7" fmla="*/ 223 h 61"/>
                            <a:gd name="T8" fmla="+- 0 4254 4232"/>
                            <a:gd name="T9" fmla="*/ T8 w 61"/>
                            <a:gd name="T10" fmla="+- 0 221 163"/>
                            <a:gd name="T11" fmla="*/ 221 h 61"/>
                            <a:gd name="T12" fmla="+- 0 4232 4232"/>
                            <a:gd name="T13" fmla="*/ T12 w 61"/>
                            <a:gd name="T14" fmla="+- 0 197 163"/>
                            <a:gd name="T15" fmla="*/ 197 h 61"/>
                            <a:gd name="T16" fmla="+- 0 4232 4232"/>
                            <a:gd name="T17" fmla="*/ T16 w 61"/>
                            <a:gd name="T18" fmla="+- 0 188 163"/>
                            <a:gd name="T19" fmla="*/ 188 h 61"/>
                            <a:gd name="T20" fmla="+- 0 4258 4232"/>
                            <a:gd name="T21" fmla="*/ T20 w 61"/>
                            <a:gd name="T22" fmla="+- 0 163 163"/>
                            <a:gd name="T23" fmla="*/ 163 h 61"/>
                            <a:gd name="T24" fmla="+- 0 4266 4232"/>
                            <a:gd name="T25" fmla="*/ T24 w 61"/>
                            <a:gd name="T26" fmla="+- 0 163 163"/>
                            <a:gd name="T27" fmla="*/ 163 h 61"/>
                            <a:gd name="T28" fmla="+- 0 4292 4232"/>
                            <a:gd name="T29" fmla="*/ T28 w 61"/>
                            <a:gd name="T30" fmla="+- 0 188 163"/>
                            <a:gd name="T31" fmla="*/ 188 h 61"/>
                            <a:gd name="T32" fmla="+- 0 4292 4232"/>
                            <a:gd name="T33" fmla="*/ T32 w 61"/>
                            <a:gd name="T34" fmla="+- 0 197 163"/>
                            <a:gd name="T35" fmla="*/ 197 h 61"/>
                            <a:gd name="T36" fmla="+- 0 4266 4232"/>
                            <a:gd name="T37" fmla="*/ T36 w 61"/>
                            <a:gd name="T38" fmla="+- 0 223 163"/>
                            <a:gd name="T39" fmla="*/ 2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541E2" id="Freeform 57" o:spid="_x0000_s1026" style="position:absolute;margin-left:211.6pt;margin-top:8.15pt;width:3.05pt;height:3.0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" path="m34,60r-8,l22,58,,34,,25,26,r8,l60,25r,9l34,60xe" fillcolor="black" stroked="f">
                <v:path arrowok="t" o:connecttype="custom" o:connectlocs="21590,141605;16510,141605;13970,140335;0,125095;0,119380;16510,103505;21590,103505;38100,119380;38100,125095;21590,1416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380CF" wp14:editId="4E4178D0">
                <wp:simplePos x="0" y="0"/>
                <wp:positionH relativeFrom="page">
                  <wp:posOffset>2687320</wp:posOffset>
                </wp:positionH>
                <wp:positionV relativeFrom="paragraph">
                  <wp:posOffset>646430</wp:posOffset>
                </wp:positionV>
                <wp:extent cx="38735" cy="38735"/>
                <wp:effectExtent l="0" t="0" r="0" b="0"/>
                <wp:wrapNone/>
                <wp:docPr id="23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19 1018"/>
                            <a:gd name="T3" fmla="*/ 1019 h 61"/>
                            <a:gd name="T4" fmla="+- 0 4254 4232"/>
                            <a:gd name="T5" fmla="*/ T4 w 61"/>
                            <a:gd name="T6" fmla="+- 0 1019 1018"/>
                            <a:gd name="T7" fmla="*/ 1019 h 61"/>
                            <a:gd name="T8" fmla="+- 0 4258 4232"/>
                            <a:gd name="T9" fmla="*/ T8 w 61"/>
                            <a:gd name="T10" fmla="+- 0 1018 1018"/>
                            <a:gd name="T11" fmla="*/ 1018 h 61"/>
                            <a:gd name="T12" fmla="+- 0 4266 4232"/>
                            <a:gd name="T13" fmla="*/ T12 w 61"/>
                            <a:gd name="T14" fmla="+- 0 1018 1018"/>
                            <a:gd name="T15" fmla="*/ 1018 h 61"/>
                            <a:gd name="T16" fmla="+- 0 4270 4232"/>
                            <a:gd name="T17" fmla="*/ T16 w 61"/>
                            <a:gd name="T18" fmla="+- 0 1019 1018"/>
                            <a:gd name="T19" fmla="*/ 1019 h 61"/>
                            <a:gd name="T20" fmla="+- 0 4266 4232"/>
                            <a:gd name="T21" fmla="*/ T20 w 61"/>
                            <a:gd name="T22" fmla="+- 0 1078 1018"/>
                            <a:gd name="T23" fmla="*/ 1078 h 61"/>
                            <a:gd name="T24" fmla="+- 0 4258 4232"/>
                            <a:gd name="T25" fmla="*/ T24 w 61"/>
                            <a:gd name="T26" fmla="+- 0 1078 1018"/>
                            <a:gd name="T27" fmla="*/ 1078 h 61"/>
                            <a:gd name="T28" fmla="+- 0 4254 4232"/>
                            <a:gd name="T29" fmla="*/ T28 w 61"/>
                            <a:gd name="T30" fmla="+- 0 1077 1018"/>
                            <a:gd name="T31" fmla="*/ 1077 h 61"/>
                            <a:gd name="T32" fmla="+- 0 4247 4232"/>
                            <a:gd name="T33" fmla="*/ T32 w 61"/>
                            <a:gd name="T34" fmla="+- 0 1074 1018"/>
                            <a:gd name="T35" fmla="*/ 1074 h 61"/>
                            <a:gd name="T36" fmla="+- 0 4243 4232"/>
                            <a:gd name="T37" fmla="*/ T36 w 61"/>
                            <a:gd name="T38" fmla="+- 0 1072 1018"/>
                            <a:gd name="T39" fmla="*/ 1072 h 61"/>
                            <a:gd name="T40" fmla="+- 0 4238 4232"/>
                            <a:gd name="T41" fmla="*/ T40 w 61"/>
                            <a:gd name="T42" fmla="+- 0 1066 1018"/>
                            <a:gd name="T43" fmla="*/ 1066 h 61"/>
                            <a:gd name="T44" fmla="+- 0 4236 4232"/>
                            <a:gd name="T45" fmla="*/ T44 w 61"/>
                            <a:gd name="T46" fmla="+- 0 1063 1018"/>
                            <a:gd name="T47" fmla="*/ 1063 h 61"/>
                            <a:gd name="T48" fmla="+- 0 4234 4232"/>
                            <a:gd name="T49" fmla="*/ T48 w 61"/>
                            <a:gd name="T50" fmla="+- 0 1060 1018"/>
                            <a:gd name="T51" fmla="*/ 1060 h 61"/>
                            <a:gd name="T52" fmla="+- 0 4233 4232"/>
                            <a:gd name="T53" fmla="*/ T52 w 61"/>
                            <a:gd name="T54" fmla="+- 0 1055 1018"/>
                            <a:gd name="T55" fmla="*/ 1055 h 61"/>
                            <a:gd name="T56" fmla="+- 0 4232 4232"/>
                            <a:gd name="T57" fmla="*/ T56 w 61"/>
                            <a:gd name="T58" fmla="+- 0 1052 1018"/>
                            <a:gd name="T59" fmla="*/ 1052 h 61"/>
                            <a:gd name="T60" fmla="+- 0 4232 4232"/>
                            <a:gd name="T61" fmla="*/ T60 w 61"/>
                            <a:gd name="T62" fmla="+- 0 1043 1018"/>
                            <a:gd name="T63" fmla="*/ 1043 h 61"/>
                            <a:gd name="T64" fmla="+- 0 4233 4232"/>
                            <a:gd name="T65" fmla="*/ T64 w 61"/>
                            <a:gd name="T66" fmla="+- 0 1040 1018"/>
                            <a:gd name="T67" fmla="*/ 1040 h 61"/>
                            <a:gd name="T68" fmla="+- 0 4234 4232"/>
                            <a:gd name="T69" fmla="*/ T68 w 61"/>
                            <a:gd name="T70" fmla="+- 0 1036 1018"/>
                            <a:gd name="T71" fmla="*/ 1036 h 61"/>
                            <a:gd name="T72" fmla="+- 0 4236 4232"/>
                            <a:gd name="T73" fmla="*/ T72 w 61"/>
                            <a:gd name="T74" fmla="+- 0 1033 1018"/>
                            <a:gd name="T75" fmla="*/ 1033 h 61"/>
                            <a:gd name="T76" fmla="+- 0 4238 4232"/>
                            <a:gd name="T77" fmla="*/ T76 w 61"/>
                            <a:gd name="T78" fmla="+- 0 1030 1018"/>
                            <a:gd name="T79" fmla="*/ 1030 h 61"/>
                            <a:gd name="T80" fmla="+- 0 4243 4232"/>
                            <a:gd name="T81" fmla="*/ T80 w 61"/>
                            <a:gd name="T82" fmla="+- 0 1024 1018"/>
                            <a:gd name="T83" fmla="*/ 1024 h 61"/>
                            <a:gd name="T84" fmla="+- 0 4247 4232"/>
                            <a:gd name="T85" fmla="*/ T84 w 61"/>
                            <a:gd name="T86" fmla="+- 0 1022 1018"/>
                            <a:gd name="T87" fmla="*/ 1022 h 61"/>
                            <a:gd name="T88" fmla="+- 0 4250 4232"/>
                            <a:gd name="T89" fmla="*/ T88 w 61"/>
                            <a:gd name="T90" fmla="+- 0 1019 1018"/>
                            <a:gd name="T91" fmla="*/ 1019 h 61"/>
                            <a:gd name="T92" fmla="+- 0 4273 4232"/>
                            <a:gd name="T93" fmla="*/ T92 w 61"/>
                            <a:gd name="T94" fmla="+- 0 1019 1018"/>
                            <a:gd name="T95" fmla="*/ 1019 h 61"/>
                            <a:gd name="T96" fmla="+- 0 4277 4232"/>
                            <a:gd name="T97" fmla="*/ T96 w 61"/>
                            <a:gd name="T98" fmla="+- 0 1022 1018"/>
                            <a:gd name="T99" fmla="*/ 1022 h 61"/>
                            <a:gd name="T100" fmla="+- 0 4280 4232"/>
                            <a:gd name="T101" fmla="*/ T100 w 61"/>
                            <a:gd name="T102" fmla="+- 0 1024 1018"/>
                            <a:gd name="T103" fmla="*/ 1024 h 61"/>
                            <a:gd name="T104" fmla="+- 0 4286 4232"/>
                            <a:gd name="T105" fmla="*/ T104 w 61"/>
                            <a:gd name="T106" fmla="+- 0 1030 1018"/>
                            <a:gd name="T107" fmla="*/ 1030 h 61"/>
                            <a:gd name="T108" fmla="+- 0 4288 4232"/>
                            <a:gd name="T109" fmla="*/ T108 w 61"/>
                            <a:gd name="T110" fmla="+- 0 1033 1018"/>
                            <a:gd name="T111" fmla="*/ 1033 h 61"/>
                            <a:gd name="T112" fmla="+- 0 4290 4232"/>
                            <a:gd name="T113" fmla="*/ T112 w 61"/>
                            <a:gd name="T114" fmla="+- 0 1036 1018"/>
                            <a:gd name="T115" fmla="*/ 1036 h 61"/>
                            <a:gd name="T116" fmla="+- 0 4291 4232"/>
                            <a:gd name="T117" fmla="*/ T116 w 61"/>
                            <a:gd name="T118" fmla="+- 0 1040 1018"/>
                            <a:gd name="T119" fmla="*/ 1040 h 61"/>
                            <a:gd name="T120" fmla="+- 0 4292 4232"/>
                            <a:gd name="T121" fmla="*/ T120 w 61"/>
                            <a:gd name="T122" fmla="+- 0 1043 1018"/>
                            <a:gd name="T123" fmla="*/ 1043 h 61"/>
                            <a:gd name="T124" fmla="+- 0 4292 4232"/>
                            <a:gd name="T125" fmla="*/ T124 w 61"/>
                            <a:gd name="T126" fmla="+- 0 1052 1018"/>
                            <a:gd name="T127" fmla="*/ 1052 h 61"/>
                            <a:gd name="T128" fmla="+- 0 4291 4232"/>
                            <a:gd name="T129" fmla="*/ T128 w 61"/>
                            <a:gd name="T130" fmla="+- 0 1055 1018"/>
                            <a:gd name="T131" fmla="*/ 1055 h 61"/>
                            <a:gd name="T132" fmla="+- 0 4290 4232"/>
                            <a:gd name="T133" fmla="*/ T132 w 61"/>
                            <a:gd name="T134" fmla="+- 0 1060 1018"/>
                            <a:gd name="T135" fmla="*/ 1060 h 61"/>
                            <a:gd name="T136" fmla="+- 0 4288 4232"/>
                            <a:gd name="T137" fmla="*/ T136 w 61"/>
                            <a:gd name="T138" fmla="+- 0 1063 1018"/>
                            <a:gd name="T139" fmla="*/ 1063 h 61"/>
                            <a:gd name="T140" fmla="+- 0 4286 4232"/>
                            <a:gd name="T141" fmla="*/ T140 w 61"/>
                            <a:gd name="T142" fmla="+- 0 1066 1018"/>
                            <a:gd name="T143" fmla="*/ 1066 h 61"/>
                            <a:gd name="T144" fmla="+- 0 4280 4232"/>
                            <a:gd name="T145" fmla="*/ T144 w 61"/>
                            <a:gd name="T146" fmla="+- 0 1072 1018"/>
                            <a:gd name="T147" fmla="*/ 1072 h 61"/>
                            <a:gd name="T148" fmla="+- 0 4277 4232"/>
                            <a:gd name="T149" fmla="*/ T148 w 61"/>
                            <a:gd name="T150" fmla="+- 0 1074 1018"/>
                            <a:gd name="T151" fmla="*/ 1074 h 61"/>
                            <a:gd name="T152" fmla="+- 0 4270 4232"/>
                            <a:gd name="T153" fmla="*/ T152 w 61"/>
                            <a:gd name="T154" fmla="+- 0 1077 1018"/>
                            <a:gd name="T155" fmla="*/ 1077 h 61"/>
                            <a:gd name="T156" fmla="+- 0 4266 4232"/>
                            <a:gd name="T157" fmla="*/ T156 w 61"/>
                            <a:gd name="T158" fmla="+- 0 1078 1018"/>
                            <a:gd name="T159" fmla="*/ 107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5" y="56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28A0A" id="AutoShape 56" o:spid="_x0000_s1026" style="position:absolute;margin-left:211.6pt;margin-top:50.9pt;width:3.05pt;height:3.0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" path="m38,1l22,1,26,r8,l38,1xm34,60r-8,l22,59,15,56,11,54,6,48,4,45,2,42,1,37,,34,,25,1,22,2,18,4,15,6,12,11,6,15,4,18,1r23,l45,4r3,2l54,12r2,3l58,18r1,4l60,25r,9l59,37r-1,5l56,45r-2,3l48,54r-3,2l38,59r-4,1xe" fillcolor="black" stroked="f">
                <v:path arrowok="t" o:connecttype="custom" o:connectlocs="24130,647065;13970,647065;16510,646430;21590,646430;24130,647065;21590,684530;16510,684530;13970,683895;9525,681990;6985,680720;3810,676910;2540,675005;1270,673100;635,669925;0,668020;0,662305;635,660400;1270,657860;2540,655955;3810,654050;6985,650240;9525,648970;11430,647065;26035,647065;28575,648970;30480,650240;34290,654050;35560,655955;36830,657860;37465,660400;38100,662305;38100,668020;37465,669925;36830,673100;35560,675005;34290,676910;30480,680720;28575,681990;24130,683895;21590,6845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 xml:space="preserve">Project </w:t>
      </w:r>
      <w:r w:rsidR="00C66A8C">
        <w:rPr>
          <w:spacing w:val="-5"/>
          <w:w w:val="90"/>
        </w:rPr>
        <w:t xml:space="preserve">Management </w:t>
      </w:r>
      <w:r w:rsidR="00C66A8C">
        <w:rPr>
          <w:w w:val="90"/>
        </w:rPr>
        <w:t xml:space="preserve">bei der </w:t>
      </w:r>
      <w:r w:rsidR="00C66A8C">
        <w:rPr>
          <w:spacing w:val="-6"/>
          <w:w w:val="90"/>
        </w:rPr>
        <w:t xml:space="preserve">Entwicklung und </w:t>
      </w:r>
      <w:r w:rsidR="00C66A8C">
        <w:rPr>
          <w:spacing w:val="-4"/>
          <w:w w:val="90"/>
        </w:rPr>
        <w:t xml:space="preserve">Realisierung mehrerer </w:t>
      </w:r>
      <w:r w:rsidR="00C66A8C">
        <w:rPr>
          <w:w w:val="90"/>
        </w:rPr>
        <w:t xml:space="preserve">cross-technology Produkte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das strategische Kernportfolio </w:t>
      </w:r>
      <w:r w:rsidR="00C66A8C">
        <w:rPr>
          <w:spacing w:val="-5"/>
          <w:w w:val="90"/>
        </w:rPr>
        <w:t xml:space="preserve">eines </w:t>
      </w:r>
      <w:r w:rsidR="00C66A8C">
        <w:t xml:space="preserve">Partners </w:t>
      </w:r>
      <w:r w:rsidR="00C66A8C">
        <w:rPr>
          <w:spacing w:val="-6"/>
        </w:rPr>
        <w:t xml:space="preserve">und </w:t>
      </w:r>
      <w:r w:rsidR="00C66A8C">
        <w:rPr>
          <w:spacing w:val="-3"/>
        </w:rPr>
        <w:t xml:space="preserve">Integration </w:t>
      </w:r>
      <w:r w:rsidR="00C66A8C">
        <w:t xml:space="preserve">in die Enterprise </w:t>
      </w:r>
      <w:r w:rsidR="00C66A8C">
        <w:rPr>
          <w:spacing w:val="-4"/>
        </w:rPr>
        <w:t xml:space="preserve">Architecture </w:t>
      </w:r>
      <w:r w:rsidR="00C66A8C">
        <w:rPr>
          <w:spacing w:val="-3"/>
          <w:w w:val="90"/>
        </w:rPr>
        <w:t xml:space="preserve">Positionierung </w:t>
      </w:r>
      <w:r w:rsidR="00C66A8C">
        <w:rPr>
          <w:spacing w:val="-6"/>
          <w:w w:val="90"/>
        </w:rPr>
        <w:t xml:space="preserve">neuer </w:t>
      </w:r>
      <w:r w:rsidR="00C66A8C">
        <w:rPr>
          <w:w w:val="90"/>
        </w:rPr>
        <w:t xml:space="preserve">Produkte / </w:t>
      </w:r>
      <w:r w:rsidR="00C66A8C">
        <w:rPr>
          <w:spacing w:val="-4"/>
          <w:w w:val="90"/>
        </w:rPr>
        <w:t xml:space="preserve">Dienste </w:t>
      </w:r>
      <w:r w:rsidR="00C66A8C">
        <w:rPr>
          <w:w w:val="90"/>
        </w:rPr>
        <w:t xml:space="preserve">in das Gesamtportfolio des </w:t>
      </w:r>
      <w:r w:rsidR="00C66A8C">
        <w:rPr>
          <w:spacing w:val="-3"/>
        </w:rPr>
        <w:t>Anbieters.</w:t>
      </w:r>
    </w:p>
    <w:p w14:paraId="4804F000" w14:textId="77777777" w:rsidR="00CE237B" w:rsidRDefault="003B3734">
      <w:pPr>
        <w:pStyle w:val="Textkrper"/>
        <w:spacing w:before="5" w:line="292" w:lineRule="auto"/>
        <w:ind w:left="356" w:righ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C4A7E4" wp14:editId="5369B7FC">
                <wp:simplePos x="0" y="0"/>
                <wp:positionH relativeFrom="page">
                  <wp:posOffset>2687320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3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2 101"/>
                            <a:gd name="T3" fmla="*/ 102 h 61"/>
                            <a:gd name="T4" fmla="+- 0 4254 4232"/>
                            <a:gd name="T5" fmla="*/ T4 w 61"/>
                            <a:gd name="T6" fmla="+- 0 102 101"/>
                            <a:gd name="T7" fmla="*/ 102 h 61"/>
                            <a:gd name="T8" fmla="+- 0 4258 4232"/>
                            <a:gd name="T9" fmla="*/ T8 w 61"/>
                            <a:gd name="T10" fmla="+- 0 101 101"/>
                            <a:gd name="T11" fmla="*/ 101 h 61"/>
                            <a:gd name="T12" fmla="+- 0 4266 4232"/>
                            <a:gd name="T13" fmla="*/ T12 w 61"/>
                            <a:gd name="T14" fmla="+- 0 101 101"/>
                            <a:gd name="T15" fmla="*/ 101 h 61"/>
                            <a:gd name="T16" fmla="+- 0 4270 4232"/>
                            <a:gd name="T17" fmla="*/ T16 w 61"/>
                            <a:gd name="T18" fmla="+- 0 102 101"/>
                            <a:gd name="T19" fmla="*/ 102 h 61"/>
                            <a:gd name="T20" fmla="+- 0 4266 4232"/>
                            <a:gd name="T21" fmla="*/ T20 w 61"/>
                            <a:gd name="T22" fmla="+- 0 161 101"/>
                            <a:gd name="T23" fmla="*/ 161 h 61"/>
                            <a:gd name="T24" fmla="+- 0 4258 4232"/>
                            <a:gd name="T25" fmla="*/ T24 w 61"/>
                            <a:gd name="T26" fmla="+- 0 161 101"/>
                            <a:gd name="T27" fmla="*/ 161 h 61"/>
                            <a:gd name="T28" fmla="+- 0 4254 4232"/>
                            <a:gd name="T29" fmla="*/ T28 w 61"/>
                            <a:gd name="T30" fmla="+- 0 159 101"/>
                            <a:gd name="T31" fmla="*/ 159 h 61"/>
                            <a:gd name="T32" fmla="+- 0 4247 4232"/>
                            <a:gd name="T33" fmla="*/ T32 w 61"/>
                            <a:gd name="T34" fmla="+- 0 156 101"/>
                            <a:gd name="T35" fmla="*/ 156 h 61"/>
                            <a:gd name="T36" fmla="+- 0 4243 4232"/>
                            <a:gd name="T37" fmla="*/ T36 w 61"/>
                            <a:gd name="T38" fmla="+- 0 155 101"/>
                            <a:gd name="T39" fmla="*/ 155 h 61"/>
                            <a:gd name="T40" fmla="+- 0 4238 4232"/>
                            <a:gd name="T41" fmla="*/ T40 w 61"/>
                            <a:gd name="T42" fmla="+- 0 149 101"/>
                            <a:gd name="T43" fmla="*/ 149 h 61"/>
                            <a:gd name="T44" fmla="+- 0 4236 4232"/>
                            <a:gd name="T45" fmla="*/ T44 w 61"/>
                            <a:gd name="T46" fmla="+- 0 146 101"/>
                            <a:gd name="T47" fmla="*/ 146 h 61"/>
                            <a:gd name="T48" fmla="+- 0 4234 4232"/>
                            <a:gd name="T49" fmla="*/ T48 w 61"/>
                            <a:gd name="T50" fmla="+- 0 143 101"/>
                            <a:gd name="T51" fmla="*/ 143 h 61"/>
                            <a:gd name="T52" fmla="+- 0 4233 4232"/>
                            <a:gd name="T53" fmla="*/ T52 w 61"/>
                            <a:gd name="T54" fmla="+- 0 138 101"/>
                            <a:gd name="T55" fmla="*/ 138 h 61"/>
                            <a:gd name="T56" fmla="+- 0 4232 4232"/>
                            <a:gd name="T57" fmla="*/ T56 w 61"/>
                            <a:gd name="T58" fmla="+- 0 135 101"/>
                            <a:gd name="T59" fmla="*/ 135 h 61"/>
                            <a:gd name="T60" fmla="+- 0 4232 4232"/>
                            <a:gd name="T61" fmla="*/ T60 w 61"/>
                            <a:gd name="T62" fmla="+- 0 126 101"/>
                            <a:gd name="T63" fmla="*/ 126 h 61"/>
                            <a:gd name="T64" fmla="+- 0 4233 4232"/>
                            <a:gd name="T65" fmla="*/ T64 w 61"/>
                            <a:gd name="T66" fmla="+- 0 123 101"/>
                            <a:gd name="T67" fmla="*/ 123 h 61"/>
                            <a:gd name="T68" fmla="+- 0 4234 4232"/>
                            <a:gd name="T69" fmla="*/ T68 w 61"/>
                            <a:gd name="T70" fmla="+- 0 119 101"/>
                            <a:gd name="T71" fmla="*/ 119 h 61"/>
                            <a:gd name="T72" fmla="+- 0 4236 4232"/>
                            <a:gd name="T73" fmla="*/ T72 w 61"/>
                            <a:gd name="T74" fmla="+- 0 116 101"/>
                            <a:gd name="T75" fmla="*/ 116 h 61"/>
                            <a:gd name="T76" fmla="+- 0 4238 4232"/>
                            <a:gd name="T77" fmla="*/ T76 w 61"/>
                            <a:gd name="T78" fmla="+- 0 113 101"/>
                            <a:gd name="T79" fmla="*/ 113 h 61"/>
                            <a:gd name="T80" fmla="+- 0 4243 4232"/>
                            <a:gd name="T81" fmla="*/ T80 w 61"/>
                            <a:gd name="T82" fmla="+- 0 107 101"/>
                            <a:gd name="T83" fmla="*/ 107 h 61"/>
                            <a:gd name="T84" fmla="+- 0 4247 4232"/>
                            <a:gd name="T85" fmla="*/ T84 w 61"/>
                            <a:gd name="T86" fmla="+- 0 105 101"/>
                            <a:gd name="T87" fmla="*/ 105 h 61"/>
                            <a:gd name="T88" fmla="+- 0 4250 4232"/>
                            <a:gd name="T89" fmla="*/ T88 w 61"/>
                            <a:gd name="T90" fmla="+- 0 102 101"/>
                            <a:gd name="T91" fmla="*/ 102 h 61"/>
                            <a:gd name="T92" fmla="+- 0 4273 4232"/>
                            <a:gd name="T93" fmla="*/ T92 w 61"/>
                            <a:gd name="T94" fmla="+- 0 102 101"/>
                            <a:gd name="T95" fmla="*/ 102 h 61"/>
                            <a:gd name="T96" fmla="+- 0 4277 4232"/>
                            <a:gd name="T97" fmla="*/ T96 w 61"/>
                            <a:gd name="T98" fmla="+- 0 105 101"/>
                            <a:gd name="T99" fmla="*/ 105 h 61"/>
                            <a:gd name="T100" fmla="+- 0 4280 4232"/>
                            <a:gd name="T101" fmla="*/ T100 w 61"/>
                            <a:gd name="T102" fmla="+- 0 107 101"/>
                            <a:gd name="T103" fmla="*/ 107 h 61"/>
                            <a:gd name="T104" fmla="+- 0 4286 4232"/>
                            <a:gd name="T105" fmla="*/ T104 w 61"/>
                            <a:gd name="T106" fmla="+- 0 113 101"/>
                            <a:gd name="T107" fmla="*/ 113 h 61"/>
                            <a:gd name="T108" fmla="+- 0 4288 4232"/>
                            <a:gd name="T109" fmla="*/ T108 w 61"/>
                            <a:gd name="T110" fmla="+- 0 116 101"/>
                            <a:gd name="T111" fmla="*/ 116 h 61"/>
                            <a:gd name="T112" fmla="+- 0 4290 4232"/>
                            <a:gd name="T113" fmla="*/ T112 w 61"/>
                            <a:gd name="T114" fmla="+- 0 119 101"/>
                            <a:gd name="T115" fmla="*/ 119 h 61"/>
                            <a:gd name="T116" fmla="+- 0 4291 4232"/>
                            <a:gd name="T117" fmla="*/ T116 w 61"/>
                            <a:gd name="T118" fmla="+- 0 123 101"/>
                            <a:gd name="T119" fmla="*/ 123 h 61"/>
                            <a:gd name="T120" fmla="+- 0 4292 4232"/>
                            <a:gd name="T121" fmla="*/ T120 w 61"/>
                            <a:gd name="T122" fmla="+- 0 126 101"/>
                            <a:gd name="T123" fmla="*/ 126 h 61"/>
                            <a:gd name="T124" fmla="+- 0 4292 4232"/>
                            <a:gd name="T125" fmla="*/ T124 w 61"/>
                            <a:gd name="T126" fmla="+- 0 135 101"/>
                            <a:gd name="T127" fmla="*/ 135 h 61"/>
                            <a:gd name="T128" fmla="+- 0 4291 4232"/>
                            <a:gd name="T129" fmla="*/ T128 w 61"/>
                            <a:gd name="T130" fmla="+- 0 138 101"/>
                            <a:gd name="T131" fmla="*/ 138 h 61"/>
                            <a:gd name="T132" fmla="+- 0 4290 4232"/>
                            <a:gd name="T133" fmla="*/ T132 w 61"/>
                            <a:gd name="T134" fmla="+- 0 143 101"/>
                            <a:gd name="T135" fmla="*/ 143 h 61"/>
                            <a:gd name="T136" fmla="+- 0 4288 4232"/>
                            <a:gd name="T137" fmla="*/ T136 w 61"/>
                            <a:gd name="T138" fmla="+- 0 146 101"/>
                            <a:gd name="T139" fmla="*/ 146 h 61"/>
                            <a:gd name="T140" fmla="+- 0 4286 4232"/>
                            <a:gd name="T141" fmla="*/ T140 w 61"/>
                            <a:gd name="T142" fmla="+- 0 149 101"/>
                            <a:gd name="T143" fmla="*/ 149 h 61"/>
                            <a:gd name="T144" fmla="+- 0 4280 4232"/>
                            <a:gd name="T145" fmla="*/ T144 w 61"/>
                            <a:gd name="T146" fmla="+- 0 155 101"/>
                            <a:gd name="T147" fmla="*/ 155 h 61"/>
                            <a:gd name="T148" fmla="+- 0 4277 4232"/>
                            <a:gd name="T149" fmla="*/ T148 w 61"/>
                            <a:gd name="T150" fmla="+- 0 156 101"/>
                            <a:gd name="T151" fmla="*/ 156 h 61"/>
                            <a:gd name="T152" fmla="+- 0 4270 4232"/>
                            <a:gd name="T153" fmla="*/ T152 w 61"/>
                            <a:gd name="T154" fmla="+- 0 159 101"/>
                            <a:gd name="T155" fmla="*/ 159 h 61"/>
                            <a:gd name="T156" fmla="+- 0 4266 4232"/>
                            <a:gd name="T157" fmla="*/ T156 w 61"/>
                            <a:gd name="T158" fmla="+- 0 161 101"/>
                            <a:gd name="T15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CB0E2" id="AutoShape 55" o:spid="_x0000_s1026" style="position:absolute;margin-left:211.6pt;margin-top:5.05pt;width:3.05pt;height:3.0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770;13970,64770;16510,64135;21590,64135;24130,64770;21590,102235;16510,102235;13970,100965;9525,99060;6985,98425;3810,94615;2540,92710;1270,90805;635,87630;0,85725;0,80010;635,78105;1270,75565;2540,73660;3810,71755;6985,67945;9525,66675;11430,64770;26035,64770;28575,66675;30480,67945;34290,71755;35560,73660;36830,75565;37465,78105;38100,80010;38100,85725;37465,87630;36830,90805;35560,92710;34290,94615;30480,98425;28575,99060;24130,100965;21590,10223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Service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>Design</w:t>
      </w:r>
      <w:r w:rsidR="00C66A8C">
        <w:rPr>
          <w:spacing w:val="-24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1"/>
          <w:w w:val="90"/>
        </w:rPr>
        <w:t xml:space="preserve"> </w:t>
      </w:r>
      <w:r w:rsidR="00C66A8C">
        <w:rPr>
          <w:spacing w:val="-6"/>
          <w:w w:val="90"/>
        </w:rPr>
        <w:t>neuen</w:t>
      </w:r>
      <w:r w:rsidR="00C66A8C">
        <w:rPr>
          <w:spacing w:val="-24"/>
          <w:w w:val="90"/>
        </w:rPr>
        <w:t xml:space="preserve"> </w:t>
      </w:r>
      <w:r w:rsidR="00C66A8C">
        <w:rPr>
          <w:w w:val="90"/>
        </w:rPr>
        <w:t>Produkte</w:t>
      </w:r>
      <w:r w:rsidR="00C66A8C">
        <w:rPr>
          <w:spacing w:val="-21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2"/>
          <w:w w:val="90"/>
        </w:rPr>
        <w:t xml:space="preserve"> </w:t>
      </w:r>
      <w:r w:rsidR="00C66A8C">
        <w:rPr>
          <w:spacing w:val="-4"/>
          <w:w w:val="90"/>
        </w:rPr>
        <w:t>technische</w:t>
      </w:r>
      <w:r w:rsidR="00C66A8C">
        <w:rPr>
          <w:spacing w:val="-21"/>
          <w:w w:val="90"/>
        </w:rPr>
        <w:t xml:space="preserve"> </w:t>
      </w:r>
      <w:r w:rsidR="00C66A8C">
        <w:rPr>
          <w:spacing w:val="-3"/>
          <w:w w:val="90"/>
        </w:rPr>
        <w:t>Integration</w:t>
      </w:r>
      <w:r w:rsidR="00C66A8C">
        <w:rPr>
          <w:spacing w:val="-24"/>
          <w:w w:val="90"/>
        </w:rPr>
        <w:t xml:space="preserve"> </w:t>
      </w:r>
      <w:r w:rsidR="00C66A8C">
        <w:rPr>
          <w:spacing w:val="-6"/>
          <w:w w:val="90"/>
        </w:rPr>
        <w:t xml:space="preserve">neuer </w:t>
      </w:r>
      <w:r w:rsidR="00C66A8C">
        <w:rPr>
          <w:w w:val="95"/>
        </w:rPr>
        <w:t>Plattformen</w:t>
      </w:r>
      <w:r w:rsidR="00C66A8C">
        <w:rPr>
          <w:spacing w:val="-44"/>
          <w:w w:val="95"/>
        </w:rPr>
        <w:t xml:space="preserve"> </w:t>
      </w:r>
      <w:r w:rsidR="00C66A8C">
        <w:rPr>
          <w:w w:val="95"/>
        </w:rPr>
        <w:t>in</w:t>
      </w:r>
      <w:r w:rsidR="00C66A8C">
        <w:rPr>
          <w:spacing w:val="-43"/>
          <w:w w:val="95"/>
        </w:rPr>
        <w:t xml:space="preserve"> </w:t>
      </w:r>
      <w:r w:rsidR="00C66A8C">
        <w:rPr>
          <w:w w:val="95"/>
        </w:rPr>
        <w:t>die</w:t>
      </w:r>
      <w:r w:rsidR="00C66A8C">
        <w:rPr>
          <w:spacing w:val="-41"/>
          <w:w w:val="95"/>
        </w:rPr>
        <w:t xml:space="preserve"> </w:t>
      </w:r>
      <w:r w:rsidR="00C66A8C">
        <w:rPr>
          <w:spacing w:val="-4"/>
          <w:w w:val="95"/>
        </w:rPr>
        <w:t>Systemwelt</w:t>
      </w:r>
      <w:r w:rsidR="00C66A8C">
        <w:rPr>
          <w:spacing w:val="-40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37"/>
          <w:w w:val="95"/>
        </w:rPr>
        <w:t xml:space="preserve"> </w:t>
      </w:r>
      <w:r w:rsidR="00C66A8C">
        <w:rPr>
          <w:spacing w:val="-4"/>
          <w:w w:val="95"/>
        </w:rPr>
        <w:t>Infrastruktur</w:t>
      </w:r>
      <w:r w:rsidR="00C66A8C">
        <w:rPr>
          <w:spacing w:val="-39"/>
          <w:w w:val="95"/>
        </w:rPr>
        <w:t xml:space="preserve"> </w:t>
      </w:r>
      <w:r w:rsidR="00C66A8C">
        <w:rPr>
          <w:w w:val="95"/>
        </w:rPr>
        <w:t>des</w:t>
      </w:r>
      <w:r w:rsidR="00C66A8C">
        <w:rPr>
          <w:spacing w:val="-37"/>
          <w:w w:val="95"/>
        </w:rPr>
        <w:t xml:space="preserve"> </w:t>
      </w:r>
      <w:r w:rsidR="00C66A8C">
        <w:rPr>
          <w:spacing w:val="-5"/>
          <w:w w:val="95"/>
        </w:rPr>
        <w:t>Unternehmens.</w:t>
      </w:r>
    </w:p>
    <w:p w14:paraId="0078165B" w14:textId="77777777" w:rsidR="005423A4" w:rsidRDefault="003B3734">
      <w:pPr>
        <w:pStyle w:val="Textkrper"/>
        <w:spacing w:before="3" w:line="292" w:lineRule="auto"/>
        <w:ind w:left="356" w:right="868"/>
        <w:rPr>
          <w:spacing w:val="-4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41671" wp14:editId="129DA301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3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3 99"/>
                            <a:gd name="T87" fmla="*/ 103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3 99"/>
                            <a:gd name="T99" fmla="*/ 103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33D35" id="AutoShape 54" o:spid="_x0000_s1026" style="position:absolute;margin-left:211.6pt;margin-top:4.95pt;width:3.05pt;height:3.0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5405;11430,63500;26035,63500;28575,65405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830872" wp14:editId="71E7E842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239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4 384"/>
                            <a:gd name="T3" fmla="*/ 444 h 61"/>
                            <a:gd name="T4" fmla="+- 0 4258 4232"/>
                            <a:gd name="T5" fmla="*/ T4 w 61"/>
                            <a:gd name="T6" fmla="+- 0 444 384"/>
                            <a:gd name="T7" fmla="*/ 444 h 61"/>
                            <a:gd name="T8" fmla="+- 0 4254 4232"/>
                            <a:gd name="T9" fmla="*/ T8 w 61"/>
                            <a:gd name="T10" fmla="+- 0 442 384"/>
                            <a:gd name="T11" fmla="*/ 442 h 61"/>
                            <a:gd name="T12" fmla="+- 0 4232 4232"/>
                            <a:gd name="T13" fmla="*/ T12 w 61"/>
                            <a:gd name="T14" fmla="+- 0 418 384"/>
                            <a:gd name="T15" fmla="*/ 418 h 61"/>
                            <a:gd name="T16" fmla="+- 0 4232 4232"/>
                            <a:gd name="T17" fmla="*/ T16 w 61"/>
                            <a:gd name="T18" fmla="+- 0 409 384"/>
                            <a:gd name="T19" fmla="*/ 409 h 61"/>
                            <a:gd name="T20" fmla="+- 0 4258 4232"/>
                            <a:gd name="T21" fmla="*/ T20 w 61"/>
                            <a:gd name="T22" fmla="+- 0 384 384"/>
                            <a:gd name="T23" fmla="*/ 384 h 61"/>
                            <a:gd name="T24" fmla="+- 0 4266 4232"/>
                            <a:gd name="T25" fmla="*/ T24 w 61"/>
                            <a:gd name="T26" fmla="+- 0 384 384"/>
                            <a:gd name="T27" fmla="*/ 384 h 61"/>
                            <a:gd name="T28" fmla="+- 0 4292 4232"/>
                            <a:gd name="T29" fmla="*/ T28 w 61"/>
                            <a:gd name="T30" fmla="+- 0 409 384"/>
                            <a:gd name="T31" fmla="*/ 409 h 61"/>
                            <a:gd name="T32" fmla="+- 0 4292 4232"/>
                            <a:gd name="T33" fmla="*/ T32 w 61"/>
                            <a:gd name="T34" fmla="+- 0 418 384"/>
                            <a:gd name="T35" fmla="*/ 418 h 61"/>
                            <a:gd name="T36" fmla="+- 0 4266 4232"/>
                            <a:gd name="T37" fmla="*/ T36 w 61"/>
                            <a:gd name="T38" fmla="+- 0 444 384"/>
                            <a:gd name="T3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1FA94" id="Freeform 53" o:spid="_x0000_s1026" style="position:absolute;margin-left:211.6pt;margin-top:19.2pt;width:3.05pt;height:3.0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" path="m34,60r-8,l22,58,,34,,25,26,r8,l60,25r,9l34,60xe" fillcolor="black" stroked="f">
                <v:path arrowok="t" o:connecttype="custom" o:connectlocs="21590,281940;16510,281940;13970,280670;0,265430;0,259715;16510,243840;21590,243840;38100,259715;38100,265430;21590,281940" o:connectangles="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 xml:space="preserve">Entwicklung </w:t>
      </w:r>
      <w:r w:rsidR="00C66A8C">
        <w:rPr>
          <w:spacing w:val="-5"/>
          <w:w w:val="90"/>
        </w:rPr>
        <w:t xml:space="preserve">eines </w:t>
      </w:r>
      <w:r w:rsidR="00C66A8C">
        <w:rPr>
          <w:w w:val="90"/>
        </w:rPr>
        <w:t xml:space="preserve">webbasierten </w:t>
      </w:r>
      <w:r w:rsidR="00C66A8C">
        <w:rPr>
          <w:spacing w:val="-3"/>
          <w:w w:val="90"/>
        </w:rPr>
        <w:t xml:space="preserve">Customer </w:t>
      </w:r>
      <w:r w:rsidR="00C66A8C">
        <w:rPr>
          <w:w w:val="90"/>
        </w:rPr>
        <w:t xml:space="preserve">Selfcare </w:t>
      </w:r>
      <w:r w:rsidR="00C66A8C">
        <w:rPr>
          <w:spacing w:val="-4"/>
          <w:w w:val="90"/>
        </w:rPr>
        <w:t xml:space="preserve">Bereiches </w:t>
      </w:r>
    </w:p>
    <w:p w14:paraId="19FE592F" w14:textId="77777777" w:rsidR="00197E1D" w:rsidRDefault="00197E1D">
      <w:pPr>
        <w:pStyle w:val="Textkrper"/>
        <w:spacing w:before="3" w:line="292" w:lineRule="auto"/>
        <w:ind w:left="356" w:right="868"/>
        <w:rPr>
          <w:spacing w:val="-4"/>
          <w:w w:val="90"/>
        </w:rPr>
      </w:pPr>
      <w:r>
        <w:rPr>
          <w:spacing w:val="-4"/>
          <w:w w:val="90"/>
        </w:rPr>
        <w:t>Dokumentation des Logistikprozesses mit Arvato in BPMN 2.0</w:t>
      </w:r>
    </w:p>
    <w:p w14:paraId="4DB0156C" w14:textId="77777777" w:rsidR="00CE237B" w:rsidRDefault="00C66A8C">
      <w:pPr>
        <w:pStyle w:val="Textkrper"/>
        <w:spacing w:before="3" w:line="292" w:lineRule="auto"/>
        <w:ind w:left="356" w:right="868"/>
      </w:pPr>
      <w:r>
        <w:rPr>
          <w:spacing w:val="-5"/>
          <w:w w:val="90"/>
        </w:rPr>
        <w:t xml:space="preserve">Einrichtung einer </w:t>
      </w:r>
      <w:r>
        <w:rPr>
          <w:w w:val="90"/>
        </w:rPr>
        <w:t xml:space="preserve">Call </w:t>
      </w:r>
      <w:r>
        <w:rPr>
          <w:spacing w:val="-4"/>
          <w:w w:val="90"/>
        </w:rPr>
        <w:t xml:space="preserve">Center </w:t>
      </w:r>
      <w:r>
        <w:rPr>
          <w:w w:val="90"/>
        </w:rPr>
        <w:t xml:space="preserve">Lösung / </w:t>
      </w:r>
      <w:r>
        <w:rPr>
          <w:spacing w:val="-3"/>
          <w:w w:val="90"/>
        </w:rPr>
        <w:t xml:space="preserve">Routingplattform </w:t>
      </w:r>
      <w:r>
        <w:rPr>
          <w:spacing w:val="-4"/>
          <w:w w:val="90"/>
        </w:rPr>
        <w:t xml:space="preserve">für </w:t>
      </w:r>
      <w:r>
        <w:rPr>
          <w:w w:val="90"/>
        </w:rPr>
        <w:t xml:space="preserve">den </w:t>
      </w:r>
      <w:r>
        <w:rPr>
          <w:spacing w:val="-4"/>
        </w:rPr>
        <w:t xml:space="preserve">eﬃzienten </w:t>
      </w:r>
      <w:r>
        <w:rPr>
          <w:spacing w:val="-5"/>
        </w:rPr>
        <w:t>Kundenkontakt</w:t>
      </w:r>
    </w:p>
    <w:p w14:paraId="7732C229" w14:textId="77777777" w:rsidR="00CE237B" w:rsidRDefault="003B3734">
      <w:pPr>
        <w:pStyle w:val="Textkrper"/>
        <w:spacing w:before="3" w:line="292" w:lineRule="auto"/>
        <w:ind w:left="356"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62CED" wp14:editId="15B6712B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4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3 99"/>
                            <a:gd name="T87" fmla="*/ 103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3 99"/>
                            <a:gd name="T99" fmla="*/ 103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DCF6" id="AutoShape 52" o:spid="_x0000_s1026" style="position:absolute;margin-left:211.6pt;margin-top:4.95pt;width:3.05pt;height:3.0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5405;11430,63500;26035,63500;28575,65405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2035C5" wp14:editId="55BB946A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24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385 384"/>
                            <a:gd name="T3" fmla="*/ 385 h 61"/>
                            <a:gd name="T4" fmla="+- 0 4254 4232"/>
                            <a:gd name="T5" fmla="*/ T4 w 61"/>
                            <a:gd name="T6" fmla="+- 0 385 384"/>
                            <a:gd name="T7" fmla="*/ 385 h 61"/>
                            <a:gd name="T8" fmla="+- 0 4258 4232"/>
                            <a:gd name="T9" fmla="*/ T8 w 61"/>
                            <a:gd name="T10" fmla="+- 0 384 384"/>
                            <a:gd name="T11" fmla="*/ 384 h 61"/>
                            <a:gd name="T12" fmla="+- 0 4266 4232"/>
                            <a:gd name="T13" fmla="*/ T12 w 61"/>
                            <a:gd name="T14" fmla="+- 0 384 384"/>
                            <a:gd name="T15" fmla="*/ 384 h 61"/>
                            <a:gd name="T16" fmla="+- 0 4270 4232"/>
                            <a:gd name="T17" fmla="*/ T16 w 61"/>
                            <a:gd name="T18" fmla="+- 0 385 384"/>
                            <a:gd name="T19" fmla="*/ 385 h 61"/>
                            <a:gd name="T20" fmla="+- 0 4266 4232"/>
                            <a:gd name="T21" fmla="*/ T20 w 61"/>
                            <a:gd name="T22" fmla="+- 0 444 384"/>
                            <a:gd name="T23" fmla="*/ 444 h 61"/>
                            <a:gd name="T24" fmla="+- 0 4258 4232"/>
                            <a:gd name="T25" fmla="*/ T24 w 61"/>
                            <a:gd name="T26" fmla="+- 0 444 384"/>
                            <a:gd name="T27" fmla="*/ 444 h 61"/>
                            <a:gd name="T28" fmla="+- 0 4254 4232"/>
                            <a:gd name="T29" fmla="*/ T28 w 61"/>
                            <a:gd name="T30" fmla="+- 0 442 384"/>
                            <a:gd name="T31" fmla="*/ 442 h 61"/>
                            <a:gd name="T32" fmla="+- 0 4247 4232"/>
                            <a:gd name="T33" fmla="*/ T32 w 61"/>
                            <a:gd name="T34" fmla="+- 0 439 384"/>
                            <a:gd name="T35" fmla="*/ 439 h 61"/>
                            <a:gd name="T36" fmla="+- 0 4243 4232"/>
                            <a:gd name="T37" fmla="*/ T36 w 61"/>
                            <a:gd name="T38" fmla="+- 0 438 384"/>
                            <a:gd name="T39" fmla="*/ 438 h 61"/>
                            <a:gd name="T40" fmla="+- 0 4238 4232"/>
                            <a:gd name="T41" fmla="*/ T40 w 61"/>
                            <a:gd name="T42" fmla="+- 0 432 384"/>
                            <a:gd name="T43" fmla="*/ 432 h 61"/>
                            <a:gd name="T44" fmla="+- 0 4236 4232"/>
                            <a:gd name="T45" fmla="*/ T44 w 61"/>
                            <a:gd name="T46" fmla="+- 0 429 384"/>
                            <a:gd name="T47" fmla="*/ 429 h 61"/>
                            <a:gd name="T48" fmla="+- 0 4234 4232"/>
                            <a:gd name="T49" fmla="*/ T48 w 61"/>
                            <a:gd name="T50" fmla="+- 0 426 384"/>
                            <a:gd name="T51" fmla="*/ 426 h 61"/>
                            <a:gd name="T52" fmla="+- 0 4233 4232"/>
                            <a:gd name="T53" fmla="*/ T52 w 61"/>
                            <a:gd name="T54" fmla="+- 0 421 384"/>
                            <a:gd name="T55" fmla="*/ 421 h 61"/>
                            <a:gd name="T56" fmla="+- 0 4232 4232"/>
                            <a:gd name="T57" fmla="*/ T56 w 61"/>
                            <a:gd name="T58" fmla="+- 0 418 384"/>
                            <a:gd name="T59" fmla="*/ 418 h 61"/>
                            <a:gd name="T60" fmla="+- 0 4232 4232"/>
                            <a:gd name="T61" fmla="*/ T60 w 61"/>
                            <a:gd name="T62" fmla="+- 0 409 384"/>
                            <a:gd name="T63" fmla="*/ 409 h 61"/>
                            <a:gd name="T64" fmla="+- 0 4233 4232"/>
                            <a:gd name="T65" fmla="*/ T64 w 61"/>
                            <a:gd name="T66" fmla="+- 0 406 384"/>
                            <a:gd name="T67" fmla="*/ 406 h 61"/>
                            <a:gd name="T68" fmla="+- 0 4234 4232"/>
                            <a:gd name="T69" fmla="*/ T68 w 61"/>
                            <a:gd name="T70" fmla="+- 0 402 384"/>
                            <a:gd name="T71" fmla="*/ 402 h 61"/>
                            <a:gd name="T72" fmla="+- 0 4236 4232"/>
                            <a:gd name="T73" fmla="*/ T72 w 61"/>
                            <a:gd name="T74" fmla="+- 0 399 384"/>
                            <a:gd name="T75" fmla="*/ 399 h 61"/>
                            <a:gd name="T76" fmla="+- 0 4238 4232"/>
                            <a:gd name="T77" fmla="*/ T76 w 61"/>
                            <a:gd name="T78" fmla="+- 0 396 384"/>
                            <a:gd name="T79" fmla="*/ 396 h 61"/>
                            <a:gd name="T80" fmla="+- 0 4243 4232"/>
                            <a:gd name="T81" fmla="*/ T80 w 61"/>
                            <a:gd name="T82" fmla="+- 0 390 384"/>
                            <a:gd name="T83" fmla="*/ 390 h 61"/>
                            <a:gd name="T84" fmla="+- 0 4247 4232"/>
                            <a:gd name="T85" fmla="*/ T84 w 61"/>
                            <a:gd name="T86" fmla="+- 0 388 384"/>
                            <a:gd name="T87" fmla="*/ 388 h 61"/>
                            <a:gd name="T88" fmla="+- 0 4250 4232"/>
                            <a:gd name="T89" fmla="*/ T88 w 61"/>
                            <a:gd name="T90" fmla="+- 0 385 384"/>
                            <a:gd name="T91" fmla="*/ 385 h 61"/>
                            <a:gd name="T92" fmla="+- 0 4273 4232"/>
                            <a:gd name="T93" fmla="*/ T92 w 61"/>
                            <a:gd name="T94" fmla="+- 0 385 384"/>
                            <a:gd name="T95" fmla="*/ 385 h 61"/>
                            <a:gd name="T96" fmla="+- 0 4277 4232"/>
                            <a:gd name="T97" fmla="*/ T96 w 61"/>
                            <a:gd name="T98" fmla="+- 0 388 384"/>
                            <a:gd name="T99" fmla="*/ 388 h 61"/>
                            <a:gd name="T100" fmla="+- 0 4280 4232"/>
                            <a:gd name="T101" fmla="*/ T100 w 61"/>
                            <a:gd name="T102" fmla="+- 0 390 384"/>
                            <a:gd name="T103" fmla="*/ 390 h 61"/>
                            <a:gd name="T104" fmla="+- 0 4286 4232"/>
                            <a:gd name="T105" fmla="*/ T104 w 61"/>
                            <a:gd name="T106" fmla="+- 0 396 384"/>
                            <a:gd name="T107" fmla="*/ 396 h 61"/>
                            <a:gd name="T108" fmla="+- 0 4288 4232"/>
                            <a:gd name="T109" fmla="*/ T108 w 61"/>
                            <a:gd name="T110" fmla="+- 0 399 384"/>
                            <a:gd name="T111" fmla="*/ 399 h 61"/>
                            <a:gd name="T112" fmla="+- 0 4290 4232"/>
                            <a:gd name="T113" fmla="*/ T112 w 61"/>
                            <a:gd name="T114" fmla="+- 0 402 384"/>
                            <a:gd name="T115" fmla="*/ 402 h 61"/>
                            <a:gd name="T116" fmla="+- 0 4291 4232"/>
                            <a:gd name="T117" fmla="*/ T116 w 61"/>
                            <a:gd name="T118" fmla="+- 0 406 384"/>
                            <a:gd name="T119" fmla="*/ 406 h 61"/>
                            <a:gd name="T120" fmla="+- 0 4292 4232"/>
                            <a:gd name="T121" fmla="*/ T120 w 61"/>
                            <a:gd name="T122" fmla="+- 0 409 384"/>
                            <a:gd name="T123" fmla="*/ 409 h 61"/>
                            <a:gd name="T124" fmla="+- 0 4292 4232"/>
                            <a:gd name="T125" fmla="*/ T124 w 61"/>
                            <a:gd name="T126" fmla="+- 0 418 384"/>
                            <a:gd name="T127" fmla="*/ 418 h 61"/>
                            <a:gd name="T128" fmla="+- 0 4291 4232"/>
                            <a:gd name="T129" fmla="*/ T128 w 61"/>
                            <a:gd name="T130" fmla="+- 0 421 384"/>
                            <a:gd name="T131" fmla="*/ 421 h 61"/>
                            <a:gd name="T132" fmla="+- 0 4290 4232"/>
                            <a:gd name="T133" fmla="*/ T132 w 61"/>
                            <a:gd name="T134" fmla="+- 0 426 384"/>
                            <a:gd name="T135" fmla="*/ 426 h 61"/>
                            <a:gd name="T136" fmla="+- 0 4288 4232"/>
                            <a:gd name="T137" fmla="*/ T136 w 61"/>
                            <a:gd name="T138" fmla="+- 0 429 384"/>
                            <a:gd name="T139" fmla="*/ 429 h 61"/>
                            <a:gd name="T140" fmla="+- 0 4286 4232"/>
                            <a:gd name="T141" fmla="*/ T140 w 61"/>
                            <a:gd name="T142" fmla="+- 0 432 384"/>
                            <a:gd name="T143" fmla="*/ 432 h 61"/>
                            <a:gd name="T144" fmla="+- 0 4280 4232"/>
                            <a:gd name="T145" fmla="*/ T144 w 61"/>
                            <a:gd name="T146" fmla="+- 0 438 384"/>
                            <a:gd name="T147" fmla="*/ 438 h 61"/>
                            <a:gd name="T148" fmla="+- 0 4277 4232"/>
                            <a:gd name="T149" fmla="*/ T148 w 61"/>
                            <a:gd name="T150" fmla="+- 0 439 384"/>
                            <a:gd name="T151" fmla="*/ 439 h 61"/>
                            <a:gd name="T152" fmla="+- 0 4270 4232"/>
                            <a:gd name="T153" fmla="*/ T152 w 61"/>
                            <a:gd name="T154" fmla="+- 0 442 384"/>
                            <a:gd name="T155" fmla="*/ 442 h 61"/>
                            <a:gd name="T156" fmla="+- 0 4266 4232"/>
                            <a:gd name="T157" fmla="*/ T156 w 61"/>
                            <a:gd name="T158" fmla="+- 0 444 384"/>
                            <a:gd name="T15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989FA" id="AutoShape 51" o:spid="_x0000_s1026" style="position:absolute;margin-left:211.6pt;margin-top:19.2pt;width:3.05pt;height:3.0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244475;13970,244475;16510,243840;21590,243840;24130,244475;21590,281940;16510,281940;13970,280670;9525,278765;6985,278130;3810,274320;2540,272415;1270,270510;635,267335;0,265430;0,259715;635,257810;1270,255270;2540,253365;3810,251460;6985,247650;9525,246380;11430,244475;26035,244475;28575,246380;30480,247650;34290,251460;35560,253365;36830,255270;37465,257810;38100,259715;38100,265430;37465,267335;36830,270510;35560,272415;34290,274320;30480,278130;28575,278765;24130,280670;21590,28194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</w:rPr>
        <w:t xml:space="preserve">Erfolgreiche </w:t>
      </w:r>
      <w:r w:rsidR="00C66A8C">
        <w:rPr>
          <w:spacing w:val="-5"/>
        </w:rPr>
        <w:t xml:space="preserve">Markteinführung </w:t>
      </w:r>
      <w:r w:rsidR="00C66A8C">
        <w:rPr>
          <w:spacing w:val="-4"/>
        </w:rPr>
        <w:t xml:space="preserve">zum Wunschtermin </w:t>
      </w:r>
      <w:r w:rsidR="00C66A8C">
        <w:t xml:space="preserve">des Partners </w:t>
      </w:r>
      <w:r w:rsidR="00C66A8C">
        <w:rPr>
          <w:spacing w:val="-6"/>
          <w:w w:val="90"/>
        </w:rPr>
        <w:t xml:space="preserve">Einführung </w:t>
      </w:r>
      <w:r w:rsidR="00C66A8C">
        <w:rPr>
          <w:spacing w:val="-5"/>
          <w:w w:val="90"/>
        </w:rPr>
        <w:t xml:space="preserve">eines </w:t>
      </w:r>
      <w:r w:rsidR="00C66A8C">
        <w:rPr>
          <w:w w:val="90"/>
        </w:rPr>
        <w:t xml:space="preserve">Release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5"/>
          <w:w w:val="90"/>
        </w:rPr>
        <w:t xml:space="preserve">Change Managements </w:t>
      </w:r>
      <w:r w:rsidR="00C66A8C">
        <w:rPr>
          <w:spacing w:val="-4"/>
          <w:w w:val="90"/>
        </w:rPr>
        <w:t xml:space="preserve">zur </w:t>
      </w:r>
      <w:r w:rsidR="00C66A8C">
        <w:rPr>
          <w:spacing w:val="-5"/>
          <w:w w:val="90"/>
        </w:rPr>
        <w:t xml:space="preserve">termingerechten </w:t>
      </w:r>
      <w:r w:rsidR="00C66A8C">
        <w:rPr>
          <w:spacing w:val="-6"/>
          <w:w w:val="90"/>
        </w:rPr>
        <w:t xml:space="preserve">Einführung neuer </w:t>
      </w:r>
      <w:r w:rsidR="00C66A8C">
        <w:rPr>
          <w:w w:val="90"/>
        </w:rPr>
        <w:t xml:space="preserve">Produkt-Features bzw. </w:t>
      </w:r>
      <w:r w:rsidR="00C66A8C">
        <w:rPr>
          <w:spacing w:val="-4"/>
          <w:w w:val="90"/>
        </w:rPr>
        <w:t xml:space="preserve">marktkonformen </w:t>
      </w:r>
      <w:r w:rsidR="00C66A8C">
        <w:rPr>
          <w:spacing w:val="-5"/>
          <w:w w:val="90"/>
        </w:rPr>
        <w:t xml:space="preserve">Erweiterung </w:t>
      </w:r>
      <w:r w:rsidR="00C66A8C">
        <w:t>des Produktportfolio.</w:t>
      </w:r>
    </w:p>
    <w:p w14:paraId="714F9308" w14:textId="77777777" w:rsidR="00CE237B" w:rsidRDefault="00CE237B">
      <w:pPr>
        <w:pStyle w:val="Textkrper"/>
        <w:rPr>
          <w:sz w:val="22"/>
        </w:rPr>
      </w:pPr>
    </w:p>
    <w:p w14:paraId="14C888BA" w14:textId="77777777" w:rsidR="00CE237B" w:rsidRDefault="00CE237B">
      <w:pPr>
        <w:pStyle w:val="Textkrper"/>
        <w:rPr>
          <w:sz w:val="22"/>
        </w:rPr>
      </w:pPr>
    </w:p>
    <w:p w14:paraId="6C3213EB" w14:textId="77777777" w:rsidR="00CE237B" w:rsidRDefault="00C66A8C">
      <w:pPr>
        <w:pStyle w:val="Textkrper"/>
        <w:spacing w:before="137"/>
        <w:ind w:left="116"/>
      </w:pPr>
      <w:r>
        <w:t>Involvierte Systeme und Entwicklungsumgebungen:</w:t>
      </w:r>
    </w:p>
    <w:p w14:paraId="58332218" w14:textId="77777777" w:rsidR="00CE237B" w:rsidRDefault="00C66A8C" w:rsidP="007E7183">
      <w:pPr>
        <w:pStyle w:val="Textkrper"/>
        <w:spacing w:before="83"/>
        <w:ind w:left="116"/>
      </w:pPr>
      <w:r>
        <w:rPr>
          <w:spacing w:val="-3"/>
          <w:w w:val="95"/>
        </w:rPr>
        <w:t>KIAS,</w:t>
      </w:r>
      <w:r>
        <w:rPr>
          <w:spacing w:val="-46"/>
          <w:w w:val="95"/>
        </w:rPr>
        <w:t xml:space="preserve"> </w:t>
      </w:r>
      <w:r>
        <w:rPr>
          <w:w w:val="95"/>
        </w:rPr>
        <w:t>BSS,</w:t>
      </w:r>
      <w:r>
        <w:rPr>
          <w:spacing w:val="-46"/>
          <w:w w:val="95"/>
        </w:rPr>
        <w:t xml:space="preserve"> </w:t>
      </w:r>
      <w:r>
        <w:rPr>
          <w:w w:val="95"/>
        </w:rPr>
        <w:t>OSS,</w:t>
      </w:r>
      <w:r>
        <w:rPr>
          <w:spacing w:val="-45"/>
          <w:w w:val="95"/>
        </w:rPr>
        <w:t xml:space="preserve"> </w:t>
      </w:r>
      <w:r>
        <w:rPr>
          <w:w w:val="95"/>
        </w:rPr>
        <w:t>IN-PPS,</w:t>
      </w:r>
      <w:r w:rsidR="007E7183">
        <w:rPr>
          <w:w w:val="95"/>
        </w:rPr>
        <w:t xml:space="preserve"> </w:t>
      </w:r>
      <w:bookmarkStart w:id="0" w:name="_Hlk50548266"/>
      <w:r w:rsidR="007E7183">
        <w:rPr>
          <w:w w:val="95"/>
        </w:rPr>
        <w:t>Edifact,</w:t>
      </w:r>
      <w:bookmarkEnd w:id="0"/>
      <w:r w:rsidR="007E7183">
        <w:rPr>
          <w:w w:val="95"/>
        </w:rPr>
        <w:t xml:space="preserve"> </w:t>
      </w:r>
      <w:r>
        <w:rPr>
          <w:spacing w:val="-3"/>
          <w:w w:val="95"/>
        </w:rPr>
        <w:t>GSP,</w:t>
      </w:r>
      <w:r>
        <w:rPr>
          <w:spacing w:val="-45"/>
          <w:w w:val="95"/>
        </w:rPr>
        <w:t xml:space="preserve"> </w:t>
      </w:r>
      <w:r>
        <w:rPr>
          <w:spacing w:val="-6"/>
          <w:w w:val="95"/>
        </w:rPr>
        <w:t>AAA,</w:t>
      </w:r>
      <w:r>
        <w:rPr>
          <w:spacing w:val="-46"/>
          <w:w w:val="95"/>
        </w:rPr>
        <w:t xml:space="preserve"> </w:t>
      </w:r>
      <w:r>
        <w:rPr>
          <w:w w:val="95"/>
        </w:rPr>
        <w:t>ASPC,</w:t>
      </w:r>
      <w:r>
        <w:rPr>
          <w:spacing w:val="-45"/>
          <w:w w:val="95"/>
        </w:rPr>
        <w:t xml:space="preserve"> </w:t>
      </w:r>
      <w:r>
        <w:rPr>
          <w:w w:val="95"/>
        </w:rPr>
        <w:t>Web-,</w:t>
      </w:r>
      <w:r>
        <w:rPr>
          <w:spacing w:val="-46"/>
          <w:w w:val="95"/>
        </w:rPr>
        <w:t xml:space="preserve"> </w:t>
      </w:r>
      <w:r>
        <w:rPr>
          <w:w w:val="95"/>
        </w:rPr>
        <w:t>WAP-Portal</w:t>
      </w:r>
      <w:r>
        <w:rPr>
          <w:spacing w:val="-46"/>
          <w:w w:val="95"/>
        </w:rPr>
        <w:t xml:space="preserve"> </w:t>
      </w:r>
      <w:r>
        <w:rPr>
          <w:spacing w:val="-4"/>
          <w:w w:val="95"/>
        </w:rPr>
        <w:t>mit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CSS,Nortel-</w:t>
      </w:r>
      <w:r>
        <w:rPr>
          <w:spacing w:val="-5"/>
          <w:w w:val="83"/>
        </w:rPr>
        <w:t>I</w:t>
      </w:r>
      <w:r>
        <w:rPr>
          <w:spacing w:val="-5"/>
          <w:w w:val="91"/>
        </w:rPr>
        <w:t>V</w:t>
      </w:r>
      <w:r>
        <w:rPr>
          <w:spacing w:val="-4"/>
          <w:w w:val="88"/>
        </w:rPr>
        <w:t>R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</w:rPr>
        <w:t>MM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8"/>
        </w:rPr>
        <w:t>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1"/>
          <w:w w:val="92"/>
        </w:rPr>
        <w:t>U</w:t>
      </w:r>
      <w:r>
        <w:rPr>
          <w:spacing w:val="1"/>
          <w:w w:val="81"/>
        </w:rPr>
        <w:t>SS</w:t>
      </w:r>
      <w:r>
        <w:rPr>
          <w:spacing w:val="-6"/>
          <w:w w:val="91"/>
        </w:rPr>
        <w:t>D</w:t>
      </w:r>
      <w:r>
        <w:rPr>
          <w:spacing w:val="3"/>
          <w:w w:val="78"/>
        </w:rPr>
        <w:t>-</w:t>
      </w:r>
      <w:r>
        <w:rPr>
          <w:spacing w:val="1"/>
          <w:w w:val="81"/>
        </w:rPr>
        <w:t>S</w:t>
      </w:r>
      <w:r>
        <w:rPr>
          <w:spacing w:val="-5"/>
          <w:w w:val="89"/>
        </w:rPr>
        <w:t>T</w:t>
      </w:r>
      <w:r>
        <w:rPr>
          <w:w w:val="91"/>
        </w:rPr>
        <w:t>K</w:t>
      </w:r>
      <w:r>
        <w:rPr>
          <w:spacing w:val="-19"/>
        </w:rPr>
        <w:t xml:space="preserve"> </w:t>
      </w:r>
      <w:r>
        <w:rPr>
          <w:spacing w:val="-2"/>
          <w:w w:val="79"/>
        </w:rPr>
        <w:t>(</w:t>
      </w:r>
      <w:r>
        <w:rPr>
          <w:spacing w:val="1"/>
          <w:w w:val="81"/>
        </w:rPr>
        <w:t>S</w:t>
      </w:r>
      <w:r>
        <w:rPr>
          <w:spacing w:val="-5"/>
          <w:w w:val="83"/>
        </w:rPr>
        <w:t>I</w:t>
      </w:r>
      <w:r>
        <w:rPr>
          <w:spacing w:val="-8"/>
        </w:rPr>
        <w:t>M</w:t>
      </w:r>
      <w:r>
        <w:rPr>
          <w:spacing w:val="-12"/>
          <w:w w:val="78"/>
        </w:rPr>
        <w:t>-</w:t>
      </w:r>
      <w:r>
        <w:rPr>
          <w:spacing w:val="-20"/>
          <w:w w:val="89"/>
        </w:rPr>
        <w:t>T</w:t>
      </w:r>
      <w:r>
        <w:rPr>
          <w:spacing w:val="3"/>
          <w:w w:val="95"/>
        </w:rPr>
        <w:t>oo</w:t>
      </w:r>
      <w:r>
        <w:rPr>
          <w:spacing w:val="-6"/>
          <w:w w:val="91"/>
        </w:rPr>
        <w:t>l</w:t>
      </w:r>
      <w:r>
        <w:rPr>
          <w:spacing w:val="3"/>
          <w:w w:val="78"/>
        </w:rPr>
        <w:t>-</w:t>
      </w:r>
      <w:r>
        <w:rPr>
          <w:w w:val="91"/>
        </w:rPr>
        <w:t>K</w:t>
      </w:r>
      <w:r>
        <w:rPr>
          <w:spacing w:val="-3"/>
          <w:w w:val="85"/>
        </w:rPr>
        <w:t>i</w:t>
      </w:r>
      <w:r>
        <w:rPr>
          <w:spacing w:val="-3"/>
          <w:w w:val="98"/>
        </w:rPr>
        <w:t>t</w:t>
      </w:r>
      <w:r>
        <w:rPr>
          <w:spacing w:val="-2"/>
          <w:w w:val="79"/>
        </w:rPr>
        <w:t>)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23"/>
          <w:w w:val="93"/>
        </w:rPr>
        <w:t>A</w:t>
      </w:r>
      <w:r>
        <w:rPr>
          <w:spacing w:val="-20"/>
          <w:w w:val="89"/>
        </w:rPr>
        <w:t>T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3"/>
          <w:w w:val="85"/>
        </w:rPr>
        <w:t>i</w:t>
      </w:r>
      <w:r>
        <w:rPr>
          <w:spacing w:val="-9"/>
          <w:w w:val="85"/>
        </w:rPr>
        <w:t>k</w:t>
      </w:r>
      <w:r>
        <w:rPr>
          <w:spacing w:val="3"/>
          <w:w w:val="83"/>
        </w:rPr>
        <w:t>a</w:t>
      </w:r>
      <w:r>
        <w:rPr>
          <w:spacing w:val="-3"/>
          <w:w w:val="98"/>
        </w:rPr>
        <w:t>t</w:t>
      </w:r>
      <w:r>
        <w:rPr>
          <w:spacing w:val="-3"/>
          <w:w w:val="85"/>
        </w:rPr>
        <w:t>i</w:t>
      </w:r>
      <w:r>
        <w:rPr>
          <w:spacing w:val="3"/>
          <w:w w:val="95"/>
        </w:rPr>
        <w:t>o</w:t>
      </w:r>
      <w:r>
        <w:rPr>
          <w:spacing w:val="-9"/>
          <w:w w:val="89"/>
        </w:rPr>
        <w:t>n</w:t>
      </w:r>
      <w:r>
        <w:rPr>
          <w:spacing w:val="-5"/>
          <w:w w:val="89"/>
        </w:rPr>
        <w:t>e</w:t>
      </w:r>
      <w:r>
        <w:rPr>
          <w:spacing w:val="-9"/>
          <w:w w:val="89"/>
        </w:rPr>
        <w:t>n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3"/>
          <w:w w:val="83"/>
        </w:rPr>
        <w:t>a</w:t>
      </w:r>
      <w:r>
        <w:rPr>
          <w:spacing w:val="-6"/>
          <w:w w:val="81"/>
        </w:rPr>
        <w:t>v</w:t>
      </w:r>
      <w:r>
        <w:rPr>
          <w:spacing w:val="3"/>
          <w:w w:val="83"/>
        </w:rPr>
        <w:t>a</w:t>
      </w:r>
      <w:r>
        <w:rPr>
          <w:w w:val="78"/>
        </w:rPr>
        <w:t xml:space="preserve">-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-3"/>
          <w:w w:val="98"/>
        </w:rPr>
        <w:t>t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-8"/>
          <w:w w:val="88"/>
        </w:rPr>
        <w:t>2</w:t>
      </w:r>
      <w:r>
        <w:rPr>
          <w:spacing w:val="-6"/>
          <w:w w:val="87"/>
        </w:rPr>
        <w:t>EE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6"/>
          <w:w w:val="91"/>
        </w:rPr>
        <w:t>B</w:t>
      </w:r>
      <w:r>
        <w:rPr>
          <w:spacing w:val="-5"/>
          <w:w w:val="89"/>
        </w:rPr>
        <w:t>e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4"/>
          <w:w w:val="93"/>
        </w:rPr>
        <w:t>W</w:t>
      </w:r>
      <w:r>
        <w:rPr>
          <w:spacing w:val="-5"/>
          <w:w w:val="89"/>
        </w:rPr>
        <w:t>e</w:t>
      </w:r>
      <w:r>
        <w:rPr>
          <w:spacing w:val="3"/>
          <w:w w:val="91"/>
        </w:rPr>
        <w:t>b</w:t>
      </w:r>
      <w:r>
        <w:rPr>
          <w:spacing w:val="-6"/>
          <w:w w:val="91"/>
        </w:rPr>
        <w:t>l</w:t>
      </w:r>
      <w:r>
        <w:rPr>
          <w:spacing w:val="3"/>
          <w:w w:val="95"/>
        </w:rPr>
        <w:t>o</w:t>
      </w:r>
      <w:r>
        <w:rPr>
          <w:spacing w:val="-10"/>
          <w:w w:val="90"/>
        </w:rPr>
        <w:t>g</w:t>
      </w:r>
      <w:r>
        <w:rPr>
          <w:spacing w:val="-3"/>
          <w:w w:val="85"/>
        </w:rPr>
        <w:t>i</w:t>
      </w:r>
      <w:r>
        <w:rPr>
          <w:spacing w:val="-2"/>
          <w:w w:val="83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</w:t>
      </w:r>
      <w:r>
        <w:rPr>
          <w:spacing w:val="3"/>
          <w:w w:val="83"/>
        </w:rPr>
        <w:t>a</w:t>
      </w:r>
      <w:r>
        <w:rPr>
          <w:spacing w:val="-2"/>
          <w:w w:val="83"/>
        </w:rPr>
        <w:t>c</w:t>
      </w:r>
      <w:r>
        <w:rPr>
          <w:spacing w:val="-9"/>
          <w:w w:val="89"/>
        </w:rPr>
        <w:t>h</w:t>
      </w:r>
      <w:r>
        <w:rPr>
          <w:spacing w:val="-5"/>
          <w:w w:val="89"/>
        </w:rPr>
        <w:t>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4"/>
          <w:w w:val="82"/>
        </w:rPr>
        <w:t>s</w:t>
      </w:r>
      <w:r>
        <w:rPr>
          <w:spacing w:val="-5"/>
          <w:w w:val="77"/>
        </w:rPr>
        <w:t>.</w:t>
      </w:r>
      <w:r>
        <w:rPr>
          <w:w w:val="95"/>
        </w:rPr>
        <w:t>o</w:t>
      </w:r>
    </w:p>
    <w:p w14:paraId="3CAFD925" w14:textId="77777777" w:rsidR="00CE237B" w:rsidRDefault="00CE237B">
      <w:pPr>
        <w:spacing w:line="324" w:lineRule="auto"/>
        <w:sectPr w:rsidR="00CE237B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347" w:space="452"/>
            <w:col w:w="6781"/>
          </w:cols>
        </w:sectPr>
      </w:pPr>
    </w:p>
    <w:p w14:paraId="412A45E5" w14:textId="77777777" w:rsidR="00CE237B" w:rsidRDefault="00CE237B">
      <w:pPr>
        <w:pStyle w:val="Textkrper"/>
        <w:spacing w:before="2"/>
        <w:rPr>
          <w:sz w:val="21"/>
        </w:rPr>
      </w:pPr>
    </w:p>
    <w:p w14:paraId="0DC839C9" w14:textId="77777777" w:rsidR="00CE237B" w:rsidRDefault="003B3734">
      <w:pPr>
        <w:pStyle w:val="Textkrper"/>
        <w:spacing w:line="20" w:lineRule="exact"/>
        <w:ind w:left="1063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18399C26" wp14:editId="75281805">
                <wp:extent cx="5327015" cy="9525"/>
                <wp:effectExtent l="0" t="0" r="0" b="0"/>
                <wp:docPr id="9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9525"/>
                          <a:chOff x="0" y="0"/>
                          <a:chExt cx="8389" cy="15"/>
                        </a:xfrm>
                      </wpg:grpSpPr>
                      <wps:wsp>
                        <wps:cNvPr id="9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389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244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4404C" id="Group 49" o:spid="_x0000_s1026" style="width:419.45pt;height:.75pt;mso-position-horizontal-relative:char;mso-position-vertical-relative:line" coordsize="838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">
                <v:line id="Line 50" o:spid="_x0000_s1027" style="position:absolute;visibility:visible;mso-wrap-style:square" from="0,8" to="838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" strokecolor="#244585" strokeweight=".26469mm"/>
                <w10:anchorlock/>
              </v:group>
            </w:pict>
          </mc:Fallback>
        </mc:AlternateContent>
      </w:r>
    </w:p>
    <w:p w14:paraId="555D9475" w14:textId="77777777" w:rsidR="00CE237B" w:rsidRDefault="00CE237B">
      <w:pPr>
        <w:pStyle w:val="Textkrper"/>
        <w:spacing w:before="8"/>
        <w:rPr>
          <w:sz w:val="17"/>
        </w:rPr>
      </w:pPr>
    </w:p>
    <w:p w14:paraId="02152E70" w14:textId="77777777" w:rsidR="00CE237B" w:rsidRDefault="00C66A8C">
      <w:pPr>
        <w:pStyle w:val="Textkrper"/>
        <w:spacing w:before="106"/>
        <w:ind w:left="2916"/>
      </w:pPr>
      <w:r>
        <w:t>02/2006 - 03/2007</w:t>
      </w:r>
    </w:p>
    <w:p w14:paraId="01A341AD" w14:textId="77777777" w:rsidR="00CE237B" w:rsidRDefault="00C66A8C">
      <w:pPr>
        <w:pStyle w:val="Textkrper"/>
        <w:spacing w:before="82"/>
        <w:ind w:left="2916"/>
      </w:pPr>
      <w:r>
        <w:t>1 Jahr 2 Monate Community Enabling</w:t>
      </w:r>
    </w:p>
    <w:p w14:paraId="6F1B4C29" w14:textId="77777777" w:rsidR="00CE237B" w:rsidRDefault="00C66A8C">
      <w:pPr>
        <w:pStyle w:val="Textkrper"/>
        <w:spacing w:before="83" w:line="324" w:lineRule="auto"/>
        <w:ind w:left="2916"/>
      </w:pPr>
      <w:r>
        <w:rPr>
          <w:spacing w:val="-3"/>
          <w:w w:val="90"/>
        </w:rPr>
        <w:t>Rolle:</w:t>
      </w:r>
      <w:r>
        <w:rPr>
          <w:spacing w:val="-21"/>
          <w:w w:val="90"/>
        </w:rPr>
        <w:t xml:space="preserve"> </w:t>
      </w:r>
      <w:r>
        <w:rPr>
          <w:w w:val="90"/>
        </w:rPr>
        <w:t>Projekt</w:t>
      </w:r>
      <w:r>
        <w:rPr>
          <w:spacing w:val="-19"/>
          <w:w w:val="90"/>
        </w:rPr>
        <w:t xml:space="preserve"> </w:t>
      </w:r>
      <w:r>
        <w:rPr>
          <w:spacing w:val="-5"/>
          <w:w w:val="90"/>
        </w:rPr>
        <w:t>Management</w:t>
      </w:r>
      <w:r>
        <w:rPr>
          <w:spacing w:val="-19"/>
          <w:w w:val="90"/>
        </w:rPr>
        <w:t xml:space="preserve"> </w:t>
      </w:r>
      <w:r>
        <w:rPr>
          <w:w w:val="90"/>
        </w:rPr>
        <w:t>/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Business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Analyse</w:t>
      </w:r>
      <w:r>
        <w:rPr>
          <w:spacing w:val="-22"/>
          <w:w w:val="90"/>
        </w:rPr>
        <w:t xml:space="preserve"> </w:t>
      </w:r>
      <w:r>
        <w:rPr>
          <w:w w:val="90"/>
        </w:rPr>
        <w:t>/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Change</w:t>
      </w:r>
      <w:r>
        <w:rPr>
          <w:spacing w:val="-22"/>
          <w:w w:val="90"/>
        </w:rPr>
        <w:t xml:space="preserve"> </w:t>
      </w:r>
      <w:r>
        <w:rPr>
          <w:spacing w:val="-5"/>
          <w:w w:val="90"/>
        </w:rPr>
        <w:t xml:space="preserve">Management </w:t>
      </w:r>
      <w:r>
        <w:rPr>
          <w:spacing w:val="-4"/>
        </w:rPr>
        <w:t>Branche: Netzbetreiber,</w:t>
      </w:r>
      <w:r>
        <w:rPr>
          <w:spacing w:val="-52"/>
        </w:rPr>
        <w:t xml:space="preserve"> </w:t>
      </w:r>
      <w:r>
        <w:t>Düsseldorf</w:t>
      </w:r>
    </w:p>
    <w:p w14:paraId="0545A838" w14:textId="77777777" w:rsidR="00CE237B" w:rsidRDefault="00CE237B">
      <w:pPr>
        <w:pStyle w:val="Textkrper"/>
        <w:spacing w:before="2"/>
        <w:rPr>
          <w:sz w:val="27"/>
        </w:rPr>
      </w:pPr>
    </w:p>
    <w:p w14:paraId="5C531F38" w14:textId="77777777" w:rsidR="00CE237B" w:rsidRDefault="00C66A8C">
      <w:pPr>
        <w:pStyle w:val="Textkrper"/>
        <w:ind w:left="2916"/>
      </w:pPr>
      <w:r>
        <w:rPr>
          <w:w w:val="95"/>
        </w:rPr>
        <w:t>Phasen:</w:t>
      </w:r>
    </w:p>
    <w:p w14:paraId="7BE18DFE" w14:textId="77777777" w:rsidR="00CE237B" w:rsidRDefault="00C66A8C">
      <w:pPr>
        <w:pStyle w:val="Textkrper"/>
        <w:spacing w:before="83" w:line="324" w:lineRule="auto"/>
        <w:ind w:left="2916"/>
      </w:pPr>
      <w:r>
        <w:rPr>
          <w:spacing w:val="-5"/>
          <w:w w:val="90"/>
        </w:rPr>
        <w:t>E2E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Betreuung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der</w:t>
      </w:r>
      <w:r>
        <w:rPr>
          <w:spacing w:val="-19"/>
          <w:w w:val="90"/>
        </w:rPr>
        <w:t xml:space="preserve"> </w:t>
      </w:r>
      <w:r>
        <w:rPr>
          <w:w w:val="90"/>
        </w:rPr>
        <w:t>Konzeption</w:t>
      </w:r>
      <w:r>
        <w:rPr>
          <w:spacing w:val="-27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w w:val="90"/>
        </w:rPr>
        <w:t>Machbarkeitsanalyse</w:t>
      </w:r>
      <w:r>
        <w:rPr>
          <w:spacing w:val="-24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/ </w:t>
      </w:r>
      <w:r>
        <w:rPr>
          <w:spacing w:val="-4"/>
        </w:rPr>
        <w:t>Realisierung</w:t>
      </w:r>
    </w:p>
    <w:p w14:paraId="171143A2" w14:textId="77777777" w:rsidR="00CE237B" w:rsidRDefault="00CE237B">
      <w:pPr>
        <w:pStyle w:val="Textkrper"/>
        <w:spacing w:before="2"/>
        <w:rPr>
          <w:sz w:val="27"/>
        </w:rPr>
      </w:pPr>
    </w:p>
    <w:p w14:paraId="0C5C6928" w14:textId="77777777" w:rsidR="00CE237B" w:rsidRDefault="00C66A8C">
      <w:pPr>
        <w:pStyle w:val="Textkrper"/>
        <w:ind w:left="2916"/>
      </w:pPr>
      <w:r>
        <w:t>Aufgaben:</w:t>
      </w:r>
    </w:p>
    <w:p w14:paraId="503AEC10" w14:textId="77777777" w:rsidR="00CE237B" w:rsidRDefault="003B3734">
      <w:pPr>
        <w:pStyle w:val="Textkrper"/>
        <w:spacing w:before="67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2E7D31" wp14:editId="78858090">
                <wp:simplePos x="0" y="0"/>
                <wp:positionH relativeFrom="page">
                  <wp:posOffset>2687320</wp:posOffset>
                </wp:positionH>
                <wp:positionV relativeFrom="paragraph">
                  <wp:posOffset>103505</wp:posOffset>
                </wp:positionV>
                <wp:extent cx="38735" cy="38735"/>
                <wp:effectExtent l="0" t="0" r="0" b="0"/>
                <wp:wrapNone/>
                <wp:docPr id="24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64 163"/>
                            <a:gd name="T3" fmla="*/ 164 h 61"/>
                            <a:gd name="T4" fmla="+- 0 4254 4232"/>
                            <a:gd name="T5" fmla="*/ T4 w 61"/>
                            <a:gd name="T6" fmla="+- 0 164 163"/>
                            <a:gd name="T7" fmla="*/ 164 h 61"/>
                            <a:gd name="T8" fmla="+- 0 4258 4232"/>
                            <a:gd name="T9" fmla="*/ T8 w 61"/>
                            <a:gd name="T10" fmla="+- 0 163 163"/>
                            <a:gd name="T11" fmla="*/ 163 h 61"/>
                            <a:gd name="T12" fmla="+- 0 4266 4232"/>
                            <a:gd name="T13" fmla="*/ T12 w 61"/>
                            <a:gd name="T14" fmla="+- 0 163 163"/>
                            <a:gd name="T15" fmla="*/ 163 h 61"/>
                            <a:gd name="T16" fmla="+- 0 4270 4232"/>
                            <a:gd name="T17" fmla="*/ T16 w 61"/>
                            <a:gd name="T18" fmla="+- 0 164 163"/>
                            <a:gd name="T19" fmla="*/ 164 h 61"/>
                            <a:gd name="T20" fmla="+- 0 4266 4232"/>
                            <a:gd name="T21" fmla="*/ T20 w 61"/>
                            <a:gd name="T22" fmla="+- 0 223 163"/>
                            <a:gd name="T23" fmla="*/ 223 h 61"/>
                            <a:gd name="T24" fmla="+- 0 4258 4232"/>
                            <a:gd name="T25" fmla="*/ T24 w 61"/>
                            <a:gd name="T26" fmla="+- 0 223 163"/>
                            <a:gd name="T27" fmla="*/ 223 h 61"/>
                            <a:gd name="T28" fmla="+- 0 4254 4232"/>
                            <a:gd name="T29" fmla="*/ T28 w 61"/>
                            <a:gd name="T30" fmla="+- 0 221 163"/>
                            <a:gd name="T31" fmla="*/ 221 h 61"/>
                            <a:gd name="T32" fmla="+- 0 4247 4232"/>
                            <a:gd name="T33" fmla="*/ T32 w 61"/>
                            <a:gd name="T34" fmla="+- 0 218 163"/>
                            <a:gd name="T35" fmla="*/ 218 h 61"/>
                            <a:gd name="T36" fmla="+- 0 4243 4232"/>
                            <a:gd name="T37" fmla="*/ T36 w 61"/>
                            <a:gd name="T38" fmla="+- 0 217 163"/>
                            <a:gd name="T39" fmla="*/ 217 h 61"/>
                            <a:gd name="T40" fmla="+- 0 4238 4232"/>
                            <a:gd name="T41" fmla="*/ T40 w 61"/>
                            <a:gd name="T42" fmla="+- 0 211 163"/>
                            <a:gd name="T43" fmla="*/ 211 h 61"/>
                            <a:gd name="T44" fmla="+- 0 4236 4232"/>
                            <a:gd name="T45" fmla="*/ T44 w 61"/>
                            <a:gd name="T46" fmla="+- 0 208 163"/>
                            <a:gd name="T47" fmla="*/ 208 h 61"/>
                            <a:gd name="T48" fmla="+- 0 4234 4232"/>
                            <a:gd name="T49" fmla="*/ T48 w 61"/>
                            <a:gd name="T50" fmla="+- 0 205 163"/>
                            <a:gd name="T51" fmla="*/ 205 h 61"/>
                            <a:gd name="T52" fmla="+- 0 4233 4232"/>
                            <a:gd name="T53" fmla="*/ T52 w 61"/>
                            <a:gd name="T54" fmla="+- 0 200 163"/>
                            <a:gd name="T55" fmla="*/ 200 h 61"/>
                            <a:gd name="T56" fmla="+- 0 4232 4232"/>
                            <a:gd name="T57" fmla="*/ T56 w 61"/>
                            <a:gd name="T58" fmla="+- 0 197 163"/>
                            <a:gd name="T59" fmla="*/ 197 h 61"/>
                            <a:gd name="T60" fmla="+- 0 4232 4232"/>
                            <a:gd name="T61" fmla="*/ T60 w 61"/>
                            <a:gd name="T62" fmla="+- 0 188 163"/>
                            <a:gd name="T63" fmla="*/ 188 h 61"/>
                            <a:gd name="T64" fmla="+- 0 4233 4232"/>
                            <a:gd name="T65" fmla="*/ T64 w 61"/>
                            <a:gd name="T66" fmla="+- 0 185 163"/>
                            <a:gd name="T67" fmla="*/ 185 h 61"/>
                            <a:gd name="T68" fmla="+- 0 4234 4232"/>
                            <a:gd name="T69" fmla="*/ T68 w 61"/>
                            <a:gd name="T70" fmla="+- 0 181 163"/>
                            <a:gd name="T71" fmla="*/ 181 h 61"/>
                            <a:gd name="T72" fmla="+- 0 4236 4232"/>
                            <a:gd name="T73" fmla="*/ T72 w 61"/>
                            <a:gd name="T74" fmla="+- 0 178 163"/>
                            <a:gd name="T75" fmla="*/ 178 h 61"/>
                            <a:gd name="T76" fmla="+- 0 4238 4232"/>
                            <a:gd name="T77" fmla="*/ T76 w 61"/>
                            <a:gd name="T78" fmla="+- 0 175 163"/>
                            <a:gd name="T79" fmla="*/ 175 h 61"/>
                            <a:gd name="T80" fmla="+- 0 4243 4232"/>
                            <a:gd name="T81" fmla="*/ T80 w 61"/>
                            <a:gd name="T82" fmla="+- 0 169 163"/>
                            <a:gd name="T83" fmla="*/ 169 h 61"/>
                            <a:gd name="T84" fmla="+- 0 4247 4232"/>
                            <a:gd name="T85" fmla="*/ T84 w 61"/>
                            <a:gd name="T86" fmla="+- 0 167 163"/>
                            <a:gd name="T87" fmla="*/ 167 h 61"/>
                            <a:gd name="T88" fmla="+- 0 4250 4232"/>
                            <a:gd name="T89" fmla="*/ T88 w 61"/>
                            <a:gd name="T90" fmla="+- 0 164 163"/>
                            <a:gd name="T91" fmla="*/ 164 h 61"/>
                            <a:gd name="T92" fmla="+- 0 4273 4232"/>
                            <a:gd name="T93" fmla="*/ T92 w 61"/>
                            <a:gd name="T94" fmla="+- 0 164 163"/>
                            <a:gd name="T95" fmla="*/ 164 h 61"/>
                            <a:gd name="T96" fmla="+- 0 4277 4232"/>
                            <a:gd name="T97" fmla="*/ T96 w 61"/>
                            <a:gd name="T98" fmla="+- 0 167 163"/>
                            <a:gd name="T99" fmla="*/ 167 h 61"/>
                            <a:gd name="T100" fmla="+- 0 4280 4232"/>
                            <a:gd name="T101" fmla="*/ T100 w 61"/>
                            <a:gd name="T102" fmla="+- 0 169 163"/>
                            <a:gd name="T103" fmla="*/ 169 h 61"/>
                            <a:gd name="T104" fmla="+- 0 4286 4232"/>
                            <a:gd name="T105" fmla="*/ T104 w 61"/>
                            <a:gd name="T106" fmla="+- 0 175 163"/>
                            <a:gd name="T107" fmla="*/ 175 h 61"/>
                            <a:gd name="T108" fmla="+- 0 4288 4232"/>
                            <a:gd name="T109" fmla="*/ T108 w 61"/>
                            <a:gd name="T110" fmla="+- 0 178 163"/>
                            <a:gd name="T111" fmla="*/ 178 h 61"/>
                            <a:gd name="T112" fmla="+- 0 4290 4232"/>
                            <a:gd name="T113" fmla="*/ T112 w 61"/>
                            <a:gd name="T114" fmla="+- 0 181 163"/>
                            <a:gd name="T115" fmla="*/ 181 h 61"/>
                            <a:gd name="T116" fmla="+- 0 4291 4232"/>
                            <a:gd name="T117" fmla="*/ T116 w 61"/>
                            <a:gd name="T118" fmla="+- 0 185 163"/>
                            <a:gd name="T119" fmla="*/ 185 h 61"/>
                            <a:gd name="T120" fmla="+- 0 4292 4232"/>
                            <a:gd name="T121" fmla="*/ T120 w 61"/>
                            <a:gd name="T122" fmla="+- 0 188 163"/>
                            <a:gd name="T123" fmla="*/ 188 h 61"/>
                            <a:gd name="T124" fmla="+- 0 4292 4232"/>
                            <a:gd name="T125" fmla="*/ T124 w 61"/>
                            <a:gd name="T126" fmla="+- 0 197 163"/>
                            <a:gd name="T127" fmla="*/ 197 h 61"/>
                            <a:gd name="T128" fmla="+- 0 4291 4232"/>
                            <a:gd name="T129" fmla="*/ T128 w 61"/>
                            <a:gd name="T130" fmla="+- 0 200 163"/>
                            <a:gd name="T131" fmla="*/ 200 h 61"/>
                            <a:gd name="T132" fmla="+- 0 4290 4232"/>
                            <a:gd name="T133" fmla="*/ T132 w 61"/>
                            <a:gd name="T134" fmla="+- 0 205 163"/>
                            <a:gd name="T135" fmla="*/ 205 h 61"/>
                            <a:gd name="T136" fmla="+- 0 4288 4232"/>
                            <a:gd name="T137" fmla="*/ T136 w 61"/>
                            <a:gd name="T138" fmla="+- 0 208 163"/>
                            <a:gd name="T139" fmla="*/ 208 h 61"/>
                            <a:gd name="T140" fmla="+- 0 4286 4232"/>
                            <a:gd name="T141" fmla="*/ T140 w 61"/>
                            <a:gd name="T142" fmla="+- 0 211 163"/>
                            <a:gd name="T143" fmla="*/ 211 h 61"/>
                            <a:gd name="T144" fmla="+- 0 4280 4232"/>
                            <a:gd name="T145" fmla="*/ T144 w 61"/>
                            <a:gd name="T146" fmla="+- 0 217 163"/>
                            <a:gd name="T147" fmla="*/ 217 h 61"/>
                            <a:gd name="T148" fmla="+- 0 4277 4232"/>
                            <a:gd name="T149" fmla="*/ T148 w 61"/>
                            <a:gd name="T150" fmla="+- 0 218 163"/>
                            <a:gd name="T151" fmla="*/ 218 h 61"/>
                            <a:gd name="T152" fmla="+- 0 4270 4232"/>
                            <a:gd name="T153" fmla="*/ T152 w 61"/>
                            <a:gd name="T154" fmla="+- 0 221 163"/>
                            <a:gd name="T155" fmla="*/ 221 h 61"/>
                            <a:gd name="T156" fmla="+- 0 4266 4232"/>
                            <a:gd name="T157" fmla="*/ T156 w 61"/>
                            <a:gd name="T158" fmla="+- 0 223 163"/>
                            <a:gd name="T159" fmla="*/ 2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23D5" id="AutoShape 48" o:spid="_x0000_s1026" style="position:absolute;margin-left:211.6pt;margin-top:8.15pt;width:3.05pt;height:3.0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104140;13970,104140;16510,103505;21590,103505;24130,104140;21590,141605;16510,141605;13970,140335;9525,138430;6985,137795;3810,133985;2540,132080;1270,130175;635,127000;0,125095;0,119380;635,117475;1270,114935;2540,113030;3810,111125;6985,107315;9525,106045;11430,104140;26035,104140;28575,106045;30480,107315;34290,111125;35560,113030;36830,114935;37465,117475;38100,119380;38100,125095;37465,127000;36830,130175;35560,132080;34290,133985;30480,137795;28575,138430;24130,140335;21590,14160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Projektleitung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bei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4"/>
          <w:w w:val="90"/>
        </w:rPr>
        <w:t xml:space="preserve"> </w:t>
      </w:r>
      <w:r w:rsidR="00C66A8C">
        <w:rPr>
          <w:spacing w:val="-6"/>
          <w:w w:val="90"/>
        </w:rPr>
        <w:t>Entwicklung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3"/>
          <w:w w:val="90"/>
        </w:rPr>
        <w:t xml:space="preserve"> </w:t>
      </w:r>
      <w:r w:rsidR="00C66A8C">
        <w:rPr>
          <w:spacing w:val="-5"/>
          <w:w w:val="90"/>
        </w:rPr>
        <w:t>Community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>Features</w:t>
      </w:r>
      <w:r w:rsidR="00C66A8C">
        <w:rPr>
          <w:spacing w:val="-10"/>
          <w:w w:val="90"/>
        </w:rPr>
        <w:t xml:space="preserve"> </w:t>
      </w:r>
      <w:r w:rsidR="00C66A8C">
        <w:rPr>
          <w:spacing w:val="-4"/>
          <w:w w:val="90"/>
        </w:rPr>
        <w:t>mit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dem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 xml:space="preserve">Ziel </w:t>
      </w:r>
      <w:r w:rsidR="00C66A8C">
        <w:rPr>
          <w:w w:val="95"/>
        </w:rPr>
        <w:t>der</w:t>
      </w:r>
      <w:r w:rsidR="00C66A8C">
        <w:rPr>
          <w:spacing w:val="-43"/>
          <w:w w:val="95"/>
        </w:rPr>
        <w:t xml:space="preserve"> </w:t>
      </w:r>
      <w:r w:rsidR="00C66A8C">
        <w:rPr>
          <w:spacing w:val="-3"/>
          <w:w w:val="95"/>
        </w:rPr>
        <w:t>strategischen</w:t>
      </w:r>
      <w:r w:rsidR="00C66A8C">
        <w:rPr>
          <w:spacing w:val="-47"/>
          <w:w w:val="95"/>
        </w:rPr>
        <w:t xml:space="preserve"> </w:t>
      </w:r>
      <w:r w:rsidR="00C66A8C">
        <w:rPr>
          <w:spacing w:val="-3"/>
          <w:w w:val="95"/>
        </w:rPr>
        <w:t>Positionierung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im</w:t>
      </w:r>
      <w:r w:rsidR="00C66A8C">
        <w:rPr>
          <w:spacing w:val="-46"/>
          <w:w w:val="95"/>
        </w:rPr>
        <w:t xml:space="preserve"> </w:t>
      </w:r>
      <w:r w:rsidR="00C66A8C">
        <w:rPr>
          <w:spacing w:val="-3"/>
          <w:w w:val="95"/>
        </w:rPr>
        <w:t>Wettbewerb</w:t>
      </w:r>
      <w:r w:rsidR="00C66A8C">
        <w:rPr>
          <w:spacing w:val="-41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2"/>
          <w:w w:val="95"/>
        </w:rPr>
        <w:t xml:space="preserve"> </w:t>
      </w:r>
      <w:r w:rsidR="00C66A8C">
        <w:rPr>
          <w:spacing w:val="-3"/>
          <w:w w:val="95"/>
        </w:rPr>
        <w:t>Integration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in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 xml:space="preserve">die </w:t>
      </w:r>
      <w:r w:rsidR="00C66A8C">
        <w:rPr>
          <w:spacing w:val="-5"/>
        </w:rPr>
        <w:t xml:space="preserve">Architektur </w:t>
      </w:r>
      <w:r w:rsidR="00C66A8C">
        <w:t>des</w:t>
      </w:r>
      <w:r w:rsidR="00C66A8C">
        <w:rPr>
          <w:spacing w:val="-37"/>
        </w:rPr>
        <w:t xml:space="preserve"> </w:t>
      </w:r>
      <w:r w:rsidR="00C66A8C">
        <w:rPr>
          <w:spacing w:val="-6"/>
        </w:rPr>
        <w:t>Unternehmens</w:t>
      </w:r>
    </w:p>
    <w:p w14:paraId="7F7EF50E" w14:textId="77777777" w:rsidR="00CE237B" w:rsidRDefault="003B3734">
      <w:pPr>
        <w:pStyle w:val="Textkrper"/>
        <w:spacing w:before="4" w:line="292" w:lineRule="auto"/>
        <w:ind w:left="3156" w:right="8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A20442" wp14:editId="468A19D7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4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1 100"/>
                            <a:gd name="T3" fmla="*/ 101 h 61"/>
                            <a:gd name="T4" fmla="+- 0 4254 4232"/>
                            <a:gd name="T5" fmla="*/ T4 w 61"/>
                            <a:gd name="T6" fmla="+- 0 101 100"/>
                            <a:gd name="T7" fmla="*/ 101 h 61"/>
                            <a:gd name="T8" fmla="+- 0 4258 4232"/>
                            <a:gd name="T9" fmla="*/ T8 w 61"/>
                            <a:gd name="T10" fmla="+- 0 100 100"/>
                            <a:gd name="T11" fmla="*/ 100 h 61"/>
                            <a:gd name="T12" fmla="+- 0 4266 4232"/>
                            <a:gd name="T13" fmla="*/ T12 w 61"/>
                            <a:gd name="T14" fmla="+- 0 100 100"/>
                            <a:gd name="T15" fmla="*/ 100 h 61"/>
                            <a:gd name="T16" fmla="+- 0 4270 4232"/>
                            <a:gd name="T17" fmla="*/ T16 w 61"/>
                            <a:gd name="T18" fmla="+- 0 101 100"/>
                            <a:gd name="T19" fmla="*/ 101 h 61"/>
                            <a:gd name="T20" fmla="+- 0 4266 4232"/>
                            <a:gd name="T21" fmla="*/ T20 w 61"/>
                            <a:gd name="T22" fmla="+- 0 160 100"/>
                            <a:gd name="T23" fmla="*/ 160 h 61"/>
                            <a:gd name="T24" fmla="+- 0 4258 4232"/>
                            <a:gd name="T25" fmla="*/ T24 w 61"/>
                            <a:gd name="T26" fmla="+- 0 160 100"/>
                            <a:gd name="T27" fmla="*/ 160 h 61"/>
                            <a:gd name="T28" fmla="+- 0 4254 4232"/>
                            <a:gd name="T29" fmla="*/ T28 w 61"/>
                            <a:gd name="T30" fmla="+- 0 158 100"/>
                            <a:gd name="T31" fmla="*/ 158 h 61"/>
                            <a:gd name="T32" fmla="+- 0 4247 4232"/>
                            <a:gd name="T33" fmla="*/ T32 w 61"/>
                            <a:gd name="T34" fmla="+- 0 155 100"/>
                            <a:gd name="T35" fmla="*/ 155 h 61"/>
                            <a:gd name="T36" fmla="+- 0 4243 4232"/>
                            <a:gd name="T37" fmla="*/ T36 w 61"/>
                            <a:gd name="T38" fmla="+- 0 154 100"/>
                            <a:gd name="T39" fmla="*/ 154 h 61"/>
                            <a:gd name="T40" fmla="+- 0 4238 4232"/>
                            <a:gd name="T41" fmla="*/ T40 w 61"/>
                            <a:gd name="T42" fmla="+- 0 148 100"/>
                            <a:gd name="T43" fmla="*/ 148 h 61"/>
                            <a:gd name="T44" fmla="+- 0 4236 4232"/>
                            <a:gd name="T45" fmla="*/ T44 w 61"/>
                            <a:gd name="T46" fmla="+- 0 145 100"/>
                            <a:gd name="T47" fmla="*/ 145 h 61"/>
                            <a:gd name="T48" fmla="+- 0 4234 4232"/>
                            <a:gd name="T49" fmla="*/ T48 w 61"/>
                            <a:gd name="T50" fmla="+- 0 142 100"/>
                            <a:gd name="T51" fmla="*/ 142 h 61"/>
                            <a:gd name="T52" fmla="+- 0 4233 4232"/>
                            <a:gd name="T53" fmla="*/ T52 w 61"/>
                            <a:gd name="T54" fmla="+- 0 137 100"/>
                            <a:gd name="T55" fmla="*/ 137 h 61"/>
                            <a:gd name="T56" fmla="+- 0 4232 4232"/>
                            <a:gd name="T57" fmla="*/ T56 w 61"/>
                            <a:gd name="T58" fmla="+- 0 134 100"/>
                            <a:gd name="T59" fmla="*/ 134 h 61"/>
                            <a:gd name="T60" fmla="+- 0 4232 4232"/>
                            <a:gd name="T61" fmla="*/ T60 w 61"/>
                            <a:gd name="T62" fmla="+- 0 125 100"/>
                            <a:gd name="T63" fmla="*/ 125 h 61"/>
                            <a:gd name="T64" fmla="+- 0 4233 4232"/>
                            <a:gd name="T65" fmla="*/ T64 w 61"/>
                            <a:gd name="T66" fmla="+- 0 122 100"/>
                            <a:gd name="T67" fmla="*/ 122 h 61"/>
                            <a:gd name="T68" fmla="+- 0 4234 4232"/>
                            <a:gd name="T69" fmla="*/ T68 w 61"/>
                            <a:gd name="T70" fmla="+- 0 118 100"/>
                            <a:gd name="T71" fmla="*/ 118 h 61"/>
                            <a:gd name="T72" fmla="+- 0 4236 4232"/>
                            <a:gd name="T73" fmla="*/ T72 w 61"/>
                            <a:gd name="T74" fmla="+- 0 115 100"/>
                            <a:gd name="T75" fmla="*/ 115 h 61"/>
                            <a:gd name="T76" fmla="+- 0 4238 4232"/>
                            <a:gd name="T77" fmla="*/ T76 w 61"/>
                            <a:gd name="T78" fmla="+- 0 112 100"/>
                            <a:gd name="T79" fmla="*/ 112 h 61"/>
                            <a:gd name="T80" fmla="+- 0 4243 4232"/>
                            <a:gd name="T81" fmla="*/ T80 w 61"/>
                            <a:gd name="T82" fmla="+- 0 106 100"/>
                            <a:gd name="T83" fmla="*/ 106 h 61"/>
                            <a:gd name="T84" fmla="+- 0 4247 4232"/>
                            <a:gd name="T85" fmla="*/ T84 w 61"/>
                            <a:gd name="T86" fmla="+- 0 104 100"/>
                            <a:gd name="T87" fmla="*/ 104 h 61"/>
                            <a:gd name="T88" fmla="+- 0 4250 4232"/>
                            <a:gd name="T89" fmla="*/ T88 w 61"/>
                            <a:gd name="T90" fmla="+- 0 101 100"/>
                            <a:gd name="T91" fmla="*/ 101 h 61"/>
                            <a:gd name="T92" fmla="+- 0 4273 4232"/>
                            <a:gd name="T93" fmla="*/ T92 w 61"/>
                            <a:gd name="T94" fmla="+- 0 101 100"/>
                            <a:gd name="T95" fmla="*/ 101 h 61"/>
                            <a:gd name="T96" fmla="+- 0 4277 4232"/>
                            <a:gd name="T97" fmla="*/ T96 w 61"/>
                            <a:gd name="T98" fmla="+- 0 104 100"/>
                            <a:gd name="T99" fmla="*/ 104 h 61"/>
                            <a:gd name="T100" fmla="+- 0 4280 4232"/>
                            <a:gd name="T101" fmla="*/ T100 w 61"/>
                            <a:gd name="T102" fmla="+- 0 106 100"/>
                            <a:gd name="T103" fmla="*/ 106 h 61"/>
                            <a:gd name="T104" fmla="+- 0 4286 4232"/>
                            <a:gd name="T105" fmla="*/ T104 w 61"/>
                            <a:gd name="T106" fmla="+- 0 112 100"/>
                            <a:gd name="T107" fmla="*/ 112 h 61"/>
                            <a:gd name="T108" fmla="+- 0 4288 4232"/>
                            <a:gd name="T109" fmla="*/ T108 w 61"/>
                            <a:gd name="T110" fmla="+- 0 115 100"/>
                            <a:gd name="T111" fmla="*/ 115 h 61"/>
                            <a:gd name="T112" fmla="+- 0 4290 4232"/>
                            <a:gd name="T113" fmla="*/ T112 w 61"/>
                            <a:gd name="T114" fmla="+- 0 118 100"/>
                            <a:gd name="T115" fmla="*/ 118 h 61"/>
                            <a:gd name="T116" fmla="+- 0 4291 4232"/>
                            <a:gd name="T117" fmla="*/ T116 w 61"/>
                            <a:gd name="T118" fmla="+- 0 122 100"/>
                            <a:gd name="T119" fmla="*/ 122 h 61"/>
                            <a:gd name="T120" fmla="+- 0 4292 4232"/>
                            <a:gd name="T121" fmla="*/ T120 w 61"/>
                            <a:gd name="T122" fmla="+- 0 125 100"/>
                            <a:gd name="T123" fmla="*/ 125 h 61"/>
                            <a:gd name="T124" fmla="+- 0 4292 4232"/>
                            <a:gd name="T125" fmla="*/ T124 w 61"/>
                            <a:gd name="T126" fmla="+- 0 134 100"/>
                            <a:gd name="T127" fmla="*/ 134 h 61"/>
                            <a:gd name="T128" fmla="+- 0 4291 4232"/>
                            <a:gd name="T129" fmla="*/ T128 w 61"/>
                            <a:gd name="T130" fmla="+- 0 137 100"/>
                            <a:gd name="T131" fmla="*/ 137 h 61"/>
                            <a:gd name="T132" fmla="+- 0 4290 4232"/>
                            <a:gd name="T133" fmla="*/ T132 w 61"/>
                            <a:gd name="T134" fmla="+- 0 142 100"/>
                            <a:gd name="T135" fmla="*/ 142 h 61"/>
                            <a:gd name="T136" fmla="+- 0 4288 4232"/>
                            <a:gd name="T137" fmla="*/ T136 w 61"/>
                            <a:gd name="T138" fmla="+- 0 145 100"/>
                            <a:gd name="T139" fmla="*/ 145 h 61"/>
                            <a:gd name="T140" fmla="+- 0 4286 4232"/>
                            <a:gd name="T141" fmla="*/ T140 w 61"/>
                            <a:gd name="T142" fmla="+- 0 148 100"/>
                            <a:gd name="T143" fmla="*/ 148 h 61"/>
                            <a:gd name="T144" fmla="+- 0 4280 4232"/>
                            <a:gd name="T145" fmla="*/ T144 w 61"/>
                            <a:gd name="T146" fmla="+- 0 154 100"/>
                            <a:gd name="T147" fmla="*/ 154 h 61"/>
                            <a:gd name="T148" fmla="+- 0 4277 4232"/>
                            <a:gd name="T149" fmla="*/ T148 w 61"/>
                            <a:gd name="T150" fmla="+- 0 155 100"/>
                            <a:gd name="T151" fmla="*/ 155 h 61"/>
                            <a:gd name="T152" fmla="+- 0 4270 4232"/>
                            <a:gd name="T153" fmla="*/ T152 w 61"/>
                            <a:gd name="T154" fmla="+- 0 158 100"/>
                            <a:gd name="T155" fmla="*/ 158 h 61"/>
                            <a:gd name="T156" fmla="+- 0 4266 4232"/>
                            <a:gd name="T157" fmla="*/ T156 w 61"/>
                            <a:gd name="T158" fmla="+- 0 160 100"/>
                            <a:gd name="T15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354E8" id="AutoShape 47" o:spid="_x0000_s1026" style="position:absolute;margin-left:211.6pt;margin-top:5pt;width:3.05pt;height:3.0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135;13970,64135;16510,63500;21590,63500;24130,64135;21590,101600;16510,101600;13970,100330;9525,98425;6985,97790;3810,93980;2540,92075;1270,90170;635,86995;0,85090;0,79375;635,77470;1270,74930;2540,73025;3810,71120;6985,67310;9525,66040;11430,64135;26035,64135;28575,66040;30480,67310;34290,71120;35560,73025;36830,74930;37465,77470;38100,79375;38100,85090;37465,86995;36830,90170;35560,92075;34290,93980;30480,97790;28575,98425;24130,100330;21590,10160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E19FC" wp14:editId="270799F6">
                <wp:simplePos x="0" y="0"/>
                <wp:positionH relativeFrom="page">
                  <wp:posOffset>2687320</wp:posOffset>
                </wp:positionH>
                <wp:positionV relativeFrom="paragraph">
                  <wp:posOffset>244475</wp:posOffset>
                </wp:positionV>
                <wp:extent cx="38735" cy="38735"/>
                <wp:effectExtent l="0" t="0" r="0" b="0"/>
                <wp:wrapNone/>
                <wp:docPr id="2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386 385"/>
                            <a:gd name="T3" fmla="*/ 386 h 61"/>
                            <a:gd name="T4" fmla="+- 0 4254 4232"/>
                            <a:gd name="T5" fmla="*/ T4 w 61"/>
                            <a:gd name="T6" fmla="+- 0 386 385"/>
                            <a:gd name="T7" fmla="*/ 386 h 61"/>
                            <a:gd name="T8" fmla="+- 0 4258 4232"/>
                            <a:gd name="T9" fmla="*/ T8 w 61"/>
                            <a:gd name="T10" fmla="+- 0 385 385"/>
                            <a:gd name="T11" fmla="*/ 385 h 61"/>
                            <a:gd name="T12" fmla="+- 0 4266 4232"/>
                            <a:gd name="T13" fmla="*/ T12 w 61"/>
                            <a:gd name="T14" fmla="+- 0 385 385"/>
                            <a:gd name="T15" fmla="*/ 385 h 61"/>
                            <a:gd name="T16" fmla="+- 0 4270 4232"/>
                            <a:gd name="T17" fmla="*/ T16 w 61"/>
                            <a:gd name="T18" fmla="+- 0 386 385"/>
                            <a:gd name="T19" fmla="*/ 386 h 61"/>
                            <a:gd name="T20" fmla="+- 0 4266 4232"/>
                            <a:gd name="T21" fmla="*/ T20 w 61"/>
                            <a:gd name="T22" fmla="+- 0 445 385"/>
                            <a:gd name="T23" fmla="*/ 445 h 61"/>
                            <a:gd name="T24" fmla="+- 0 4258 4232"/>
                            <a:gd name="T25" fmla="*/ T24 w 61"/>
                            <a:gd name="T26" fmla="+- 0 445 385"/>
                            <a:gd name="T27" fmla="*/ 445 h 61"/>
                            <a:gd name="T28" fmla="+- 0 4254 4232"/>
                            <a:gd name="T29" fmla="*/ T28 w 61"/>
                            <a:gd name="T30" fmla="+- 0 443 385"/>
                            <a:gd name="T31" fmla="*/ 443 h 61"/>
                            <a:gd name="T32" fmla="+- 0 4247 4232"/>
                            <a:gd name="T33" fmla="*/ T32 w 61"/>
                            <a:gd name="T34" fmla="+- 0 440 385"/>
                            <a:gd name="T35" fmla="*/ 440 h 61"/>
                            <a:gd name="T36" fmla="+- 0 4243 4232"/>
                            <a:gd name="T37" fmla="*/ T36 w 61"/>
                            <a:gd name="T38" fmla="+- 0 439 385"/>
                            <a:gd name="T39" fmla="*/ 439 h 61"/>
                            <a:gd name="T40" fmla="+- 0 4238 4232"/>
                            <a:gd name="T41" fmla="*/ T40 w 61"/>
                            <a:gd name="T42" fmla="+- 0 433 385"/>
                            <a:gd name="T43" fmla="*/ 433 h 61"/>
                            <a:gd name="T44" fmla="+- 0 4236 4232"/>
                            <a:gd name="T45" fmla="*/ T44 w 61"/>
                            <a:gd name="T46" fmla="+- 0 430 385"/>
                            <a:gd name="T47" fmla="*/ 430 h 61"/>
                            <a:gd name="T48" fmla="+- 0 4234 4232"/>
                            <a:gd name="T49" fmla="*/ T48 w 61"/>
                            <a:gd name="T50" fmla="+- 0 427 385"/>
                            <a:gd name="T51" fmla="*/ 427 h 61"/>
                            <a:gd name="T52" fmla="+- 0 4233 4232"/>
                            <a:gd name="T53" fmla="*/ T52 w 61"/>
                            <a:gd name="T54" fmla="+- 0 422 385"/>
                            <a:gd name="T55" fmla="*/ 422 h 61"/>
                            <a:gd name="T56" fmla="+- 0 4232 4232"/>
                            <a:gd name="T57" fmla="*/ T56 w 61"/>
                            <a:gd name="T58" fmla="+- 0 419 385"/>
                            <a:gd name="T59" fmla="*/ 419 h 61"/>
                            <a:gd name="T60" fmla="+- 0 4232 4232"/>
                            <a:gd name="T61" fmla="*/ T60 w 61"/>
                            <a:gd name="T62" fmla="+- 0 410 385"/>
                            <a:gd name="T63" fmla="*/ 410 h 61"/>
                            <a:gd name="T64" fmla="+- 0 4233 4232"/>
                            <a:gd name="T65" fmla="*/ T64 w 61"/>
                            <a:gd name="T66" fmla="+- 0 407 385"/>
                            <a:gd name="T67" fmla="*/ 407 h 61"/>
                            <a:gd name="T68" fmla="+- 0 4234 4232"/>
                            <a:gd name="T69" fmla="*/ T68 w 61"/>
                            <a:gd name="T70" fmla="+- 0 403 385"/>
                            <a:gd name="T71" fmla="*/ 403 h 61"/>
                            <a:gd name="T72" fmla="+- 0 4236 4232"/>
                            <a:gd name="T73" fmla="*/ T72 w 61"/>
                            <a:gd name="T74" fmla="+- 0 400 385"/>
                            <a:gd name="T75" fmla="*/ 400 h 61"/>
                            <a:gd name="T76" fmla="+- 0 4238 4232"/>
                            <a:gd name="T77" fmla="*/ T76 w 61"/>
                            <a:gd name="T78" fmla="+- 0 397 385"/>
                            <a:gd name="T79" fmla="*/ 397 h 61"/>
                            <a:gd name="T80" fmla="+- 0 4243 4232"/>
                            <a:gd name="T81" fmla="*/ T80 w 61"/>
                            <a:gd name="T82" fmla="+- 0 391 385"/>
                            <a:gd name="T83" fmla="*/ 391 h 61"/>
                            <a:gd name="T84" fmla="+- 0 4247 4232"/>
                            <a:gd name="T85" fmla="*/ T84 w 61"/>
                            <a:gd name="T86" fmla="+- 0 389 385"/>
                            <a:gd name="T87" fmla="*/ 389 h 61"/>
                            <a:gd name="T88" fmla="+- 0 4250 4232"/>
                            <a:gd name="T89" fmla="*/ T88 w 61"/>
                            <a:gd name="T90" fmla="+- 0 386 385"/>
                            <a:gd name="T91" fmla="*/ 386 h 61"/>
                            <a:gd name="T92" fmla="+- 0 4273 4232"/>
                            <a:gd name="T93" fmla="*/ T92 w 61"/>
                            <a:gd name="T94" fmla="+- 0 386 385"/>
                            <a:gd name="T95" fmla="*/ 386 h 61"/>
                            <a:gd name="T96" fmla="+- 0 4277 4232"/>
                            <a:gd name="T97" fmla="*/ T96 w 61"/>
                            <a:gd name="T98" fmla="+- 0 389 385"/>
                            <a:gd name="T99" fmla="*/ 389 h 61"/>
                            <a:gd name="T100" fmla="+- 0 4280 4232"/>
                            <a:gd name="T101" fmla="*/ T100 w 61"/>
                            <a:gd name="T102" fmla="+- 0 391 385"/>
                            <a:gd name="T103" fmla="*/ 391 h 61"/>
                            <a:gd name="T104" fmla="+- 0 4286 4232"/>
                            <a:gd name="T105" fmla="*/ T104 w 61"/>
                            <a:gd name="T106" fmla="+- 0 397 385"/>
                            <a:gd name="T107" fmla="*/ 397 h 61"/>
                            <a:gd name="T108" fmla="+- 0 4288 4232"/>
                            <a:gd name="T109" fmla="*/ T108 w 61"/>
                            <a:gd name="T110" fmla="+- 0 400 385"/>
                            <a:gd name="T111" fmla="*/ 400 h 61"/>
                            <a:gd name="T112" fmla="+- 0 4290 4232"/>
                            <a:gd name="T113" fmla="*/ T112 w 61"/>
                            <a:gd name="T114" fmla="+- 0 403 385"/>
                            <a:gd name="T115" fmla="*/ 403 h 61"/>
                            <a:gd name="T116" fmla="+- 0 4291 4232"/>
                            <a:gd name="T117" fmla="*/ T116 w 61"/>
                            <a:gd name="T118" fmla="+- 0 407 385"/>
                            <a:gd name="T119" fmla="*/ 407 h 61"/>
                            <a:gd name="T120" fmla="+- 0 4292 4232"/>
                            <a:gd name="T121" fmla="*/ T120 w 61"/>
                            <a:gd name="T122" fmla="+- 0 410 385"/>
                            <a:gd name="T123" fmla="*/ 410 h 61"/>
                            <a:gd name="T124" fmla="+- 0 4292 4232"/>
                            <a:gd name="T125" fmla="*/ T124 w 61"/>
                            <a:gd name="T126" fmla="+- 0 419 385"/>
                            <a:gd name="T127" fmla="*/ 419 h 61"/>
                            <a:gd name="T128" fmla="+- 0 4291 4232"/>
                            <a:gd name="T129" fmla="*/ T128 w 61"/>
                            <a:gd name="T130" fmla="+- 0 422 385"/>
                            <a:gd name="T131" fmla="*/ 422 h 61"/>
                            <a:gd name="T132" fmla="+- 0 4290 4232"/>
                            <a:gd name="T133" fmla="*/ T132 w 61"/>
                            <a:gd name="T134" fmla="+- 0 427 385"/>
                            <a:gd name="T135" fmla="*/ 427 h 61"/>
                            <a:gd name="T136" fmla="+- 0 4288 4232"/>
                            <a:gd name="T137" fmla="*/ T136 w 61"/>
                            <a:gd name="T138" fmla="+- 0 430 385"/>
                            <a:gd name="T139" fmla="*/ 430 h 61"/>
                            <a:gd name="T140" fmla="+- 0 4286 4232"/>
                            <a:gd name="T141" fmla="*/ T140 w 61"/>
                            <a:gd name="T142" fmla="+- 0 433 385"/>
                            <a:gd name="T143" fmla="*/ 433 h 61"/>
                            <a:gd name="T144" fmla="+- 0 4280 4232"/>
                            <a:gd name="T145" fmla="*/ T144 w 61"/>
                            <a:gd name="T146" fmla="+- 0 439 385"/>
                            <a:gd name="T147" fmla="*/ 439 h 61"/>
                            <a:gd name="T148" fmla="+- 0 4277 4232"/>
                            <a:gd name="T149" fmla="*/ T148 w 61"/>
                            <a:gd name="T150" fmla="+- 0 440 385"/>
                            <a:gd name="T151" fmla="*/ 440 h 61"/>
                            <a:gd name="T152" fmla="+- 0 4270 4232"/>
                            <a:gd name="T153" fmla="*/ T152 w 61"/>
                            <a:gd name="T154" fmla="+- 0 443 385"/>
                            <a:gd name="T155" fmla="*/ 443 h 61"/>
                            <a:gd name="T156" fmla="+- 0 4266 4232"/>
                            <a:gd name="T157" fmla="*/ T156 w 61"/>
                            <a:gd name="T158" fmla="+- 0 445 385"/>
                            <a:gd name="T159" fmla="*/ 4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8058C" id="AutoShape 46" o:spid="_x0000_s1026" style="position:absolute;margin-left:211.6pt;margin-top:19.25pt;width:3.05pt;height:3.0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245110;13970,245110;16510,244475;21590,244475;24130,245110;21590,282575;16510,282575;13970,281305;9525,279400;6985,278765;3810,274955;2540,273050;1270,271145;635,267970;0,266065;0,260350;635,258445;1270,255905;2540,254000;3810,252095;6985,248285;9525,247015;11430,245110;26035,245110;28575,247015;30480,248285;34290,252095;35560,254000;36830,255905;37465,258445;38100,260350;38100,266065;37465,267970;36830,271145;35560,273050;34290,274955;30480,278765;28575,279400;24130,281305;21590,28257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AA3BCB" wp14:editId="42C4DB40">
                <wp:simplePos x="0" y="0"/>
                <wp:positionH relativeFrom="page">
                  <wp:posOffset>2687320</wp:posOffset>
                </wp:positionH>
                <wp:positionV relativeFrom="paragraph">
                  <wp:posOffset>425450</wp:posOffset>
                </wp:positionV>
                <wp:extent cx="38735" cy="38735"/>
                <wp:effectExtent l="0" t="0" r="0" b="0"/>
                <wp:wrapNone/>
                <wp:docPr id="24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671 670"/>
                            <a:gd name="T3" fmla="*/ 671 h 61"/>
                            <a:gd name="T4" fmla="+- 0 4254 4232"/>
                            <a:gd name="T5" fmla="*/ T4 w 61"/>
                            <a:gd name="T6" fmla="+- 0 671 670"/>
                            <a:gd name="T7" fmla="*/ 671 h 61"/>
                            <a:gd name="T8" fmla="+- 0 4258 4232"/>
                            <a:gd name="T9" fmla="*/ T8 w 61"/>
                            <a:gd name="T10" fmla="+- 0 670 670"/>
                            <a:gd name="T11" fmla="*/ 670 h 61"/>
                            <a:gd name="T12" fmla="+- 0 4266 4232"/>
                            <a:gd name="T13" fmla="*/ T12 w 61"/>
                            <a:gd name="T14" fmla="+- 0 670 670"/>
                            <a:gd name="T15" fmla="*/ 670 h 61"/>
                            <a:gd name="T16" fmla="+- 0 4270 4232"/>
                            <a:gd name="T17" fmla="*/ T16 w 61"/>
                            <a:gd name="T18" fmla="+- 0 671 670"/>
                            <a:gd name="T19" fmla="*/ 671 h 61"/>
                            <a:gd name="T20" fmla="+- 0 4266 4232"/>
                            <a:gd name="T21" fmla="*/ T20 w 61"/>
                            <a:gd name="T22" fmla="+- 0 730 670"/>
                            <a:gd name="T23" fmla="*/ 730 h 61"/>
                            <a:gd name="T24" fmla="+- 0 4258 4232"/>
                            <a:gd name="T25" fmla="*/ T24 w 61"/>
                            <a:gd name="T26" fmla="+- 0 730 670"/>
                            <a:gd name="T27" fmla="*/ 730 h 61"/>
                            <a:gd name="T28" fmla="+- 0 4254 4232"/>
                            <a:gd name="T29" fmla="*/ T28 w 61"/>
                            <a:gd name="T30" fmla="+- 0 728 670"/>
                            <a:gd name="T31" fmla="*/ 728 h 61"/>
                            <a:gd name="T32" fmla="+- 0 4247 4232"/>
                            <a:gd name="T33" fmla="*/ T32 w 61"/>
                            <a:gd name="T34" fmla="+- 0 725 670"/>
                            <a:gd name="T35" fmla="*/ 725 h 61"/>
                            <a:gd name="T36" fmla="+- 0 4243 4232"/>
                            <a:gd name="T37" fmla="*/ T36 w 61"/>
                            <a:gd name="T38" fmla="+- 0 724 670"/>
                            <a:gd name="T39" fmla="*/ 724 h 61"/>
                            <a:gd name="T40" fmla="+- 0 4238 4232"/>
                            <a:gd name="T41" fmla="*/ T40 w 61"/>
                            <a:gd name="T42" fmla="+- 0 718 670"/>
                            <a:gd name="T43" fmla="*/ 718 h 61"/>
                            <a:gd name="T44" fmla="+- 0 4236 4232"/>
                            <a:gd name="T45" fmla="*/ T44 w 61"/>
                            <a:gd name="T46" fmla="+- 0 715 670"/>
                            <a:gd name="T47" fmla="*/ 715 h 61"/>
                            <a:gd name="T48" fmla="+- 0 4234 4232"/>
                            <a:gd name="T49" fmla="*/ T48 w 61"/>
                            <a:gd name="T50" fmla="+- 0 712 670"/>
                            <a:gd name="T51" fmla="*/ 712 h 61"/>
                            <a:gd name="T52" fmla="+- 0 4233 4232"/>
                            <a:gd name="T53" fmla="*/ T52 w 61"/>
                            <a:gd name="T54" fmla="+- 0 707 670"/>
                            <a:gd name="T55" fmla="*/ 707 h 61"/>
                            <a:gd name="T56" fmla="+- 0 4232 4232"/>
                            <a:gd name="T57" fmla="*/ T56 w 61"/>
                            <a:gd name="T58" fmla="+- 0 704 670"/>
                            <a:gd name="T59" fmla="*/ 704 h 61"/>
                            <a:gd name="T60" fmla="+- 0 4232 4232"/>
                            <a:gd name="T61" fmla="*/ T60 w 61"/>
                            <a:gd name="T62" fmla="+- 0 695 670"/>
                            <a:gd name="T63" fmla="*/ 695 h 61"/>
                            <a:gd name="T64" fmla="+- 0 4233 4232"/>
                            <a:gd name="T65" fmla="*/ T64 w 61"/>
                            <a:gd name="T66" fmla="+- 0 692 670"/>
                            <a:gd name="T67" fmla="*/ 692 h 61"/>
                            <a:gd name="T68" fmla="+- 0 4234 4232"/>
                            <a:gd name="T69" fmla="*/ T68 w 61"/>
                            <a:gd name="T70" fmla="+- 0 688 670"/>
                            <a:gd name="T71" fmla="*/ 688 h 61"/>
                            <a:gd name="T72" fmla="+- 0 4236 4232"/>
                            <a:gd name="T73" fmla="*/ T72 w 61"/>
                            <a:gd name="T74" fmla="+- 0 685 670"/>
                            <a:gd name="T75" fmla="*/ 685 h 61"/>
                            <a:gd name="T76" fmla="+- 0 4238 4232"/>
                            <a:gd name="T77" fmla="*/ T76 w 61"/>
                            <a:gd name="T78" fmla="+- 0 682 670"/>
                            <a:gd name="T79" fmla="*/ 682 h 61"/>
                            <a:gd name="T80" fmla="+- 0 4243 4232"/>
                            <a:gd name="T81" fmla="*/ T80 w 61"/>
                            <a:gd name="T82" fmla="+- 0 676 670"/>
                            <a:gd name="T83" fmla="*/ 676 h 61"/>
                            <a:gd name="T84" fmla="+- 0 4247 4232"/>
                            <a:gd name="T85" fmla="*/ T84 w 61"/>
                            <a:gd name="T86" fmla="+- 0 674 670"/>
                            <a:gd name="T87" fmla="*/ 674 h 61"/>
                            <a:gd name="T88" fmla="+- 0 4250 4232"/>
                            <a:gd name="T89" fmla="*/ T88 w 61"/>
                            <a:gd name="T90" fmla="+- 0 671 670"/>
                            <a:gd name="T91" fmla="*/ 671 h 61"/>
                            <a:gd name="T92" fmla="+- 0 4273 4232"/>
                            <a:gd name="T93" fmla="*/ T92 w 61"/>
                            <a:gd name="T94" fmla="+- 0 671 670"/>
                            <a:gd name="T95" fmla="*/ 671 h 61"/>
                            <a:gd name="T96" fmla="+- 0 4277 4232"/>
                            <a:gd name="T97" fmla="*/ T96 w 61"/>
                            <a:gd name="T98" fmla="+- 0 674 670"/>
                            <a:gd name="T99" fmla="*/ 674 h 61"/>
                            <a:gd name="T100" fmla="+- 0 4280 4232"/>
                            <a:gd name="T101" fmla="*/ T100 w 61"/>
                            <a:gd name="T102" fmla="+- 0 676 670"/>
                            <a:gd name="T103" fmla="*/ 676 h 61"/>
                            <a:gd name="T104" fmla="+- 0 4286 4232"/>
                            <a:gd name="T105" fmla="*/ T104 w 61"/>
                            <a:gd name="T106" fmla="+- 0 682 670"/>
                            <a:gd name="T107" fmla="*/ 682 h 61"/>
                            <a:gd name="T108" fmla="+- 0 4288 4232"/>
                            <a:gd name="T109" fmla="*/ T108 w 61"/>
                            <a:gd name="T110" fmla="+- 0 685 670"/>
                            <a:gd name="T111" fmla="*/ 685 h 61"/>
                            <a:gd name="T112" fmla="+- 0 4290 4232"/>
                            <a:gd name="T113" fmla="*/ T112 w 61"/>
                            <a:gd name="T114" fmla="+- 0 688 670"/>
                            <a:gd name="T115" fmla="*/ 688 h 61"/>
                            <a:gd name="T116" fmla="+- 0 4291 4232"/>
                            <a:gd name="T117" fmla="*/ T116 w 61"/>
                            <a:gd name="T118" fmla="+- 0 692 670"/>
                            <a:gd name="T119" fmla="*/ 692 h 61"/>
                            <a:gd name="T120" fmla="+- 0 4292 4232"/>
                            <a:gd name="T121" fmla="*/ T120 w 61"/>
                            <a:gd name="T122" fmla="+- 0 695 670"/>
                            <a:gd name="T123" fmla="*/ 695 h 61"/>
                            <a:gd name="T124" fmla="+- 0 4292 4232"/>
                            <a:gd name="T125" fmla="*/ T124 w 61"/>
                            <a:gd name="T126" fmla="+- 0 704 670"/>
                            <a:gd name="T127" fmla="*/ 704 h 61"/>
                            <a:gd name="T128" fmla="+- 0 4291 4232"/>
                            <a:gd name="T129" fmla="*/ T128 w 61"/>
                            <a:gd name="T130" fmla="+- 0 707 670"/>
                            <a:gd name="T131" fmla="*/ 707 h 61"/>
                            <a:gd name="T132" fmla="+- 0 4290 4232"/>
                            <a:gd name="T133" fmla="*/ T132 w 61"/>
                            <a:gd name="T134" fmla="+- 0 712 670"/>
                            <a:gd name="T135" fmla="*/ 712 h 61"/>
                            <a:gd name="T136" fmla="+- 0 4288 4232"/>
                            <a:gd name="T137" fmla="*/ T136 w 61"/>
                            <a:gd name="T138" fmla="+- 0 715 670"/>
                            <a:gd name="T139" fmla="*/ 715 h 61"/>
                            <a:gd name="T140" fmla="+- 0 4286 4232"/>
                            <a:gd name="T141" fmla="*/ T140 w 61"/>
                            <a:gd name="T142" fmla="+- 0 718 670"/>
                            <a:gd name="T143" fmla="*/ 718 h 61"/>
                            <a:gd name="T144" fmla="+- 0 4280 4232"/>
                            <a:gd name="T145" fmla="*/ T144 w 61"/>
                            <a:gd name="T146" fmla="+- 0 724 670"/>
                            <a:gd name="T147" fmla="*/ 724 h 61"/>
                            <a:gd name="T148" fmla="+- 0 4277 4232"/>
                            <a:gd name="T149" fmla="*/ T148 w 61"/>
                            <a:gd name="T150" fmla="+- 0 725 670"/>
                            <a:gd name="T151" fmla="*/ 725 h 61"/>
                            <a:gd name="T152" fmla="+- 0 4270 4232"/>
                            <a:gd name="T153" fmla="*/ T152 w 61"/>
                            <a:gd name="T154" fmla="+- 0 728 670"/>
                            <a:gd name="T155" fmla="*/ 728 h 61"/>
                            <a:gd name="T156" fmla="+- 0 4266 4232"/>
                            <a:gd name="T157" fmla="*/ T156 w 61"/>
                            <a:gd name="T158" fmla="+- 0 730 670"/>
                            <a:gd name="T159" fmla="*/ 73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EB0D2" id="AutoShape 45" o:spid="_x0000_s1026" style="position:absolute;margin-left:211.6pt;margin-top:33.5pt;width:3.05pt;height:3.0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426085;13970,426085;16510,425450;21590,425450;24130,426085;21590,463550;16510,463550;13970,462280;9525,460375;6985,459740;3810,455930;2540,454025;1270,452120;635,448945;0,447040;0,441325;635,439420;1270,436880;2540,434975;3810,433070;6985,429260;9525,427990;11430,426085;26035,426085;28575,427990;30480,429260;34290,433070;35560,434975;36830,436880;37465,439420;38100,441325;38100,447040;37465,448945;36830,452120;35560,454025;34290,455930;30480,459740;28575,460375;24130,462280;21590,46355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Akquisition </w:t>
      </w:r>
      <w:r w:rsidR="00C66A8C">
        <w:rPr>
          <w:w w:val="90"/>
        </w:rPr>
        <w:t xml:space="preserve">der Ressourcen </w:t>
      </w:r>
      <w:r w:rsidR="00C66A8C">
        <w:rPr>
          <w:spacing w:val="-2"/>
          <w:w w:val="90"/>
        </w:rPr>
        <w:t xml:space="preserve">aus </w:t>
      </w:r>
      <w:r w:rsidR="00C66A8C">
        <w:rPr>
          <w:w w:val="90"/>
        </w:rPr>
        <w:t xml:space="preserve">den </w:t>
      </w:r>
      <w:r w:rsidR="00C66A8C">
        <w:rPr>
          <w:spacing w:val="-4"/>
          <w:w w:val="90"/>
        </w:rPr>
        <w:t xml:space="preserve">involvierten Fachabteilung </w:t>
      </w:r>
      <w:r w:rsidR="00C66A8C">
        <w:rPr>
          <w:spacing w:val="-5"/>
        </w:rPr>
        <w:t xml:space="preserve">Abstimmung </w:t>
      </w:r>
      <w:r w:rsidR="00C66A8C">
        <w:t xml:space="preserve">der </w:t>
      </w:r>
      <w:r w:rsidR="00C66A8C">
        <w:rPr>
          <w:spacing w:val="-4"/>
        </w:rPr>
        <w:t xml:space="preserve">Anforderungen mit </w:t>
      </w:r>
      <w:r w:rsidR="00C66A8C">
        <w:t xml:space="preserve">dem </w:t>
      </w:r>
      <w:r w:rsidR="00C66A8C">
        <w:rPr>
          <w:spacing w:val="-4"/>
        </w:rPr>
        <w:t xml:space="preserve">Auftraggeber </w:t>
      </w:r>
      <w:r w:rsidR="00C66A8C">
        <w:rPr>
          <w:spacing w:val="-4"/>
          <w:w w:val="90"/>
        </w:rPr>
        <w:t xml:space="preserve">Erstellung </w:t>
      </w:r>
      <w:r w:rsidR="00C66A8C">
        <w:rPr>
          <w:spacing w:val="-5"/>
          <w:w w:val="90"/>
        </w:rPr>
        <w:t xml:space="preserve">eine </w:t>
      </w:r>
      <w:r w:rsidR="00C66A8C">
        <w:rPr>
          <w:spacing w:val="-3"/>
          <w:w w:val="90"/>
        </w:rPr>
        <w:t xml:space="preserve">Anforderungskatalogs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4"/>
          <w:w w:val="90"/>
        </w:rPr>
        <w:t xml:space="preserve">verschiedenen </w:t>
      </w:r>
      <w:r w:rsidR="00C66A8C">
        <w:rPr>
          <w:spacing w:val="-3"/>
        </w:rPr>
        <w:t>Lieferanten</w:t>
      </w:r>
    </w:p>
    <w:p w14:paraId="448C12B8" w14:textId="77777777" w:rsidR="00CE237B" w:rsidRDefault="003B3734">
      <w:pPr>
        <w:pStyle w:val="Textkrper"/>
        <w:spacing w:before="4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BED6F" wp14:editId="6B70843A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4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1 100"/>
                            <a:gd name="T3" fmla="*/ 101 h 61"/>
                            <a:gd name="T4" fmla="+- 0 4254 4232"/>
                            <a:gd name="T5" fmla="*/ T4 w 61"/>
                            <a:gd name="T6" fmla="+- 0 101 100"/>
                            <a:gd name="T7" fmla="*/ 101 h 61"/>
                            <a:gd name="T8" fmla="+- 0 4258 4232"/>
                            <a:gd name="T9" fmla="*/ T8 w 61"/>
                            <a:gd name="T10" fmla="+- 0 100 100"/>
                            <a:gd name="T11" fmla="*/ 100 h 61"/>
                            <a:gd name="T12" fmla="+- 0 4266 4232"/>
                            <a:gd name="T13" fmla="*/ T12 w 61"/>
                            <a:gd name="T14" fmla="+- 0 100 100"/>
                            <a:gd name="T15" fmla="*/ 100 h 61"/>
                            <a:gd name="T16" fmla="+- 0 4270 4232"/>
                            <a:gd name="T17" fmla="*/ T16 w 61"/>
                            <a:gd name="T18" fmla="+- 0 101 100"/>
                            <a:gd name="T19" fmla="*/ 101 h 61"/>
                            <a:gd name="T20" fmla="+- 0 4266 4232"/>
                            <a:gd name="T21" fmla="*/ T20 w 61"/>
                            <a:gd name="T22" fmla="+- 0 160 100"/>
                            <a:gd name="T23" fmla="*/ 160 h 61"/>
                            <a:gd name="T24" fmla="+- 0 4258 4232"/>
                            <a:gd name="T25" fmla="*/ T24 w 61"/>
                            <a:gd name="T26" fmla="+- 0 160 100"/>
                            <a:gd name="T27" fmla="*/ 160 h 61"/>
                            <a:gd name="T28" fmla="+- 0 4254 4232"/>
                            <a:gd name="T29" fmla="*/ T28 w 61"/>
                            <a:gd name="T30" fmla="+- 0 158 100"/>
                            <a:gd name="T31" fmla="*/ 158 h 61"/>
                            <a:gd name="T32" fmla="+- 0 4247 4232"/>
                            <a:gd name="T33" fmla="*/ T32 w 61"/>
                            <a:gd name="T34" fmla="+- 0 155 100"/>
                            <a:gd name="T35" fmla="*/ 155 h 61"/>
                            <a:gd name="T36" fmla="+- 0 4243 4232"/>
                            <a:gd name="T37" fmla="*/ T36 w 61"/>
                            <a:gd name="T38" fmla="+- 0 154 100"/>
                            <a:gd name="T39" fmla="*/ 154 h 61"/>
                            <a:gd name="T40" fmla="+- 0 4238 4232"/>
                            <a:gd name="T41" fmla="*/ T40 w 61"/>
                            <a:gd name="T42" fmla="+- 0 148 100"/>
                            <a:gd name="T43" fmla="*/ 148 h 61"/>
                            <a:gd name="T44" fmla="+- 0 4236 4232"/>
                            <a:gd name="T45" fmla="*/ T44 w 61"/>
                            <a:gd name="T46" fmla="+- 0 145 100"/>
                            <a:gd name="T47" fmla="*/ 145 h 61"/>
                            <a:gd name="T48" fmla="+- 0 4234 4232"/>
                            <a:gd name="T49" fmla="*/ T48 w 61"/>
                            <a:gd name="T50" fmla="+- 0 142 100"/>
                            <a:gd name="T51" fmla="*/ 142 h 61"/>
                            <a:gd name="T52" fmla="+- 0 4233 4232"/>
                            <a:gd name="T53" fmla="*/ T52 w 61"/>
                            <a:gd name="T54" fmla="+- 0 137 100"/>
                            <a:gd name="T55" fmla="*/ 137 h 61"/>
                            <a:gd name="T56" fmla="+- 0 4232 4232"/>
                            <a:gd name="T57" fmla="*/ T56 w 61"/>
                            <a:gd name="T58" fmla="+- 0 134 100"/>
                            <a:gd name="T59" fmla="*/ 134 h 61"/>
                            <a:gd name="T60" fmla="+- 0 4232 4232"/>
                            <a:gd name="T61" fmla="*/ T60 w 61"/>
                            <a:gd name="T62" fmla="+- 0 125 100"/>
                            <a:gd name="T63" fmla="*/ 125 h 61"/>
                            <a:gd name="T64" fmla="+- 0 4233 4232"/>
                            <a:gd name="T65" fmla="*/ T64 w 61"/>
                            <a:gd name="T66" fmla="+- 0 122 100"/>
                            <a:gd name="T67" fmla="*/ 122 h 61"/>
                            <a:gd name="T68" fmla="+- 0 4234 4232"/>
                            <a:gd name="T69" fmla="*/ T68 w 61"/>
                            <a:gd name="T70" fmla="+- 0 118 100"/>
                            <a:gd name="T71" fmla="*/ 118 h 61"/>
                            <a:gd name="T72" fmla="+- 0 4236 4232"/>
                            <a:gd name="T73" fmla="*/ T72 w 61"/>
                            <a:gd name="T74" fmla="+- 0 115 100"/>
                            <a:gd name="T75" fmla="*/ 115 h 61"/>
                            <a:gd name="T76" fmla="+- 0 4238 4232"/>
                            <a:gd name="T77" fmla="*/ T76 w 61"/>
                            <a:gd name="T78" fmla="+- 0 112 100"/>
                            <a:gd name="T79" fmla="*/ 112 h 61"/>
                            <a:gd name="T80" fmla="+- 0 4243 4232"/>
                            <a:gd name="T81" fmla="*/ T80 w 61"/>
                            <a:gd name="T82" fmla="+- 0 106 100"/>
                            <a:gd name="T83" fmla="*/ 106 h 61"/>
                            <a:gd name="T84" fmla="+- 0 4247 4232"/>
                            <a:gd name="T85" fmla="*/ T84 w 61"/>
                            <a:gd name="T86" fmla="+- 0 104 100"/>
                            <a:gd name="T87" fmla="*/ 104 h 61"/>
                            <a:gd name="T88" fmla="+- 0 4250 4232"/>
                            <a:gd name="T89" fmla="*/ T88 w 61"/>
                            <a:gd name="T90" fmla="+- 0 101 100"/>
                            <a:gd name="T91" fmla="*/ 101 h 61"/>
                            <a:gd name="T92" fmla="+- 0 4273 4232"/>
                            <a:gd name="T93" fmla="*/ T92 w 61"/>
                            <a:gd name="T94" fmla="+- 0 101 100"/>
                            <a:gd name="T95" fmla="*/ 101 h 61"/>
                            <a:gd name="T96" fmla="+- 0 4277 4232"/>
                            <a:gd name="T97" fmla="*/ T96 w 61"/>
                            <a:gd name="T98" fmla="+- 0 104 100"/>
                            <a:gd name="T99" fmla="*/ 104 h 61"/>
                            <a:gd name="T100" fmla="+- 0 4280 4232"/>
                            <a:gd name="T101" fmla="*/ T100 w 61"/>
                            <a:gd name="T102" fmla="+- 0 106 100"/>
                            <a:gd name="T103" fmla="*/ 106 h 61"/>
                            <a:gd name="T104" fmla="+- 0 4286 4232"/>
                            <a:gd name="T105" fmla="*/ T104 w 61"/>
                            <a:gd name="T106" fmla="+- 0 112 100"/>
                            <a:gd name="T107" fmla="*/ 112 h 61"/>
                            <a:gd name="T108" fmla="+- 0 4288 4232"/>
                            <a:gd name="T109" fmla="*/ T108 w 61"/>
                            <a:gd name="T110" fmla="+- 0 115 100"/>
                            <a:gd name="T111" fmla="*/ 115 h 61"/>
                            <a:gd name="T112" fmla="+- 0 4290 4232"/>
                            <a:gd name="T113" fmla="*/ T112 w 61"/>
                            <a:gd name="T114" fmla="+- 0 118 100"/>
                            <a:gd name="T115" fmla="*/ 118 h 61"/>
                            <a:gd name="T116" fmla="+- 0 4291 4232"/>
                            <a:gd name="T117" fmla="*/ T116 w 61"/>
                            <a:gd name="T118" fmla="+- 0 122 100"/>
                            <a:gd name="T119" fmla="*/ 122 h 61"/>
                            <a:gd name="T120" fmla="+- 0 4292 4232"/>
                            <a:gd name="T121" fmla="*/ T120 w 61"/>
                            <a:gd name="T122" fmla="+- 0 125 100"/>
                            <a:gd name="T123" fmla="*/ 125 h 61"/>
                            <a:gd name="T124" fmla="+- 0 4292 4232"/>
                            <a:gd name="T125" fmla="*/ T124 w 61"/>
                            <a:gd name="T126" fmla="+- 0 134 100"/>
                            <a:gd name="T127" fmla="*/ 134 h 61"/>
                            <a:gd name="T128" fmla="+- 0 4291 4232"/>
                            <a:gd name="T129" fmla="*/ T128 w 61"/>
                            <a:gd name="T130" fmla="+- 0 137 100"/>
                            <a:gd name="T131" fmla="*/ 137 h 61"/>
                            <a:gd name="T132" fmla="+- 0 4290 4232"/>
                            <a:gd name="T133" fmla="*/ T132 w 61"/>
                            <a:gd name="T134" fmla="+- 0 142 100"/>
                            <a:gd name="T135" fmla="*/ 142 h 61"/>
                            <a:gd name="T136" fmla="+- 0 4288 4232"/>
                            <a:gd name="T137" fmla="*/ T136 w 61"/>
                            <a:gd name="T138" fmla="+- 0 145 100"/>
                            <a:gd name="T139" fmla="*/ 145 h 61"/>
                            <a:gd name="T140" fmla="+- 0 4286 4232"/>
                            <a:gd name="T141" fmla="*/ T140 w 61"/>
                            <a:gd name="T142" fmla="+- 0 148 100"/>
                            <a:gd name="T143" fmla="*/ 148 h 61"/>
                            <a:gd name="T144" fmla="+- 0 4280 4232"/>
                            <a:gd name="T145" fmla="*/ T144 w 61"/>
                            <a:gd name="T146" fmla="+- 0 154 100"/>
                            <a:gd name="T147" fmla="*/ 154 h 61"/>
                            <a:gd name="T148" fmla="+- 0 4277 4232"/>
                            <a:gd name="T149" fmla="*/ T148 w 61"/>
                            <a:gd name="T150" fmla="+- 0 155 100"/>
                            <a:gd name="T151" fmla="*/ 155 h 61"/>
                            <a:gd name="T152" fmla="+- 0 4270 4232"/>
                            <a:gd name="T153" fmla="*/ T152 w 61"/>
                            <a:gd name="T154" fmla="+- 0 158 100"/>
                            <a:gd name="T155" fmla="*/ 158 h 61"/>
                            <a:gd name="T156" fmla="+- 0 4266 4232"/>
                            <a:gd name="T157" fmla="*/ T156 w 61"/>
                            <a:gd name="T158" fmla="+- 0 160 100"/>
                            <a:gd name="T15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51A3" id="AutoShape 44" o:spid="_x0000_s1026" style="position:absolute;margin-left:211.6pt;margin-top:5pt;width:3.05pt;height:3.0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135;13970,64135;16510,63500;21590,63500;24130,64135;21590,101600;16510,101600;13970,100330;9525,98425;6985,97790;3810,93980;2540,92075;1270,90170;635,86995;0,85090;0,79375;635,77470;1270,74930;2540,73025;3810,71120;6985,67310;9525,66040;11430,64135;26035,64135;28575,66040;30480,67310;34290,71120;35560,73025;36830,74930;37465,77470;38100,79375;38100,85090;37465,86995;36830,90170;35560,92075;34290,93980;30480,97790;28575,98425;24130,100330;21590,10160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Anpassung</w:t>
      </w:r>
      <w:r w:rsidR="00C66A8C">
        <w:rPr>
          <w:spacing w:val="-23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9"/>
          <w:w w:val="90"/>
        </w:rPr>
        <w:t xml:space="preserve"> </w:t>
      </w:r>
      <w:r w:rsidR="00C66A8C">
        <w:rPr>
          <w:w w:val="90"/>
        </w:rPr>
        <w:t>Kontrolle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3"/>
          <w:w w:val="90"/>
        </w:rPr>
        <w:t xml:space="preserve"> </w:t>
      </w:r>
      <w:r w:rsidR="00C66A8C">
        <w:rPr>
          <w:spacing w:val="-3"/>
          <w:w w:val="90"/>
        </w:rPr>
        <w:t>Speziﬁkationen</w:t>
      </w:r>
      <w:r w:rsidR="00C66A8C">
        <w:rPr>
          <w:spacing w:val="-22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3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18"/>
          <w:w w:val="90"/>
        </w:rPr>
        <w:t xml:space="preserve"> </w:t>
      </w:r>
      <w:r w:rsidR="00C66A8C">
        <w:rPr>
          <w:spacing w:val="-5"/>
          <w:w w:val="90"/>
        </w:rPr>
        <w:t>Implementierung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 xml:space="preserve">in </w:t>
      </w:r>
      <w:r w:rsidR="00C66A8C">
        <w:t>den</w:t>
      </w:r>
      <w:r w:rsidR="00C66A8C">
        <w:rPr>
          <w:spacing w:val="-31"/>
        </w:rPr>
        <w:t xml:space="preserve"> </w:t>
      </w:r>
      <w:r w:rsidR="00C66A8C">
        <w:t>BSS</w:t>
      </w:r>
      <w:r w:rsidR="00C66A8C">
        <w:rPr>
          <w:spacing w:val="-21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19"/>
        </w:rPr>
        <w:t xml:space="preserve"> </w:t>
      </w:r>
      <w:r w:rsidR="00C66A8C">
        <w:t>OSS</w:t>
      </w:r>
      <w:r w:rsidR="00C66A8C">
        <w:rPr>
          <w:spacing w:val="-20"/>
        </w:rPr>
        <w:t xml:space="preserve"> </w:t>
      </w:r>
      <w:r w:rsidR="00C66A8C">
        <w:rPr>
          <w:spacing w:val="-3"/>
        </w:rPr>
        <w:t>Systemen</w:t>
      </w:r>
    </w:p>
    <w:p w14:paraId="4CB707C4" w14:textId="77777777" w:rsidR="00CE237B" w:rsidRDefault="003B3734">
      <w:pPr>
        <w:pStyle w:val="Textkrper"/>
        <w:spacing w:before="2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8D9B28" wp14:editId="11863190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4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1 98"/>
                            <a:gd name="T87" fmla="*/ 101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1 98"/>
                            <a:gd name="T99" fmla="*/ 101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EAB1A" id="AutoShape 43" o:spid="_x0000_s1026" style="position:absolute;margin-left:211.6pt;margin-top:4.9pt;width:3.05pt;height:3.0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" path="m38,1l22,1,26,r8,l38,1xm34,60r-8,l22,58,15,55,11,54,6,48,4,45,2,42,1,37,,34,,25,1,22,2,18,4,15,6,12,11,6,15,3,18,1r23,l45,3r3,3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135;11430,62865;26035,62865;28575,64135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Positionierung</w:t>
      </w:r>
      <w:r w:rsidR="00C66A8C">
        <w:rPr>
          <w:spacing w:val="-24"/>
          <w:w w:val="90"/>
        </w:rPr>
        <w:t xml:space="preserve"> </w:t>
      </w:r>
      <w:r w:rsidR="00C66A8C">
        <w:rPr>
          <w:spacing w:val="-6"/>
          <w:w w:val="90"/>
        </w:rPr>
        <w:t>neuer</w:t>
      </w:r>
      <w:r w:rsidR="00C66A8C">
        <w:rPr>
          <w:spacing w:val="-14"/>
          <w:w w:val="90"/>
        </w:rPr>
        <w:t xml:space="preserve"> </w:t>
      </w:r>
      <w:r w:rsidR="00C66A8C">
        <w:rPr>
          <w:spacing w:val="-3"/>
          <w:w w:val="90"/>
        </w:rPr>
        <w:t>Services</w:t>
      </w:r>
      <w:r w:rsidR="00C66A8C">
        <w:rPr>
          <w:spacing w:val="-11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12"/>
          <w:w w:val="90"/>
        </w:rPr>
        <w:t xml:space="preserve"> </w:t>
      </w:r>
      <w:r w:rsidR="00C66A8C">
        <w:rPr>
          <w:w w:val="90"/>
        </w:rPr>
        <w:t>Produkte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das</w:t>
      </w:r>
      <w:r w:rsidR="00C66A8C">
        <w:rPr>
          <w:spacing w:val="-11"/>
          <w:w w:val="90"/>
        </w:rPr>
        <w:t xml:space="preserve"> </w:t>
      </w:r>
      <w:r w:rsidR="00C66A8C">
        <w:rPr>
          <w:w w:val="90"/>
        </w:rPr>
        <w:t>Gesamtportfolio</w:t>
      </w:r>
      <w:r w:rsidR="00C66A8C">
        <w:rPr>
          <w:spacing w:val="-11"/>
          <w:w w:val="90"/>
        </w:rPr>
        <w:t xml:space="preserve"> </w:t>
      </w:r>
      <w:r w:rsidR="00C66A8C">
        <w:rPr>
          <w:w w:val="90"/>
        </w:rPr>
        <w:t xml:space="preserve">des </w:t>
      </w:r>
      <w:r w:rsidR="00C66A8C">
        <w:rPr>
          <w:spacing w:val="-6"/>
        </w:rPr>
        <w:t>Mobilfunkunternehmens</w:t>
      </w:r>
    </w:p>
    <w:p w14:paraId="24B1CBC3" w14:textId="77777777" w:rsidR="00CE237B" w:rsidRDefault="003B3734">
      <w:pPr>
        <w:pStyle w:val="Textkrper"/>
        <w:spacing w:before="2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282798" wp14:editId="7383DA97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4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C88BA" id="AutoShape 42" o:spid="_x0000_s1026" style="position:absolute;margin-left:211.6pt;margin-top:4.9pt;width:3.05pt;height:3.0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Service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10"/>
          <w:w w:val="90"/>
        </w:rPr>
        <w:t xml:space="preserve"> </w:t>
      </w:r>
      <w:r w:rsidR="00C66A8C">
        <w:rPr>
          <w:w w:val="90"/>
        </w:rPr>
        <w:t>Produkt</w:t>
      </w:r>
      <w:r w:rsidR="00C66A8C">
        <w:rPr>
          <w:spacing w:val="-15"/>
          <w:w w:val="90"/>
        </w:rPr>
        <w:t xml:space="preserve"> </w:t>
      </w:r>
      <w:r w:rsidR="00C66A8C">
        <w:rPr>
          <w:spacing w:val="-4"/>
          <w:w w:val="90"/>
        </w:rPr>
        <w:t>Design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3"/>
          <w:w w:val="90"/>
        </w:rPr>
        <w:t xml:space="preserve"> </w:t>
      </w:r>
      <w:r w:rsidR="00C66A8C">
        <w:rPr>
          <w:spacing w:val="-6"/>
          <w:w w:val="90"/>
        </w:rPr>
        <w:t>neuen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Produkte</w:t>
      </w:r>
      <w:r w:rsidR="00C66A8C">
        <w:rPr>
          <w:spacing w:val="-18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9"/>
          <w:w w:val="90"/>
        </w:rPr>
        <w:t xml:space="preserve"> </w:t>
      </w:r>
      <w:r w:rsidR="00C66A8C">
        <w:rPr>
          <w:spacing w:val="-3"/>
          <w:w w:val="90"/>
        </w:rPr>
        <w:t>Integration</w:t>
      </w:r>
      <w:r w:rsidR="00C66A8C">
        <w:rPr>
          <w:spacing w:val="-22"/>
          <w:w w:val="90"/>
        </w:rPr>
        <w:t xml:space="preserve"> </w:t>
      </w:r>
      <w:r w:rsidR="00C66A8C">
        <w:rPr>
          <w:spacing w:val="-6"/>
          <w:w w:val="90"/>
        </w:rPr>
        <w:t xml:space="preserve">neuer </w:t>
      </w:r>
      <w:r w:rsidR="00C66A8C">
        <w:t>Plattformen</w:t>
      </w:r>
      <w:r w:rsidR="00C66A8C">
        <w:rPr>
          <w:spacing w:val="-51"/>
        </w:rPr>
        <w:t xml:space="preserve"> </w:t>
      </w:r>
      <w:r w:rsidR="00C66A8C">
        <w:t>in</w:t>
      </w:r>
      <w:r w:rsidR="00C66A8C">
        <w:rPr>
          <w:spacing w:val="-51"/>
        </w:rPr>
        <w:t xml:space="preserve"> </w:t>
      </w:r>
      <w:r w:rsidR="00C66A8C">
        <w:t>die</w:t>
      </w:r>
      <w:r w:rsidR="00C66A8C">
        <w:rPr>
          <w:spacing w:val="-49"/>
        </w:rPr>
        <w:t xml:space="preserve"> </w:t>
      </w:r>
      <w:r w:rsidR="00C66A8C">
        <w:rPr>
          <w:spacing w:val="-3"/>
        </w:rPr>
        <w:t>Systeme</w:t>
      </w:r>
      <w:r w:rsidR="00C66A8C">
        <w:rPr>
          <w:spacing w:val="-50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46"/>
        </w:rPr>
        <w:t xml:space="preserve"> </w:t>
      </w:r>
      <w:r w:rsidR="00C66A8C">
        <w:rPr>
          <w:spacing w:val="-4"/>
        </w:rPr>
        <w:t>technische</w:t>
      </w:r>
      <w:r w:rsidR="00C66A8C">
        <w:rPr>
          <w:spacing w:val="-49"/>
        </w:rPr>
        <w:t xml:space="preserve"> </w:t>
      </w:r>
      <w:r w:rsidR="00C66A8C">
        <w:rPr>
          <w:spacing w:val="-4"/>
        </w:rPr>
        <w:t>Infrastruktur</w:t>
      </w:r>
      <w:r w:rsidR="00C66A8C">
        <w:rPr>
          <w:spacing w:val="-48"/>
        </w:rPr>
        <w:t xml:space="preserve"> </w:t>
      </w:r>
      <w:r w:rsidR="00C66A8C">
        <w:t xml:space="preserve">des </w:t>
      </w:r>
      <w:r w:rsidR="00C66A8C">
        <w:rPr>
          <w:spacing w:val="-5"/>
        </w:rPr>
        <w:t>Unternehmens.</w:t>
      </w:r>
    </w:p>
    <w:p w14:paraId="53E2BE59" w14:textId="77777777" w:rsidR="00CE237B" w:rsidRDefault="003B3734">
      <w:pPr>
        <w:pStyle w:val="Textkrper"/>
        <w:spacing w:before="4" w:line="292" w:lineRule="auto"/>
        <w:ind w:left="3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65D409" wp14:editId="71841670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4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1 100"/>
                            <a:gd name="T3" fmla="*/ 101 h 61"/>
                            <a:gd name="T4" fmla="+- 0 4254 4232"/>
                            <a:gd name="T5" fmla="*/ T4 w 61"/>
                            <a:gd name="T6" fmla="+- 0 101 100"/>
                            <a:gd name="T7" fmla="*/ 101 h 61"/>
                            <a:gd name="T8" fmla="+- 0 4258 4232"/>
                            <a:gd name="T9" fmla="*/ T8 w 61"/>
                            <a:gd name="T10" fmla="+- 0 100 100"/>
                            <a:gd name="T11" fmla="*/ 100 h 61"/>
                            <a:gd name="T12" fmla="+- 0 4266 4232"/>
                            <a:gd name="T13" fmla="*/ T12 w 61"/>
                            <a:gd name="T14" fmla="+- 0 100 100"/>
                            <a:gd name="T15" fmla="*/ 100 h 61"/>
                            <a:gd name="T16" fmla="+- 0 4270 4232"/>
                            <a:gd name="T17" fmla="*/ T16 w 61"/>
                            <a:gd name="T18" fmla="+- 0 101 100"/>
                            <a:gd name="T19" fmla="*/ 101 h 61"/>
                            <a:gd name="T20" fmla="+- 0 4266 4232"/>
                            <a:gd name="T21" fmla="*/ T20 w 61"/>
                            <a:gd name="T22" fmla="+- 0 160 100"/>
                            <a:gd name="T23" fmla="*/ 160 h 61"/>
                            <a:gd name="T24" fmla="+- 0 4258 4232"/>
                            <a:gd name="T25" fmla="*/ T24 w 61"/>
                            <a:gd name="T26" fmla="+- 0 160 100"/>
                            <a:gd name="T27" fmla="*/ 160 h 61"/>
                            <a:gd name="T28" fmla="+- 0 4254 4232"/>
                            <a:gd name="T29" fmla="*/ T28 w 61"/>
                            <a:gd name="T30" fmla="+- 0 158 100"/>
                            <a:gd name="T31" fmla="*/ 158 h 61"/>
                            <a:gd name="T32" fmla="+- 0 4247 4232"/>
                            <a:gd name="T33" fmla="*/ T32 w 61"/>
                            <a:gd name="T34" fmla="+- 0 155 100"/>
                            <a:gd name="T35" fmla="*/ 155 h 61"/>
                            <a:gd name="T36" fmla="+- 0 4243 4232"/>
                            <a:gd name="T37" fmla="*/ T36 w 61"/>
                            <a:gd name="T38" fmla="+- 0 154 100"/>
                            <a:gd name="T39" fmla="*/ 154 h 61"/>
                            <a:gd name="T40" fmla="+- 0 4238 4232"/>
                            <a:gd name="T41" fmla="*/ T40 w 61"/>
                            <a:gd name="T42" fmla="+- 0 148 100"/>
                            <a:gd name="T43" fmla="*/ 148 h 61"/>
                            <a:gd name="T44" fmla="+- 0 4236 4232"/>
                            <a:gd name="T45" fmla="*/ T44 w 61"/>
                            <a:gd name="T46" fmla="+- 0 145 100"/>
                            <a:gd name="T47" fmla="*/ 145 h 61"/>
                            <a:gd name="T48" fmla="+- 0 4234 4232"/>
                            <a:gd name="T49" fmla="*/ T48 w 61"/>
                            <a:gd name="T50" fmla="+- 0 142 100"/>
                            <a:gd name="T51" fmla="*/ 142 h 61"/>
                            <a:gd name="T52" fmla="+- 0 4233 4232"/>
                            <a:gd name="T53" fmla="*/ T52 w 61"/>
                            <a:gd name="T54" fmla="+- 0 137 100"/>
                            <a:gd name="T55" fmla="*/ 137 h 61"/>
                            <a:gd name="T56" fmla="+- 0 4232 4232"/>
                            <a:gd name="T57" fmla="*/ T56 w 61"/>
                            <a:gd name="T58" fmla="+- 0 134 100"/>
                            <a:gd name="T59" fmla="*/ 134 h 61"/>
                            <a:gd name="T60" fmla="+- 0 4232 4232"/>
                            <a:gd name="T61" fmla="*/ T60 w 61"/>
                            <a:gd name="T62" fmla="+- 0 125 100"/>
                            <a:gd name="T63" fmla="*/ 125 h 61"/>
                            <a:gd name="T64" fmla="+- 0 4233 4232"/>
                            <a:gd name="T65" fmla="*/ T64 w 61"/>
                            <a:gd name="T66" fmla="+- 0 122 100"/>
                            <a:gd name="T67" fmla="*/ 122 h 61"/>
                            <a:gd name="T68" fmla="+- 0 4234 4232"/>
                            <a:gd name="T69" fmla="*/ T68 w 61"/>
                            <a:gd name="T70" fmla="+- 0 118 100"/>
                            <a:gd name="T71" fmla="*/ 118 h 61"/>
                            <a:gd name="T72" fmla="+- 0 4236 4232"/>
                            <a:gd name="T73" fmla="*/ T72 w 61"/>
                            <a:gd name="T74" fmla="+- 0 115 100"/>
                            <a:gd name="T75" fmla="*/ 115 h 61"/>
                            <a:gd name="T76" fmla="+- 0 4238 4232"/>
                            <a:gd name="T77" fmla="*/ T76 w 61"/>
                            <a:gd name="T78" fmla="+- 0 112 100"/>
                            <a:gd name="T79" fmla="*/ 112 h 61"/>
                            <a:gd name="T80" fmla="+- 0 4243 4232"/>
                            <a:gd name="T81" fmla="*/ T80 w 61"/>
                            <a:gd name="T82" fmla="+- 0 106 100"/>
                            <a:gd name="T83" fmla="*/ 106 h 61"/>
                            <a:gd name="T84" fmla="+- 0 4247 4232"/>
                            <a:gd name="T85" fmla="*/ T84 w 61"/>
                            <a:gd name="T86" fmla="+- 0 104 100"/>
                            <a:gd name="T87" fmla="*/ 104 h 61"/>
                            <a:gd name="T88" fmla="+- 0 4250 4232"/>
                            <a:gd name="T89" fmla="*/ T88 w 61"/>
                            <a:gd name="T90" fmla="+- 0 101 100"/>
                            <a:gd name="T91" fmla="*/ 101 h 61"/>
                            <a:gd name="T92" fmla="+- 0 4273 4232"/>
                            <a:gd name="T93" fmla="*/ T92 w 61"/>
                            <a:gd name="T94" fmla="+- 0 101 100"/>
                            <a:gd name="T95" fmla="*/ 101 h 61"/>
                            <a:gd name="T96" fmla="+- 0 4277 4232"/>
                            <a:gd name="T97" fmla="*/ T96 w 61"/>
                            <a:gd name="T98" fmla="+- 0 104 100"/>
                            <a:gd name="T99" fmla="*/ 104 h 61"/>
                            <a:gd name="T100" fmla="+- 0 4280 4232"/>
                            <a:gd name="T101" fmla="*/ T100 w 61"/>
                            <a:gd name="T102" fmla="+- 0 106 100"/>
                            <a:gd name="T103" fmla="*/ 106 h 61"/>
                            <a:gd name="T104" fmla="+- 0 4286 4232"/>
                            <a:gd name="T105" fmla="*/ T104 w 61"/>
                            <a:gd name="T106" fmla="+- 0 112 100"/>
                            <a:gd name="T107" fmla="*/ 112 h 61"/>
                            <a:gd name="T108" fmla="+- 0 4288 4232"/>
                            <a:gd name="T109" fmla="*/ T108 w 61"/>
                            <a:gd name="T110" fmla="+- 0 115 100"/>
                            <a:gd name="T111" fmla="*/ 115 h 61"/>
                            <a:gd name="T112" fmla="+- 0 4290 4232"/>
                            <a:gd name="T113" fmla="*/ T112 w 61"/>
                            <a:gd name="T114" fmla="+- 0 118 100"/>
                            <a:gd name="T115" fmla="*/ 118 h 61"/>
                            <a:gd name="T116" fmla="+- 0 4291 4232"/>
                            <a:gd name="T117" fmla="*/ T116 w 61"/>
                            <a:gd name="T118" fmla="+- 0 122 100"/>
                            <a:gd name="T119" fmla="*/ 122 h 61"/>
                            <a:gd name="T120" fmla="+- 0 4292 4232"/>
                            <a:gd name="T121" fmla="*/ T120 w 61"/>
                            <a:gd name="T122" fmla="+- 0 125 100"/>
                            <a:gd name="T123" fmla="*/ 125 h 61"/>
                            <a:gd name="T124" fmla="+- 0 4292 4232"/>
                            <a:gd name="T125" fmla="*/ T124 w 61"/>
                            <a:gd name="T126" fmla="+- 0 134 100"/>
                            <a:gd name="T127" fmla="*/ 134 h 61"/>
                            <a:gd name="T128" fmla="+- 0 4291 4232"/>
                            <a:gd name="T129" fmla="*/ T128 w 61"/>
                            <a:gd name="T130" fmla="+- 0 137 100"/>
                            <a:gd name="T131" fmla="*/ 137 h 61"/>
                            <a:gd name="T132" fmla="+- 0 4290 4232"/>
                            <a:gd name="T133" fmla="*/ T132 w 61"/>
                            <a:gd name="T134" fmla="+- 0 142 100"/>
                            <a:gd name="T135" fmla="*/ 142 h 61"/>
                            <a:gd name="T136" fmla="+- 0 4288 4232"/>
                            <a:gd name="T137" fmla="*/ T136 w 61"/>
                            <a:gd name="T138" fmla="+- 0 145 100"/>
                            <a:gd name="T139" fmla="*/ 145 h 61"/>
                            <a:gd name="T140" fmla="+- 0 4286 4232"/>
                            <a:gd name="T141" fmla="*/ T140 w 61"/>
                            <a:gd name="T142" fmla="+- 0 148 100"/>
                            <a:gd name="T143" fmla="*/ 148 h 61"/>
                            <a:gd name="T144" fmla="+- 0 4280 4232"/>
                            <a:gd name="T145" fmla="*/ T144 w 61"/>
                            <a:gd name="T146" fmla="+- 0 154 100"/>
                            <a:gd name="T147" fmla="*/ 154 h 61"/>
                            <a:gd name="T148" fmla="+- 0 4277 4232"/>
                            <a:gd name="T149" fmla="*/ T148 w 61"/>
                            <a:gd name="T150" fmla="+- 0 155 100"/>
                            <a:gd name="T151" fmla="*/ 155 h 61"/>
                            <a:gd name="T152" fmla="+- 0 4270 4232"/>
                            <a:gd name="T153" fmla="*/ T152 w 61"/>
                            <a:gd name="T154" fmla="+- 0 158 100"/>
                            <a:gd name="T155" fmla="*/ 158 h 61"/>
                            <a:gd name="T156" fmla="+- 0 4266 4232"/>
                            <a:gd name="T157" fmla="*/ T156 w 61"/>
                            <a:gd name="T158" fmla="+- 0 160 100"/>
                            <a:gd name="T15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4F536" id="AutoShape 41" o:spid="_x0000_s1026" style="position:absolute;margin-left:211.6pt;margin-top:5pt;width:3.05pt;height:3.0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135;13970,64135;16510,63500;21590,63500;24130,64135;21590,101600;16510,101600;13970,100330;9525,98425;6985,97790;3810,93980;2540,92075;1270,90170;635,86995;0,85090;0,79375;635,77470;1270,74930;2540,73025;3810,71120;6985,67310;9525,66040;11430,64135;26035,64135;28575,66040;30480,67310;34290,71120;35560,73025;36830,74930;37465,77470;38100,79375;38100,85090;37465,86995;36830,90170;35560,92075;34290,93980;30480,97790;28575,98425;24130,100330;21590,10160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Erfolgreiche</w:t>
      </w:r>
      <w:r w:rsidR="00C66A8C">
        <w:rPr>
          <w:spacing w:val="-17"/>
          <w:w w:val="90"/>
        </w:rPr>
        <w:t xml:space="preserve"> </w:t>
      </w:r>
      <w:r w:rsidR="00C66A8C">
        <w:rPr>
          <w:spacing w:val="-5"/>
          <w:w w:val="90"/>
        </w:rPr>
        <w:t>Markteinführung</w:t>
      </w:r>
      <w:r w:rsidR="00C66A8C">
        <w:rPr>
          <w:spacing w:val="-20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7"/>
          <w:w w:val="90"/>
        </w:rPr>
        <w:t xml:space="preserve"> </w:t>
      </w:r>
      <w:r w:rsidR="00C66A8C">
        <w:rPr>
          <w:spacing w:val="-5"/>
          <w:w w:val="90"/>
        </w:rPr>
        <w:t>Change</w:t>
      </w:r>
      <w:r w:rsidR="00C66A8C">
        <w:rPr>
          <w:spacing w:val="-16"/>
          <w:w w:val="90"/>
        </w:rPr>
        <w:t xml:space="preserve"> </w:t>
      </w:r>
      <w:r w:rsidR="00C66A8C">
        <w:rPr>
          <w:spacing w:val="-5"/>
          <w:w w:val="90"/>
        </w:rPr>
        <w:t>Management</w:t>
      </w:r>
      <w:r w:rsidR="00C66A8C">
        <w:rPr>
          <w:spacing w:val="-13"/>
          <w:w w:val="90"/>
        </w:rPr>
        <w:t xml:space="preserve"> </w:t>
      </w:r>
      <w:r w:rsidR="00C66A8C">
        <w:rPr>
          <w:spacing w:val="-3"/>
          <w:w w:val="90"/>
        </w:rPr>
        <w:t xml:space="preserve">zusätzlicher </w:t>
      </w:r>
      <w:r w:rsidR="00C66A8C">
        <w:rPr>
          <w:spacing w:val="-4"/>
        </w:rPr>
        <w:t>Anforderungen</w:t>
      </w:r>
    </w:p>
    <w:p w14:paraId="3CAD3340" w14:textId="77777777" w:rsidR="00CE237B" w:rsidRDefault="00CE237B">
      <w:pPr>
        <w:pStyle w:val="Textkrper"/>
        <w:rPr>
          <w:sz w:val="22"/>
        </w:rPr>
      </w:pPr>
    </w:p>
    <w:p w14:paraId="5B93ECB3" w14:textId="77777777" w:rsidR="00CE237B" w:rsidRDefault="00CE237B">
      <w:pPr>
        <w:pStyle w:val="Textkrper"/>
        <w:rPr>
          <w:sz w:val="22"/>
        </w:rPr>
      </w:pPr>
    </w:p>
    <w:p w14:paraId="54EC6FAF" w14:textId="77777777" w:rsidR="00CE237B" w:rsidRDefault="00C66A8C">
      <w:pPr>
        <w:pStyle w:val="Textkrper"/>
        <w:spacing w:before="135"/>
        <w:ind w:left="2916"/>
      </w:pPr>
      <w:r>
        <w:t>Involvierte Systeme und Entwicklungsumgebungen:</w:t>
      </w:r>
    </w:p>
    <w:p w14:paraId="0D85728E" w14:textId="77777777" w:rsidR="00CE237B" w:rsidRDefault="00C66A8C" w:rsidP="007E7183">
      <w:pPr>
        <w:pStyle w:val="Textkrper"/>
        <w:spacing w:before="82"/>
        <w:ind w:left="2916"/>
      </w:pPr>
      <w:r>
        <w:rPr>
          <w:spacing w:val="-3"/>
          <w:w w:val="95"/>
        </w:rPr>
        <w:t>KIAS,</w:t>
      </w:r>
      <w:r>
        <w:rPr>
          <w:spacing w:val="-47"/>
          <w:w w:val="95"/>
        </w:rPr>
        <w:t xml:space="preserve"> </w:t>
      </w:r>
      <w:r>
        <w:rPr>
          <w:w w:val="95"/>
        </w:rPr>
        <w:t>BSS,</w:t>
      </w:r>
      <w:r>
        <w:rPr>
          <w:spacing w:val="-46"/>
          <w:w w:val="95"/>
        </w:rPr>
        <w:t xml:space="preserve"> </w:t>
      </w:r>
      <w:r>
        <w:rPr>
          <w:w w:val="95"/>
        </w:rPr>
        <w:t>OSS,</w:t>
      </w:r>
      <w:r>
        <w:rPr>
          <w:spacing w:val="-46"/>
          <w:w w:val="95"/>
        </w:rPr>
        <w:t xml:space="preserve"> </w:t>
      </w:r>
      <w:r>
        <w:rPr>
          <w:w w:val="95"/>
        </w:rPr>
        <w:t>IN-PPS,</w:t>
      </w:r>
      <w:r>
        <w:rPr>
          <w:spacing w:val="-46"/>
          <w:w w:val="95"/>
        </w:rPr>
        <w:t xml:space="preserve"> </w:t>
      </w:r>
      <w:r w:rsidR="007E7183">
        <w:rPr>
          <w:spacing w:val="-46"/>
          <w:w w:val="95"/>
        </w:rPr>
        <w:t>, ,</w:t>
      </w:r>
      <w:r w:rsidR="007E7183">
        <w:rPr>
          <w:w w:val="95"/>
        </w:rPr>
        <w:t>Edifact,</w:t>
      </w:r>
      <w:r>
        <w:rPr>
          <w:spacing w:val="-3"/>
          <w:w w:val="95"/>
        </w:rPr>
        <w:t>GSP,</w:t>
      </w:r>
      <w:r>
        <w:rPr>
          <w:spacing w:val="-46"/>
          <w:w w:val="95"/>
        </w:rPr>
        <w:t xml:space="preserve"> </w:t>
      </w:r>
      <w:r>
        <w:rPr>
          <w:spacing w:val="-6"/>
          <w:w w:val="95"/>
        </w:rPr>
        <w:t>AAA,</w:t>
      </w:r>
      <w:r>
        <w:rPr>
          <w:spacing w:val="-46"/>
          <w:w w:val="95"/>
        </w:rPr>
        <w:t xml:space="preserve"> </w:t>
      </w:r>
      <w:r>
        <w:rPr>
          <w:w w:val="95"/>
        </w:rPr>
        <w:t>ASPC,</w:t>
      </w:r>
      <w:r>
        <w:rPr>
          <w:spacing w:val="-47"/>
          <w:w w:val="95"/>
        </w:rPr>
        <w:t xml:space="preserve"> </w:t>
      </w:r>
      <w:r>
        <w:rPr>
          <w:w w:val="95"/>
        </w:rPr>
        <w:t>Web-,</w:t>
      </w:r>
      <w:r>
        <w:rPr>
          <w:spacing w:val="-46"/>
          <w:w w:val="95"/>
        </w:rPr>
        <w:t xml:space="preserve"> </w:t>
      </w:r>
      <w:r>
        <w:rPr>
          <w:w w:val="95"/>
        </w:rPr>
        <w:t>WAP-Portal</w:t>
      </w:r>
      <w:r>
        <w:rPr>
          <w:spacing w:val="-47"/>
          <w:w w:val="95"/>
        </w:rPr>
        <w:t xml:space="preserve"> </w:t>
      </w:r>
      <w:r>
        <w:rPr>
          <w:spacing w:val="-4"/>
          <w:w w:val="95"/>
        </w:rPr>
        <w:t>mit</w:t>
      </w:r>
      <w:r>
        <w:rPr>
          <w:spacing w:val="-45"/>
          <w:w w:val="95"/>
        </w:rPr>
        <w:t xml:space="preserve"> </w:t>
      </w:r>
      <w:r>
        <w:rPr>
          <w:w w:val="95"/>
        </w:rPr>
        <w:t>CSS,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Nortel-</w:t>
      </w:r>
      <w:r>
        <w:rPr>
          <w:spacing w:val="-5"/>
          <w:w w:val="83"/>
        </w:rPr>
        <w:t>I</w:t>
      </w:r>
      <w:r>
        <w:rPr>
          <w:spacing w:val="-5"/>
          <w:w w:val="91"/>
        </w:rPr>
        <w:t>V</w:t>
      </w:r>
      <w:r>
        <w:rPr>
          <w:spacing w:val="-4"/>
          <w:w w:val="88"/>
        </w:rPr>
        <w:t>R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</w:rPr>
        <w:t>MM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8"/>
        </w:rPr>
        <w:t>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1"/>
          <w:w w:val="92"/>
        </w:rPr>
        <w:t>U</w:t>
      </w:r>
      <w:r>
        <w:rPr>
          <w:spacing w:val="1"/>
          <w:w w:val="81"/>
        </w:rPr>
        <w:t>SS</w:t>
      </w:r>
      <w:r>
        <w:rPr>
          <w:spacing w:val="-6"/>
          <w:w w:val="91"/>
        </w:rPr>
        <w:t>D</w:t>
      </w:r>
      <w:r>
        <w:rPr>
          <w:spacing w:val="3"/>
          <w:w w:val="78"/>
        </w:rPr>
        <w:t>-</w:t>
      </w:r>
      <w:r>
        <w:rPr>
          <w:spacing w:val="1"/>
          <w:w w:val="81"/>
        </w:rPr>
        <w:t>S</w:t>
      </w:r>
      <w:r>
        <w:rPr>
          <w:spacing w:val="-5"/>
          <w:w w:val="89"/>
        </w:rPr>
        <w:t>T</w:t>
      </w:r>
      <w:r>
        <w:rPr>
          <w:w w:val="91"/>
        </w:rPr>
        <w:t>K</w:t>
      </w:r>
      <w:r>
        <w:rPr>
          <w:spacing w:val="-19"/>
        </w:rPr>
        <w:t xml:space="preserve"> </w:t>
      </w:r>
      <w:r>
        <w:rPr>
          <w:spacing w:val="-2"/>
          <w:w w:val="79"/>
        </w:rPr>
        <w:t>(</w:t>
      </w:r>
      <w:r>
        <w:rPr>
          <w:spacing w:val="1"/>
          <w:w w:val="81"/>
        </w:rPr>
        <w:t>S</w:t>
      </w:r>
      <w:r>
        <w:rPr>
          <w:spacing w:val="-5"/>
          <w:w w:val="83"/>
        </w:rPr>
        <w:t>I</w:t>
      </w:r>
      <w:r>
        <w:rPr>
          <w:spacing w:val="-8"/>
        </w:rPr>
        <w:t>M</w:t>
      </w:r>
      <w:r>
        <w:rPr>
          <w:spacing w:val="-12"/>
          <w:w w:val="78"/>
        </w:rPr>
        <w:t>-</w:t>
      </w:r>
      <w:r>
        <w:rPr>
          <w:spacing w:val="-20"/>
          <w:w w:val="89"/>
        </w:rPr>
        <w:t>T</w:t>
      </w:r>
      <w:r>
        <w:rPr>
          <w:spacing w:val="3"/>
          <w:w w:val="95"/>
        </w:rPr>
        <w:t>oo</w:t>
      </w:r>
      <w:r>
        <w:rPr>
          <w:spacing w:val="-6"/>
          <w:w w:val="91"/>
        </w:rPr>
        <w:t>l</w:t>
      </w:r>
      <w:r>
        <w:rPr>
          <w:spacing w:val="3"/>
          <w:w w:val="78"/>
        </w:rPr>
        <w:t>-</w:t>
      </w:r>
      <w:r>
        <w:rPr>
          <w:w w:val="91"/>
        </w:rPr>
        <w:t>K</w:t>
      </w:r>
      <w:r>
        <w:rPr>
          <w:spacing w:val="-3"/>
          <w:w w:val="85"/>
        </w:rPr>
        <w:t>i</w:t>
      </w:r>
      <w:r>
        <w:rPr>
          <w:spacing w:val="-3"/>
          <w:w w:val="98"/>
        </w:rPr>
        <w:t>t</w:t>
      </w:r>
      <w:r>
        <w:rPr>
          <w:spacing w:val="-2"/>
          <w:w w:val="79"/>
        </w:rPr>
        <w:t>)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23"/>
          <w:w w:val="93"/>
        </w:rPr>
        <w:t>A</w:t>
      </w:r>
      <w:r>
        <w:rPr>
          <w:spacing w:val="-20"/>
          <w:w w:val="89"/>
        </w:rPr>
        <w:t>T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3"/>
          <w:w w:val="85"/>
        </w:rPr>
        <w:t>i</w:t>
      </w:r>
      <w:r>
        <w:rPr>
          <w:spacing w:val="-9"/>
          <w:w w:val="85"/>
        </w:rPr>
        <w:t>k</w:t>
      </w:r>
      <w:r>
        <w:rPr>
          <w:spacing w:val="3"/>
          <w:w w:val="83"/>
        </w:rPr>
        <w:t>a</w:t>
      </w:r>
      <w:r>
        <w:rPr>
          <w:spacing w:val="-3"/>
          <w:w w:val="98"/>
        </w:rPr>
        <w:t>t</w:t>
      </w:r>
      <w:r>
        <w:rPr>
          <w:spacing w:val="-3"/>
          <w:w w:val="85"/>
        </w:rPr>
        <w:t>i</w:t>
      </w:r>
      <w:r>
        <w:rPr>
          <w:spacing w:val="3"/>
          <w:w w:val="95"/>
        </w:rPr>
        <w:t>o</w:t>
      </w:r>
      <w:r>
        <w:rPr>
          <w:spacing w:val="-9"/>
          <w:w w:val="89"/>
        </w:rPr>
        <w:t>n</w:t>
      </w:r>
      <w:r>
        <w:rPr>
          <w:spacing w:val="-5"/>
          <w:w w:val="89"/>
        </w:rPr>
        <w:t>e</w:t>
      </w:r>
      <w:r>
        <w:rPr>
          <w:spacing w:val="-9"/>
          <w:w w:val="89"/>
        </w:rPr>
        <w:t>n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3"/>
          <w:w w:val="83"/>
        </w:rPr>
        <w:t>a</w:t>
      </w:r>
      <w:r>
        <w:rPr>
          <w:spacing w:val="-6"/>
          <w:w w:val="81"/>
        </w:rPr>
        <w:t>v</w:t>
      </w:r>
      <w:r>
        <w:rPr>
          <w:spacing w:val="3"/>
          <w:w w:val="83"/>
        </w:rPr>
        <w:t>a</w:t>
      </w:r>
      <w:r>
        <w:rPr>
          <w:w w:val="78"/>
        </w:rPr>
        <w:t xml:space="preserve">-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-3"/>
          <w:w w:val="98"/>
        </w:rPr>
        <w:t>t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-8"/>
          <w:w w:val="88"/>
        </w:rPr>
        <w:t>2</w:t>
      </w:r>
      <w:r>
        <w:rPr>
          <w:spacing w:val="-6"/>
          <w:w w:val="87"/>
        </w:rPr>
        <w:t>EE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6"/>
          <w:w w:val="91"/>
        </w:rPr>
        <w:t>B</w:t>
      </w:r>
      <w:r>
        <w:rPr>
          <w:spacing w:val="-5"/>
          <w:w w:val="89"/>
        </w:rPr>
        <w:t>e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4"/>
          <w:w w:val="93"/>
        </w:rPr>
        <w:t>W</w:t>
      </w:r>
      <w:r>
        <w:rPr>
          <w:spacing w:val="-5"/>
          <w:w w:val="89"/>
        </w:rPr>
        <w:t>e</w:t>
      </w:r>
      <w:r>
        <w:rPr>
          <w:spacing w:val="3"/>
          <w:w w:val="91"/>
        </w:rPr>
        <w:t>b</w:t>
      </w:r>
      <w:r>
        <w:rPr>
          <w:spacing w:val="-6"/>
          <w:w w:val="91"/>
        </w:rPr>
        <w:t>l</w:t>
      </w:r>
      <w:r>
        <w:rPr>
          <w:spacing w:val="3"/>
          <w:w w:val="95"/>
        </w:rPr>
        <w:t>o</w:t>
      </w:r>
      <w:r>
        <w:rPr>
          <w:spacing w:val="-10"/>
          <w:w w:val="90"/>
        </w:rPr>
        <w:t>g</w:t>
      </w:r>
      <w:r>
        <w:rPr>
          <w:spacing w:val="-3"/>
          <w:w w:val="85"/>
        </w:rPr>
        <w:t>i</w:t>
      </w:r>
      <w:r>
        <w:rPr>
          <w:spacing w:val="-2"/>
          <w:w w:val="83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</w:t>
      </w:r>
      <w:r>
        <w:rPr>
          <w:spacing w:val="3"/>
          <w:w w:val="83"/>
        </w:rPr>
        <w:t>a</w:t>
      </w:r>
      <w:r>
        <w:rPr>
          <w:spacing w:val="-2"/>
          <w:w w:val="83"/>
        </w:rPr>
        <w:t>c</w:t>
      </w:r>
      <w:r>
        <w:rPr>
          <w:spacing w:val="-9"/>
          <w:w w:val="89"/>
        </w:rPr>
        <w:t>h</w:t>
      </w:r>
      <w:r>
        <w:rPr>
          <w:spacing w:val="-5"/>
          <w:w w:val="89"/>
        </w:rPr>
        <w:t>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4"/>
          <w:w w:val="82"/>
        </w:rPr>
        <w:t>s</w:t>
      </w:r>
      <w:r>
        <w:rPr>
          <w:spacing w:val="-5"/>
          <w:w w:val="77"/>
        </w:rPr>
        <w:t>.</w:t>
      </w:r>
      <w:r>
        <w:rPr>
          <w:spacing w:val="3"/>
          <w:w w:val="95"/>
        </w:rPr>
        <w:t>o</w:t>
      </w:r>
      <w:r>
        <w:rPr>
          <w:w w:val="77"/>
        </w:rPr>
        <w:t>.</w:t>
      </w:r>
    </w:p>
    <w:p w14:paraId="53886D3A" w14:textId="77777777" w:rsidR="00CE237B" w:rsidRDefault="00CE237B">
      <w:pPr>
        <w:spacing w:line="324" w:lineRule="auto"/>
        <w:sectPr w:rsidR="00CE237B">
          <w:headerReference w:type="default" r:id="rId30"/>
          <w:pgSz w:w="11900" w:h="16840"/>
          <w:pgMar w:top="1580" w:right="1020" w:bottom="520" w:left="1300" w:header="0" w:footer="323" w:gutter="0"/>
          <w:cols w:space="720"/>
        </w:sectPr>
      </w:pPr>
    </w:p>
    <w:p w14:paraId="33D33A64" w14:textId="77777777" w:rsidR="00CE237B" w:rsidRDefault="00CE237B">
      <w:pPr>
        <w:pStyle w:val="Textkrper"/>
        <w:spacing w:before="3"/>
        <w:rPr>
          <w:sz w:val="23"/>
        </w:rPr>
      </w:pPr>
    </w:p>
    <w:p w14:paraId="4973CC85" w14:textId="77777777" w:rsidR="00CE237B" w:rsidRDefault="00CE237B">
      <w:pPr>
        <w:rPr>
          <w:sz w:val="23"/>
        </w:rPr>
        <w:sectPr w:rsidR="00CE237B">
          <w:headerReference w:type="default" r:id="rId31"/>
          <w:pgSz w:w="11900" w:h="16840"/>
          <w:pgMar w:top="2020" w:right="1020" w:bottom="520" w:left="1300" w:header="1658" w:footer="323" w:gutter="0"/>
          <w:cols w:space="720"/>
        </w:sectPr>
      </w:pPr>
    </w:p>
    <w:p w14:paraId="7A79DB03" w14:textId="77777777" w:rsidR="00CE237B" w:rsidRDefault="003B3734">
      <w:pPr>
        <w:pStyle w:val="Textkrper"/>
        <w:spacing w:before="105"/>
        <w:ind w:left="11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735DB73A" wp14:editId="6D4B25AD">
                <wp:simplePos x="0" y="0"/>
                <wp:positionH relativeFrom="page">
                  <wp:posOffset>6708140</wp:posOffset>
                </wp:positionH>
                <wp:positionV relativeFrom="paragraph">
                  <wp:posOffset>-285751</wp:posOffset>
                </wp:positionV>
                <wp:extent cx="124460" cy="0"/>
                <wp:effectExtent l="0" t="0" r="0" b="0"/>
                <wp:wrapNone/>
                <wp:docPr id="8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6B41F" id="Line 40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28.2pt,-22.5pt" to="538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" strokecolor="#244585" strokeweight=".26469mm">
                <w10:wrap anchorx="page"/>
              </v:line>
            </w:pict>
          </mc:Fallback>
        </mc:AlternateContent>
      </w:r>
      <w:r w:rsidR="00C66A8C">
        <w:rPr>
          <w:rFonts w:ascii="Arial"/>
          <w:w w:val="105"/>
        </w:rPr>
        <w:t>02/2006 - 03/2007</w:t>
      </w:r>
    </w:p>
    <w:p w14:paraId="2FD3F3FB" w14:textId="77777777" w:rsidR="00CE237B" w:rsidRDefault="00C66A8C">
      <w:pPr>
        <w:pStyle w:val="Textkrper"/>
        <w:spacing w:before="85" w:line="328" w:lineRule="auto"/>
        <w:ind w:left="116" w:right="-2"/>
        <w:rPr>
          <w:rFonts w:ascii="Arial"/>
        </w:rPr>
      </w:pPr>
      <w:r>
        <w:rPr>
          <w:rFonts w:ascii="Arial"/>
          <w:w w:val="105"/>
        </w:rPr>
        <w:t xml:space="preserve">1 Jahr 2 </w:t>
      </w:r>
      <w:r>
        <w:rPr>
          <w:rFonts w:ascii="Arial"/>
          <w:spacing w:val="-4"/>
          <w:w w:val="105"/>
        </w:rPr>
        <w:t xml:space="preserve">Monate </w:t>
      </w:r>
      <w:r>
        <w:rPr>
          <w:rFonts w:ascii="Arial"/>
          <w:spacing w:val="-7"/>
          <w:w w:val="105"/>
        </w:rPr>
        <w:t xml:space="preserve">Community </w:t>
      </w:r>
      <w:r>
        <w:rPr>
          <w:rFonts w:ascii="Arial"/>
          <w:spacing w:val="-6"/>
          <w:w w:val="105"/>
        </w:rPr>
        <w:t>Enabling</w:t>
      </w:r>
    </w:p>
    <w:p w14:paraId="7143C19E" w14:textId="77777777" w:rsidR="007455EF" w:rsidRDefault="00C66A8C">
      <w:pPr>
        <w:pStyle w:val="Textkrper"/>
        <w:spacing w:before="107" w:line="324" w:lineRule="auto"/>
        <w:ind w:left="116"/>
        <w:rPr>
          <w:spacing w:val="-22"/>
          <w:w w:val="90"/>
        </w:rPr>
      </w:pPr>
      <w:r>
        <w:br w:type="column"/>
      </w:r>
      <w:r>
        <w:rPr>
          <w:spacing w:val="-3"/>
          <w:w w:val="90"/>
        </w:rPr>
        <w:t>Rolle:</w:t>
      </w:r>
      <w:r>
        <w:rPr>
          <w:spacing w:val="-21"/>
          <w:w w:val="90"/>
        </w:rPr>
        <w:t xml:space="preserve"> </w:t>
      </w:r>
      <w:r>
        <w:rPr>
          <w:w w:val="90"/>
        </w:rPr>
        <w:t>Projekt</w:t>
      </w:r>
      <w:r>
        <w:rPr>
          <w:spacing w:val="-19"/>
          <w:w w:val="90"/>
        </w:rPr>
        <w:t xml:space="preserve"> </w:t>
      </w:r>
      <w:r>
        <w:rPr>
          <w:spacing w:val="-5"/>
          <w:w w:val="90"/>
        </w:rPr>
        <w:t>Management</w:t>
      </w:r>
      <w:r>
        <w:rPr>
          <w:spacing w:val="-19"/>
          <w:w w:val="90"/>
        </w:rPr>
        <w:t xml:space="preserve"> </w:t>
      </w:r>
      <w:r>
        <w:rPr>
          <w:w w:val="90"/>
        </w:rPr>
        <w:t>/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Business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Analyse</w:t>
      </w:r>
      <w:r>
        <w:rPr>
          <w:spacing w:val="-22"/>
          <w:w w:val="90"/>
        </w:rPr>
        <w:t xml:space="preserve"> </w:t>
      </w:r>
    </w:p>
    <w:p w14:paraId="4F67B7A5" w14:textId="77777777" w:rsidR="00CE237B" w:rsidRDefault="00C66A8C">
      <w:pPr>
        <w:pStyle w:val="Textkrper"/>
        <w:spacing w:before="107" w:line="324" w:lineRule="auto"/>
        <w:ind w:left="116"/>
      </w:pPr>
      <w:r>
        <w:rPr>
          <w:spacing w:val="-4"/>
        </w:rPr>
        <w:t>Branche: Netzbetreiber,</w:t>
      </w:r>
      <w:r>
        <w:rPr>
          <w:spacing w:val="-52"/>
        </w:rPr>
        <w:t xml:space="preserve"> </w:t>
      </w:r>
      <w:r>
        <w:t>Düsseldorf</w:t>
      </w:r>
    </w:p>
    <w:p w14:paraId="58FD087C" w14:textId="77777777" w:rsidR="00CE237B" w:rsidRDefault="00CE237B">
      <w:pPr>
        <w:pStyle w:val="Textkrper"/>
        <w:spacing w:before="2"/>
        <w:rPr>
          <w:sz w:val="27"/>
        </w:rPr>
      </w:pPr>
    </w:p>
    <w:p w14:paraId="7E3B6B30" w14:textId="77777777" w:rsidR="00CE237B" w:rsidRDefault="00C66A8C">
      <w:pPr>
        <w:pStyle w:val="Textkrper"/>
        <w:ind w:left="116"/>
      </w:pPr>
      <w:r>
        <w:rPr>
          <w:w w:val="95"/>
        </w:rPr>
        <w:t>Phasen:</w:t>
      </w:r>
    </w:p>
    <w:p w14:paraId="488C1117" w14:textId="77777777" w:rsidR="00CE237B" w:rsidRDefault="00C66A8C">
      <w:pPr>
        <w:pStyle w:val="Textkrper"/>
        <w:spacing w:before="83" w:line="324" w:lineRule="auto"/>
        <w:ind w:left="116"/>
      </w:pPr>
      <w:r>
        <w:rPr>
          <w:spacing w:val="-5"/>
          <w:w w:val="90"/>
        </w:rPr>
        <w:t>E2E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Betreuung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der</w:t>
      </w:r>
      <w:r>
        <w:rPr>
          <w:spacing w:val="-19"/>
          <w:w w:val="90"/>
        </w:rPr>
        <w:t xml:space="preserve"> </w:t>
      </w:r>
      <w:r>
        <w:rPr>
          <w:w w:val="90"/>
        </w:rPr>
        <w:t>Konzeption</w:t>
      </w:r>
      <w:r>
        <w:rPr>
          <w:spacing w:val="-27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w w:val="90"/>
        </w:rPr>
        <w:t>Machbarkeitsanalyse</w:t>
      </w:r>
      <w:r>
        <w:rPr>
          <w:spacing w:val="-24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/ </w:t>
      </w:r>
      <w:r>
        <w:rPr>
          <w:spacing w:val="-4"/>
        </w:rPr>
        <w:t>Realisierung</w:t>
      </w:r>
    </w:p>
    <w:p w14:paraId="4078748D" w14:textId="77777777" w:rsidR="00CE237B" w:rsidRDefault="00CE237B">
      <w:pPr>
        <w:pStyle w:val="Textkrper"/>
        <w:spacing w:before="2"/>
        <w:rPr>
          <w:sz w:val="27"/>
        </w:rPr>
      </w:pPr>
    </w:p>
    <w:p w14:paraId="681C0CDA" w14:textId="77777777" w:rsidR="00CE237B" w:rsidRDefault="00C66A8C">
      <w:pPr>
        <w:pStyle w:val="Textkrper"/>
        <w:ind w:left="116"/>
      </w:pPr>
      <w:r>
        <w:t>Aufgaben:</w:t>
      </w:r>
    </w:p>
    <w:p w14:paraId="1725F9EA" w14:textId="77777777" w:rsidR="00CE237B" w:rsidRDefault="003B3734">
      <w:pPr>
        <w:pStyle w:val="Textkrper"/>
        <w:spacing w:before="68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F1568E" wp14:editId="23927767">
                <wp:simplePos x="0" y="0"/>
                <wp:positionH relativeFrom="page">
                  <wp:posOffset>2687320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25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65 164"/>
                            <a:gd name="T3" fmla="*/ 165 h 61"/>
                            <a:gd name="T4" fmla="+- 0 4254 4232"/>
                            <a:gd name="T5" fmla="*/ T4 w 61"/>
                            <a:gd name="T6" fmla="+- 0 165 164"/>
                            <a:gd name="T7" fmla="*/ 165 h 61"/>
                            <a:gd name="T8" fmla="+- 0 4258 4232"/>
                            <a:gd name="T9" fmla="*/ T8 w 61"/>
                            <a:gd name="T10" fmla="+- 0 164 164"/>
                            <a:gd name="T11" fmla="*/ 164 h 61"/>
                            <a:gd name="T12" fmla="+- 0 4266 4232"/>
                            <a:gd name="T13" fmla="*/ T12 w 61"/>
                            <a:gd name="T14" fmla="+- 0 164 164"/>
                            <a:gd name="T15" fmla="*/ 164 h 61"/>
                            <a:gd name="T16" fmla="+- 0 4270 4232"/>
                            <a:gd name="T17" fmla="*/ T16 w 61"/>
                            <a:gd name="T18" fmla="+- 0 165 164"/>
                            <a:gd name="T19" fmla="*/ 165 h 61"/>
                            <a:gd name="T20" fmla="+- 0 4266 4232"/>
                            <a:gd name="T21" fmla="*/ T20 w 61"/>
                            <a:gd name="T22" fmla="+- 0 224 164"/>
                            <a:gd name="T23" fmla="*/ 224 h 61"/>
                            <a:gd name="T24" fmla="+- 0 4258 4232"/>
                            <a:gd name="T25" fmla="*/ T24 w 61"/>
                            <a:gd name="T26" fmla="+- 0 224 164"/>
                            <a:gd name="T27" fmla="*/ 224 h 61"/>
                            <a:gd name="T28" fmla="+- 0 4254 4232"/>
                            <a:gd name="T29" fmla="*/ T28 w 61"/>
                            <a:gd name="T30" fmla="+- 0 222 164"/>
                            <a:gd name="T31" fmla="*/ 222 h 61"/>
                            <a:gd name="T32" fmla="+- 0 4247 4232"/>
                            <a:gd name="T33" fmla="*/ T32 w 61"/>
                            <a:gd name="T34" fmla="+- 0 219 164"/>
                            <a:gd name="T35" fmla="*/ 219 h 61"/>
                            <a:gd name="T36" fmla="+- 0 4243 4232"/>
                            <a:gd name="T37" fmla="*/ T36 w 61"/>
                            <a:gd name="T38" fmla="+- 0 218 164"/>
                            <a:gd name="T39" fmla="*/ 218 h 61"/>
                            <a:gd name="T40" fmla="+- 0 4238 4232"/>
                            <a:gd name="T41" fmla="*/ T40 w 61"/>
                            <a:gd name="T42" fmla="+- 0 212 164"/>
                            <a:gd name="T43" fmla="*/ 212 h 61"/>
                            <a:gd name="T44" fmla="+- 0 4236 4232"/>
                            <a:gd name="T45" fmla="*/ T44 w 61"/>
                            <a:gd name="T46" fmla="+- 0 209 164"/>
                            <a:gd name="T47" fmla="*/ 209 h 61"/>
                            <a:gd name="T48" fmla="+- 0 4234 4232"/>
                            <a:gd name="T49" fmla="*/ T48 w 61"/>
                            <a:gd name="T50" fmla="+- 0 206 164"/>
                            <a:gd name="T51" fmla="*/ 206 h 61"/>
                            <a:gd name="T52" fmla="+- 0 4233 4232"/>
                            <a:gd name="T53" fmla="*/ T52 w 61"/>
                            <a:gd name="T54" fmla="+- 0 201 164"/>
                            <a:gd name="T55" fmla="*/ 201 h 61"/>
                            <a:gd name="T56" fmla="+- 0 4232 4232"/>
                            <a:gd name="T57" fmla="*/ T56 w 61"/>
                            <a:gd name="T58" fmla="+- 0 198 164"/>
                            <a:gd name="T59" fmla="*/ 198 h 61"/>
                            <a:gd name="T60" fmla="+- 0 4232 4232"/>
                            <a:gd name="T61" fmla="*/ T60 w 61"/>
                            <a:gd name="T62" fmla="+- 0 189 164"/>
                            <a:gd name="T63" fmla="*/ 189 h 61"/>
                            <a:gd name="T64" fmla="+- 0 4233 4232"/>
                            <a:gd name="T65" fmla="*/ T64 w 61"/>
                            <a:gd name="T66" fmla="+- 0 186 164"/>
                            <a:gd name="T67" fmla="*/ 186 h 61"/>
                            <a:gd name="T68" fmla="+- 0 4234 4232"/>
                            <a:gd name="T69" fmla="*/ T68 w 61"/>
                            <a:gd name="T70" fmla="+- 0 182 164"/>
                            <a:gd name="T71" fmla="*/ 182 h 61"/>
                            <a:gd name="T72" fmla="+- 0 4236 4232"/>
                            <a:gd name="T73" fmla="*/ T72 w 61"/>
                            <a:gd name="T74" fmla="+- 0 179 164"/>
                            <a:gd name="T75" fmla="*/ 179 h 61"/>
                            <a:gd name="T76" fmla="+- 0 4238 4232"/>
                            <a:gd name="T77" fmla="*/ T76 w 61"/>
                            <a:gd name="T78" fmla="+- 0 176 164"/>
                            <a:gd name="T79" fmla="*/ 176 h 61"/>
                            <a:gd name="T80" fmla="+- 0 4243 4232"/>
                            <a:gd name="T81" fmla="*/ T80 w 61"/>
                            <a:gd name="T82" fmla="+- 0 170 164"/>
                            <a:gd name="T83" fmla="*/ 170 h 61"/>
                            <a:gd name="T84" fmla="+- 0 4247 4232"/>
                            <a:gd name="T85" fmla="*/ T84 w 61"/>
                            <a:gd name="T86" fmla="+- 0 168 164"/>
                            <a:gd name="T87" fmla="*/ 168 h 61"/>
                            <a:gd name="T88" fmla="+- 0 4250 4232"/>
                            <a:gd name="T89" fmla="*/ T88 w 61"/>
                            <a:gd name="T90" fmla="+- 0 165 164"/>
                            <a:gd name="T91" fmla="*/ 165 h 61"/>
                            <a:gd name="T92" fmla="+- 0 4273 4232"/>
                            <a:gd name="T93" fmla="*/ T92 w 61"/>
                            <a:gd name="T94" fmla="+- 0 165 164"/>
                            <a:gd name="T95" fmla="*/ 165 h 61"/>
                            <a:gd name="T96" fmla="+- 0 4277 4232"/>
                            <a:gd name="T97" fmla="*/ T96 w 61"/>
                            <a:gd name="T98" fmla="+- 0 168 164"/>
                            <a:gd name="T99" fmla="*/ 168 h 61"/>
                            <a:gd name="T100" fmla="+- 0 4280 4232"/>
                            <a:gd name="T101" fmla="*/ T100 w 61"/>
                            <a:gd name="T102" fmla="+- 0 170 164"/>
                            <a:gd name="T103" fmla="*/ 170 h 61"/>
                            <a:gd name="T104" fmla="+- 0 4286 4232"/>
                            <a:gd name="T105" fmla="*/ T104 w 61"/>
                            <a:gd name="T106" fmla="+- 0 176 164"/>
                            <a:gd name="T107" fmla="*/ 176 h 61"/>
                            <a:gd name="T108" fmla="+- 0 4288 4232"/>
                            <a:gd name="T109" fmla="*/ T108 w 61"/>
                            <a:gd name="T110" fmla="+- 0 179 164"/>
                            <a:gd name="T111" fmla="*/ 179 h 61"/>
                            <a:gd name="T112" fmla="+- 0 4290 4232"/>
                            <a:gd name="T113" fmla="*/ T112 w 61"/>
                            <a:gd name="T114" fmla="+- 0 182 164"/>
                            <a:gd name="T115" fmla="*/ 182 h 61"/>
                            <a:gd name="T116" fmla="+- 0 4291 4232"/>
                            <a:gd name="T117" fmla="*/ T116 w 61"/>
                            <a:gd name="T118" fmla="+- 0 186 164"/>
                            <a:gd name="T119" fmla="*/ 186 h 61"/>
                            <a:gd name="T120" fmla="+- 0 4292 4232"/>
                            <a:gd name="T121" fmla="*/ T120 w 61"/>
                            <a:gd name="T122" fmla="+- 0 189 164"/>
                            <a:gd name="T123" fmla="*/ 189 h 61"/>
                            <a:gd name="T124" fmla="+- 0 4292 4232"/>
                            <a:gd name="T125" fmla="*/ T124 w 61"/>
                            <a:gd name="T126" fmla="+- 0 198 164"/>
                            <a:gd name="T127" fmla="*/ 198 h 61"/>
                            <a:gd name="T128" fmla="+- 0 4291 4232"/>
                            <a:gd name="T129" fmla="*/ T128 w 61"/>
                            <a:gd name="T130" fmla="+- 0 201 164"/>
                            <a:gd name="T131" fmla="*/ 201 h 61"/>
                            <a:gd name="T132" fmla="+- 0 4290 4232"/>
                            <a:gd name="T133" fmla="*/ T132 w 61"/>
                            <a:gd name="T134" fmla="+- 0 206 164"/>
                            <a:gd name="T135" fmla="*/ 206 h 61"/>
                            <a:gd name="T136" fmla="+- 0 4288 4232"/>
                            <a:gd name="T137" fmla="*/ T136 w 61"/>
                            <a:gd name="T138" fmla="+- 0 209 164"/>
                            <a:gd name="T139" fmla="*/ 209 h 61"/>
                            <a:gd name="T140" fmla="+- 0 4286 4232"/>
                            <a:gd name="T141" fmla="*/ T140 w 61"/>
                            <a:gd name="T142" fmla="+- 0 212 164"/>
                            <a:gd name="T143" fmla="*/ 212 h 61"/>
                            <a:gd name="T144" fmla="+- 0 4280 4232"/>
                            <a:gd name="T145" fmla="*/ T144 w 61"/>
                            <a:gd name="T146" fmla="+- 0 218 164"/>
                            <a:gd name="T147" fmla="*/ 218 h 61"/>
                            <a:gd name="T148" fmla="+- 0 4277 4232"/>
                            <a:gd name="T149" fmla="*/ T148 w 61"/>
                            <a:gd name="T150" fmla="+- 0 219 164"/>
                            <a:gd name="T151" fmla="*/ 219 h 61"/>
                            <a:gd name="T152" fmla="+- 0 4270 4232"/>
                            <a:gd name="T153" fmla="*/ T152 w 61"/>
                            <a:gd name="T154" fmla="+- 0 222 164"/>
                            <a:gd name="T155" fmla="*/ 222 h 61"/>
                            <a:gd name="T156" fmla="+- 0 4266 4232"/>
                            <a:gd name="T157" fmla="*/ T156 w 61"/>
                            <a:gd name="T158" fmla="+- 0 224 164"/>
                            <a:gd name="T15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B1495" id="AutoShape 39" o:spid="_x0000_s1026" style="position:absolute;margin-left:211.6pt;margin-top:8.2pt;width:3.05pt;height:3.0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104775;13970,104775;16510,104140;21590,104140;24130,104775;21590,142240;16510,142240;13970,140970;9525,139065;6985,138430;3810,134620;2540,132715;1270,130810;635,127635;0,125730;0,120015;635,118110;1270,115570;2540,113665;3810,111760;6985,107950;9525,106680;11430,104775;26035,104775;28575,106680;30480,107950;34290,111760;35560,113665;36830,115570;37465,118110;38100,120015;38100,125730;37465,127635;36830,130810;35560,132715;34290,134620;30480,138430;28575,139065;24130,140970;21590,14224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Projektleitung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bei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4"/>
          <w:w w:val="90"/>
        </w:rPr>
        <w:t xml:space="preserve"> </w:t>
      </w:r>
      <w:r w:rsidR="00C66A8C">
        <w:rPr>
          <w:spacing w:val="-6"/>
          <w:w w:val="90"/>
        </w:rPr>
        <w:t>Entwicklung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3"/>
          <w:w w:val="90"/>
        </w:rPr>
        <w:t xml:space="preserve"> </w:t>
      </w:r>
      <w:r w:rsidR="00C66A8C">
        <w:rPr>
          <w:spacing w:val="-5"/>
          <w:w w:val="90"/>
        </w:rPr>
        <w:t>Community</w:t>
      </w:r>
      <w:r w:rsidR="00C66A8C">
        <w:rPr>
          <w:spacing w:val="-19"/>
          <w:w w:val="90"/>
        </w:rPr>
        <w:t xml:space="preserve"> </w:t>
      </w:r>
      <w:r w:rsidR="00C66A8C">
        <w:rPr>
          <w:spacing w:val="-3"/>
          <w:w w:val="90"/>
        </w:rPr>
        <w:t>Features</w:t>
      </w:r>
      <w:r w:rsidR="00C66A8C">
        <w:rPr>
          <w:spacing w:val="-10"/>
          <w:w w:val="90"/>
        </w:rPr>
        <w:t xml:space="preserve"> </w:t>
      </w:r>
      <w:r w:rsidR="00C66A8C">
        <w:rPr>
          <w:spacing w:val="-4"/>
          <w:w w:val="90"/>
        </w:rPr>
        <w:t>mit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>dem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 xml:space="preserve">Ziel </w:t>
      </w:r>
      <w:r w:rsidR="00C66A8C">
        <w:rPr>
          <w:w w:val="95"/>
        </w:rPr>
        <w:t>der</w:t>
      </w:r>
      <w:r w:rsidR="00C66A8C">
        <w:rPr>
          <w:spacing w:val="-43"/>
          <w:w w:val="95"/>
        </w:rPr>
        <w:t xml:space="preserve"> </w:t>
      </w:r>
      <w:r w:rsidR="00C66A8C">
        <w:rPr>
          <w:spacing w:val="-3"/>
          <w:w w:val="95"/>
        </w:rPr>
        <w:t>strategischen</w:t>
      </w:r>
      <w:r w:rsidR="00C66A8C">
        <w:rPr>
          <w:spacing w:val="-47"/>
          <w:w w:val="95"/>
        </w:rPr>
        <w:t xml:space="preserve"> </w:t>
      </w:r>
      <w:r w:rsidR="00C66A8C">
        <w:rPr>
          <w:spacing w:val="-3"/>
          <w:w w:val="95"/>
        </w:rPr>
        <w:t>Positionierung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im</w:t>
      </w:r>
      <w:r w:rsidR="00C66A8C">
        <w:rPr>
          <w:spacing w:val="-46"/>
          <w:w w:val="95"/>
        </w:rPr>
        <w:t xml:space="preserve"> </w:t>
      </w:r>
      <w:r w:rsidR="00C66A8C">
        <w:rPr>
          <w:spacing w:val="-3"/>
          <w:w w:val="95"/>
        </w:rPr>
        <w:t>Wettbewerb</w:t>
      </w:r>
      <w:r w:rsidR="00C66A8C">
        <w:rPr>
          <w:spacing w:val="-41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2"/>
          <w:w w:val="95"/>
        </w:rPr>
        <w:t xml:space="preserve"> </w:t>
      </w:r>
      <w:r w:rsidR="00C66A8C">
        <w:rPr>
          <w:spacing w:val="-3"/>
          <w:w w:val="95"/>
        </w:rPr>
        <w:t>Integration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in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 xml:space="preserve">die </w:t>
      </w:r>
      <w:r w:rsidR="00C66A8C">
        <w:rPr>
          <w:spacing w:val="-5"/>
        </w:rPr>
        <w:t xml:space="preserve">Architektur </w:t>
      </w:r>
      <w:r w:rsidR="00C66A8C">
        <w:t>des</w:t>
      </w:r>
      <w:r w:rsidR="00C66A8C">
        <w:rPr>
          <w:spacing w:val="-37"/>
        </w:rPr>
        <w:t xml:space="preserve"> </w:t>
      </w:r>
      <w:r w:rsidR="00C66A8C">
        <w:rPr>
          <w:spacing w:val="-6"/>
        </w:rPr>
        <w:t>Unternehmens</w:t>
      </w:r>
    </w:p>
    <w:p w14:paraId="26F13D02" w14:textId="77777777" w:rsidR="00CE237B" w:rsidRDefault="003B3734">
      <w:pPr>
        <w:pStyle w:val="Textkrper"/>
        <w:spacing w:before="3" w:line="292" w:lineRule="auto"/>
        <w:ind w:left="356" w:right="8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FB80F6" wp14:editId="7F8F2F56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5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3 99"/>
                            <a:gd name="T87" fmla="*/ 103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3 99"/>
                            <a:gd name="T99" fmla="*/ 103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09B42" id="AutoShape 38" o:spid="_x0000_s1026" style="position:absolute;margin-left:211.6pt;margin-top:4.95pt;width:3.05pt;height:3.0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5405;11430,63500;26035,63500;28575,65405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17EB82" wp14:editId="37B2980B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25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385 384"/>
                            <a:gd name="T3" fmla="*/ 385 h 61"/>
                            <a:gd name="T4" fmla="+- 0 4254 4232"/>
                            <a:gd name="T5" fmla="*/ T4 w 61"/>
                            <a:gd name="T6" fmla="+- 0 385 384"/>
                            <a:gd name="T7" fmla="*/ 385 h 61"/>
                            <a:gd name="T8" fmla="+- 0 4258 4232"/>
                            <a:gd name="T9" fmla="*/ T8 w 61"/>
                            <a:gd name="T10" fmla="+- 0 384 384"/>
                            <a:gd name="T11" fmla="*/ 384 h 61"/>
                            <a:gd name="T12" fmla="+- 0 4266 4232"/>
                            <a:gd name="T13" fmla="*/ T12 w 61"/>
                            <a:gd name="T14" fmla="+- 0 384 384"/>
                            <a:gd name="T15" fmla="*/ 384 h 61"/>
                            <a:gd name="T16" fmla="+- 0 4270 4232"/>
                            <a:gd name="T17" fmla="*/ T16 w 61"/>
                            <a:gd name="T18" fmla="+- 0 385 384"/>
                            <a:gd name="T19" fmla="*/ 385 h 61"/>
                            <a:gd name="T20" fmla="+- 0 4266 4232"/>
                            <a:gd name="T21" fmla="*/ T20 w 61"/>
                            <a:gd name="T22" fmla="+- 0 444 384"/>
                            <a:gd name="T23" fmla="*/ 444 h 61"/>
                            <a:gd name="T24" fmla="+- 0 4258 4232"/>
                            <a:gd name="T25" fmla="*/ T24 w 61"/>
                            <a:gd name="T26" fmla="+- 0 444 384"/>
                            <a:gd name="T27" fmla="*/ 444 h 61"/>
                            <a:gd name="T28" fmla="+- 0 4254 4232"/>
                            <a:gd name="T29" fmla="*/ T28 w 61"/>
                            <a:gd name="T30" fmla="+- 0 442 384"/>
                            <a:gd name="T31" fmla="*/ 442 h 61"/>
                            <a:gd name="T32" fmla="+- 0 4247 4232"/>
                            <a:gd name="T33" fmla="*/ T32 w 61"/>
                            <a:gd name="T34" fmla="+- 0 439 384"/>
                            <a:gd name="T35" fmla="*/ 439 h 61"/>
                            <a:gd name="T36" fmla="+- 0 4243 4232"/>
                            <a:gd name="T37" fmla="*/ T36 w 61"/>
                            <a:gd name="T38" fmla="+- 0 438 384"/>
                            <a:gd name="T39" fmla="*/ 438 h 61"/>
                            <a:gd name="T40" fmla="+- 0 4238 4232"/>
                            <a:gd name="T41" fmla="*/ T40 w 61"/>
                            <a:gd name="T42" fmla="+- 0 432 384"/>
                            <a:gd name="T43" fmla="*/ 432 h 61"/>
                            <a:gd name="T44" fmla="+- 0 4236 4232"/>
                            <a:gd name="T45" fmla="*/ T44 w 61"/>
                            <a:gd name="T46" fmla="+- 0 429 384"/>
                            <a:gd name="T47" fmla="*/ 429 h 61"/>
                            <a:gd name="T48" fmla="+- 0 4234 4232"/>
                            <a:gd name="T49" fmla="*/ T48 w 61"/>
                            <a:gd name="T50" fmla="+- 0 426 384"/>
                            <a:gd name="T51" fmla="*/ 426 h 61"/>
                            <a:gd name="T52" fmla="+- 0 4233 4232"/>
                            <a:gd name="T53" fmla="*/ T52 w 61"/>
                            <a:gd name="T54" fmla="+- 0 421 384"/>
                            <a:gd name="T55" fmla="*/ 421 h 61"/>
                            <a:gd name="T56" fmla="+- 0 4232 4232"/>
                            <a:gd name="T57" fmla="*/ T56 w 61"/>
                            <a:gd name="T58" fmla="+- 0 418 384"/>
                            <a:gd name="T59" fmla="*/ 418 h 61"/>
                            <a:gd name="T60" fmla="+- 0 4232 4232"/>
                            <a:gd name="T61" fmla="*/ T60 w 61"/>
                            <a:gd name="T62" fmla="+- 0 409 384"/>
                            <a:gd name="T63" fmla="*/ 409 h 61"/>
                            <a:gd name="T64" fmla="+- 0 4233 4232"/>
                            <a:gd name="T65" fmla="*/ T64 w 61"/>
                            <a:gd name="T66" fmla="+- 0 406 384"/>
                            <a:gd name="T67" fmla="*/ 406 h 61"/>
                            <a:gd name="T68" fmla="+- 0 4234 4232"/>
                            <a:gd name="T69" fmla="*/ T68 w 61"/>
                            <a:gd name="T70" fmla="+- 0 402 384"/>
                            <a:gd name="T71" fmla="*/ 402 h 61"/>
                            <a:gd name="T72" fmla="+- 0 4236 4232"/>
                            <a:gd name="T73" fmla="*/ T72 w 61"/>
                            <a:gd name="T74" fmla="+- 0 399 384"/>
                            <a:gd name="T75" fmla="*/ 399 h 61"/>
                            <a:gd name="T76" fmla="+- 0 4238 4232"/>
                            <a:gd name="T77" fmla="*/ T76 w 61"/>
                            <a:gd name="T78" fmla="+- 0 396 384"/>
                            <a:gd name="T79" fmla="*/ 396 h 61"/>
                            <a:gd name="T80" fmla="+- 0 4243 4232"/>
                            <a:gd name="T81" fmla="*/ T80 w 61"/>
                            <a:gd name="T82" fmla="+- 0 390 384"/>
                            <a:gd name="T83" fmla="*/ 390 h 61"/>
                            <a:gd name="T84" fmla="+- 0 4247 4232"/>
                            <a:gd name="T85" fmla="*/ T84 w 61"/>
                            <a:gd name="T86" fmla="+- 0 388 384"/>
                            <a:gd name="T87" fmla="*/ 388 h 61"/>
                            <a:gd name="T88" fmla="+- 0 4250 4232"/>
                            <a:gd name="T89" fmla="*/ T88 w 61"/>
                            <a:gd name="T90" fmla="+- 0 385 384"/>
                            <a:gd name="T91" fmla="*/ 385 h 61"/>
                            <a:gd name="T92" fmla="+- 0 4273 4232"/>
                            <a:gd name="T93" fmla="*/ T92 w 61"/>
                            <a:gd name="T94" fmla="+- 0 385 384"/>
                            <a:gd name="T95" fmla="*/ 385 h 61"/>
                            <a:gd name="T96" fmla="+- 0 4277 4232"/>
                            <a:gd name="T97" fmla="*/ T96 w 61"/>
                            <a:gd name="T98" fmla="+- 0 388 384"/>
                            <a:gd name="T99" fmla="*/ 388 h 61"/>
                            <a:gd name="T100" fmla="+- 0 4280 4232"/>
                            <a:gd name="T101" fmla="*/ T100 w 61"/>
                            <a:gd name="T102" fmla="+- 0 390 384"/>
                            <a:gd name="T103" fmla="*/ 390 h 61"/>
                            <a:gd name="T104" fmla="+- 0 4286 4232"/>
                            <a:gd name="T105" fmla="*/ T104 w 61"/>
                            <a:gd name="T106" fmla="+- 0 396 384"/>
                            <a:gd name="T107" fmla="*/ 396 h 61"/>
                            <a:gd name="T108" fmla="+- 0 4288 4232"/>
                            <a:gd name="T109" fmla="*/ T108 w 61"/>
                            <a:gd name="T110" fmla="+- 0 399 384"/>
                            <a:gd name="T111" fmla="*/ 399 h 61"/>
                            <a:gd name="T112" fmla="+- 0 4290 4232"/>
                            <a:gd name="T113" fmla="*/ T112 w 61"/>
                            <a:gd name="T114" fmla="+- 0 402 384"/>
                            <a:gd name="T115" fmla="*/ 402 h 61"/>
                            <a:gd name="T116" fmla="+- 0 4291 4232"/>
                            <a:gd name="T117" fmla="*/ T116 w 61"/>
                            <a:gd name="T118" fmla="+- 0 406 384"/>
                            <a:gd name="T119" fmla="*/ 406 h 61"/>
                            <a:gd name="T120" fmla="+- 0 4292 4232"/>
                            <a:gd name="T121" fmla="*/ T120 w 61"/>
                            <a:gd name="T122" fmla="+- 0 409 384"/>
                            <a:gd name="T123" fmla="*/ 409 h 61"/>
                            <a:gd name="T124" fmla="+- 0 4292 4232"/>
                            <a:gd name="T125" fmla="*/ T124 w 61"/>
                            <a:gd name="T126" fmla="+- 0 418 384"/>
                            <a:gd name="T127" fmla="*/ 418 h 61"/>
                            <a:gd name="T128" fmla="+- 0 4291 4232"/>
                            <a:gd name="T129" fmla="*/ T128 w 61"/>
                            <a:gd name="T130" fmla="+- 0 421 384"/>
                            <a:gd name="T131" fmla="*/ 421 h 61"/>
                            <a:gd name="T132" fmla="+- 0 4290 4232"/>
                            <a:gd name="T133" fmla="*/ T132 w 61"/>
                            <a:gd name="T134" fmla="+- 0 426 384"/>
                            <a:gd name="T135" fmla="*/ 426 h 61"/>
                            <a:gd name="T136" fmla="+- 0 4288 4232"/>
                            <a:gd name="T137" fmla="*/ T136 w 61"/>
                            <a:gd name="T138" fmla="+- 0 429 384"/>
                            <a:gd name="T139" fmla="*/ 429 h 61"/>
                            <a:gd name="T140" fmla="+- 0 4286 4232"/>
                            <a:gd name="T141" fmla="*/ T140 w 61"/>
                            <a:gd name="T142" fmla="+- 0 432 384"/>
                            <a:gd name="T143" fmla="*/ 432 h 61"/>
                            <a:gd name="T144" fmla="+- 0 4280 4232"/>
                            <a:gd name="T145" fmla="*/ T144 w 61"/>
                            <a:gd name="T146" fmla="+- 0 438 384"/>
                            <a:gd name="T147" fmla="*/ 438 h 61"/>
                            <a:gd name="T148" fmla="+- 0 4277 4232"/>
                            <a:gd name="T149" fmla="*/ T148 w 61"/>
                            <a:gd name="T150" fmla="+- 0 439 384"/>
                            <a:gd name="T151" fmla="*/ 439 h 61"/>
                            <a:gd name="T152" fmla="+- 0 4270 4232"/>
                            <a:gd name="T153" fmla="*/ T152 w 61"/>
                            <a:gd name="T154" fmla="+- 0 442 384"/>
                            <a:gd name="T155" fmla="*/ 442 h 61"/>
                            <a:gd name="T156" fmla="+- 0 4266 4232"/>
                            <a:gd name="T157" fmla="*/ T156 w 61"/>
                            <a:gd name="T158" fmla="+- 0 444 384"/>
                            <a:gd name="T15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A8015" id="AutoShape 37" o:spid="_x0000_s1026" style="position:absolute;margin-left:211.6pt;margin-top:19.2pt;width:3.05pt;height:3.0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244475;13970,244475;16510,243840;21590,243840;24130,244475;21590,281940;16510,281940;13970,280670;9525,278765;6985,278130;3810,274320;2540,272415;1270,270510;635,267335;0,265430;0,259715;635,257810;1270,255270;2540,253365;3810,251460;6985,247650;9525,246380;11430,244475;26035,244475;28575,246380;30480,247650;34290,251460;35560,253365;36830,255270;37465,257810;38100,259715;38100,265430;37465,267335;36830,270510;35560,272415;34290,274320;30480,278130;28575,278765;24130,280670;21590,28194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7FB237" wp14:editId="12E4C81E">
                <wp:simplePos x="0" y="0"/>
                <wp:positionH relativeFrom="page">
                  <wp:posOffset>2687320</wp:posOffset>
                </wp:positionH>
                <wp:positionV relativeFrom="paragraph">
                  <wp:posOffset>424815</wp:posOffset>
                </wp:positionV>
                <wp:extent cx="38735" cy="38735"/>
                <wp:effectExtent l="0" t="0" r="0" b="0"/>
                <wp:wrapNone/>
                <wp:docPr id="25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670 669"/>
                            <a:gd name="T3" fmla="*/ 670 h 61"/>
                            <a:gd name="T4" fmla="+- 0 4254 4232"/>
                            <a:gd name="T5" fmla="*/ T4 w 61"/>
                            <a:gd name="T6" fmla="+- 0 670 669"/>
                            <a:gd name="T7" fmla="*/ 670 h 61"/>
                            <a:gd name="T8" fmla="+- 0 4258 4232"/>
                            <a:gd name="T9" fmla="*/ T8 w 61"/>
                            <a:gd name="T10" fmla="+- 0 669 669"/>
                            <a:gd name="T11" fmla="*/ 669 h 61"/>
                            <a:gd name="T12" fmla="+- 0 4266 4232"/>
                            <a:gd name="T13" fmla="*/ T12 w 61"/>
                            <a:gd name="T14" fmla="+- 0 669 669"/>
                            <a:gd name="T15" fmla="*/ 669 h 61"/>
                            <a:gd name="T16" fmla="+- 0 4270 4232"/>
                            <a:gd name="T17" fmla="*/ T16 w 61"/>
                            <a:gd name="T18" fmla="+- 0 670 669"/>
                            <a:gd name="T19" fmla="*/ 670 h 61"/>
                            <a:gd name="T20" fmla="+- 0 4266 4232"/>
                            <a:gd name="T21" fmla="*/ T20 w 61"/>
                            <a:gd name="T22" fmla="+- 0 729 669"/>
                            <a:gd name="T23" fmla="*/ 729 h 61"/>
                            <a:gd name="T24" fmla="+- 0 4258 4232"/>
                            <a:gd name="T25" fmla="*/ T24 w 61"/>
                            <a:gd name="T26" fmla="+- 0 729 669"/>
                            <a:gd name="T27" fmla="*/ 729 h 61"/>
                            <a:gd name="T28" fmla="+- 0 4254 4232"/>
                            <a:gd name="T29" fmla="*/ T28 w 61"/>
                            <a:gd name="T30" fmla="+- 0 727 669"/>
                            <a:gd name="T31" fmla="*/ 727 h 61"/>
                            <a:gd name="T32" fmla="+- 0 4247 4232"/>
                            <a:gd name="T33" fmla="*/ T32 w 61"/>
                            <a:gd name="T34" fmla="+- 0 724 669"/>
                            <a:gd name="T35" fmla="*/ 724 h 61"/>
                            <a:gd name="T36" fmla="+- 0 4243 4232"/>
                            <a:gd name="T37" fmla="*/ T36 w 61"/>
                            <a:gd name="T38" fmla="+- 0 723 669"/>
                            <a:gd name="T39" fmla="*/ 723 h 61"/>
                            <a:gd name="T40" fmla="+- 0 4238 4232"/>
                            <a:gd name="T41" fmla="*/ T40 w 61"/>
                            <a:gd name="T42" fmla="+- 0 717 669"/>
                            <a:gd name="T43" fmla="*/ 717 h 61"/>
                            <a:gd name="T44" fmla="+- 0 4236 4232"/>
                            <a:gd name="T45" fmla="*/ T44 w 61"/>
                            <a:gd name="T46" fmla="+- 0 714 669"/>
                            <a:gd name="T47" fmla="*/ 714 h 61"/>
                            <a:gd name="T48" fmla="+- 0 4234 4232"/>
                            <a:gd name="T49" fmla="*/ T48 w 61"/>
                            <a:gd name="T50" fmla="+- 0 711 669"/>
                            <a:gd name="T51" fmla="*/ 711 h 61"/>
                            <a:gd name="T52" fmla="+- 0 4233 4232"/>
                            <a:gd name="T53" fmla="*/ T52 w 61"/>
                            <a:gd name="T54" fmla="+- 0 706 669"/>
                            <a:gd name="T55" fmla="*/ 706 h 61"/>
                            <a:gd name="T56" fmla="+- 0 4232 4232"/>
                            <a:gd name="T57" fmla="*/ T56 w 61"/>
                            <a:gd name="T58" fmla="+- 0 703 669"/>
                            <a:gd name="T59" fmla="*/ 703 h 61"/>
                            <a:gd name="T60" fmla="+- 0 4232 4232"/>
                            <a:gd name="T61" fmla="*/ T60 w 61"/>
                            <a:gd name="T62" fmla="+- 0 694 669"/>
                            <a:gd name="T63" fmla="*/ 694 h 61"/>
                            <a:gd name="T64" fmla="+- 0 4233 4232"/>
                            <a:gd name="T65" fmla="*/ T64 w 61"/>
                            <a:gd name="T66" fmla="+- 0 691 669"/>
                            <a:gd name="T67" fmla="*/ 691 h 61"/>
                            <a:gd name="T68" fmla="+- 0 4234 4232"/>
                            <a:gd name="T69" fmla="*/ T68 w 61"/>
                            <a:gd name="T70" fmla="+- 0 687 669"/>
                            <a:gd name="T71" fmla="*/ 687 h 61"/>
                            <a:gd name="T72" fmla="+- 0 4236 4232"/>
                            <a:gd name="T73" fmla="*/ T72 w 61"/>
                            <a:gd name="T74" fmla="+- 0 684 669"/>
                            <a:gd name="T75" fmla="*/ 684 h 61"/>
                            <a:gd name="T76" fmla="+- 0 4238 4232"/>
                            <a:gd name="T77" fmla="*/ T76 w 61"/>
                            <a:gd name="T78" fmla="+- 0 681 669"/>
                            <a:gd name="T79" fmla="*/ 681 h 61"/>
                            <a:gd name="T80" fmla="+- 0 4243 4232"/>
                            <a:gd name="T81" fmla="*/ T80 w 61"/>
                            <a:gd name="T82" fmla="+- 0 675 669"/>
                            <a:gd name="T83" fmla="*/ 675 h 61"/>
                            <a:gd name="T84" fmla="+- 0 4247 4232"/>
                            <a:gd name="T85" fmla="*/ T84 w 61"/>
                            <a:gd name="T86" fmla="+- 0 673 669"/>
                            <a:gd name="T87" fmla="*/ 673 h 61"/>
                            <a:gd name="T88" fmla="+- 0 4250 4232"/>
                            <a:gd name="T89" fmla="*/ T88 w 61"/>
                            <a:gd name="T90" fmla="+- 0 670 669"/>
                            <a:gd name="T91" fmla="*/ 670 h 61"/>
                            <a:gd name="T92" fmla="+- 0 4273 4232"/>
                            <a:gd name="T93" fmla="*/ T92 w 61"/>
                            <a:gd name="T94" fmla="+- 0 670 669"/>
                            <a:gd name="T95" fmla="*/ 670 h 61"/>
                            <a:gd name="T96" fmla="+- 0 4277 4232"/>
                            <a:gd name="T97" fmla="*/ T96 w 61"/>
                            <a:gd name="T98" fmla="+- 0 673 669"/>
                            <a:gd name="T99" fmla="*/ 673 h 61"/>
                            <a:gd name="T100" fmla="+- 0 4280 4232"/>
                            <a:gd name="T101" fmla="*/ T100 w 61"/>
                            <a:gd name="T102" fmla="+- 0 675 669"/>
                            <a:gd name="T103" fmla="*/ 675 h 61"/>
                            <a:gd name="T104" fmla="+- 0 4286 4232"/>
                            <a:gd name="T105" fmla="*/ T104 w 61"/>
                            <a:gd name="T106" fmla="+- 0 681 669"/>
                            <a:gd name="T107" fmla="*/ 681 h 61"/>
                            <a:gd name="T108" fmla="+- 0 4288 4232"/>
                            <a:gd name="T109" fmla="*/ T108 w 61"/>
                            <a:gd name="T110" fmla="+- 0 684 669"/>
                            <a:gd name="T111" fmla="*/ 684 h 61"/>
                            <a:gd name="T112" fmla="+- 0 4290 4232"/>
                            <a:gd name="T113" fmla="*/ T112 w 61"/>
                            <a:gd name="T114" fmla="+- 0 687 669"/>
                            <a:gd name="T115" fmla="*/ 687 h 61"/>
                            <a:gd name="T116" fmla="+- 0 4291 4232"/>
                            <a:gd name="T117" fmla="*/ T116 w 61"/>
                            <a:gd name="T118" fmla="+- 0 691 669"/>
                            <a:gd name="T119" fmla="*/ 691 h 61"/>
                            <a:gd name="T120" fmla="+- 0 4292 4232"/>
                            <a:gd name="T121" fmla="*/ T120 w 61"/>
                            <a:gd name="T122" fmla="+- 0 694 669"/>
                            <a:gd name="T123" fmla="*/ 694 h 61"/>
                            <a:gd name="T124" fmla="+- 0 4292 4232"/>
                            <a:gd name="T125" fmla="*/ T124 w 61"/>
                            <a:gd name="T126" fmla="+- 0 703 669"/>
                            <a:gd name="T127" fmla="*/ 703 h 61"/>
                            <a:gd name="T128" fmla="+- 0 4291 4232"/>
                            <a:gd name="T129" fmla="*/ T128 w 61"/>
                            <a:gd name="T130" fmla="+- 0 706 669"/>
                            <a:gd name="T131" fmla="*/ 706 h 61"/>
                            <a:gd name="T132" fmla="+- 0 4290 4232"/>
                            <a:gd name="T133" fmla="*/ T132 w 61"/>
                            <a:gd name="T134" fmla="+- 0 711 669"/>
                            <a:gd name="T135" fmla="*/ 711 h 61"/>
                            <a:gd name="T136" fmla="+- 0 4288 4232"/>
                            <a:gd name="T137" fmla="*/ T136 w 61"/>
                            <a:gd name="T138" fmla="+- 0 714 669"/>
                            <a:gd name="T139" fmla="*/ 714 h 61"/>
                            <a:gd name="T140" fmla="+- 0 4286 4232"/>
                            <a:gd name="T141" fmla="*/ T140 w 61"/>
                            <a:gd name="T142" fmla="+- 0 717 669"/>
                            <a:gd name="T143" fmla="*/ 717 h 61"/>
                            <a:gd name="T144" fmla="+- 0 4280 4232"/>
                            <a:gd name="T145" fmla="*/ T144 w 61"/>
                            <a:gd name="T146" fmla="+- 0 723 669"/>
                            <a:gd name="T147" fmla="*/ 723 h 61"/>
                            <a:gd name="T148" fmla="+- 0 4277 4232"/>
                            <a:gd name="T149" fmla="*/ T148 w 61"/>
                            <a:gd name="T150" fmla="+- 0 724 669"/>
                            <a:gd name="T151" fmla="*/ 724 h 61"/>
                            <a:gd name="T152" fmla="+- 0 4270 4232"/>
                            <a:gd name="T153" fmla="*/ T152 w 61"/>
                            <a:gd name="T154" fmla="+- 0 727 669"/>
                            <a:gd name="T155" fmla="*/ 727 h 61"/>
                            <a:gd name="T156" fmla="+- 0 4266 4232"/>
                            <a:gd name="T157" fmla="*/ T156 w 61"/>
                            <a:gd name="T158" fmla="+- 0 729 669"/>
                            <a:gd name="T159" fmla="*/ 72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DF6D5" id="AutoShape 36" o:spid="_x0000_s1026" style="position:absolute;margin-left:211.6pt;margin-top:33.45pt;width:3.05pt;height:3.0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425450;13970,425450;16510,424815;21590,424815;24130,425450;21590,462915;16510,462915;13970,461645;9525,459740;6985,459105;3810,455295;2540,453390;1270,451485;635,448310;0,446405;0,440690;635,438785;1270,436245;2540,434340;3810,432435;6985,428625;9525,427355;11430,425450;26035,425450;28575,427355;30480,428625;34290,432435;35560,434340;36830,436245;37465,438785;38100,440690;38100,446405;37465,448310;36830,451485;35560,453390;34290,455295;30480,459105;28575,459740;24130,461645;21590,46291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Akquisition </w:t>
      </w:r>
      <w:r w:rsidR="00C66A8C">
        <w:rPr>
          <w:w w:val="90"/>
        </w:rPr>
        <w:t xml:space="preserve">der Ressourcen </w:t>
      </w:r>
      <w:r w:rsidR="00C66A8C">
        <w:rPr>
          <w:spacing w:val="-2"/>
          <w:w w:val="90"/>
        </w:rPr>
        <w:t xml:space="preserve">aus </w:t>
      </w:r>
      <w:r w:rsidR="00C66A8C">
        <w:rPr>
          <w:w w:val="90"/>
        </w:rPr>
        <w:t xml:space="preserve">den </w:t>
      </w:r>
      <w:r w:rsidR="00C66A8C">
        <w:rPr>
          <w:spacing w:val="-4"/>
          <w:w w:val="90"/>
        </w:rPr>
        <w:t xml:space="preserve">involvierten Fachabteilung </w:t>
      </w:r>
      <w:r w:rsidR="00C66A8C">
        <w:rPr>
          <w:spacing w:val="-5"/>
        </w:rPr>
        <w:t xml:space="preserve">Abstimmung </w:t>
      </w:r>
      <w:r w:rsidR="00C66A8C">
        <w:t xml:space="preserve">der </w:t>
      </w:r>
      <w:r w:rsidR="00C66A8C">
        <w:rPr>
          <w:spacing w:val="-4"/>
        </w:rPr>
        <w:t xml:space="preserve">Anforderungen mit </w:t>
      </w:r>
      <w:r w:rsidR="00C66A8C">
        <w:t xml:space="preserve">dem </w:t>
      </w:r>
      <w:r w:rsidR="00C66A8C">
        <w:rPr>
          <w:spacing w:val="-4"/>
        </w:rPr>
        <w:t xml:space="preserve">Auftraggeber </w:t>
      </w:r>
      <w:r w:rsidR="00C66A8C">
        <w:rPr>
          <w:spacing w:val="-4"/>
          <w:w w:val="90"/>
        </w:rPr>
        <w:t xml:space="preserve">Erstellung </w:t>
      </w:r>
      <w:r w:rsidR="00C66A8C">
        <w:rPr>
          <w:spacing w:val="-5"/>
          <w:w w:val="90"/>
        </w:rPr>
        <w:t xml:space="preserve">eine </w:t>
      </w:r>
      <w:r w:rsidR="00C66A8C">
        <w:rPr>
          <w:spacing w:val="-3"/>
          <w:w w:val="90"/>
        </w:rPr>
        <w:t xml:space="preserve">Anforderungskatalogs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4"/>
          <w:w w:val="90"/>
        </w:rPr>
        <w:t xml:space="preserve">verschiedenen </w:t>
      </w:r>
      <w:r w:rsidR="00C66A8C">
        <w:rPr>
          <w:spacing w:val="-3"/>
        </w:rPr>
        <w:t>Lieferanten</w:t>
      </w:r>
    </w:p>
    <w:p w14:paraId="0FBE35A5" w14:textId="77777777" w:rsidR="00CE237B" w:rsidRDefault="003B3734">
      <w:pPr>
        <w:pStyle w:val="Textkrper"/>
        <w:spacing w:before="4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DDDC18" wp14:editId="73518392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6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1 100"/>
                            <a:gd name="T3" fmla="*/ 101 h 61"/>
                            <a:gd name="T4" fmla="+- 0 4254 4232"/>
                            <a:gd name="T5" fmla="*/ T4 w 61"/>
                            <a:gd name="T6" fmla="+- 0 101 100"/>
                            <a:gd name="T7" fmla="*/ 101 h 61"/>
                            <a:gd name="T8" fmla="+- 0 4258 4232"/>
                            <a:gd name="T9" fmla="*/ T8 w 61"/>
                            <a:gd name="T10" fmla="+- 0 100 100"/>
                            <a:gd name="T11" fmla="*/ 100 h 61"/>
                            <a:gd name="T12" fmla="+- 0 4266 4232"/>
                            <a:gd name="T13" fmla="*/ T12 w 61"/>
                            <a:gd name="T14" fmla="+- 0 100 100"/>
                            <a:gd name="T15" fmla="*/ 100 h 61"/>
                            <a:gd name="T16" fmla="+- 0 4270 4232"/>
                            <a:gd name="T17" fmla="*/ T16 w 61"/>
                            <a:gd name="T18" fmla="+- 0 101 100"/>
                            <a:gd name="T19" fmla="*/ 101 h 61"/>
                            <a:gd name="T20" fmla="+- 0 4266 4232"/>
                            <a:gd name="T21" fmla="*/ T20 w 61"/>
                            <a:gd name="T22" fmla="+- 0 160 100"/>
                            <a:gd name="T23" fmla="*/ 160 h 61"/>
                            <a:gd name="T24" fmla="+- 0 4258 4232"/>
                            <a:gd name="T25" fmla="*/ T24 w 61"/>
                            <a:gd name="T26" fmla="+- 0 160 100"/>
                            <a:gd name="T27" fmla="*/ 160 h 61"/>
                            <a:gd name="T28" fmla="+- 0 4254 4232"/>
                            <a:gd name="T29" fmla="*/ T28 w 61"/>
                            <a:gd name="T30" fmla="+- 0 158 100"/>
                            <a:gd name="T31" fmla="*/ 158 h 61"/>
                            <a:gd name="T32" fmla="+- 0 4247 4232"/>
                            <a:gd name="T33" fmla="*/ T32 w 61"/>
                            <a:gd name="T34" fmla="+- 0 155 100"/>
                            <a:gd name="T35" fmla="*/ 155 h 61"/>
                            <a:gd name="T36" fmla="+- 0 4243 4232"/>
                            <a:gd name="T37" fmla="*/ T36 w 61"/>
                            <a:gd name="T38" fmla="+- 0 154 100"/>
                            <a:gd name="T39" fmla="*/ 154 h 61"/>
                            <a:gd name="T40" fmla="+- 0 4238 4232"/>
                            <a:gd name="T41" fmla="*/ T40 w 61"/>
                            <a:gd name="T42" fmla="+- 0 148 100"/>
                            <a:gd name="T43" fmla="*/ 148 h 61"/>
                            <a:gd name="T44" fmla="+- 0 4236 4232"/>
                            <a:gd name="T45" fmla="*/ T44 w 61"/>
                            <a:gd name="T46" fmla="+- 0 145 100"/>
                            <a:gd name="T47" fmla="*/ 145 h 61"/>
                            <a:gd name="T48" fmla="+- 0 4234 4232"/>
                            <a:gd name="T49" fmla="*/ T48 w 61"/>
                            <a:gd name="T50" fmla="+- 0 142 100"/>
                            <a:gd name="T51" fmla="*/ 142 h 61"/>
                            <a:gd name="T52" fmla="+- 0 4233 4232"/>
                            <a:gd name="T53" fmla="*/ T52 w 61"/>
                            <a:gd name="T54" fmla="+- 0 137 100"/>
                            <a:gd name="T55" fmla="*/ 137 h 61"/>
                            <a:gd name="T56" fmla="+- 0 4232 4232"/>
                            <a:gd name="T57" fmla="*/ T56 w 61"/>
                            <a:gd name="T58" fmla="+- 0 134 100"/>
                            <a:gd name="T59" fmla="*/ 134 h 61"/>
                            <a:gd name="T60" fmla="+- 0 4232 4232"/>
                            <a:gd name="T61" fmla="*/ T60 w 61"/>
                            <a:gd name="T62" fmla="+- 0 125 100"/>
                            <a:gd name="T63" fmla="*/ 125 h 61"/>
                            <a:gd name="T64" fmla="+- 0 4233 4232"/>
                            <a:gd name="T65" fmla="*/ T64 w 61"/>
                            <a:gd name="T66" fmla="+- 0 122 100"/>
                            <a:gd name="T67" fmla="*/ 122 h 61"/>
                            <a:gd name="T68" fmla="+- 0 4234 4232"/>
                            <a:gd name="T69" fmla="*/ T68 w 61"/>
                            <a:gd name="T70" fmla="+- 0 118 100"/>
                            <a:gd name="T71" fmla="*/ 118 h 61"/>
                            <a:gd name="T72" fmla="+- 0 4236 4232"/>
                            <a:gd name="T73" fmla="*/ T72 w 61"/>
                            <a:gd name="T74" fmla="+- 0 115 100"/>
                            <a:gd name="T75" fmla="*/ 115 h 61"/>
                            <a:gd name="T76" fmla="+- 0 4238 4232"/>
                            <a:gd name="T77" fmla="*/ T76 w 61"/>
                            <a:gd name="T78" fmla="+- 0 112 100"/>
                            <a:gd name="T79" fmla="*/ 112 h 61"/>
                            <a:gd name="T80" fmla="+- 0 4243 4232"/>
                            <a:gd name="T81" fmla="*/ T80 w 61"/>
                            <a:gd name="T82" fmla="+- 0 106 100"/>
                            <a:gd name="T83" fmla="*/ 106 h 61"/>
                            <a:gd name="T84" fmla="+- 0 4247 4232"/>
                            <a:gd name="T85" fmla="*/ T84 w 61"/>
                            <a:gd name="T86" fmla="+- 0 104 100"/>
                            <a:gd name="T87" fmla="*/ 104 h 61"/>
                            <a:gd name="T88" fmla="+- 0 4250 4232"/>
                            <a:gd name="T89" fmla="*/ T88 w 61"/>
                            <a:gd name="T90" fmla="+- 0 101 100"/>
                            <a:gd name="T91" fmla="*/ 101 h 61"/>
                            <a:gd name="T92" fmla="+- 0 4273 4232"/>
                            <a:gd name="T93" fmla="*/ T92 w 61"/>
                            <a:gd name="T94" fmla="+- 0 101 100"/>
                            <a:gd name="T95" fmla="*/ 101 h 61"/>
                            <a:gd name="T96" fmla="+- 0 4277 4232"/>
                            <a:gd name="T97" fmla="*/ T96 w 61"/>
                            <a:gd name="T98" fmla="+- 0 104 100"/>
                            <a:gd name="T99" fmla="*/ 104 h 61"/>
                            <a:gd name="T100" fmla="+- 0 4280 4232"/>
                            <a:gd name="T101" fmla="*/ T100 w 61"/>
                            <a:gd name="T102" fmla="+- 0 106 100"/>
                            <a:gd name="T103" fmla="*/ 106 h 61"/>
                            <a:gd name="T104" fmla="+- 0 4286 4232"/>
                            <a:gd name="T105" fmla="*/ T104 w 61"/>
                            <a:gd name="T106" fmla="+- 0 112 100"/>
                            <a:gd name="T107" fmla="*/ 112 h 61"/>
                            <a:gd name="T108" fmla="+- 0 4288 4232"/>
                            <a:gd name="T109" fmla="*/ T108 w 61"/>
                            <a:gd name="T110" fmla="+- 0 115 100"/>
                            <a:gd name="T111" fmla="*/ 115 h 61"/>
                            <a:gd name="T112" fmla="+- 0 4290 4232"/>
                            <a:gd name="T113" fmla="*/ T112 w 61"/>
                            <a:gd name="T114" fmla="+- 0 118 100"/>
                            <a:gd name="T115" fmla="*/ 118 h 61"/>
                            <a:gd name="T116" fmla="+- 0 4291 4232"/>
                            <a:gd name="T117" fmla="*/ T116 w 61"/>
                            <a:gd name="T118" fmla="+- 0 122 100"/>
                            <a:gd name="T119" fmla="*/ 122 h 61"/>
                            <a:gd name="T120" fmla="+- 0 4292 4232"/>
                            <a:gd name="T121" fmla="*/ T120 w 61"/>
                            <a:gd name="T122" fmla="+- 0 125 100"/>
                            <a:gd name="T123" fmla="*/ 125 h 61"/>
                            <a:gd name="T124" fmla="+- 0 4292 4232"/>
                            <a:gd name="T125" fmla="*/ T124 w 61"/>
                            <a:gd name="T126" fmla="+- 0 134 100"/>
                            <a:gd name="T127" fmla="*/ 134 h 61"/>
                            <a:gd name="T128" fmla="+- 0 4291 4232"/>
                            <a:gd name="T129" fmla="*/ T128 w 61"/>
                            <a:gd name="T130" fmla="+- 0 137 100"/>
                            <a:gd name="T131" fmla="*/ 137 h 61"/>
                            <a:gd name="T132" fmla="+- 0 4290 4232"/>
                            <a:gd name="T133" fmla="*/ T132 w 61"/>
                            <a:gd name="T134" fmla="+- 0 142 100"/>
                            <a:gd name="T135" fmla="*/ 142 h 61"/>
                            <a:gd name="T136" fmla="+- 0 4288 4232"/>
                            <a:gd name="T137" fmla="*/ T136 w 61"/>
                            <a:gd name="T138" fmla="+- 0 145 100"/>
                            <a:gd name="T139" fmla="*/ 145 h 61"/>
                            <a:gd name="T140" fmla="+- 0 4286 4232"/>
                            <a:gd name="T141" fmla="*/ T140 w 61"/>
                            <a:gd name="T142" fmla="+- 0 148 100"/>
                            <a:gd name="T143" fmla="*/ 148 h 61"/>
                            <a:gd name="T144" fmla="+- 0 4280 4232"/>
                            <a:gd name="T145" fmla="*/ T144 w 61"/>
                            <a:gd name="T146" fmla="+- 0 154 100"/>
                            <a:gd name="T147" fmla="*/ 154 h 61"/>
                            <a:gd name="T148" fmla="+- 0 4277 4232"/>
                            <a:gd name="T149" fmla="*/ T148 w 61"/>
                            <a:gd name="T150" fmla="+- 0 155 100"/>
                            <a:gd name="T151" fmla="*/ 155 h 61"/>
                            <a:gd name="T152" fmla="+- 0 4270 4232"/>
                            <a:gd name="T153" fmla="*/ T152 w 61"/>
                            <a:gd name="T154" fmla="+- 0 158 100"/>
                            <a:gd name="T155" fmla="*/ 158 h 61"/>
                            <a:gd name="T156" fmla="+- 0 4266 4232"/>
                            <a:gd name="T157" fmla="*/ T156 w 61"/>
                            <a:gd name="T158" fmla="+- 0 160 100"/>
                            <a:gd name="T15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61594" id="AutoShape 35" o:spid="_x0000_s1026" style="position:absolute;margin-left:211.6pt;margin-top:5pt;width:3.05pt;height:3.0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135;13970,64135;16510,63500;21590,63500;24130,64135;21590,101600;16510,101600;13970,100330;9525,98425;6985,97790;3810,93980;2540,92075;1270,90170;635,86995;0,85090;0,79375;635,77470;1270,74930;2540,73025;3810,71120;6985,67310;9525,66040;11430,64135;26035,64135;28575,66040;30480,67310;34290,71120;35560,73025;36830,74930;37465,77470;38100,79375;38100,85090;37465,86995;36830,90170;35560,92075;34290,93980;30480,97790;28575,98425;24130,100330;21590,10160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Anpassung</w:t>
      </w:r>
      <w:r w:rsidR="00C66A8C">
        <w:rPr>
          <w:spacing w:val="-23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9"/>
          <w:w w:val="90"/>
        </w:rPr>
        <w:t xml:space="preserve"> </w:t>
      </w:r>
      <w:r w:rsidR="00C66A8C">
        <w:rPr>
          <w:w w:val="90"/>
        </w:rPr>
        <w:t>Kontrolle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3"/>
          <w:w w:val="90"/>
        </w:rPr>
        <w:t xml:space="preserve"> </w:t>
      </w:r>
      <w:r w:rsidR="00C66A8C">
        <w:rPr>
          <w:spacing w:val="-3"/>
          <w:w w:val="90"/>
        </w:rPr>
        <w:t>Speziﬁkationen</w:t>
      </w:r>
      <w:r w:rsidR="00C66A8C">
        <w:rPr>
          <w:spacing w:val="-22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3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18"/>
          <w:w w:val="90"/>
        </w:rPr>
        <w:t xml:space="preserve"> </w:t>
      </w:r>
      <w:r w:rsidR="00C66A8C">
        <w:rPr>
          <w:spacing w:val="-5"/>
          <w:w w:val="90"/>
        </w:rPr>
        <w:t>Implementierung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 xml:space="preserve">in </w:t>
      </w:r>
      <w:r w:rsidR="00C66A8C">
        <w:t>den</w:t>
      </w:r>
      <w:r w:rsidR="00C66A8C">
        <w:rPr>
          <w:spacing w:val="-31"/>
        </w:rPr>
        <w:t xml:space="preserve"> </w:t>
      </w:r>
      <w:r w:rsidR="00C66A8C">
        <w:t>BSS</w:t>
      </w:r>
      <w:r w:rsidR="00C66A8C">
        <w:rPr>
          <w:spacing w:val="-21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19"/>
        </w:rPr>
        <w:t xml:space="preserve"> </w:t>
      </w:r>
      <w:r w:rsidR="00C66A8C">
        <w:t>OSS</w:t>
      </w:r>
      <w:r w:rsidR="00C66A8C">
        <w:rPr>
          <w:spacing w:val="-20"/>
        </w:rPr>
        <w:t xml:space="preserve"> </w:t>
      </w:r>
      <w:r w:rsidR="00C66A8C">
        <w:rPr>
          <w:spacing w:val="-3"/>
        </w:rPr>
        <w:t>Systemen</w:t>
      </w:r>
    </w:p>
    <w:p w14:paraId="0F1CAC19" w14:textId="77777777" w:rsidR="00CE237B" w:rsidRDefault="003B3734">
      <w:pPr>
        <w:pStyle w:val="Textkrper"/>
        <w:spacing w:before="2" w:line="292" w:lineRule="auto"/>
        <w:ind w:left="356" w:right="10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3165D0" wp14:editId="171B9416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6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1 98"/>
                            <a:gd name="T87" fmla="*/ 101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1 98"/>
                            <a:gd name="T99" fmla="*/ 101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7B92B" id="AutoShape 34" o:spid="_x0000_s1026" style="position:absolute;margin-left:211.6pt;margin-top:4.9pt;width:3.05pt;height:3.0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" path="m38,1l22,1,26,r8,l38,1xm34,60r-8,l22,58,15,55,11,54,6,48,4,45,2,42,1,37,,34,,25,1,22,2,18,4,15,6,12,11,6,15,3,18,1r23,l45,3r3,3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135;11430,62865;26035,62865;28575,64135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Positionierung </w:t>
      </w:r>
      <w:r w:rsidR="00C66A8C">
        <w:rPr>
          <w:spacing w:val="-6"/>
          <w:w w:val="90"/>
        </w:rPr>
        <w:t xml:space="preserve">neuer </w:t>
      </w:r>
      <w:r w:rsidR="00C66A8C">
        <w:rPr>
          <w:spacing w:val="-3"/>
          <w:w w:val="90"/>
        </w:rPr>
        <w:t xml:space="preserve">Services </w:t>
      </w:r>
      <w:r w:rsidR="00C66A8C">
        <w:rPr>
          <w:w w:val="90"/>
        </w:rPr>
        <w:t xml:space="preserve">/ Produkte in das Portfolio des </w:t>
      </w:r>
      <w:r w:rsidR="00C66A8C">
        <w:rPr>
          <w:spacing w:val="-6"/>
        </w:rPr>
        <w:t>Mobilfunkunternehmens</w:t>
      </w:r>
    </w:p>
    <w:p w14:paraId="5A02F48D" w14:textId="77777777" w:rsidR="00CE237B" w:rsidRDefault="003B3734">
      <w:pPr>
        <w:pStyle w:val="Textkrper"/>
        <w:spacing w:before="2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0CDA53" wp14:editId="40205CD2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6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FE2EF" id="AutoShape 33" o:spid="_x0000_s1026" style="position:absolute;margin-left:211.6pt;margin-top:4.9pt;width:3.05pt;height:3.0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Service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10"/>
          <w:w w:val="90"/>
        </w:rPr>
        <w:t xml:space="preserve"> </w:t>
      </w:r>
      <w:r w:rsidR="00C66A8C">
        <w:rPr>
          <w:w w:val="90"/>
        </w:rPr>
        <w:t>Produkt</w:t>
      </w:r>
      <w:r w:rsidR="00C66A8C">
        <w:rPr>
          <w:spacing w:val="-15"/>
          <w:w w:val="90"/>
        </w:rPr>
        <w:t xml:space="preserve"> </w:t>
      </w:r>
      <w:r w:rsidR="00C66A8C">
        <w:rPr>
          <w:spacing w:val="-4"/>
          <w:w w:val="90"/>
        </w:rPr>
        <w:t>Design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3"/>
          <w:w w:val="90"/>
        </w:rPr>
        <w:t xml:space="preserve"> </w:t>
      </w:r>
      <w:r w:rsidR="00C66A8C">
        <w:rPr>
          <w:spacing w:val="-6"/>
          <w:w w:val="90"/>
        </w:rPr>
        <w:t>neuen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Produkte</w:t>
      </w:r>
      <w:r w:rsidR="00C66A8C">
        <w:rPr>
          <w:spacing w:val="-18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9"/>
          <w:w w:val="90"/>
        </w:rPr>
        <w:t xml:space="preserve"> </w:t>
      </w:r>
      <w:r w:rsidR="00C66A8C">
        <w:rPr>
          <w:spacing w:val="-3"/>
          <w:w w:val="90"/>
        </w:rPr>
        <w:t>Integration</w:t>
      </w:r>
      <w:r w:rsidR="00C66A8C">
        <w:rPr>
          <w:spacing w:val="-22"/>
          <w:w w:val="90"/>
        </w:rPr>
        <w:t xml:space="preserve"> </w:t>
      </w:r>
      <w:r w:rsidR="00C66A8C">
        <w:rPr>
          <w:spacing w:val="-6"/>
          <w:w w:val="90"/>
        </w:rPr>
        <w:t xml:space="preserve">neuer </w:t>
      </w:r>
      <w:r w:rsidR="00C66A8C">
        <w:t>Plattformen</w:t>
      </w:r>
      <w:r w:rsidR="00C66A8C">
        <w:rPr>
          <w:spacing w:val="-51"/>
        </w:rPr>
        <w:t xml:space="preserve"> </w:t>
      </w:r>
      <w:r w:rsidR="00C66A8C">
        <w:t>in</w:t>
      </w:r>
      <w:r w:rsidR="00C66A8C">
        <w:rPr>
          <w:spacing w:val="-51"/>
        </w:rPr>
        <w:t xml:space="preserve"> </w:t>
      </w:r>
      <w:r w:rsidR="00C66A8C">
        <w:t>die</w:t>
      </w:r>
      <w:r w:rsidR="00C66A8C">
        <w:rPr>
          <w:spacing w:val="-49"/>
        </w:rPr>
        <w:t xml:space="preserve"> </w:t>
      </w:r>
      <w:r w:rsidR="00C66A8C">
        <w:rPr>
          <w:spacing w:val="-3"/>
        </w:rPr>
        <w:t>Systeme</w:t>
      </w:r>
      <w:r w:rsidR="00C66A8C">
        <w:rPr>
          <w:spacing w:val="-50"/>
        </w:rPr>
        <w:t xml:space="preserve"> </w:t>
      </w:r>
      <w:r w:rsidR="00C66A8C">
        <w:rPr>
          <w:spacing w:val="-6"/>
        </w:rPr>
        <w:t>und</w:t>
      </w:r>
      <w:r w:rsidR="00C66A8C">
        <w:rPr>
          <w:spacing w:val="-46"/>
        </w:rPr>
        <w:t xml:space="preserve"> </w:t>
      </w:r>
      <w:r w:rsidR="00C66A8C">
        <w:rPr>
          <w:spacing w:val="-4"/>
        </w:rPr>
        <w:t>technische</w:t>
      </w:r>
      <w:r w:rsidR="00C66A8C">
        <w:rPr>
          <w:spacing w:val="-49"/>
        </w:rPr>
        <w:t xml:space="preserve"> </w:t>
      </w:r>
      <w:r w:rsidR="00C66A8C">
        <w:rPr>
          <w:spacing w:val="-4"/>
        </w:rPr>
        <w:t>Infrastruktur</w:t>
      </w:r>
      <w:r w:rsidR="00C66A8C">
        <w:rPr>
          <w:spacing w:val="-48"/>
        </w:rPr>
        <w:t xml:space="preserve"> </w:t>
      </w:r>
      <w:r w:rsidR="00C66A8C">
        <w:t xml:space="preserve">des </w:t>
      </w:r>
      <w:r w:rsidR="00C66A8C">
        <w:rPr>
          <w:spacing w:val="-5"/>
        </w:rPr>
        <w:t>Unternehmens.</w:t>
      </w:r>
    </w:p>
    <w:p w14:paraId="3E6CAB47" w14:textId="77777777" w:rsidR="00CE237B" w:rsidRDefault="003B3734">
      <w:pPr>
        <w:pStyle w:val="Textkrper"/>
        <w:spacing w:before="4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95C6BF" wp14:editId="70F65AC9">
                <wp:simplePos x="0" y="0"/>
                <wp:positionH relativeFrom="page">
                  <wp:posOffset>2687320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6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1 100"/>
                            <a:gd name="T3" fmla="*/ 101 h 61"/>
                            <a:gd name="T4" fmla="+- 0 4254 4232"/>
                            <a:gd name="T5" fmla="*/ T4 w 61"/>
                            <a:gd name="T6" fmla="+- 0 101 100"/>
                            <a:gd name="T7" fmla="*/ 101 h 61"/>
                            <a:gd name="T8" fmla="+- 0 4258 4232"/>
                            <a:gd name="T9" fmla="*/ T8 w 61"/>
                            <a:gd name="T10" fmla="+- 0 100 100"/>
                            <a:gd name="T11" fmla="*/ 100 h 61"/>
                            <a:gd name="T12" fmla="+- 0 4266 4232"/>
                            <a:gd name="T13" fmla="*/ T12 w 61"/>
                            <a:gd name="T14" fmla="+- 0 100 100"/>
                            <a:gd name="T15" fmla="*/ 100 h 61"/>
                            <a:gd name="T16" fmla="+- 0 4270 4232"/>
                            <a:gd name="T17" fmla="*/ T16 w 61"/>
                            <a:gd name="T18" fmla="+- 0 101 100"/>
                            <a:gd name="T19" fmla="*/ 101 h 61"/>
                            <a:gd name="T20" fmla="+- 0 4266 4232"/>
                            <a:gd name="T21" fmla="*/ T20 w 61"/>
                            <a:gd name="T22" fmla="+- 0 160 100"/>
                            <a:gd name="T23" fmla="*/ 160 h 61"/>
                            <a:gd name="T24" fmla="+- 0 4258 4232"/>
                            <a:gd name="T25" fmla="*/ T24 w 61"/>
                            <a:gd name="T26" fmla="+- 0 160 100"/>
                            <a:gd name="T27" fmla="*/ 160 h 61"/>
                            <a:gd name="T28" fmla="+- 0 4254 4232"/>
                            <a:gd name="T29" fmla="*/ T28 w 61"/>
                            <a:gd name="T30" fmla="+- 0 158 100"/>
                            <a:gd name="T31" fmla="*/ 158 h 61"/>
                            <a:gd name="T32" fmla="+- 0 4247 4232"/>
                            <a:gd name="T33" fmla="*/ T32 w 61"/>
                            <a:gd name="T34" fmla="+- 0 155 100"/>
                            <a:gd name="T35" fmla="*/ 155 h 61"/>
                            <a:gd name="T36" fmla="+- 0 4243 4232"/>
                            <a:gd name="T37" fmla="*/ T36 w 61"/>
                            <a:gd name="T38" fmla="+- 0 154 100"/>
                            <a:gd name="T39" fmla="*/ 154 h 61"/>
                            <a:gd name="T40" fmla="+- 0 4238 4232"/>
                            <a:gd name="T41" fmla="*/ T40 w 61"/>
                            <a:gd name="T42" fmla="+- 0 148 100"/>
                            <a:gd name="T43" fmla="*/ 148 h 61"/>
                            <a:gd name="T44" fmla="+- 0 4236 4232"/>
                            <a:gd name="T45" fmla="*/ T44 w 61"/>
                            <a:gd name="T46" fmla="+- 0 145 100"/>
                            <a:gd name="T47" fmla="*/ 145 h 61"/>
                            <a:gd name="T48" fmla="+- 0 4234 4232"/>
                            <a:gd name="T49" fmla="*/ T48 w 61"/>
                            <a:gd name="T50" fmla="+- 0 142 100"/>
                            <a:gd name="T51" fmla="*/ 142 h 61"/>
                            <a:gd name="T52" fmla="+- 0 4233 4232"/>
                            <a:gd name="T53" fmla="*/ T52 w 61"/>
                            <a:gd name="T54" fmla="+- 0 137 100"/>
                            <a:gd name="T55" fmla="*/ 137 h 61"/>
                            <a:gd name="T56" fmla="+- 0 4232 4232"/>
                            <a:gd name="T57" fmla="*/ T56 w 61"/>
                            <a:gd name="T58" fmla="+- 0 134 100"/>
                            <a:gd name="T59" fmla="*/ 134 h 61"/>
                            <a:gd name="T60" fmla="+- 0 4232 4232"/>
                            <a:gd name="T61" fmla="*/ T60 w 61"/>
                            <a:gd name="T62" fmla="+- 0 125 100"/>
                            <a:gd name="T63" fmla="*/ 125 h 61"/>
                            <a:gd name="T64" fmla="+- 0 4233 4232"/>
                            <a:gd name="T65" fmla="*/ T64 w 61"/>
                            <a:gd name="T66" fmla="+- 0 122 100"/>
                            <a:gd name="T67" fmla="*/ 122 h 61"/>
                            <a:gd name="T68" fmla="+- 0 4234 4232"/>
                            <a:gd name="T69" fmla="*/ T68 w 61"/>
                            <a:gd name="T70" fmla="+- 0 118 100"/>
                            <a:gd name="T71" fmla="*/ 118 h 61"/>
                            <a:gd name="T72" fmla="+- 0 4236 4232"/>
                            <a:gd name="T73" fmla="*/ T72 w 61"/>
                            <a:gd name="T74" fmla="+- 0 115 100"/>
                            <a:gd name="T75" fmla="*/ 115 h 61"/>
                            <a:gd name="T76" fmla="+- 0 4238 4232"/>
                            <a:gd name="T77" fmla="*/ T76 w 61"/>
                            <a:gd name="T78" fmla="+- 0 112 100"/>
                            <a:gd name="T79" fmla="*/ 112 h 61"/>
                            <a:gd name="T80" fmla="+- 0 4243 4232"/>
                            <a:gd name="T81" fmla="*/ T80 w 61"/>
                            <a:gd name="T82" fmla="+- 0 106 100"/>
                            <a:gd name="T83" fmla="*/ 106 h 61"/>
                            <a:gd name="T84" fmla="+- 0 4247 4232"/>
                            <a:gd name="T85" fmla="*/ T84 w 61"/>
                            <a:gd name="T86" fmla="+- 0 104 100"/>
                            <a:gd name="T87" fmla="*/ 104 h 61"/>
                            <a:gd name="T88" fmla="+- 0 4250 4232"/>
                            <a:gd name="T89" fmla="*/ T88 w 61"/>
                            <a:gd name="T90" fmla="+- 0 101 100"/>
                            <a:gd name="T91" fmla="*/ 101 h 61"/>
                            <a:gd name="T92" fmla="+- 0 4273 4232"/>
                            <a:gd name="T93" fmla="*/ T92 w 61"/>
                            <a:gd name="T94" fmla="+- 0 101 100"/>
                            <a:gd name="T95" fmla="*/ 101 h 61"/>
                            <a:gd name="T96" fmla="+- 0 4277 4232"/>
                            <a:gd name="T97" fmla="*/ T96 w 61"/>
                            <a:gd name="T98" fmla="+- 0 104 100"/>
                            <a:gd name="T99" fmla="*/ 104 h 61"/>
                            <a:gd name="T100" fmla="+- 0 4280 4232"/>
                            <a:gd name="T101" fmla="*/ T100 w 61"/>
                            <a:gd name="T102" fmla="+- 0 106 100"/>
                            <a:gd name="T103" fmla="*/ 106 h 61"/>
                            <a:gd name="T104" fmla="+- 0 4286 4232"/>
                            <a:gd name="T105" fmla="*/ T104 w 61"/>
                            <a:gd name="T106" fmla="+- 0 112 100"/>
                            <a:gd name="T107" fmla="*/ 112 h 61"/>
                            <a:gd name="T108" fmla="+- 0 4288 4232"/>
                            <a:gd name="T109" fmla="*/ T108 w 61"/>
                            <a:gd name="T110" fmla="+- 0 115 100"/>
                            <a:gd name="T111" fmla="*/ 115 h 61"/>
                            <a:gd name="T112" fmla="+- 0 4290 4232"/>
                            <a:gd name="T113" fmla="*/ T112 w 61"/>
                            <a:gd name="T114" fmla="+- 0 118 100"/>
                            <a:gd name="T115" fmla="*/ 118 h 61"/>
                            <a:gd name="T116" fmla="+- 0 4291 4232"/>
                            <a:gd name="T117" fmla="*/ T116 w 61"/>
                            <a:gd name="T118" fmla="+- 0 122 100"/>
                            <a:gd name="T119" fmla="*/ 122 h 61"/>
                            <a:gd name="T120" fmla="+- 0 4292 4232"/>
                            <a:gd name="T121" fmla="*/ T120 w 61"/>
                            <a:gd name="T122" fmla="+- 0 125 100"/>
                            <a:gd name="T123" fmla="*/ 125 h 61"/>
                            <a:gd name="T124" fmla="+- 0 4292 4232"/>
                            <a:gd name="T125" fmla="*/ T124 w 61"/>
                            <a:gd name="T126" fmla="+- 0 134 100"/>
                            <a:gd name="T127" fmla="*/ 134 h 61"/>
                            <a:gd name="T128" fmla="+- 0 4291 4232"/>
                            <a:gd name="T129" fmla="*/ T128 w 61"/>
                            <a:gd name="T130" fmla="+- 0 137 100"/>
                            <a:gd name="T131" fmla="*/ 137 h 61"/>
                            <a:gd name="T132" fmla="+- 0 4290 4232"/>
                            <a:gd name="T133" fmla="*/ T132 w 61"/>
                            <a:gd name="T134" fmla="+- 0 142 100"/>
                            <a:gd name="T135" fmla="*/ 142 h 61"/>
                            <a:gd name="T136" fmla="+- 0 4288 4232"/>
                            <a:gd name="T137" fmla="*/ T136 w 61"/>
                            <a:gd name="T138" fmla="+- 0 145 100"/>
                            <a:gd name="T139" fmla="*/ 145 h 61"/>
                            <a:gd name="T140" fmla="+- 0 4286 4232"/>
                            <a:gd name="T141" fmla="*/ T140 w 61"/>
                            <a:gd name="T142" fmla="+- 0 148 100"/>
                            <a:gd name="T143" fmla="*/ 148 h 61"/>
                            <a:gd name="T144" fmla="+- 0 4280 4232"/>
                            <a:gd name="T145" fmla="*/ T144 w 61"/>
                            <a:gd name="T146" fmla="+- 0 154 100"/>
                            <a:gd name="T147" fmla="*/ 154 h 61"/>
                            <a:gd name="T148" fmla="+- 0 4277 4232"/>
                            <a:gd name="T149" fmla="*/ T148 w 61"/>
                            <a:gd name="T150" fmla="+- 0 155 100"/>
                            <a:gd name="T151" fmla="*/ 155 h 61"/>
                            <a:gd name="T152" fmla="+- 0 4270 4232"/>
                            <a:gd name="T153" fmla="*/ T152 w 61"/>
                            <a:gd name="T154" fmla="+- 0 158 100"/>
                            <a:gd name="T155" fmla="*/ 158 h 61"/>
                            <a:gd name="T156" fmla="+- 0 4266 4232"/>
                            <a:gd name="T157" fmla="*/ T156 w 61"/>
                            <a:gd name="T158" fmla="+- 0 160 100"/>
                            <a:gd name="T15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9ADEA" id="AutoShape 32" o:spid="_x0000_s1026" style="position:absolute;margin-left:211.6pt;margin-top:5pt;width:3.05pt;height:3.0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4135;13970,64135;16510,63500;21590,63500;24130,64135;21590,101600;16510,101600;13970,100330;9525,98425;6985,97790;3810,93980;2540,92075;1270,90170;635,86995;0,85090;0,79375;635,77470;1270,74930;2540,73025;3810,71120;6985,67310;9525,66040;11430,64135;26035,64135;28575,66040;30480,67310;34290,71120;35560,73025;36830,74930;37465,77470;38100,79375;38100,85090;37465,86995;36830,90170;35560,92075;34290,93980;30480,97790;28575,98425;24130,100330;21590,10160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>Erfolgreiche</w:t>
      </w:r>
      <w:r w:rsidR="00C66A8C">
        <w:rPr>
          <w:spacing w:val="-17"/>
          <w:w w:val="90"/>
        </w:rPr>
        <w:t xml:space="preserve"> </w:t>
      </w:r>
      <w:r w:rsidR="00C66A8C">
        <w:rPr>
          <w:spacing w:val="-5"/>
          <w:w w:val="90"/>
        </w:rPr>
        <w:t>Markteinführung</w:t>
      </w:r>
      <w:r w:rsidR="00C66A8C">
        <w:rPr>
          <w:spacing w:val="-20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7"/>
          <w:w w:val="90"/>
        </w:rPr>
        <w:t xml:space="preserve"> </w:t>
      </w:r>
      <w:r w:rsidR="00C66A8C">
        <w:rPr>
          <w:spacing w:val="-5"/>
          <w:w w:val="90"/>
        </w:rPr>
        <w:t>Change</w:t>
      </w:r>
      <w:r w:rsidR="00C66A8C">
        <w:rPr>
          <w:spacing w:val="-16"/>
          <w:w w:val="90"/>
        </w:rPr>
        <w:t xml:space="preserve"> </w:t>
      </w:r>
      <w:r w:rsidR="00C66A8C">
        <w:rPr>
          <w:spacing w:val="-5"/>
          <w:w w:val="90"/>
        </w:rPr>
        <w:t>Management</w:t>
      </w:r>
      <w:r w:rsidR="00C66A8C">
        <w:rPr>
          <w:spacing w:val="-13"/>
          <w:w w:val="90"/>
        </w:rPr>
        <w:t xml:space="preserve"> </w:t>
      </w:r>
      <w:r w:rsidR="00C66A8C">
        <w:rPr>
          <w:spacing w:val="-3"/>
          <w:w w:val="90"/>
        </w:rPr>
        <w:t xml:space="preserve">zusätzlicher </w:t>
      </w:r>
      <w:r w:rsidR="00C66A8C">
        <w:rPr>
          <w:spacing w:val="-4"/>
        </w:rPr>
        <w:t>Anforderungen</w:t>
      </w:r>
    </w:p>
    <w:p w14:paraId="69F38567" w14:textId="77777777" w:rsidR="00CE237B" w:rsidRDefault="00CE237B">
      <w:pPr>
        <w:pStyle w:val="Textkrper"/>
        <w:rPr>
          <w:sz w:val="22"/>
        </w:rPr>
      </w:pPr>
    </w:p>
    <w:p w14:paraId="3E51AC9D" w14:textId="77777777" w:rsidR="00CE237B" w:rsidRDefault="00CE237B">
      <w:pPr>
        <w:pStyle w:val="Textkrper"/>
        <w:rPr>
          <w:sz w:val="22"/>
        </w:rPr>
      </w:pPr>
    </w:p>
    <w:p w14:paraId="5E57E7F6" w14:textId="77777777" w:rsidR="00CE237B" w:rsidRDefault="00C66A8C">
      <w:pPr>
        <w:pStyle w:val="Textkrper"/>
        <w:spacing w:before="135"/>
        <w:ind w:left="116"/>
      </w:pPr>
      <w:r>
        <w:t>Involvierte Systeme und Entwicklungsumgebungen:</w:t>
      </w:r>
    </w:p>
    <w:p w14:paraId="6D6ABBE7" w14:textId="77777777" w:rsidR="00CE237B" w:rsidRDefault="00C66A8C" w:rsidP="007E7183">
      <w:pPr>
        <w:pStyle w:val="Textkrper"/>
        <w:spacing w:before="82"/>
        <w:ind w:left="116"/>
      </w:pPr>
      <w:r>
        <w:rPr>
          <w:spacing w:val="-3"/>
          <w:w w:val="95"/>
        </w:rPr>
        <w:t>KIAS,</w:t>
      </w:r>
      <w:r>
        <w:rPr>
          <w:spacing w:val="-47"/>
          <w:w w:val="95"/>
        </w:rPr>
        <w:t xml:space="preserve"> </w:t>
      </w:r>
      <w:r>
        <w:rPr>
          <w:w w:val="95"/>
        </w:rPr>
        <w:t>BSS,</w:t>
      </w:r>
      <w:r>
        <w:rPr>
          <w:spacing w:val="-46"/>
          <w:w w:val="95"/>
        </w:rPr>
        <w:t xml:space="preserve"> </w:t>
      </w:r>
      <w:r>
        <w:rPr>
          <w:w w:val="95"/>
        </w:rPr>
        <w:t>OSS,</w:t>
      </w:r>
      <w:r>
        <w:rPr>
          <w:spacing w:val="-46"/>
          <w:w w:val="95"/>
        </w:rPr>
        <w:t xml:space="preserve"> </w:t>
      </w:r>
      <w:r>
        <w:rPr>
          <w:w w:val="95"/>
        </w:rPr>
        <w:t>IN-PPS</w:t>
      </w:r>
      <w:r w:rsidR="007E7183" w:rsidRPr="007E7183">
        <w:rPr>
          <w:w w:val="95"/>
        </w:rPr>
        <w:t xml:space="preserve"> </w:t>
      </w:r>
      <w:r w:rsidR="007E7183">
        <w:rPr>
          <w:w w:val="95"/>
        </w:rPr>
        <w:t>Edifact,</w:t>
      </w:r>
      <w:r w:rsidR="007E7183">
        <w:rPr>
          <w:spacing w:val="-46"/>
          <w:w w:val="95"/>
        </w:rPr>
        <w:t xml:space="preserve">    </w:t>
      </w:r>
      <w:r>
        <w:rPr>
          <w:spacing w:val="-3"/>
          <w:w w:val="95"/>
        </w:rPr>
        <w:t>GSP,</w:t>
      </w:r>
      <w:r>
        <w:rPr>
          <w:spacing w:val="-46"/>
          <w:w w:val="95"/>
        </w:rPr>
        <w:t xml:space="preserve"> </w:t>
      </w:r>
      <w:r>
        <w:rPr>
          <w:spacing w:val="-6"/>
          <w:w w:val="95"/>
        </w:rPr>
        <w:t>AAA,</w:t>
      </w:r>
      <w:r>
        <w:rPr>
          <w:spacing w:val="-46"/>
          <w:w w:val="95"/>
        </w:rPr>
        <w:t xml:space="preserve"> </w:t>
      </w:r>
      <w:r>
        <w:rPr>
          <w:w w:val="95"/>
        </w:rPr>
        <w:t>ASPC,</w:t>
      </w:r>
      <w:r>
        <w:rPr>
          <w:spacing w:val="-47"/>
          <w:w w:val="95"/>
        </w:rPr>
        <w:t xml:space="preserve"> </w:t>
      </w:r>
      <w:r>
        <w:rPr>
          <w:w w:val="95"/>
        </w:rPr>
        <w:t>Web-,</w:t>
      </w:r>
      <w:r>
        <w:rPr>
          <w:spacing w:val="-46"/>
          <w:w w:val="95"/>
        </w:rPr>
        <w:t xml:space="preserve"> </w:t>
      </w:r>
      <w:r>
        <w:rPr>
          <w:w w:val="95"/>
        </w:rPr>
        <w:t>WAP-Portal</w:t>
      </w:r>
      <w:r>
        <w:rPr>
          <w:spacing w:val="-47"/>
          <w:w w:val="95"/>
        </w:rPr>
        <w:t xml:space="preserve"> </w:t>
      </w:r>
      <w:r>
        <w:rPr>
          <w:spacing w:val="-4"/>
          <w:w w:val="95"/>
        </w:rPr>
        <w:t>mit</w:t>
      </w:r>
      <w:r>
        <w:rPr>
          <w:spacing w:val="-45"/>
          <w:w w:val="95"/>
        </w:rPr>
        <w:t xml:space="preserve"> </w:t>
      </w:r>
      <w:r>
        <w:rPr>
          <w:w w:val="95"/>
        </w:rPr>
        <w:t>CSS,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Nortel-</w:t>
      </w:r>
      <w:r>
        <w:rPr>
          <w:spacing w:val="-5"/>
          <w:w w:val="83"/>
        </w:rPr>
        <w:t>I</w:t>
      </w:r>
      <w:r>
        <w:rPr>
          <w:spacing w:val="-5"/>
          <w:w w:val="91"/>
        </w:rPr>
        <w:t>V</w:t>
      </w:r>
      <w:r>
        <w:rPr>
          <w:spacing w:val="-4"/>
          <w:w w:val="88"/>
        </w:rPr>
        <w:t>R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</w:rPr>
        <w:t>MM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8"/>
        </w:rPr>
        <w:t>M</w:t>
      </w:r>
      <w:r>
        <w:rPr>
          <w:spacing w:val="1"/>
          <w:w w:val="81"/>
        </w:rPr>
        <w:t>S</w:t>
      </w:r>
      <w:r>
        <w:rPr>
          <w:spacing w:val="-2"/>
          <w:w w:val="87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1"/>
          <w:w w:val="92"/>
        </w:rPr>
        <w:t>U</w:t>
      </w:r>
      <w:r>
        <w:rPr>
          <w:spacing w:val="1"/>
          <w:w w:val="81"/>
        </w:rPr>
        <w:t>SS</w:t>
      </w:r>
      <w:r>
        <w:rPr>
          <w:spacing w:val="-6"/>
          <w:w w:val="91"/>
        </w:rPr>
        <w:t>D</w:t>
      </w:r>
      <w:r>
        <w:rPr>
          <w:spacing w:val="3"/>
          <w:w w:val="78"/>
        </w:rPr>
        <w:t>-</w:t>
      </w:r>
      <w:r>
        <w:rPr>
          <w:spacing w:val="1"/>
          <w:w w:val="81"/>
        </w:rPr>
        <w:t>S</w:t>
      </w:r>
      <w:r>
        <w:rPr>
          <w:spacing w:val="-5"/>
          <w:w w:val="89"/>
        </w:rPr>
        <w:t>T</w:t>
      </w:r>
      <w:r>
        <w:rPr>
          <w:w w:val="91"/>
        </w:rPr>
        <w:t>K</w:t>
      </w:r>
      <w:r>
        <w:rPr>
          <w:spacing w:val="-19"/>
        </w:rPr>
        <w:t xml:space="preserve"> </w:t>
      </w:r>
      <w:r>
        <w:rPr>
          <w:spacing w:val="-2"/>
          <w:w w:val="79"/>
        </w:rPr>
        <w:t>(</w:t>
      </w:r>
      <w:r>
        <w:rPr>
          <w:spacing w:val="1"/>
          <w:w w:val="81"/>
        </w:rPr>
        <w:t>S</w:t>
      </w:r>
      <w:r>
        <w:rPr>
          <w:spacing w:val="-5"/>
          <w:w w:val="83"/>
        </w:rPr>
        <w:t>I</w:t>
      </w:r>
      <w:r>
        <w:rPr>
          <w:spacing w:val="-8"/>
        </w:rPr>
        <w:t>M</w:t>
      </w:r>
      <w:r>
        <w:rPr>
          <w:spacing w:val="-12"/>
          <w:w w:val="78"/>
        </w:rPr>
        <w:t>-</w:t>
      </w:r>
      <w:r>
        <w:rPr>
          <w:spacing w:val="-20"/>
          <w:w w:val="89"/>
        </w:rPr>
        <w:t>T</w:t>
      </w:r>
      <w:r>
        <w:rPr>
          <w:spacing w:val="3"/>
          <w:w w:val="95"/>
        </w:rPr>
        <w:t>oo</w:t>
      </w:r>
      <w:r>
        <w:rPr>
          <w:spacing w:val="-6"/>
          <w:w w:val="91"/>
        </w:rPr>
        <w:t>l</w:t>
      </w:r>
      <w:r>
        <w:rPr>
          <w:spacing w:val="3"/>
          <w:w w:val="78"/>
        </w:rPr>
        <w:t>-</w:t>
      </w:r>
      <w:r>
        <w:rPr>
          <w:w w:val="91"/>
        </w:rPr>
        <w:t>K</w:t>
      </w:r>
      <w:r>
        <w:rPr>
          <w:spacing w:val="-3"/>
          <w:w w:val="85"/>
        </w:rPr>
        <w:t>i</w:t>
      </w:r>
      <w:r>
        <w:rPr>
          <w:spacing w:val="-3"/>
          <w:w w:val="98"/>
        </w:rPr>
        <w:t>t</w:t>
      </w:r>
      <w:r>
        <w:rPr>
          <w:spacing w:val="-2"/>
          <w:w w:val="79"/>
        </w:rPr>
        <w:t>)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23"/>
          <w:w w:val="93"/>
        </w:rPr>
        <w:t>A</w:t>
      </w:r>
      <w:r>
        <w:rPr>
          <w:spacing w:val="-20"/>
          <w:w w:val="89"/>
        </w:rPr>
        <w:t>T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3"/>
          <w:w w:val="85"/>
        </w:rPr>
        <w:t>i</w:t>
      </w:r>
      <w:r>
        <w:rPr>
          <w:spacing w:val="-9"/>
          <w:w w:val="85"/>
        </w:rPr>
        <w:t>k</w:t>
      </w:r>
      <w:r>
        <w:rPr>
          <w:spacing w:val="3"/>
          <w:w w:val="83"/>
        </w:rPr>
        <w:t>a</w:t>
      </w:r>
      <w:r>
        <w:rPr>
          <w:spacing w:val="-3"/>
          <w:w w:val="98"/>
        </w:rPr>
        <w:t>t</w:t>
      </w:r>
      <w:r>
        <w:rPr>
          <w:spacing w:val="-3"/>
          <w:w w:val="85"/>
        </w:rPr>
        <w:t>i</w:t>
      </w:r>
      <w:r>
        <w:rPr>
          <w:spacing w:val="3"/>
          <w:w w:val="95"/>
        </w:rPr>
        <w:t>o</w:t>
      </w:r>
      <w:r>
        <w:rPr>
          <w:spacing w:val="-9"/>
          <w:w w:val="89"/>
        </w:rPr>
        <w:t>n</w:t>
      </w:r>
      <w:r>
        <w:rPr>
          <w:spacing w:val="-5"/>
          <w:w w:val="89"/>
        </w:rPr>
        <w:t>e</w:t>
      </w:r>
      <w:r>
        <w:rPr>
          <w:spacing w:val="-9"/>
          <w:w w:val="89"/>
        </w:rPr>
        <w:t>n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3"/>
          <w:w w:val="83"/>
        </w:rPr>
        <w:t>a</w:t>
      </w:r>
      <w:r>
        <w:rPr>
          <w:spacing w:val="-6"/>
          <w:w w:val="81"/>
        </w:rPr>
        <w:t>v</w:t>
      </w:r>
      <w:r>
        <w:rPr>
          <w:spacing w:val="3"/>
          <w:w w:val="83"/>
        </w:rPr>
        <w:t>a</w:t>
      </w:r>
      <w:r>
        <w:rPr>
          <w:w w:val="78"/>
        </w:rPr>
        <w:t xml:space="preserve">-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-3"/>
          <w:w w:val="98"/>
        </w:rPr>
        <w:t>t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-8"/>
          <w:w w:val="88"/>
        </w:rPr>
        <w:t>2</w:t>
      </w:r>
      <w:r>
        <w:rPr>
          <w:spacing w:val="-6"/>
          <w:w w:val="87"/>
        </w:rPr>
        <w:t>EE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6"/>
          <w:w w:val="91"/>
        </w:rPr>
        <w:t>B</w:t>
      </w:r>
      <w:r>
        <w:rPr>
          <w:spacing w:val="-5"/>
          <w:w w:val="89"/>
        </w:rPr>
        <w:t>e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4"/>
          <w:w w:val="93"/>
        </w:rPr>
        <w:t>W</w:t>
      </w:r>
      <w:r>
        <w:rPr>
          <w:spacing w:val="-5"/>
          <w:w w:val="89"/>
        </w:rPr>
        <w:t>e</w:t>
      </w:r>
      <w:r>
        <w:rPr>
          <w:spacing w:val="3"/>
          <w:w w:val="91"/>
        </w:rPr>
        <w:t>b</w:t>
      </w:r>
      <w:r>
        <w:rPr>
          <w:spacing w:val="-6"/>
          <w:w w:val="91"/>
        </w:rPr>
        <w:t>l</w:t>
      </w:r>
      <w:r>
        <w:rPr>
          <w:spacing w:val="3"/>
          <w:w w:val="95"/>
        </w:rPr>
        <w:t>o</w:t>
      </w:r>
      <w:r>
        <w:rPr>
          <w:spacing w:val="-10"/>
          <w:w w:val="90"/>
        </w:rPr>
        <w:t>g</w:t>
      </w:r>
      <w:r>
        <w:rPr>
          <w:spacing w:val="-3"/>
          <w:w w:val="85"/>
        </w:rPr>
        <w:t>i</w:t>
      </w:r>
      <w:r>
        <w:rPr>
          <w:spacing w:val="-2"/>
          <w:w w:val="83"/>
        </w:rPr>
        <w:t>c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</w:t>
      </w:r>
      <w:r>
        <w:rPr>
          <w:spacing w:val="3"/>
          <w:w w:val="83"/>
        </w:rPr>
        <w:t>a</w:t>
      </w:r>
      <w:r>
        <w:rPr>
          <w:spacing w:val="-2"/>
          <w:w w:val="83"/>
        </w:rPr>
        <w:t>c</w:t>
      </w:r>
      <w:r>
        <w:rPr>
          <w:spacing w:val="-9"/>
          <w:w w:val="89"/>
        </w:rPr>
        <w:t>h</w:t>
      </w:r>
      <w:r>
        <w:rPr>
          <w:spacing w:val="-5"/>
          <w:w w:val="89"/>
        </w:rPr>
        <w:t>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4"/>
          <w:w w:val="82"/>
        </w:rPr>
        <w:t>s</w:t>
      </w:r>
      <w:r>
        <w:rPr>
          <w:spacing w:val="-5"/>
          <w:w w:val="77"/>
        </w:rPr>
        <w:t>.</w:t>
      </w:r>
      <w:r>
        <w:rPr>
          <w:spacing w:val="3"/>
          <w:w w:val="95"/>
        </w:rPr>
        <w:t>o</w:t>
      </w:r>
      <w:r>
        <w:rPr>
          <w:w w:val="77"/>
        </w:rPr>
        <w:t>.</w:t>
      </w:r>
    </w:p>
    <w:p w14:paraId="32B79091" w14:textId="77777777" w:rsidR="00CE237B" w:rsidRDefault="00CE237B">
      <w:pPr>
        <w:spacing w:line="324" w:lineRule="auto"/>
        <w:sectPr w:rsidR="00CE237B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1954" w:space="846"/>
            <w:col w:w="6780"/>
          </w:cols>
        </w:sectPr>
      </w:pPr>
    </w:p>
    <w:p w14:paraId="4731EA0F" w14:textId="77777777" w:rsidR="00CE237B" w:rsidRDefault="003B3734">
      <w:pPr>
        <w:pStyle w:val="Textkrper"/>
        <w:spacing w:line="20" w:lineRule="exact"/>
        <w:ind w:left="6045"/>
        <w:rPr>
          <w:sz w:val="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05C336" wp14:editId="161EC191">
                <wp:extent cx="2163445" cy="9525"/>
                <wp:effectExtent l="0" t="0" r="0" b="0"/>
                <wp:docPr id="7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3445" cy="9525"/>
                          <a:chOff x="0" y="0"/>
                          <a:chExt cx="3407" cy="15"/>
                        </a:xfrm>
                      </wpg:grpSpPr>
                      <wps:wsp>
                        <wps:cNvPr id="7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406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24458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38BEE" id="Group 30" o:spid="_x0000_s1026" style="width:170.35pt;height:.75pt;mso-position-horizontal-relative:char;mso-position-vertical-relative:line" coordsize="340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">
                <v:line id="Line 31" o:spid="_x0000_s1027" style="position:absolute;visibility:visible;mso-wrap-style:square" from="0,8" to="340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" strokecolor="#244585" strokeweight=".26469mm"/>
                <w10:anchorlock/>
              </v:group>
            </w:pict>
          </mc:Fallback>
        </mc:AlternateContent>
      </w:r>
    </w:p>
    <w:p w14:paraId="60ED240E" w14:textId="77777777" w:rsidR="00CE237B" w:rsidRDefault="00CE237B">
      <w:pPr>
        <w:pStyle w:val="Textkrper"/>
      </w:pPr>
    </w:p>
    <w:p w14:paraId="048D086D" w14:textId="77777777" w:rsidR="00CE237B" w:rsidRDefault="00CE237B">
      <w:pPr>
        <w:pStyle w:val="Textkrper"/>
        <w:spacing w:before="7"/>
        <w:rPr>
          <w:sz w:val="17"/>
        </w:rPr>
      </w:pPr>
    </w:p>
    <w:p w14:paraId="3189012F" w14:textId="77777777" w:rsidR="00CE237B" w:rsidRDefault="00CE237B">
      <w:pPr>
        <w:rPr>
          <w:sz w:val="17"/>
        </w:rPr>
        <w:sectPr w:rsidR="00CE237B">
          <w:headerReference w:type="default" r:id="rId32"/>
          <w:footerReference w:type="default" r:id="rId33"/>
          <w:pgSz w:w="11900" w:h="16840"/>
          <w:pgMar w:top="1840" w:right="1020" w:bottom="520" w:left="1300" w:header="1646" w:footer="323" w:gutter="0"/>
          <w:pgNumType w:start="20"/>
          <w:cols w:space="720"/>
        </w:sectPr>
      </w:pPr>
    </w:p>
    <w:p w14:paraId="6FFF3BC4" w14:textId="77777777" w:rsidR="00CE237B" w:rsidRDefault="00C66A8C">
      <w:pPr>
        <w:pStyle w:val="Textkrper"/>
        <w:spacing w:before="105"/>
        <w:ind w:left="116"/>
        <w:rPr>
          <w:rFonts w:ascii="Arial"/>
        </w:rPr>
      </w:pPr>
      <w:r>
        <w:rPr>
          <w:rFonts w:ascii="Arial"/>
          <w:spacing w:val="-6"/>
          <w:w w:val="105"/>
        </w:rPr>
        <w:t xml:space="preserve">10/2005 </w:t>
      </w:r>
      <w:r>
        <w:rPr>
          <w:rFonts w:ascii="Arial"/>
          <w:w w:val="105"/>
        </w:rPr>
        <w:t>-</w:t>
      </w:r>
      <w:r>
        <w:rPr>
          <w:rFonts w:ascii="Arial"/>
          <w:spacing w:val="-44"/>
          <w:w w:val="105"/>
        </w:rPr>
        <w:t xml:space="preserve"> </w:t>
      </w:r>
      <w:r>
        <w:rPr>
          <w:rFonts w:ascii="Arial"/>
          <w:spacing w:val="-6"/>
          <w:w w:val="105"/>
        </w:rPr>
        <w:t>01/2006</w:t>
      </w:r>
    </w:p>
    <w:p w14:paraId="2DA4CA49" w14:textId="77777777" w:rsidR="00CE237B" w:rsidRDefault="00C66A8C">
      <w:pPr>
        <w:pStyle w:val="Textkrper"/>
        <w:spacing w:before="85"/>
        <w:ind w:left="116"/>
        <w:rPr>
          <w:rFonts w:ascii="Arial"/>
        </w:rPr>
      </w:pPr>
      <w:r>
        <w:rPr>
          <w:rFonts w:ascii="Arial"/>
          <w:w w:val="105"/>
        </w:rPr>
        <w:t>4 Monate</w:t>
      </w:r>
    </w:p>
    <w:p w14:paraId="25F12491" w14:textId="77777777" w:rsidR="00CE237B" w:rsidRDefault="00C66A8C">
      <w:pPr>
        <w:pStyle w:val="Textkrper"/>
        <w:spacing w:before="107"/>
        <w:ind w:left="116"/>
      </w:pPr>
      <w:r>
        <w:br w:type="column"/>
      </w:r>
      <w:r>
        <w:t>HealthCare - Value Added Services</w:t>
      </w:r>
    </w:p>
    <w:p w14:paraId="2F14A48C" w14:textId="77777777" w:rsidR="00CE237B" w:rsidRDefault="00C66A8C">
      <w:pPr>
        <w:pStyle w:val="Textkrper"/>
        <w:spacing w:before="82" w:line="324" w:lineRule="auto"/>
        <w:ind w:left="116" w:right="2716"/>
      </w:pPr>
      <w:r>
        <w:rPr>
          <w:spacing w:val="-3"/>
          <w:w w:val="90"/>
        </w:rPr>
        <w:t xml:space="preserve">Rolle: </w:t>
      </w:r>
      <w:r>
        <w:rPr>
          <w:w w:val="90"/>
        </w:rPr>
        <w:t xml:space="preserve">Project </w:t>
      </w:r>
      <w:r>
        <w:rPr>
          <w:spacing w:val="-4"/>
          <w:w w:val="90"/>
        </w:rPr>
        <w:t xml:space="preserve">Management/Business </w:t>
      </w:r>
      <w:r>
        <w:rPr>
          <w:spacing w:val="-3"/>
          <w:w w:val="90"/>
        </w:rPr>
        <w:t xml:space="preserve">Analyse </w:t>
      </w:r>
      <w:r>
        <w:rPr>
          <w:spacing w:val="-4"/>
        </w:rPr>
        <w:t xml:space="preserve">Branche: Netzbetreiber, </w:t>
      </w:r>
      <w:r>
        <w:t>Düsseldorf</w:t>
      </w:r>
    </w:p>
    <w:p w14:paraId="45F9487B" w14:textId="77777777" w:rsidR="00CE237B" w:rsidRDefault="00CE237B">
      <w:pPr>
        <w:pStyle w:val="Textkrper"/>
        <w:spacing w:before="3"/>
        <w:rPr>
          <w:sz w:val="32"/>
        </w:rPr>
      </w:pPr>
    </w:p>
    <w:p w14:paraId="075E6450" w14:textId="77777777" w:rsidR="00CE237B" w:rsidRDefault="00C66A8C">
      <w:pPr>
        <w:pStyle w:val="Textkrper"/>
        <w:ind w:left="116"/>
      </w:pPr>
      <w:r>
        <w:t>Rolle:</w:t>
      </w:r>
    </w:p>
    <w:p w14:paraId="4B3B0B6E" w14:textId="77777777" w:rsidR="00CE237B" w:rsidRDefault="00C66A8C">
      <w:pPr>
        <w:pStyle w:val="Textkrper"/>
        <w:spacing w:before="83" w:line="324" w:lineRule="auto"/>
        <w:ind w:left="116"/>
      </w:pPr>
      <w:r>
        <w:rPr>
          <w:w w:val="90"/>
        </w:rPr>
        <w:t xml:space="preserve">Project </w:t>
      </w:r>
      <w:r>
        <w:rPr>
          <w:spacing w:val="-4"/>
          <w:w w:val="90"/>
        </w:rPr>
        <w:t xml:space="preserve">Management/Business Analyse/Requirements </w:t>
      </w:r>
      <w:r>
        <w:rPr>
          <w:spacing w:val="-5"/>
          <w:w w:val="90"/>
        </w:rPr>
        <w:t xml:space="preserve">Engineering/Service </w:t>
      </w:r>
      <w:r>
        <w:t>Design/Usability</w:t>
      </w:r>
    </w:p>
    <w:p w14:paraId="333267E8" w14:textId="77777777" w:rsidR="00CE237B" w:rsidRDefault="00CE237B">
      <w:pPr>
        <w:pStyle w:val="Textkrper"/>
        <w:spacing w:before="2"/>
        <w:rPr>
          <w:sz w:val="27"/>
        </w:rPr>
      </w:pPr>
    </w:p>
    <w:p w14:paraId="2FC90D2B" w14:textId="77777777" w:rsidR="00CE237B" w:rsidRDefault="00C66A8C">
      <w:pPr>
        <w:pStyle w:val="Textkrper"/>
        <w:ind w:left="116"/>
      </w:pPr>
      <w:r>
        <w:rPr>
          <w:w w:val="95"/>
        </w:rPr>
        <w:t>Phasen:</w:t>
      </w:r>
    </w:p>
    <w:p w14:paraId="4F0AF4F3" w14:textId="77777777" w:rsidR="00CE237B" w:rsidRDefault="00C66A8C">
      <w:pPr>
        <w:pStyle w:val="Textkrper"/>
        <w:spacing w:before="82" w:line="324" w:lineRule="auto"/>
        <w:ind w:left="116"/>
      </w:pPr>
      <w:r>
        <w:rPr>
          <w:spacing w:val="-5"/>
          <w:w w:val="90"/>
        </w:rPr>
        <w:t>E2E</w:t>
      </w:r>
      <w:r>
        <w:rPr>
          <w:spacing w:val="-25"/>
          <w:w w:val="90"/>
        </w:rPr>
        <w:t xml:space="preserve"> </w:t>
      </w:r>
      <w:r>
        <w:rPr>
          <w:spacing w:val="-6"/>
          <w:w w:val="90"/>
        </w:rPr>
        <w:t>Betreuung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der</w:t>
      </w:r>
      <w:r>
        <w:rPr>
          <w:spacing w:val="-19"/>
          <w:w w:val="90"/>
        </w:rPr>
        <w:t xml:space="preserve"> </w:t>
      </w:r>
      <w:r>
        <w:rPr>
          <w:w w:val="90"/>
        </w:rPr>
        <w:t>Konzeption</w:t>
      </w:r>
      <w:r>
        <w:rPr>
          <w:spacing w:val="-27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w w:val="90"/>
        </w:rPr>
        <w:t>Machbarkeitsanalyse</w:t>
      </w:r>
      <w:r>
        <w:rPr>
          <w:spacing w:val="-24"/>
          <w:w w:val="90"/>
        </w:rPr>
        <w:t xml:space="preserve"> </w:t>
      </w:r>
      <w:r>
        <w:rPr>
          <w:w w:val="90"/>
        </w:rPr>
        <w:t>/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/ </w:t>
      </w:r>
      <w:r>
        <w:rPr>
          <w:spacing w:val="-4"/>
        </w:rPr>
        <w:t>Realisierung</w:t>
      </w:r>
    </w:p>
    <w:p w14:paraId="7263EF4F" w14:textId="77777777" w:rsidR="00CE237B" w:rsidRDefault="00CE237B">
      <w:pPr>
        <w:pStyle w:val="Textkrper"/>
        <w:spacing w:before="3"/>
        <w:rPr>
          <w:sz w:val="27"/>
        </w:rPr>
      </w:pPr>
    </w:p>
    <w:p w14:paraId="7EE08C27" w14:textId="77777777" w:rsidR="00CE237B" w:rsidRDefault="00C66A8C">
      <w:pPr>
        <w:pStyle w:val="Textkrper"/>
        <w:ind w:left="116"/>
      </w:pPr>
      <w:r>
        <w:t>Aufgaben:</w:t>
      </w:r>
    </w:p>
    <w:p w14:paraId="076DA816" w14:textId="77777777" w:rsidR="00CE237B" w:rsidRDefault="003B3734">
      <w:pPr>
        <w:pStyle w:val="Textkrper"/>
        <w:spacing w:before="67" w:line="292" w:lineRule="auto"/>
        <w:ind w:left="356" w:righ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F48E13" wp14:editId="24FB43CC">
                <wp:simplePos x="0" y="0"/>
                <wp:positionH relativeFrom="page">
                  <wp:posOffset>2687320</wp:posOffset>
                </wp:positionH>
                <wp:positionV relativeFrom="paragraph">
                  <wp:posOffset>103505</wp:posOffset>
                </wp:positionV>
                <wp:extent cx="38735" cy="38735"/>
                <wp:effectExtent l="0" t="0" r="0" b="0"/>
                <wp:wrapNone/>
                <wp:docPr id="7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64 163"/>
                            <a:gd name="T3" fmla="*/ 164 h 61"/>
                            <a:gd name="T4" fmla="+- 0 4254 4232"/>
                            <a:gd name="T5" fmla="*/ T4 w 61"/>
                            <a:gd name="T6" fmla="+- 0 164 163"/>
                            <a:gd name="T7" fmla="*/ 164 h 61"/>
                            <a:gd name="T8" fmla="+- 0 4258 4232"/>
                            <a:gd name="T9" fmla="*/ T8 w 61"/>
                            <a:gd name="T10" fmla="+- 0 163 163"/>
                            <a:gd name="T11" fmla="*/ 163 h 61"/>
                            <a:gd name="T12" fmla="+- 0 4266 4232"/>
                            <a:gd name="T13" fmla="*/ T12 w 61"/>
                            <a:gd name="T14" fmla="+- 0 163 163"/>
                            <a:gd name="T15" fmla="*/ 163 h 61"/>
                            <a:gd name="T16" fmla="+- 0 4270 4232"/>
                            <a:gd name="T17" fmla="*/ T16 w 61"/>
                            <a:gd name="T18" fmla="+- 0 164 163"/>
                            <a:gd name="T19" fmla="*/ 164 h 61"/>
                            <a:gd name="T20" fmla="+- 0 4266 4232"/>
                            <a:gd name="T21" fmla="*/ T20 w 61"/>
                            <a:gd name="T22" fmla="+- 0 223 163"/>
                            <a:gd name="T23" fmla="*/ 223 h 61"/>
                            <a:gd name="T24" fmla="+- 0 4258 4232"/>
                            <a:gd name="T25" fmla="*/ T24 w 61"/>
                            <a:gd name="T26" fmla="+- 0 223 163"/>
                            <a:gd name="T27" fmla="*/ 223 h 61"/>
                            <a:gd name="T28" fmla="+- 0 4254 4232"/>
                            <a:gd name="T29" fmla="*/ T28 w 61"/>
                            <a:gd name="T30" fmla="+- 0 221 163"/>
                            <a:gd name="T31" fmla="*/ 221 h 61"/>
                            <a:gd name="T32" fmla="+- 0 4247 4232"/>
                            <a:gd name="T33" fmla="*/ T32 w 61"/>
                            <a:gd name="T34" fmla="+- 0 218 163"/>
                            <a:gd name="T35" fmla="*/ 218 h 61"/>
                            <a:gd name="T36" fmla="+- 0 4243 4232"/>
                            <a:gd name="T37" fmla="*/ T36 w 61"/>
                            <a:gd name="T38" fmla="+- 0 217 163"/>
                            <a:gd name="T39" fmla="*/ 217 h 61"/>
                            <a:gd name="T40" fmla="+- 0 4238 4232"/>
                            <a:gd name="T41" fmla="*/ T40 w 61"/>
                            <a:gd name="T42" fmla="+- 0 211 163"/>
                            <a:gd name="T43" fmla="*/ 211 h 61"/>
                            <a:gd name="T44" fmla="+- 0 4236 4232"/>
                            <a:gd name="T45" fmla="*/ T44 w 61"/>
                            <a:gd name="T46" fmla="+- 0 208 163"/>
                            <a:gd name="T47" fmla="*/ 208 h 61"/>
                            <a:gd name="T48" fmla="+- 0 4234 4232"/>
                            <a:gd name="T49" fmla="*/ T48 w 61"/>
                            <a:gd name="T50" fmla="+- 0 205 163"/>
                            <a:gd name="T51" fmla="*/ 205 h 61"/>
                            <a:gd name="T52" fmla="+- 0 4233 4232"/>
                            <a:gd name="T53" fmla="*/ T52 w 61"/>
                            <a:gd name="T54" fmla="+- 0 200 163"/>
                            <a:gd name="T55" fmla="*/ 200 h 61"/>
                            <a:gd name="T56" fmla="+- 0 4232 4232"/>
                            <a:gd name="T57" fmla="*/ T56 w 61"/>
                            <a:gd name="T58" fmla="+- 0 197 163"/>
                            <a:gd name="T59" fmla="*/ 197 h 61"/>
                            <a:gd name="T60" fmla="+- 0 4232 4232"/>
                            <a:gd name="T61" fmla="*/ T60 w 61"/>
                            <a:gd name="T62" fmla="+- 0 188 163"/>
                            <a:gd name="T63" fmla="*/ 188 h 61"/>
                            <a:gd name="T64" fmla="+- 0 4233 4232"/>
                            <a:gd name="T65" fmla="*/ T64 w 61"/>
                            <a:gd name="T66" fmla="+- 0 185 163"/>
                            <a:gd name="T67" fmla="*/ 185 h 61"/>
                            <a:gd name="T68" fmla="+- 0 4234 4232"/>
                            <a:gd name="T69" fmla="*/ T68 w 61"/>
                            <a:gd name="T70" fmla="+- 0 181 163"/>
                            <a:gd name="T71" fmla="*/ 181 h 61"/>
                            <a:gd name="T72" fmla="+- 0 4236 4232"/>
                            <a:gd name="T73" fmla="*/ T72 w 61"/>
                            <a:gd name="T74" fmla="+- 0 178 163"/>
                            <a:gd name="T75" fmla="*/ 178 h 61"/>
                            <a:gd name="T76" fmla="+- 0 4238 4232"/>
                            <a:gd name="T77" fmla="*/ T76 w 61"/>
                            <a:gd name="T78" fmla="+- 0 175 163"/>
                            <a:gd name="T79" fmla="*/ 175 h 61"/>
                            <a:gd name="T80" fmla="+- 0 4243 4232"/>
                            <a:gd name="T81" fmla="*/ T80 w 61"/>
                            <a:gd name="T82" fmla="+- 0 169 163"/>
                            <a:gd name="T83" fmla="*/ 169 h 61"/>
                            <a:gd name="T84" fmla="+- 0 4247 4232"/>
                            <a:gd name="T85" fmla="*/ T84 w 61"/>
                            <a:gd name="T86" fmla="+- 0 167 163"/>
                            <a:gd name="T87" fmla="*/ 167 h 61"/>
                            <a:gd name="T88" fmla="+- 0 4250 4232"/>
                            <a:gd name="T89" fmla="*/ T88 w 61"/>
                            <a:gd name="T90" fmla="+- 0 164 163"/>
                            <a:gd name="T91" fmla="*/ 164 h 61"/>
                            <a:gd name="T92" fmla="+- 0 4273 4232"/>
                            <a:gd name="T93" fmla="*/ T92 w 61"/>
                            <a:gd name="T94" fmla="+- 0 164 163"/>
                            <a:gd name="T95" fmla="*/ 164 h 61"/>
                            <a:gd name="T96" fmla="+- 0 4277 4232"/>
                            <a:gd name="T97" fmla="*/ T96 w 61"/>
                            <a:gd name="T98" fmla="+- 0 167 163"/>
                            <a:gd name="T99" fmla="*/ 167 h 61"/>
                            <a:gd name="T100" fmla="+- 0 4280 4232"/>
                            <a:gd name="T101" fmla="*/ T100 w 61"/>
                            <a:gd name="T102" fmla="+- 0 169 163"/>
                            <a:gd name="T103" fmla="*/ 169 h 61"/>
                            <a:gd name="T104" fmla="+- 0 4286 4232"/>
                            <a:gd name="T105" fmla="*/ T104 w 61"/>
                            <a:gd name="T106" fmla="+- 0 175 163"/>
                            <a:gd name="T107" fmla="*/ 175 h 61"/>
                            <a:gd name="T108" fmla="+- 0 4288 4232"/>
                            <a:gd name="T109" fmla="*/ T108 w 61"/>
                            <a:gd name="T110" fmla="+- 0 178 163"/>
                            <a:gd name="T111" fmla="*/ 178 h 61"/>
                            <a:gd name="T112" fmla="+- 0 4290 4232"/>
                            <a:gd name="T113" fmla="*/ T112 w 61"/>
                            <a:gd name="T114" fmla="+- 0 181 163"/>
                            <a:gd name="T115" fmla="*/ 181 h 61"/>
                            <a:gd name="T116" fmla="+- 0 4291 4232"/>
                            <a:gd name="T117" fmla="*/ T116 w 61"/>
                            <a:gd name="T118" fmla="+- 0 185 163"/>
                            <a:gd name="T119" fmla="*/ 185 h 61"/>
                            <a:gd name="T120" fmla="+- 0 4292 4232"/>
                            <a:gd name="T121" fmla="*/ T120 w 61"/>
                            <a:gd name="T122" fmla="+- 0 188 163"/>
                            <a:gd name="T123" fmla="*/ 188 h 61"/>
                            <a:gd name="T124" fmla="+- 0 4292 4232"/>
                            <a:gd name="T125" fmla="*/ T124 w 61"/>
                            <a:gd name="T126" fmla="+- 0 197 163"/>
                            <a:gd name="T127" fmla="*/ 197 h 61"/>
                            <a:gd name="T128" fmla="+- 0 4291 4232"/>
                            <a:gd name="T129" fmla="*/ T128 w 61"/>
                            <a:gd name="T130" fmla="+- 0 200 163"/>
                            <a:gd name="T131" fmla="*/ 200 h 61"/>
                            <a:gd name="T132" fmla="+- 0 4290 4232"/>
                            <a:gd name="T133" fmla="*/ T132 w 61"/>
                            <a:gd name="T134" fmla="+- 0 205 163"/>
                            <a:gd name="T135" fmla="*/ 205 h 61"/>
                            <a:gd name="T136" fmla="+- 0 4288 4232"/>
                            <a:gd name="T137" fmla="*/ T136 w 61"/>
                            <a:gd name="T138" fmla="+- 0 208 163"/>
                            <a:gd name="T139" fmla="*/ 208 h 61"/>
                            <a:gd name="T140" fmla="+- 0 4286 4232"/>
                            <a:gd name="T141" fmla="*/ T140 w 61"/>
                            <a:gd name="T142" fmla="+- 0 211 163"/>
                            <a:gd name="T143" fmla="*/ 211 h 61"/>
                            <a:gd name="T144" fmla="+- 0 4280 4232"/>
                            <a:gd name="T145" fmla="*/ T144 w 61"/>
                            <a:gd name="T146" fmla="+- 0 217 163"/>
                            <a:gd name="T147" fmla="*/ 217 h 61"/>
                            <a:gd name="T148" fmla="+- 0 4277 4232"/>
                            <a:gd name="T149" fmla="*/ T148 w 61"/>
                            <a:gd name="T150" fmla="+- 0 218 163"/>
                            <a:gd name="T151" fmla="*/ 218 h 61"/>
                            <a:gd name="T152" fmla="+- 0 4270 4232"/>
                            <a:gd name="T153" fmla="*/ T152 w 61"/>
                            <a:gd name="T154" fmla="+- 0 221 163"/>
                            <a:gd name="T155" fmla="*/ 221 h 61"/>
                            <a:gd name="T156" fmla="+- 0 4266 4232"/>
                            <a:gd name="T157" fmla="*/ T156 w 61"/>
                            <a:gd name="T158" fmla="+- 0 223 163"/>
                            <a:gd name="T159" fmla="*/ 2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B610" id="AutoShape 29" o:spid="_x0000_s1026" style="position:absolute;margin-left:211.6pt;margin-top:8.15pt;width:3.05pt;height:3.0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104140;13970,104140;16510,103505;21590,103505;24130,104140;21590,141605;16510,141605;13970,140335;9525,138430;6985,137795;3810,133985;2540,132080;1270,130175;635,127000;0,125095;0,119380;635,117475;1270,114935;2540,113030;3810,111125;6985,107315;9525,106045;11430,104140;26035,104140;28575,106045;30480,107315;34290,111125;35560,113030;36830,114935;37465,117475;38100,119380;38100,125095;37465,127000;36830,130175;35560,132080;34290,133985;30480,137795;28575,138430;24130,140335;21590,14160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64BB3B" wp14:editId="716FA344">
                <wp:simplePos x="0" y="0"/>
                <wp:positionH relativeFrom="page">
                  <wp:posOffset>2687320</wp:posOffset>
                </wp:positionH>
                <wp:positionV relativeFrom="paragraph">
                  <wp:posOffset>465455</wp:posOffset>
                </wp:positionV>
                <wp:extent cx="38735" cy="38735"/>
                <wp:effectExtent l="0" t="0" r="0" b="0"/>
                <wp:wrapNone/>
                <wp:docPr id="7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734 733"/>
                            <a:gd name="T3" fmla="*/ 734 h 61"/>
                            <a:gd name="T4" fmla="+- 0 4254 4232"/>
                            <a:gd name="T5" fmla="*/ T4 w 61"/>
                            <a:gd name="T6" fmla="+- 0 734 733"/>
                            <a:gd name="T7" fmla="*/ 734 h 61"/>
                            <a:gd name="T8" fmla="+- 0 4258 4232"/>
                            <a:gd name="T9" fmla="*/ T8 w 61"/>
                            <a:gd name="T10" fmla="+- 0 733 733"/>
                            <a:gd name="T11" fmla="*/ 733 h 61"/>
                            <a:gd name="T12" fmla="+- 0 4266 4232"/>
                            <a:gd name="T13" fmla="*/ T12 w 61"/>
                            <a:gd name="T14" fmla="+- 0 733 733"/>
                            <a:gd name="T15" fmla="*/ 733 h 61"/>
                            <a:gd name="T16" fmla="+- 0 4270 4232"/>
                            <a:gd name="T17" fmla="*/ T16 w 61"/>
                            <a:gd name="T18" fmla="+- 0 734 733"/>
                            <a:gd name="T19" fmla="*/ 734 h 61"/>
                            <a:gd name="T20" fmla="+- 0 4266 4232"/>
                            <a:gd name="T21" fmla="*/ T20 w 61"/>
                            <a:gd name="T22" fmla="+- 0 793 733"/>
                            <a:gd name="T23" fmla="*/ 793 h 61"/>
                            <a:gd name="T24" fmla="+- 0 4258 4232"/>
                            <a:gd name="T25" fmla="*/ T24 w 61"/>
                            <a:gd name="T26" fmla="+- 0 793 733"/>
                            <a:gd name="T27" fmla="*/ 793 h 61"/>
                            <a:gd name="T28" fmla="+- 0 4254 4232"/>
                            <a:gd name="T29" fmla="*/ T28 w 61"/>
                            <a:gd name="T30" fmla="+- 0 791 733"/>
                            <a:gd name="T31" fmla="*/ 791 h 61"/>
                            <a:gd name="T32" fmla="+- 0 4247 4232"/>
                            <a:gd name="T33" fmla="*/ T32 w 61"/>
                            <a:gd name="T34" fmla="+- 0 788 733"/>
                            <a:gd name="T35" fmla="*/ 788 h 61"/>
                            <a:gd name="T36" fmla="+- 0 4243 4232"/>
                            <a:gd name="T37" fmla="*/ T36 w 61"/>
                            <a:gd name="T38" fmla="+- 0 787 733"/>
                            <a:gd name="T39" fmla="*/ 787 h 61"/>
                            <a:gd name="T40" fmla="+- 0 4238 4232"/>
                            <a:gd name="T41" fmla="*/ T40 w 61"/>
                            <a:gd name="T42" fmla="+- 0 781 733"/>
                            <a:gd name="T43" fmla="*/ 781 h 61"/>
                            <a:gd name="T44" fmla="+- 0 4236 4232"/>
                            <a:gd name="T45" fmla="*/ T44 w 61"/>
                            <a:gd name="T46" fmla="+- 0 778 733"/>
                            <a:gd name="T47" fmla="*/ 778 h 61"/>
                            <a:gd name="T48" fmla="+- 0 4234 4232"/>
                            <a:gd name="T49" fmla="*/ T48 w 61"/>
                            <a:gd name="T50" fmla="+- 0 775 733"/>
                            <a:gd name="T51" fmla="*/ 775 h 61"/>
                            <a:gd name="T52" fmla="+- 0 4233 4232"/>
                            <a:gd name="T53" fmla="*/ T52 w 61"/>
                            <a:gd name="T54" fmla="+- 0 770 733"/>
                            <a:gd name="T55" fmla="*/ 770 h 61"/>
                            <a:gd name="T56" fmla="+- 0 4232 4232"/>
                            <a:gd name="T57" fmla="*/ T56 w 61"/>
                            <a:gd name="T58" fmla="+- 0 767 733"/>
                            <a:gd name="T59" fmla="*/ 767 h 61"/>
                            <a:gd name="T60" fmla="+- 0 4232 4232"/>
                            <a:gd name="T61" fmla="*/ T60 w 61"/>
                            <a:gd name="T62" fmla="+- 0 758 733"/>
                            <a:gd name="T63" fmla="*/ 758 h 61"/>
                            <a:gd name="T64" fmla="+- 0 4233 4232"/>
                            <a:gd name="T65" fmla="*/ T64 w 61"/>
                            <a:gd name="T66" fmla="+- 0 755 733"/>
                            <a:gd name="T67" fmla="*/ 755 h 61"/>
                            <a:gd name="T68" fmla="+- 0 4234 4232"/>
                            <a:gd name="T69" fmla="*/ T68 w 61"/>
                            <a:gd name="T70" fmla="+- 0 751 733"/>
                            <a:gd name="T71" fmla="*/ 751 h 61"/>
                            <a:gd name="T72" fmla="+- 0 4236 4232"/>
                            <a:gd name="T73" fmla="*/ T72 w 61"/>
                            <a:gd name="T74" fmla="+- 0 748 733"/>
                            <a:gd name="T75" fmla="*/ 748 h 61"/>
                            <a:gd name="T76" fmla="+- 0 4238 4232"/>
                            <a:gd name="T77" fmla="*/ T76 w 61"/>
                            <a:gd name="T78" fmla="+- 0 745 733"/>
                            <a:gd name="T79" fmla="*/ 745 h 61"/>
                            <a:gd name="T80" fmla="+- 0 4243 4232"/>
                            <a:gd name="T81" fmla="*/ T80 w 61"/>
                            <a:gd name="T82" fmla="+- 0 739 733"/>
                            <a:gd name="T83" fmla="*/ 739 h 61"/>
                            <a:gd name="T84" fmla="+- 0 4247 4232"/>
                            <a:gd name="T85" fmla="*/ T84 w 61"/>
                            <a:gd name="T86" fmla="+- 0 737 733"/>
                            <a:gd name="T87" fmla="*/ 737 h 61"/>
                            <a:gd name="T88" fmla="+- 0 4250 4232"/>
                            <a:gd name="T89" fmla="*/ T88 w 61"/>
                            <a:gd name="T90" fmla="+- 0 734 733"/>
                            <a:gd name="T91" fmla="*/ 734 h 61"/>
                            <a:gd name="T92" fmla="+- 0 4273 4232"/>
                            <a:gd name="T93" fmla="*/ T92 w 61"/>
                            <a:gd name="T94" fmla="+- 0 734 733"/>
                            <a:gd name="T95" fmla="*/ 734 h 61"/>
                            <a:gd name="T96" fmla="+- 0 4277 4232"/>
                            <a:gd name="T97" fmla="*/ T96 w 61"/>
                            <a:gd name="T98" fmla="+- 0 737 733"/>
                            <a:gd name="T99" fmla="*/ 737 h 61"/>
                            <a:gd name="T100" fmla="+- 0 4280 4232"/>
                            <a:gd name="T101" fmla="*/ T100 w 61"/>
                            <a:gd name="T102" fmla="+- 0 739 733"/>
                            <a:gd name="T103" fmla="*/ 739 h 61"/>
                            <a:gd name="T104" fmla="+- 0 4286 4232"/>
                            <a:gd name="T105" fmla="*/ T104 w 61"/>
                            <a:gd name="T106" fmla="+- 0 745 733"/>
                            <a:gd name="T107" fmla="*/ 745 h 61"/>
                            <a:gd name="T108" fmla="+- 0 4288 4232"/>
                            <a:gd name="T109" fmla="*/ T108 w 61"/>
                            <a:gd name="T110" fmla="+- 0 748 733"/>
                            <a:gd name="T111" fmla="*/ 748 h 61"/>
                            <a:gd name="T112" fmla="+- 0 4290 4232"/>
                            <a:gd name="T113" fmla="*/ T112 w 61"/>
                            <a:gd name="T114" fmla="+- 0 751 733"/>
                            <a:gd name="T115" fmla="*/ 751 h 61"/>
                            <a:gd name="T116" fmla="+- 0 4291 4232"/>
                            <a:gd name="T117" fmla="*/ T116 w 61"/>
                            <a:gd name="T118" fmla="+- 0 755 733"/>
                            <a:gd name="T119" fmla="*/ 755 h 61"/>
                            <a:gd name="T120" fmla="+- 0 4292 4232"/>
                            <a:gd name="T121" fmla="*/ T120 w 61"/>
                            <a:gd name="T122" fmla="+- 0 758 733"/>
                            <a:gd name="T123" fmla="*/ 758 h 61"/>
                            <a:gd name="T124" fmla="+- 0 4292 4232"/>
                            <a:gd name="T125" fmla="*/ T124 w 61"/>
                            <a:gd name="T126" fmla="+- 0 767 733"/>
                            <a:gd name="T127" fmla="*/ 767 h 61"/>
                            <a:gd name="T128" fmla="+- 0 4291 4232"/>
                            <a:gd name="T129" fmla="*/ T128 w 61"/>
                            <a:gd name="T130" fmla="+- 0 770 733"/>
                            <a:gd name="T131" fmla="*/ 770 h 61"/>
                            <a:gd name="T132" fmla="+- 0 4290 4232"/>
                            <a:gd name="T133" fmla="*/ T132 w 61"/>
                            <a:gd name="T134" fmla="+- 0 775 733"/>
                            <a:gd name="T135" fmla="*/ 775 h 61"/>
                            <a:gd name="T136" fmla="+- 0 4288 4232"/>
                            <a:gd name="T137" fmla="*/ T136 w 61"/>
                            <a:gd name="T138" fmla="+- 0 778 733"/>
                            <a:gd name="T139" fmla="*/ 778 h 61"/>
                            <a:gd name="T140" fmla="+- 0 4286 4232"/>
                            <a:gd name="T141" fmla="*/ T140 w 61"/>
                            <a:gd name="T142" fmla="+- 0 781 733"/>
                            <a:gd name="T143" fmla="*/ 781 h 61"/>
                            <a:gd name="T144" fmla="+- 0 4280 4232"/>
                            <a:gd name="T145" fmla="*/ T144 w 61"/>
                            <a:gd name="T146" fmla="+- 0 787 733"/>
                            <a:gd name="T147" fmla="*/ 787 h 61"/>
                            <a:gd name="T148" fmla="+- 0 4277 4232"/>
                            <a:gd name="T149" fmla="*/ T148 w 61"/>
                            <a:gd name="T150" fmla="+- 0 788 733"/>
                            <a:gd name="T151" fmla="*/ 788 h 61"/>
                            <a:gd name="T152" fmla="+- 0 4270 4232"/>
                            <a:gd name="T153" fmla="*/ T152 w 61"/>
                            <a:gd name="T154" fmla="+- 0 791 733"/>
                            <a:gd name="T155" fmla="*/ 791 h 61"/>
                            <a:gd name="T156" fmla="+- 0 4266 4232"/>
                            <a:gd name="T157" fmla="*/ T156 w 61"/>
                            <a:gd name="T158" fmla="+- 0 793 733"/>
                            <a:gd name="T159" fmla="*/ 79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D80A3" id="AutoShape 28" o:spid="_x0000_s1026" style="position:absolute;margin-left:211.6pt;margin-top:36.65pt;width:3.05pt;height:3.0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466090;13970,466090;16510,465455;21590,465455;24130,466090;21590,503555;16510,503555;13970,502285;9525,500380;6985,499745;3810,495935;2540,494030;1270,492125;635,488950;0,487045;0,481330;635,479425;1270,476885;2540,474980;3810,473075;6985,469265;9525,467995;11430,466090;26035,466090;28575,467995;30480,469265;34290,473075;35560,474980;36830,476885;37465,479425;38100,481330;38100,487045;37465,488950;36830,492125;35560,494030;34290,495935;30480,499745;28575,500380;24130,502285;21590,50355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 xml:space="preserve">Konzeption </w:t>
      </w:r>
      <w:r w:rsidR="00C66A8C">
        <w:rPr>
          <w:spacing w:val="-5"/>
          <w:w w:val="90"/>
        </w:rPr>
        <w:t xml:space="preserve">einer </w:t>
      </w:r>
      <w:r w:rsidR="00C66A8C">
        <w:rPr>
          <w:spacing w:val="-6"/>
          <w:w w:val="90"/>
        </w:rPr>
        <w:t xml:space="preserve">neuen </w:t>
      </w:r>
      <w:r w:rsidR="00C66A8C">
        <w:rPr>
          <w:spacing w:val="-3"/>
          <w:w w:val="90"/>
        </w:rPr>
        <w:t xml:space="preserve">strategischen </w:t>
      </w:r>
      <w:r w:rsidR="00C66A8C">
        <w:rPr>
          <w:w w:val="90"/>
        </w:rPr>
        <w:t xml:space="preserve">Plattform / Applikation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6"/>
          <w:w w:val="95"/>
        </w:rPr>
        <w:t>Entwicklung</w:t>
      </w:r>
      <w:r w:rsidR="00C66A8C">
        <w:rPr>
          <w:spacing w:val="-44"/>
          <w:w w:val="95"/>
        </w:rPr>
        <w:t xml:space="preserve"> </w:t>
      </w:r>
      <w:r w:rsidR="00C66A8C">
        <w:rPr>
          <w:w w:val="95"/>
        </w:rPr>
        <w:t>von</w:t>
      </w:r>
      <w:r w:rsidR="00C66A8C">
        <w:rPr>
          <w:spacing w:val="-43"/>
          <w:w w:val="95"/>
        </w:rPr>
        <w:t xml:space="preserve"> </w:t>
      </w:r>
      <w:r w:rsidR="00C66A8C">
        <w:rPr>
          <w:spacing w:val="-3"/>
          <w:w w:val="95"/>
        </w:rPr>
        <w:t>Produkten/Services</w:t>
      </w:r>
      <w:r w:rsidR="00C66A8C">
        <w:rPr>
          <w:spacing w:val="-37"/>
          <w:w w:val="95"/>
        </w:rPr>
        <w:t xml:space="preserve"> </w:t>
      </w:r>
      <w:r w:rsidR="00C66A8C">
        <w:rPr>
          <w:spacing w:val="-2"/>
          <w:w w:val="95"/>
        </w:rPr>
        <w:t>aus</w:t>
      </w:r>
      <w:r w:rsidR="00C66A8C">
        <w:rPr>
          <w:spacing w:val="-37"/>
          <w:w w:val="95"/>
        </w:rPr>
        <w:t xml:space="preserve"> </w:t>
      </w:r>
      <w:r w:rsidR="00C66A8C">
        <w:rPr>
          <w:w w:val="95"/>
        </w:rPr>
        <w:t>dem</w:t>
      </w:r>
      <w:r w:rsidR="00C66A8C">
        <w:rPr>
          <w:spacing w:val="-42"/>
          <w:w w:val="95"/>
        </w:rPr>
        <w:t xml:space="preserve"> </w:t>
      </w:r>
      <w:r w:rsidR="00C66A8C">
        <w:rPr>
          <w:spacing w:val="-3"/>
          <w:w w:val="95"/>
        </w:rPr>
        <w:t>HealthCare</w:t>
      </w:r>
      <w:r w:rsidR="00C66A8C">
        <w:rPr>
          <w:spacing w:val="-41"/>
          <w:w w:val="95"/>
        </w:rPr>
        <w:t xml:space="preserve"> </w:t>
      </w:r>
      <w:r w:rsidR="00C66A8C">
        <w:rPr>
          <w:spacing w:val="-3"/>
          <w:w w:val="95"/>
        </w:rPr>
        <w:t xml:space="preserve">Bereich </w:t>
      </w:r>
      <w:r w:rsidR="00C66A8C">
        <w:rPr>
          <w:spacing w:val="-6"/>
          <w:w w:val="90"/>
        </w:rPr>
        <w:t>Entwicklung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von</w:t>
      </w:r>
      <w:r w:rsidR="00C66A8C">
        <w:rPr>
          <w:spacing w:val="-25"/>
          <w:w w:val="90"/>
        </w:rPr>
        <w:t xml:space="preserve"> </w:t>
      </w:r>
      <w:r w:rsidR="00C66A8C">
        <w:rPr>
          <w:spacing w:val="-3"/>
          <w:w w:val="90"/>
        </w:rPr>
        <w:t>Geschäftsmodellen,</w:t>
      </w:r>
      <w:r w:rsidR="00C66A8C">
        <w:rPr>
          <w:spacing w:val="-20"/>
          <w:w w:val="90"/>
        </w:rPr>
        <w:t xml:space="preserve"> </w:t>
      </w:r>
      <w:r w:rsidR="00C66A8C">
        <w:rPr>
          <w:spacing w:val="-3"/>
          <w:w w:val="90"/>
        </w:rPr>
        <w:t>Service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>Design</w:t>
      </w:r>
      <w:r w:rsidR="00C66A8C">
        <w:rPr>
          <w:spacing w:val="-25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2"/>
          <w:w w:val="90"/>
        </w:rPr>
        <w:t xml:space="preserve"> </w:t>
      </w:r>
      <w:r w:rsidR="00C66A8C">
        <w:rPr>
          <w:spacing w:val="-4"/>
          <w:w w:val="90"/>
        </w:rPr>
        <w:t>Deﬁnition</w:t>
      </w:r>
      <w:r w:rsidR="00C66A8C">
        <w:rPr>
          <w:spacing w:val="-25"/>
          <w:w w:val="90"/>
        </w:rPr>
        <w:t xml:space="preserve"> </w:t>
      </w:r>
      <w:r w:rsidR="00C66A8C">
        <w:rPr>
          <w:spacing w:val="-4"/>
          <w:w w:val="90"/>
        </w:rPr>
        <w:t xml:space="preserve">zur </w:t>
      </w:r>
      <w:r w:rsidR="00C66A8C">
        <w:rPr>
          <w:spacing w:val="-4"/>
        </w:rPr>
        <w:t xml:space="preserve">Erschließung </w:t>
      </w:r>
      <w:r w:rsidR="00C66A8C">
        <w:rPr>
          <w:spacing w:val="-6"/>
        </w:rPr>
        <w:t xml:space="preserve">neuer </w:t>
      </w:r>
      <w:r w:rsidR="00C66A8C">
        <w:t xml:space="preserve">Geschäftsfelder </w:t>
      </w:r>
      <w:r w:rsidR="00C66A8C">
        <w:rPr>
          <w:spacing w:val="-6"/>
        </w:rPr>
        <w:t xml:space="preserve">und </w:t>
      </w:r>
      <w:r w:rsidR="00C66A8C">
        <w:rPr>
          <w:spacing w:val="-3"/>
        </w:rPr>
        <w:t xml:space="preserve">Positionierung </w:t>
      </w:r>
      <w:r w:rsidR="00C66A8C">
        <w:rPr>
          <w:spacing w:val="-6"/>
        </w:rPr>
        <w:t xml:space="preserve">neuer </w:t>
      </w:r>
      <w:r w:rsidR="00C66A8C">
        <w:rPr>
          <w:spacing w:val="-3"/>
        </w:rPr>
        <w:t>strategischer</w:t>
      </w:r>
      <w:r w:rsidR="00C66A8C">
        <w:rPr>
          <w:spacing w:val="-26"/>
        </w:rPr>
        <w:t xml:space="preserve"> </w:t>
      </w:r>
      <w:r w:rsidR="00C66A8C">
        <w:t>Produkte</w:t>
      </w:r>
      <w:r w:rsidR="00C66A8C">
        <w:rPr>
          <w:spacing w:val="-29"/>
        </w:rPr>
        <w:t xml:space="preserve"> </w:t>
      </w:r>
      <w:r w:rsidR="00C66A8C">
        <w:t>in</w:t>
      </w:r>
      <w:r w:rsidR="00C66A8C">
        <w:rPr>
          <w:spacing w:val="-33"/>
        </w:rPr>
        <w:t xml:space="preserve"> </w:t>
      </w:r>
      <w:r w:rsidR="00C66A8C">
        <w:t>diesem</w:t>
      </w:r>
      <w:r w:rsidR="00C66A8C">
        <w:rPr>
          <w:spacing w:val="-32"/>
        </w:rPr>
        <w:t xml:space="preserve"> </w:t>
      </w:r>
      <w:r w:rsidR="00C66A8C">
        <w:rPr>
          <w:spacing w:val="-3"/>
        </w:rPr>
        <w:t>Markt</w:t>
      </w:r>
    </w:p>
    <w:p w14:paraId="14D60779" w14:textId="77777777" w:rsidR="00CE237B" w:rsidRDefault="003B3734">
      <w:pPr>
        <w:pStyle w:val="Textkrper"/>
        <w:spacing w:before="6" w:line="292" w:lineRule="auto"/>
        <w:ind w:left="356" w:right="7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D769ED" wp14:editId="7D079D9C">
                <wp:simplePos x="0" y="0"/>
                <wp:positionH relativeFrom="page">
                  <wp:posOffset>2687320</wp:posOffset>
                </wp:positionH>
                <wp:positionV relativeFrom="paragraph">
                  <wp:posOffset>64770</wp:posOffset>
                </wp:positionV>
                <wp:extent cx="38735" cy="38735"/>
                <wp:effectExtent l="0" t="0" r="0" b="0"/>
                <wp:wrapNone/>
                <wp:docPr id="7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3 102"/>
                            <a:gd name="T3" fmla="*/ 103 h 61"/>
                            <a:gd name="T4" fmla="+- 0 4254 4232"/>
                            <a:gd name="T5" fmla="*/ T4 w 61"/>
                            <a:gd name="T6" fmla="+- 0 103 102"/>
                            <a:gd name="T7" fmla="*/ 103 h 61"/>
                            <a:gd name="T8" fmla="+- 0 4258 4232"/>
                            <a:gd name="T9" fmla="*/ T8 w 61"/>
                            <a:gd name="T10" fmla="+- 0 102 102"/>
                            <a:gd name="T11" fmla="*/ 102 h 61"/>
                            <a:gd name="T12" fmla="+- 0 4266 4232"/>
                            <a:gd name="T13" fmla="*/ T12 w 61"/>
                            <a:gd name="T14" fmla="+- 0 102 102"/>
                            <a:gd name="T15" fmla="*/ 102 h 61"/>
                            <a:gd name="T16" fmla="+- 0 4270 4232"/>
                            <a:gd name="T17" fmla="*/ T16 w 61"/>
                            <a:gd name="T18" fmla="+- 0 103 102"/>
                            <a:gd name="T19" fmla="*/ 103 h 61"/>
                            <a:gd name="T20" fmla="+- 0 4266 4232"/>
                            <a:gd name="T21" fmla="*/ T20 w 61"/>
                            <a:gd name="T22" fmla="+- 0 162 102"/>
                            <a:gd name="T23" fmla="*/ 162 h 61"/>
                            <a:gd name="T24" fmla="+- 0 4258 4232"/>
                            <a:gd name="T25" fmla="*/ T24 w 61"/>
                            <a:gd name="T26" fmla="+- 0 162 102"/>
                            <a:gd name="T27" fmla="*/ 162 h 61"/>
                            <a:gd name="T28" fmla="+- 0 4254 4232"/>
                            <a:gd name="T29" fmla="*/ T28 w 61"/>
                            <a:gd name="T30" fmla="+- 0 160 102"/>
                            <a:gd name="T31" fmla="*/ 160 h 61"/>
                            <a:gd name="T32" fmla="+- 0 4247 4232"/>
                            <a:gd name="T33" fmla="*/ T32 w 61"/>
                            <a:gd name="T34" fmla="+- 0 157 102"/>
                            <a:gd name="T35" fmla="*/ 157 h 61"/>
                            <a:gd name="T36" fmla="+- 0 4243 4232"/>
                            <a:gd name="T37" fmla="*/ T36 w 61"/>
                            <a:gd name="T38" fmla="+- 0 156 102"/>
                            <a:gd name="T39" fmla="*/ 156 h 61"/>
                            <a:gd name="T40" fmla="+- 0 4238 4232"/>
                            <a:gd name="T41" fmla="*/ T40 w 61"/>
                            <a:gd name="T42" fmla="+- 0 150 102"/>
                            <a:gd name="T43" fmla="*/ 150 h 61"/>
                            <a:gd name="T44" fmla="+- 0 4236 4232"/>
                            <a:gd name="T45" fmla="*/ T44 w 61"/>
                            <a:gd name="T46" fmla="+- 0 147 102"/>
                            <a:gd name="T47" fmla="*/ 147 h 61"/>
                            <a:gd name="T48" fmla="+- 0 4234 4232"/>
                            <a:gd name="T49" fmla="*/ T48 w 61"/>
                            <a:gd name="T50" fmla="+- 0 144 102"/>
                            <a:gd name="T51" fmla="*/ 144 h 61"/>
                            <a:gd name="T52" fmla="+- 0 4233 4232"/>
                            <a:gd name="T53" fmla="*/ T52 w 61"/>
                            <a:gd name="T54" fmla="+- 0 139 102"/>
                            <a:gd name="T55" fmla="*/ 139 h 61"/>
                            <a:gd name="T56" fmla="+- 0 4232 4232"/>
                            <a:gd name="T57" fmla="*/ T56 w 61"/>
                            <a:gd name="T58" fmla="+- 0 136 102"/>
                            <a:gd name="T59" fmla="*/ 136 h 61"/>
                            <a:gd name="T60" fmla="+- 0 4232 4232"/>
                            <a:gd name="T61" fmla="*/ T60 w 61"/>
                            <a:gd name="T62" fmla="+- 0 127 102"/>
                            <a:gd name="T63" fmla="*/ 127 h 61"/>
                            <a:gd name="T64" fmla="+- 0 4233 4232"/>
                            <a:gd name="T65" fmla="*/ T64 w 61"/>
                            <a:gd name="T66" fmla="+- 0 124 102"/>
                            <a:gd name="T67" fmla="*/ 124 h 61"/>
                            <a:gd name="T68" fmla="+- 0 4234 4232"/>
                            <a:gd name="T69" fmla="*/ T68 w 61"/>
                            <a:gd name="T70" fmla="+- 0 120 102"/>
                            <a:gd name="T71" fmla="*/ 120 h 61"/>
                            <a:gd name="T72" fmla="+- 0 4236 4232"/>
                            <a:gd name="T73" fmla="*/ T72 w 61"/>
                            <a:gd name="T74" fmla="+- 0 117 102"/>
                            <a:gd name="T75" fmla="*/ 117 h 61"/>
                            <a:gd name="T76" fmla="+- 0 4238 4232"/>
                            <a:gd name="T77" fmla="*/ T76 w 61"/>
                            <a:gd name="T78" fmla="+- 0 114 102"/>
                            <a:gd name="T79" fmla="*/ 114 h 61"/>
                            <a:gd name="T80" fmla="+- 0 4243 4232"/>
                            <a:gd name="T81" fmla="*/ T80 w 61"/>
                            <a:gd name="T82" fmla="+- 0 108 102"/>
                            <a:gd name="T83" fmla="*/ 108 h 61"/>
                            <a:gd name="T84" fmla="+- 0 4247 4232"/>
                            <a:gd name="T85" fmla="*/ T84 w 61"/>
                            <a:gd name="T86" fmla="+- 0 106 102"/>
                            <a:gd name="T87" fmla="*/ 106 h 61"/>
                            <a:gd name="T88" fmla="+- 0 4250 4232"/>
                            <a:gd name="T89" fmla="*/ T88 w 61"/>
                            <a:gd name="T90" fmla="+- 0 103 102"/>
                            <a:gd name="T91" fmla="*/ 103 h 61"/>
                            <a:gd name="T92" fmla="+- 0 4273 4232"/>
                            <a:gd name="T93" fmla="*/ T92 w 61"/>
                            <a:gd name="T94" fmla="+- 0 103 102"/>
                            <a:gd name="T95" fmla="*/ 103 h 61"/>
                            <a:gd name="T96" fmla="+- 0 4277 4232"/>
                            <a:gd name="T97" fmla="*/ T96 w 61"/>
                            <a:gd name="T98" fmla="+- 0 106 102"/>
                            <a:gd name="T99" fmla="*/ 106 h 61"/>
                            <a:gd name="T100" fmla="+- 0 4280 4232"/>
                            <a:gd name="T101" fmla="*/ T100 w 61"/>
                            <a:gd name="T102" fmla="+- 0 108 102"/>
                            <a:gd name="T103" fmla="*/ 108 h 61"/>
                            <a:gd name="T104" fmla="+- 0 4286 4232"/>
                            <a:gd name="T105" fmla="*/ T104 w 61"/>
                            <a:gd name="T106" fmla="+- 0 114 102"/>
                            <a:gd name="T107" fmla="*/ 114 h 61"/>
                            <a:gd name="T108" fmla="+- 0 4288 4232"/>
                            <a:gd name="T109" fmla="*/ T108 w 61"/>
                            <a:gd name="T110" fmla="+- 0 117 102"/>
                            <a:gd name="T111" fmla="*/ 117 h 61"/>
                            <a:gd name="T112" fmla="+- 0 4290 4232"/>
                            <a:gd name="T113" fmla="*/ T112 w 61"/>
                            <a:gd name="T114" fmla="+- 0 120 102"/>
                            <a:gd name="T115" fmla="*/ 120 h 61"/>
                            <a:gd name="T116" fmla="+- 0 4291 4232"/>
                            <a:gd name="T117" fmla="*/ T116 w 61"/>
                            <a:gd name="T118" fmla="+- 0 124 102"/>
                            <a:gd name="T119" fmla="*/ 124 h 61"/>
                            <a:gd name="T120" fmla="+- 0 4292 4232"/>
                            <a:gd name="T121" fmla="*/ T120 w 61"/>
                            <a:gd name="T122" fmla="+- 0 127 102"/>
                            <a:gd name="T123" fmla="*/ 127 h 61"/>
                            <a:gd name="T124" fmla="+- 0 4292 4232"/>
                            <a:gd name="T125" fmla="*/ T124 w 61"/>
                            <a:gd name="T126" fmla="+- 0 136 102"/>
                            <a:gd name="T127" fmla="*/ 136 h 61"/>
                            <a:gd name="T128" fmla="+- 0 4291 4232"/>
                            <a:gd name="T129" fmla="*/ T128 w 61"/>
                            <a:gd name="T130" fmla="+- 0 139 102"/>
                            <a:gd name="T131" fmla="*/ 139 h 61"/>
                            <a:gd name="T132" fmla="+- 0 4290 4232"/>
                            <a:gd name="T133" fmla="*/ T132 w 61"/>
                            <a:gd name="T134" fmla="+- 0 144 102"/>
                            <a:gd name="T135" fmla="*/ 144 h 61"/>
                            <a:gd name="T136" fmla="+- 0 4288 4232"/>
                            <a:gd name="T137" fmla="*/ T136 w 61"/>
                            <a:gd name="T138" fmla="+- 0 147 102"/>
                            <a:gd name="T139" fmla="*/ 147 h 61"/>
                            <a:gd name="T140" fmla="+- 0 4286 4232"/>
                            <a:gd name="T141" fmla="*/ T140 w 61"/>
                            <a:gd name="T142" fmla="+- 0 150 102"/>
                            <a:gd name="T143" fmla="*/ 150 h 61"/>
                            <a:gd name="T144" fmla="+- 0 4280 4232"/>
                            <a:gd name="T145" fmla="*/ T144 w 61"/>
                            <a:gd name="T146" fmla="+- 0 156 102"/>
                            <a:gd name="T147" fmla="*/ 156 h 61"/>
                            <a:gd name="T148" fmla="+- 0 4277 4232"/>
                            <a:gd name="T149" fmla="*/ T148 w 61"/>
                            <a:gd name="T150" fmla="+- 0 157 102"/>
                            <a:gd name="T151" fmla="*/ 157 h 61"/>
                            <a:gd name="T152" fmla="+- 0 4270 4232"/>
                            <a:gd name="T153" fmla="*/ T152 w 61"/>
                            <a:gd name="T154" fmla="+- 0 160 102"/>
                            <a:gd name="T155" fmla="*/ 160 h 61"/>
                            <a:gd name="T156" fmla="+- 0 4266 4232"/>
                            <a:gd name="T157" fmla="*/ T156 w 61"/>
                            <a:gd name="T158" fmla="+- 0 162 102"/>
                            <a:gd name="T159" fmla="*/ 16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95710" id="AutoShape 27" o:spid="_x0000_s1026" style="position:absolute;margin-left:211.6pt;margin-top:5.1pt;width:3.05pt;height:3.0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5405;13970,65405;16510,64770;21590,64770;24130,65405;21590,102870;16510,102870;13970,101600;9525,99695;6985,99060;3810,95250;2540,93345;1270,91440;635,88265;0,86360;0,80645;635,78740;1270,76200;2540,74295;3810,72390;6985,68580;9525,67310;11430,65405;26035,65405;28575,67310;30480,68580;34290,72390;35560,74295;36830,76200;37465,78740;38100,80645;38100,86360;37465,88265;36830,91440;35560,93345;34290,95250;30480,99060;28575,99695;24130,101600;21590,10287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6"/>
          <w:w w:val="90"/>
        </w:rPr>
        <w:t>Einholung</w:t>
      </w:r>
      <w:r w:rsidR="00C66A8C">
        <w:rPr>
          <w:spacing w:val="-37"/>
          <w:w w:val="90"/>
        </w:rPr>
        <w:t xml:space="preserve"> </w:t>
      </w:r>
      <w:r w:rsidR="00C66A8C">
        <w:rPr>
          <w:w w:val="90"/>
        </w:rPr>
        <w:t>des</w:t>
      </w:r>
      <w:r w:rsidR="00C66A8C">
        <w:rPr>
          <w:spacing w:val="-28"/>
          <w:w w:val="90"/>
        </w:rPr>
        <w:t xml:space="preserve"> </w:t>
      </w:r>
      <w:r w:rsidR="00C66A8C">
        <w:rPr>
          <w:w w:val="90"/>
        </w:rPr>
        <w:t>Gesamtaufwandes</w:t>
      </w:r>
      <w:r w:rsidR="00C66A8C">
        <w:rPr>
          <w:spacing w:val="-29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29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31"/>
          <w:w w:val="90"/>
        </w:rPr>
        <w:t xml:space="preserve"> </w:t>
      </w:r>
      <w:r w:rsidR="00C66A8C">
        <w:rPr>
          <w:w w:val="90"/>
        </w:rPr>
        <w:t>Leistbarkeit</w:t>
      </w:r>
      <w:r w:rsidR="00C66A8C">
        <w:rPr>
          <w:spacing w:val="-32"/>
          <w:w w:val="90"/>
        </w:rPr>
        <w:t xml:space="preserve"> </w:t>
      </w:r>
      <w:r w:rsidR="00C66A8C">
        <w:rPr>
          <w:w w:val="90"/>
        </w:rPr>
        <w:t xml:space="preserve">(Ressource </w:t>
      </w:r>
      <w:r w:rsidR="00C66A8C">
        <w:rPr>
          <w:spacing w:val="-3"/>
        </w:rPr>
        <w:t>Allocation)</w:t>
      </w:r>
    </w:p>
    <w:p w14:paraId="71E95843" w14:textId="77777777" w:rsidR="00CE237B" w:rsidRDefault="003B3734">
      <w:pPr>
        <w:pStyle w:val="Textkrper"/>
        <w:spacing w:before="2" w:line="292" w:lineRule="auto"/>
        <w:ind w:left="356" w:right="1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3654D2" wp14:editId="4760CC8A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7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54 4232"/>
                            <a:gd name="T21" fmla="*/ T20 w 61"/>
                            <a:gd name="T22" fmla="+- 0 98 98"/>
                            <a:gd name="T23" fmla="*/ 98 h 61"/>
                            <a:gd name="T24" fmla="+- 0 4270 4232"/>
                            <a:gd name="T25" fmla="*/ T24 w 61"/>
                            <a:gd name="T26" fmla="+- 0 98 98"/>
                            <a:gd name="T27" fmla="*/ 98 h 61"/>
                            <a:gd name="T28" fmla="+- 0 4292 4232"/>
                            <a:gd name="T29" fmla="*/ T28 w 61"/>
                            <a:gd name="T30" fmla="+- 0 123 98"/>
                            <a:gd name="T31" fmla="*/ 123 h 61"/>
                            <a:gd name="T32" fmla="+- 0 4292 4232"/>
                            <a:gd name="T33" fmla="*/ T32 w 61"/>
                            <a:gd name="T34" fmla="+- 0 132 98"/>
                            <a:gd name="T35" fmla="*/ 132 h 61"/>
                            <a:gd name="T36" fmla="+- 0 4266 4232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2" y="0"/>
                              </a:lnTo>
                              <a:lnTo>
                                <a:pt x="38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D012B" id="Freeform 26" o:spid="_x0000_s1026" style="position:absolute;margin-left:211.6pt;margin-top:4.9pt;width:3.05pt;height:3.0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" path="m34,60r-8,l22,58,,34,,25,22,,38,,60,25r,9l34,60xe" fillcolor="black" stroked="f">
                <v:path arrowok="t" o:connecttype="custom" o:connectlocs="21590,100330;16510,100330;13970,99060;0,83820;0,78105;13970,62230;24130,62230;38100,78105;38100,83820;21590,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39236" wp14:editId="235D17C8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7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384 383"/>
                            <a:gd name="T3" fmla="*/ 384 h 61"/>
                            <a:gd name="T4" fmla="+- 0 4254 4232"/>
                            <a:gd name="T5" fmla="*/ T4 w 61"/>
                            <a:gd name="T6" fmla="+- 0 384 383"/>
                            <a:gd name="T7" fmla="*/ 384 h 61"/>
                            <a:gd name="T8" fmla="+- 0 4258 4232"/>
                            <a:gd name="T9" fmla="*/ T8 w 61"/>
                            <a:gd name="T10" fmla="+- 0 383 383"/>
                            <a:gd name="T11" fmla="*/ 383 h 61"/>
                            <a:gd name="T12" fmla="+- 0 4266 4232"/>
                            <a:gd name="T13" fmla="*/ T12 w 61"/>
                            <a:gd name="T14" fmla="+- 0 383 383"/>
                            <a:gd name="T15" fmla="*/ 383 h 61"/>
                            <a:gd name="T16" fmla="+- 0 4270 4232"/>
                            <a:gd name="T17" fmla="*/ T16 w 61"/>
                            <a:gd name="T18" fmla="+- 0 384 383"/>
                            <a:gd name="T19" fmla="*/ 384 h 61"/>
                            <a:gd name="T20" fmla="+- 0 4266 4232"/>
                            <a:gd name="T21" fmla="*/ T20 w 61"/>
                            <a:gd name="T22" fmla="+- 0 443 383"/>
                            <a:gd name="T23" fmla="*/ 443 h 61"/>
                            <a:gd name="T24" fmla="+- 0 4258 4232"/>
                            <a:gd name="T25" fmla="*/ T24 w 61"/>
                            <a:gd name="T26" fmla="+- 0 443 383"/>
                            <a:gd name="T27" fmla="*/ 443 h 61"/>
                            <a:gd name="T28" fmla="+- 0 4254 4232"/>
                            <a:gd name="T29" fmla="*/ T28 w 61"/>
                            <a:gd name="T30" fmla="+- 0 441 383"/>
                            <a:gd name="T31" fmla="*/ 441 h 61"/>
                            <a:gd name="T32" fmla="+- 0 4247 4232"/>
                            <a:gd name="T33" fmla="*/ T32 w 61"/>
                            <a:gd name="T34" fmla="+- 0 438 383"/>
                            <a:gd name="T35" fmla="*/ 438 h 61"/>
                            <a:gd name="T36" fmla="+- 0 4243 4232"/>
                            <a:gd name="T37" fmla="*/ T36 w 61"/>
                            <a:gd name="T38" fmla="+- 0 437 383"/>
                            <a:gd name="T39" fmla="*/ 437 h 61"/>
                            <a:gd name="T40" fmla="+- 0 4238 4232"/>
                            <a:gd name="T41" fmla="*/ T40 w 61"/>
                            <a:gd name="T42" fmla="+- 0 431 383"/>
                            <a:gd name="T43" fmla="*/ 431 h 61"/>
                            <a:gd name="T44" fmla="+- 0 4236 4232"/>
                            <a:gd name="T45" fmla="*/ T44 w 61"/>
                            <a:gd name="T46" fmla="+- 0 428 383"/>
                            <a:gd name="T47" fmla="*/ 428 h 61"/>
                            <a:gd name="T48" fmla="+- 0 4234 4232"/>
                            <a:gd name="T49" fmla="*/ T48 w 61"/>
                            <a:gd name="T50" fmla="+- 0 425 383"/>
                            <a:gd name="T51" fmla="*/ 425 h 61"/>
                            <a:gd name="T52" fmla="+- 0 4233 4232"/>
                            <a:gd name="T53" fmla="*/ T52 w 61"/>
                            <a:gd name="T54" fmla="+- 0 420 383"/>
                            <a:gd name="T55" fmla="*/ 420 h 61"/>
                            <a:gd name="T56" fmla="+- 0 4232 4232"/>
                            <a:gd name="T57" fmla="*/ T56 w 61"/>
                            <a:gd name="T58" fmla="+- 0 417 383"/>
                            <a:gd name="T59" fmla="*/ 417 h 61"/>
                            <a:gd name="T60" fmla="+- 0 4232 4232"/>
                            <a:gd name="T61" fmla="*/ T60 w 61"/>
                            <a:gd name="T62" fmla="+- 0 408 383"/>
                            <a:gd name="T63" fmla="*/ 408 h 61"/>
                            <a:gd name="T64" fmla="+- 0 4233 4232"/>
                            <a:gd name="T65" fmla="*/ T64 w 61"/>
                            <a:gd name="T66" fmla="+- 0 405 383"/>
                            <a:gd name="T67" fmla="*/ 405 h 61"/>
                            <a:gd name="T68" fmla="+- 0 4234 4232"/>
                            <a:gd name="T69" fmla="*/ T68 w 61"/>
                            <a:gd name="T70" fmla="+- 0 401 383"/>
                            <a:gd name="T71" fmla="*/ 401 h 61"/>
                            <a:gd name="T72" fmla="+- 0 4236 4232"/>
                            <a:gd name="T73" fmla="*/ T72 w 61"/>
                            <a:gd name="T74" fmla="+- 0 398 383"/>
                            <a:gd name="T75" fmla="*/ 398 h 61"/>
                            <a:gd name="T76" fmla="+- 0 4238 4232"/>
                            <a:gd name="T77" fmla="*/ T76 w 61"/>
                            <a:gd name="T78" fmla="+- 0 395 383"/>
                            <a:gd name="T79" fmla="*/ 395 h 61"/>
                            <a:gd name="T80" fmla="+- 0 4243 4232"/>
                            <a:gd name="T81" fmla="*/ T80 w 61"/>
                            <a:gd name="T82" fmla="+- 0 389 383"/>
                            <a:gd name="T83" fmla="*/ 389 h 61"/>
                            <a:gd name="T84" fmla="+- 0 4247 4232"/>
                            <a:gd name="T85" fmla="*/ T84 w 61"/>
                            <a:gd name="T86" fmla="+- 0 387 383"/>
                            <a:gd name="T87" fmla="*/ 387 h 61"/>
                            <a:gd name="T88" fmla="+- 0 4250 4232"/>
                            <a:gd name="T89" fmla="*/ T88 w 61"/>
                            <a:gd name="T90" fmla="+- 0 384 383"/>
                            <a:gd name="T91" fmla="*/ 384 h 61"/>
                            <a:gd name="T92" fmla="+- 0 4273 4232"/>
                            <a:gd name="T93" fmla="*/ T92 w 61"/>
                            <a:gd name="T94" fmla="+- 0 384 383"/>
                            <a:gd name="T95" fmla="*/ 384 h 61"/>
                            <a:gd name="T96" fmla="+- 0 4277 4232"/>
                            <a:gd name="T97" fmla="*/ T96 w 61"/>
                            <a:gd name="T98" fmla="+- 0 387 383"/>
                            <a:gd name="T99" fmla="*/ 387 h 61"/>
                            <a:gd name="T100" fmla="+- 0 4280 4232"/>
                            <a:gd name="T101" fmla="*/ T100 w 61"/>
                            <a:gd name="T102" fmla="+- 0 389 383"/>
                            <a:gd name="T103" fmla="*/ 389 h 61"/>
                            <a:gd name="T104" fmla="+- 0 4286 4232"/>
                            <a:gd name="T105" fmla="*/ T104 w 61"/>
                            <a:gd name="T106" fmla="+- 0 395 383"/>
                            <a:gd name="T107" fmla="*/ 395 h 61"/>
                            <a:gd name="T108" fmla="+- 0 4288 4232"/>
                            <a:gd name="T109" fmla="*/ T108 w 61"/>
                            <a:gd name="T110" fmla="+- 0 398 383"/>
                            <a:gd name="T111" fmla="*/ 398 h 61"/>
                            <a:gd name="T112" fmla="+- 0 4290 4232"/>
                            <a:gd name="T113" fmla="*/ T112 w 61"/>
                            <a:gd name="T114" fmla="+- 0 401 383"/>
                            <a:gd name="T115" fmla="*/ 401 h 61"/>
                            <a:gd name="T116" fmla="+- 0 4291 4232"/>
                            <a:gd name="T117" fmla="*/ T116 w 61"/>
                            <a:gd name="T118" fmla="+- 0 405 383"/>
                            <a:gd name="T119" fmla="*/ 405 h 61"/>
                            <a:gd name="T120" fmla="+- 0 4292 4232"/>
                            <a:gd name="T121" fmla="*/ T120 w 61"/>
                            <a:gd name="T122" fmla="+- 0 408 383"/>
                            <a:gd name="T123" fmla="*/ 408 h 61"/>
                            <a:gd name="T124" fmla="+- 0 4292 4232"/>
                            <a:gd name="T125" fmla="*/ T124 w 61"/>
                            <a:gd name="T126" fmla="+- 0 417 383"/>
                            <a:gd name="T127" fmla="*/ 417 h 61"/>
                            <a:gd name="T128" fmla="+- 0 4291 4232"/>
                            <a:gd name="T129" fmla="*/ T128 w 61"/>
                            <a:gd name="T130" fmla="+- 0 420 383"/>
                            <a:gd name="T131" fmla="*/ 420 h 61"/>
                            <a:gd name="T132" fmla="+- 0 4290 4232"/>
                            <a:gd name="T133" fmla="*/ T132 w 61"/>
                            <a:gd name="T134" fmla="+- 0 425 383"/>
                            <a:gd name="T135" fmla="*/ 425 h 61"/>
                            <a:gd name="T136" fmla="+- 0 4288 4232"/>
                            <a:gd name="T137" fmla="*/ T136 w 61"/>
                            <a:gd name="T138" fmla="+- 0 428 383"/>
                            <a:gd name="T139" fmla="*/ 428 h 61"/>
                            <a:gd name="T140" fmla="+- 0 4286 4232"/>
                            <a:gd name="T141" fmla="*/ T140 w 61"/>
                            <a:gd name="T142" fmla="+- 0 431 383"/>
                            <a:gd name="T143" fmla="*/ 431 h 61"/>
                            <a:gd name="T144" fmla="+- 0 4280 4232"/>
                            <a:gd name="T145" fmla="*/ T144 w 61"/>
                            <a:gd name="T146" fmla="+- 0 437 383"/>
                            <a:gd name="T147" fmla="*/ 437 h 61"/>
                            <a:gd name="T148" fmla="+- 0 4277 4232"/>
                            <a:gd name="T149" fmla="*/ T148 w 61"/>
                            <a:gd name="T150" fmla="+- 0 438 383"/>
                            <a:gd name="T151" fmla="*/ 438 h 61"/>
                            <a:gd name="T152" fmla="+- 0 4270 4232"/>
                            <a:gd name="T153" fmla="*/ T152 w 61"/>
                            <a:gd name="T154" fmla="+- 0 441 383"/>
                            <a:gd name="T155" fmla="*/ 441 h 61"/>
                            <a:gd name="T156" fmla="+- 0 4266 4232"/>
                            <a:gd name="T157" fmla="*/ T156 w 61"/>
                            <a:gd name="T158" fmla="+- 0 443 383"/>
                            <a:gd name="T159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3F5D" id="AutoShape 25" o:spid="_x0000_s1026" style="position:absolute;margin-left:211.6pt;margin-top:19.15pt;width:3.05pt;height:3.0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243840;13970,243840;16510,243205;21590,243205;24130,243840;21590,281305;16510,281305;13970,280035;9525,278130;6985,277495;3810,273685;2540,271780;1270,269875;635,266700;0,264795;0,259080;635,257175;1270,254635;2540,252730;3810,250825;6985,247015;9525,245745;11430,243840;26035,243840;28575,245745;30480,247015;34290,250825;35560,252730;36830,254635;37465,257175;38100,259080;38100,264795;37465,266700;36830,269875;35560,271780;34290,273685;30480,277495;28575,278130;24130,280035;21590,28130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66184A" wp14:editId="78BEB768">
                <wp:simplePos x="0" y="0"/>
                <wp:positionH relativeFrom="page">
                  <wp:posOffset>2687320</wp:posOffset>
                </wp:positionH>
                <wp:positionV relativeFrom="paragraph">
                  <wp:posOffset>424180</wp:posOffset>
                </wp:positionV>
                <wp:extent cx="38735" cy="38735"/>
                <wp:effectExtent l="0" t="0" r="0" b="0"/>
                <wp:wrapNone/>
                <wp:docPr id="7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669 668"/>
                            <a:gd name="T3" fmla="*/ 669 h 61"/>
                            <a:gd name="T4" fmla="+- 0 4254 4232"/>
                            <a:gd name="T5" fmla="*/ T4 w 61"/>
                            <a:gd name="T6" fmla="+- 0 669 668"/>
                            <a:gd name="T7" fmla="*/ 669 h 61"/>
                            <a:gd name="T8" fmla="+- 0 4258 4232"/>
                            <a:gd name="T9" fmla="*/ T8 w 61"/>
                            <a:gd name="T10" fmla="+- 0 668 668"/>
                            <a:gd name="T11" fmla="*/ 668 h 61"/>
                            <a:gd name="T12" fmla="+- 0 4266 4232"/>
                            <a:gd name="T13" fmla="*/ T12 w 61"/>
                            <a:gd name="T14" fmla="+- 0 668 668"/>
                            <a:gd name="T15" fmla="*/ 668 h 61"/>
                            <a:gd name="T16" fmla="+- 0 4270 4232"/>
                            <a:gd name="T17" fmla="*/ T16 w 61"/>
                            <a:gd name="T18" fmla="+- 0 669 668"/>
                            <a:gd name="T19" fmla="*/ 669 h 61"/>
                            <a:gd name="T20" fmla="+- 0 4266 4232"/>
                            <a:gd name="T21" fmla="*/ T20 w 61"/>
                            <a:gd name="T22" fmla="+- 0 728 668"/>
                            <a:gd name="T23" fmla="*/ 728 h 61"/>
                            <a:gd name="T24" fmla="+- 0 4258 4232"/>
                            <a:gd name="T25" fmla="*/ T24 w 61"/>
                            <a:gd name="T26" fmla="+- 0 728 668"/>
                            <a:gd name="T27" fmla="*/ 728 h 61"/>
                            <a:gd name="T28" fmla="+- 0 4254 4232"/>
                            <a:gd name="T29" fmla="*/ T28 w 61"/>
                            <a:gd name="T30" fmla="+- 0 726 668"/>
                            <a:gd name="T31" fmla="*/ 726 h 61"/>
                            <a:gd name="T32" fmla="+- 0 4247 4232"/>
                            <a:gd name="T33" fmla="*/ T32 w 61"/>
                            <a:gd name="T34" fmla="+- 0 723 668"/>
                            <a:gd name="T35" fmla="*/ 723 h 61"/>
                            <a:gd name="T36" fmla="+- 0 4243 4232"/>
                            <a:gd name="T37" fmla="*/ T36 w 61"/>
                            <a:gd name="T38" fmla="+- 0 722 668"/>
                            <a:gd name="T39" fmla="*/ 722 h 61"/>
                            <a:gd name="T40" fmla="+- 0 4238 4232"/>
                            <a:gd name="T41" fmla="*/ T40 w 61"/>
                            <a:gd name="T42" fmla="+- 0 716 668"/>
                            <a:gd name="T43" fmla="*/ 716 h 61"/>
                            <a:gd name="T44" fmla="+- 0 4236 4232"/>
                            <a:gd name="T45" fmla="*/ T44 w 61"/>
                            <a:gd name="T46" fmla="+- 0 713 668"/>
                            <a:gd name="T47" fmla="*/ 713 h 61"/>
                            <a:gd name="T48" fmla="+- 0 4234 4232"/>
                            <a:gd name="T49" fmla="*/ T48 w 61"/>
                            <a:gd name="T50" fmla="+- 0 710 668"/>
                            <a:gd name="T51" fmla="*/ 710 h 61"/>
                            <a:gd name="T52" fmla="+- 0 4233 4232"/>
                            <a:gd name="T53" fmla="*/ T52 w 61"/>
                            <a:gd name="T54" fmla="+- 0 705 668"/>
                            <a:gd name="T55" fmla="*/ 705 h 61"/>
                            <a:gd name="T56" fmla="+- 0 4232 4232"/>
                            <a:gd name="T57" fmla="*/ T56 w 61"/>
                            <a:gd name="T58" fmla="+- 0 702 668"/>
                            <a:gd name="T59" fmla="*/ 702 h 61"/>
                            <a:gd name="T60" fmla="+- 0 4232 4232"/>
                            <a:gd name="T61" fmla="*/ T60 w 61"/>
                            <a:gd name="T62" fmla="+- 0 693 668"/>
                            <a:gd name="T63" fmla="*/ 693 h 61"/>
                            <a:gd name="T64" fmla="+- 0 4233 4232"/>
                            <a:gd name="T65" fmla="*/ T64 w 61"/>
                            <a:gd name="T66" fmla="+- 0 690 668"/>
                            <a:gd name="T67" fmla="*/ 690 h 61"/>
                            <a:gd name="T68" fmla="+- 0 4234 4232"/>
                            <a:gd name="T69" fmla="*/ T68 w 61"/>
                            <a:gd name="T70" fmla="+- 0 686 668"/>
                            <a:gd name="T71" fmla="*/ 686 h 61"/>
                            <a:gd name="T72" fmla="+- 0 4236 4232"/>
                            <a:gd name="T73" fmla="*/ T72 w 61"/>
                            <a:gd name="T74" fmla="+- 0 683 668"/>
                            <a:gd name="T75" fmla="*/ 683 h 61"/>
                            <a:gd name="T76" fmla="+- 0 4238 4232"/>
                            <a:gd name="T77" fmla="*/ T76 w 61"/>
                            <a:gd name="T78" fmla="+- 0 680 668"/>
                            <a:gd name="T79" fmla="*/ 680 h 61"/>
                            <a:gd name="T80" fmla="+- 0 4243 4232"/>
                            <a:gd name="T81" fmla="*/ T80 w 61"/>
                            <a:gd name="T82" fmla="+- 0 674 668"/>
                            <a:gd name="T83" fmla="*/ 674 h 61"/>
                            <a:gd name="T84" fmla="+- 0 4247 4232"/>
                            <a:gd name="T85" fmla="*/ T84 w 61"/>
                            <a:gd name="T86" fmla="+- 0 672 668"/>
                            <a:gd name="T87" fmla="*/ 672 h 61"/>
                            <a:gd name="T88" fmla="+- 0 4250 4232"/>
                            <a:gd name="T89" fmla="*/ T88 w 61"/>
                            <a:gd name="T90" fmla="+- 0 669 668"/>
                            <a:gd name="T91" fmla="*/ 669 h 61"/>
                            <a:gd name="T92" fmla="+- 0 4273 4232"/>
                            <a:gd name="T93" fmla="*/ T92 w 61"/>
                            <a:gd name="T94" fmla="+- 0 669 668"/>
                            <a:gd name="T95" fmla="*/ 669 h 61"/>
                            <a:gd name="T96" fmla="+- 0 4277 4232"/>
                            <a:gd name="T97" fmla="*/ T96 w 61"/>
                            <a:gd name="T98" fmla="+- 0 672 668"/>
                            <a:gd name="T99" fmla="*/ 672 h 61"/>
                            <a:gd name="T100" fmla="+- 0 4280 4232"/>
                            <a:gd name="T101" fmla="*/ T100 w 61"/>
                            <a:gd name="T102" fmla="+- 0 674 668"/>
                            <a:gd name="T103" fmla="*/ 674 h 61"/>
                            <a:gd name="T104" fmla="+- 0 4286 4232"/>
                            <a:gd name="T105" fmla="*/ T104 w 61"/>
                            <a:gd name="T106" fmla="+- 0 680 668"/>
                            <a:gd name="T107" fmla="*/ 680 h 61"/>
                            <a:gd name="T108" fmla="+- 0 4288 4232"/>
                            <a:gd name="T109" fmla="*/ T108 w 61"/>
                            <a:gd name="T110" fmla="+- 0 683 668"/>
                            <a:gd name="T111" fmla="*/ 683 h 61"/>
                            <a:gd name="T112" fmla="+- 0 4290 4232"/>
                            <a:gd name="T113" fmla="*/ T112 w 61"/>
                            <a:gd name="T114" fmla="+- 0 686 668"/>
                            <a:gd name="T115" fmla="*/ 686 h 61"/>
                            <a:gd name="T116" fmla="+- 0 4291 4232"/>
                            <a:gd name="T117" fmla="*/ T116 w 61"/>
                            <a:gd name="T118" fmla="+- 0 690 668"/>
                            <a:gd name="T119" fmla="*/ 690 h 61"/>
                            <a:gd name="T120" fmla="+- 0 4292 4232"/>
                            <a:gd name="T121" fmla="*/ T120 w 61"/>
                            <a:gd name="T122" fmla="+- 0 693 668"/>
                            <a:gd name="T123" fmla="*/ 693 h 61"/>
                            <a:gd name="T124" fmla="+- 0 4292 4232"/>
                            <a:gd name="T125" fmla="*/ T124 w 61"/>
                            <a:gd name="T126" fmla="+- 0 702 668"/>
                            <a:gd name="T127" fmla="*/ 702 h 61"/>
                            <a:gd name="T128" fmla="+- 0 4291 4232"/>
                            <a:gd name="T129" fmla="*/ T128 w 61"/>
                            <a:gd name="T130" fmla="+- 0 705 668"/>
                            <a:gd name="T131" fmla="*/ 705 h 61"/>
                            <a:gd name="T132" fmla="+- 0 4290 4232"/>
                            <a:gd name="T133" fmla="*/ T132 w 61"/>
                            <a:gd name="T134" fmla="+- 0 710 668"/>
                            <a:gd name="T135" fmla="*/ 710 h 61"/>
                            <a:gd name="T136" fmla="+- 0 4288 4232"/>
                            <a:gd name="T137" fmla="*/ T136 w 61"/>
                            <a:gd name="T138" fmla="+- 0 713 668"/>
                            <a:gd name="T139" fmla="*/ 713 h 61"/>
                            <a:gd name="T140" fmla="+- 0 4286 4232"/>
                            <a:gd name="T141" fmla="*/ T140 w 61"/>
                            <a:gd name="T142" fmla="+- 0 716 668"/>
                            <a:gd name="T143" fmla="*/ 716 h 61"/>
                            <a:gd name="T144" fmla="+- 0 4280 4232"/>
                            <a:gd name="T145" fmla="*/ T144 w 61"/>
                            <a:gd name="T146" fmla="+- 0 722 668"/>
                            <a:gd name="T147" fmla="*/ 722 h 61"/>
                            <a:gd name="T148" fmla="+- 0 4277 4232"/>
                            <a:gd name="T149" fmla="*/ T148 w 61"/>
                            <a:gd name="T150" fmla="+- 0 723 668"/>
                            <a:gd name="T151" fmla="*/ 723 h 61"/>
                            <a:gd name="T152" fmla="+- 0 4270 4232"/>
                            <a:gd name="T153" fmla="*/ T152 w 61"/>
                            <a:gd name="T154" fmla="+- 0 726 668"/>
                            <a:gd name="T155" fmla="*/ 726 h 61"/>
                            <a:gd name="T156" fmla="+- 0 4266 4232"/>
                            <a:gd name="T157" fmla="*/ T156 w 61"/>
                            <a:gd name="T158" fmla="+- 0 728 668"/>
                            <a:gd name="T159" fmla="*/ 72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EF15" id="AutoShape 24" o:spid="_x0000_s1026" style="position:absolute;margin-left:211.6pt;margin-top:33.4pt;width:3.05pt;height:3.0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424815;13970,424815;16510,424180;21590,424180;24130,424815;21590,462280;16510,462280;13970,461010;9525,459105;6985,458470;3810,454660;2540,452755;1270,450850;635,447675;0,445770;0,440055;635,438150;1270,435610;2540,433705;3810,431800;6985,427990;9525,426720;11430,424815;26035,424815;28575,426720;30480,427990;34290,431800;35560,433705;36830,435610;37465,438150;38100,440055;38100,445770;37465,447675;36830,450850;35560,452755;34290,454660;30480,458470;28575,459105;24130,461010;21590,46228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t xml:space="preserve">Portfolio </w:t>
      </w:r>
      <w:r w:rsidR="00C66A8C">
        <w:rPr>
          <w:spacing w:val="-5"/>
        </w:rPr>
        <w:t xml:space="preserve">Management </w:t>
      </w:r>
      <w:r w:rsidR="00C66A8C">
        <w:rPr>
          <w:spacing w:val="-4"/>
        </w:rPr>
        <w:t xml:space="preserve">für </w:t>
      </w:r>
      <w:r w:rsidR="00C66A8C">
        <w:t xml:space="preserve">das </w:t>
      </w:r>
      <w:r w:rsidR="00C66A8C">
        <w:rPr>
          <w:spacing w:val="-6"/>
        </w:rPr>
        <w:t xml:space="preserve">neue </w:t>
      </w:r>
      <w:r w:rsidR="00C66A8C">
        <w:t xml:space="preserve">Geschäftsfeld </w:t>
      </w:r>
      <w:r w:rsidR="00C66A8C">
        <w:rPr>
          <w:spacing w:val="-5"/>
          <w:w w:val="90"/>
        </w:rPr>
        <w:t xml:space="preserve">Implementierung </w:t>
      </w:r>
      <w:r w:rsidR="00C66A8C">
        <w:rPr>
          <w:spacing w:val="-6"/>
          <w:w w:val="90"/>
        </w:rPr>
        <w:t xml:space="preserve">und </w:t>
      </w:r>
      <w:r w:rsidR="00C66A8C">
        <w:rPr>
          <w:spacing w:val="-3"/>
          <w:w w:val="90"/>
        </w:rPr>
        <w:t xml:space="preserve">Integration </w:t>
      </w:r>
      <w:r w:rsidR="00C66A8C">
        <w:rPr>
          <w:spacing w:val="-6"/>
          <w:w w:val="90"/>
        </w:rPr>
        <w:t xml:space="preserve">neuer </w:t>
      </w:r>
      <w:r w:rsidR="00C66A8C">
        <w:rPr>
          <w:spacing w:val="-4"/>
          <w:w w:val="90"/>
        </w:rPr>
        <w:t xml:space="preserve">Netzkomponenten </w:t>
      </w:r>
      <w:r w:rsidR="00C66A8C">
        <w:rPr>
          <w:spacing w:val="-4"/>
          <w:w w:val="95"/>
        </w:rPr>
        <w:t xml:space="preserve">Erstellung </w:t>
      </w:r>
      <w:r w:rsidR="00C66A8C">
        <w:rPr>
          <w:w w:val="95"/>
        </w:rPr>
        <w:t xml:space="preserve">des </w:t>
      </w:r>
      <w:r w:rsidR="00C66A8C">
        <w:rPr>
          <w:spacing w:val="-4"/>
          <w:w w:val="95"/>
        </w:rPr>
        <w:t xml:space="preserve">Budgets, </w:t>
      </w:r>
      <w:r w:rsidR="00C66A8C">
        <w:rPr>
          <w:spacing w:val="-5"/>
          <w:w w:val="95"/>
        </w:rPr>
        <w:t xml:space="preserve">Meilenstein- </w:t>
      </w:r>
      <w:r w:rsidR="00C66A8C">
        <w:rPr>
          <w:spacing w:val="-6"/>
          <w:w w:val="95"/>
        </w:rPr>
        <w:t xml:space="preserve">und </w:t>
      </w:r>
      <w:r w:rsidR="00C66A8C">
        <w:rPr>
          <w:w w:val="95"/>
        </w:rPr>
        <w:t>Projektplan</w:t>
      </w:r>
    </w:p>
    <w:p w14:paraId="1FEC0218" w14:textId="77777777" w:rsidR="00CE237B" w:rsidRDefault="003B3734">
      <w:pPr>
        <w:pStyle w:val="Textkrper"/>
        <w:spacing w:before="3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8EF988" wp14:editId="5307ADD9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7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3 99"/>
                            <a:gd name="T87" fmla="*/ 103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3 99"/>
                            <a:gd name="T99" fmla="*/ 103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6DDE7" id="AutoShape 23" o:spid="_x0000_s1026" style="position:absolute;margin-left:211.6pt;margin-top:4.95pt;width:3.05pt;height:3.0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5405;11430,63500;26035,63500;28575,65405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Klassiﬁkation</w:t>
      </w:r>
      <w:r w:rsidR="00C66A8C">
        <w:rPr>
          <w:spacing w:val="-24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0"/>
          <w:w w:val="90"/>
        </w:rPr>
        <w:t xml:space="preserve"> </w:t>
      </w:r>
      <w:r w:rsidR="00C66A8C">
        <w:rPr>
          <w:spacing w:val="-4"/>
          <w:w w:val="90"/>
        </w:rPr>
        <w:t>Prüfung</w:t>
      </w:r>
      <w:r w:rsidR="00C66A8C">
        <w:rPr>
          <w:spacing w:val="-24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4"/>
          <w:w w:val="90"/>
        </w:rPr>
        <w:t xml:space="preserve"> </w:t>
      </w:r>
      <w:r w:rsidR="00C66A8C">
        <w:rPr>
          <w:w w:val="90"/>
        </w:rPr>
        <w:t>Plattform</w:t>
      </w:r>
      <w:r w:rsidR="00C66A8C">
        <w:rPr>
          <w:spacing w:val="-22"/>
          <w:w w:val="90"/>
        </w:rPr>
        <w:t xml:space="preserve"> </w:t>
      </w:r>
      <w:r w:rsidR="00C66A8C">
        <w:rPr>
          <w:spacing w:val="-4"/>
          <w:w w:val="90"/>
        </w:rPr>
        <w:t>hinsichtlich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4"/>
          <w:w w:val="90"/>
        </w:rPr>
        <w:t xml:space="preserve"> </w:t>
      </w:r>
      <w:r w:rsidR="00C66A8C">
        <w:rPr>
          <w:spacing w:val="-3"/>
          <w:w w:val="90"/>
        </w:rPr>
        <w:t xml:space="preserve">strategischen </w:t>
      </w:r>
      <w:r w:rsidR="00C66A8C">
        <w:rPr>
          <w:spacing w:val="-5"/>
        </w:rPr>
        <w:t>Unternehmensziele,</w:t>
      </w:r>
    </w:p>
    <w:p w14:paraId="3C192105" w14:textId="77777777" w:rsidR="00CE237B" w:rsidRDefault="003B3734">
      <w:pPr>
        <w:pStyle w:val="Textkrper"/>
        <w:spacing w:before="2" w:line="292" w:lineRule="auto"/>
        <w:ind w:left="356" w:right="1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A536B2" wp14:editId="253034D7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7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3DAB9" id="AutoShape 22" o:spid="_x0000_s1026" style="position:absolute;margin-left:211.6pt;margin-top:4.9pt;width:3.05pt;height:3.0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5"/>
          <w:w w:val="95"/>
        </w:rPr>
        <w:t>Ermittlung</w:t>
      </w:r>
      <w:r w:rsidR="00C66A8C">
        <w:rPr>
          <w:spacing w:val="-49"/>
          <w:w w:val="95"/>
        </w:rPr>
        <w:t xml:space="preserve"> </w:t>
      </w:r>
      <w:r w:rsidR="00C66A8C">
        <w:rPr>
          <w:w w:val="95"/>
        </w:rPr>
        <w:t>des</w:t>
      </w:r>
      <w:r w:rsidR="00C66A8C">
        <w:rPr>
          <w:spacing w:val="-44"/>
          <w:w w:val="95"/>
        </w:rPr>
        <w:t xml:space="preserve"> </w:t>
      </w:r>
      <w:r w:rsidR="00C66A8C">
        <w:rPr>
          <w:spacing w:val="-3"/>
          <w:w w:val="95"/>
        </w:rPr>
        <w:t>ROI</w:t>
      </w:r>
      <w:r w:rsidR="00C66A8C">
        <w:rPr>
          <w:spacing w:val="-46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46"/>
          <w:w w:val="95"/>
        </w:rPr>
        <w:t xml:space="preserve"> </w:t>
      </w:r>
      <w:r w:rsidR="00C66A8C">
        <w:rPr>
          <w:spacing w:val="-3"/>
          <w:w w:val="95"/>
        </w:rPr>
        <w:t>Produktinnovation</w:t>
      </w:r>
      <w:r w:rsidR="00C66A8C">
        <w:rPr>
          <w:spacing w:val="-48"/>
          <w:w w:val="95"/>
        </w:rPr>
        <w:t xml:space="preserve"> </w:t>
      </w:r>
      <w:r w:rsidR="00C66A8C">
        <w:rPr>
          <w:spacing w:val="-4"/>
          <w:w w:val="95"/>
        </w:rPr>
        <w:t>für</w:t>
      </w:r>
      <w:r w:rsidR="00C66A8C">
        <w:rPr>
          <w:spacing w:val="-45"/>
          <w:w w:val="95"/>
        </w:rPr>
        <w:t xml:space="preserve"> </w:t>
      </w:r>
      <w:r w:rsidR="00C66A8C">
        <w:rPr>
          <w:w w:val="95"/>
        </w:rPr>
        <w:t>die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 xml:space="preserve">GF- </w:t>
      </w:r>
      <w:r w:rsidR="00C66A8C">
        <w:rPr>
          <w:spacing w:val="-4"/>
        </w:rPr>
        <w:t>Entscheidungsvorlage</w:t>
      </w:r>
    </w:p>
    <w:p w14:paraId="2B148F8A" w14:textId="77777777" w:rsidR="00CE237B" w:rsidRDefault="003B3734">
      <w:pPr>
        <w:pStyle w:val="Textkrper"/>
        <w:spacing w:before="3" w:line="292" w:lineRule="auto"/>
        <w:ind w:left="356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67DE58" wp14:editId="3CC99F53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8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3 99"/>
                            <a:gd name="T87" fmla="*/ 103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3 99"/>
                            <a:gd name="T99" fmla="*/ 103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FC2E2" id="AutoShape 21" o:spid="_x0000_s1026" style="position:absolute;margin-left:211.6pt;margin-top:4.95pt;width:3.05pt;height:3.0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5405;11430,63500;26035,63500;28575,65405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F20653" wp14:editId="68E96974">
                <wp:simplePos x="0" y="0"/>
                <wp:positionH relativeFrom="page">
                  <wp:posOffset>2687320</wp:posOffset>
                </wp:positionH>
                <wp:positionV relativeFrom="paragraph">
                  <wp:posOffset>243840</wp:posOffset>
                </wp:positionV>
                <wp:extent cx="38735" cy="38735"/>
                <wp:effectExtent l="0" t="0" r="0" b="0"/>
                <wp:wrapNone/>
                <wp:docPr id="8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385 384"/>
                            <a:gd name="T3" fmla="*/ 385 h 61"/>
                            <a:gd name="T4" fmla="+- 0 4254 4232"/>
                            <a:gd name="T5" fmla="*/ T4 w 61"/>
                            <a:gd name="T6" fmla="+- 0 385 384"/>
                            <a:gd name="T7" fmla="*/ 385 h 61"/>
                            <a:gd name="T8" fmla="+- 0 4258 4232"/>
                            <a:gd name="T9" fmla="*/ T8 w 61"/>
                            <a:gd name="T10" fmla="+- 0 384 384"/>
                            <a:gd name="T11" fmla="*/ 384 h 61"/>
                            <a:gd name="T12" fmla="+- 0 4266 4232"/>
                            <a:gd name="T13" fmla="*/ T12 w 61"/>
                            <a:gd name="T14" fmla="+- 0 384 384"/>
                            <a:gd name="T15" fmla="*/ 384 h 61"/>
                            <a:gd name="T16" fmla="+- 0 4270 4232"/>
                            <a:gd name="T17" fmla="*/ T16 w 61"/>
                            <a:gd name="T18" fmla="+- 0 385 384"/>
                            <a:gd name="T19" fmla="*/ 385 h 61"/>
                            <a:gd name="T20" fmla="+- 0 4266 4232"/>
                            <a:gd name="T21" fmla="*/ T20 w 61"/>
                            <a:gd name="T22" fmla="+- 0 444 384"/>
                            <a:gd name="T23" fmla="*/ 444 h 61"/>
                            <a:gd name="T24" fmla="+- 0 4258 4232"/>
                            <a:gd name="T25" fmla="*/ T24 w 61"/>
                            <a:gd name="T26" fmla="+- 0 444 384"/>
                            <a:gd name="T27" fmla="*/ 444 h 61"/>
                            <a:gd name="T28" fmla="+- 0 4254 4232"/>
                            <a:gd name="T29" fmla="*/ T28 w 61"/>
                            <a:gd name="T30" fmla="+- 0 442 384"/>
                            <a:gd name="T31" fmla="*/ 442 h 61"/>
                            <a:gd name="T32" fmla="+- 0 4247 4232"/>
                            <a:gd name="T33" fmla="*/ T32 w 61"/>
                            <a:gd name="T34" fmla="+- 0 439 384"/>
                            <a:gd name="T35" fmla="*/ 439 h 61"/>
                            <a:gd name="T36" fmla="+- 0 4243 4232"/>
                            <a:gd name="T37" fmla="*/ T36 w 61"/>
                            <a:gd name="T38" fmla="+- 0 438 384"/>
                            <a:gd name="T39" fmla="*/ 438 h 61"/>
                            <a:gd name="T40" fmla="+- 0 4238 4232"/>
                            <a:gd name="T41" fmla="*/ T40 w 61"/>
                            <a:gd name="T42" fmla="+- 0 432 384"/>
                            <a:gd name="T43" fmla="*/ 432 h 61"/>
                            <a:gd name="T44" fmla="+- 0 4236 4232"/>
                            <a:gd name="T45" fmla="*/ T44 w 61"/>
                            <a:gd name="T46" fmla="+- 0 429 384"/>
                            <a:gd name="T47" fmla="*/ 429 h 61"/>
                            <a:gd name="T48" fmla="+- 0 4234 4232"/>
                            <a:gd name="T49" fmla="*/ T48 w 61"/>
                            <a:gd name="T50" fmla="+- 0 426 384"/>
                            <a:gd name="T51" fmla="*/ 426 h 61"/>
                            <a:gd name="T52" fmla="+- 0 4233 4232"/>
                            <a:gd name="T53" fmla="*/ T52 w 61"/>
                            <a:gd name="T54" fmla="+- 0 421 384"/>
                            <a:gd name="T55" fmla="*/ 421 h 61"/>
                            <a:gd name="T56" fmla="+- 0 4232 4232"/>
                            <a:gd name="T57" fmla="*/ T56 w 61"/>
                            <a:gd name="T58" fmla="+- 0 418 384"/>
                            <a:gd name="T59" fmla="*/ 418 h 61"/>
                            <a:gd name="T60" fmla="+- 0 4232 4232"/>
                            <a:gd name="T61" fmla="*/ T60 w 61"/>
                            <a:gd name="T62" fmla="+- 0 409 384"/>
                            <a:gd name="T63" fmla="*/ 409 h 61"/>
                            <a:gd name="T64" fmla="+- 0 4233 4232"/>
                            <a:gd name="T65" fmla="*/ T64 w 61"/>
                            <a:gd name="T66" fmla="+- 0 406 384"/>
                            <a:gd name="T67" fmla="*/ 406 h 61"/>
                            <a:gd name="T68" fmla="+- 0 4234 4232"/>
                            <a:gd name="T69" fmla="*/ T68 w 61"/>
                            <a:gd name="T70" fmla="+- 0 402 384"/>
                            <a:gd name="T71" fmla="*/ 402 h 61"/>
                            <a:gd name="T72" fmla="+- 0 4236 4232"/>
                            <a:gd name="T73" fmla="*/ T72 w 61"/>
                            <a:gd name="T74" fmla="+- 0 399 384"/>
                            <a:gd name="T75" fmla="*/ 399 h 61"/>
                            <a:gd name="T76" fmla="+- 0 4238 4232"/>
                            <a:gd name="T77" fmla="*/ T76 w 61"/>
                            <a:gd name="T78" fmla="+- 0 396 384"/>
                            <a:gd name="T79" fmla="*/ 396 h 61"/>
                            <a:gd name="T80" fmla="+- 0 4243 4232"/>
                            <a:gd name="T81" fmla="*/ T80 w 61"/>
                            <a:gd name="T82" fmla="+- 0 390 384"/>
                            <a:gd name="T83" fmla="*/ 390 h 61"/>
                            <a:gd name="T84" fmla="+- 0 4247 4232"/>
                            <a:gd name="T85" fmla="*/ T84 w 61"/>
                            <a:gd name="T86" fmla="+- 0 388 384"/>
                            <a:gd name="T87" fmla="*/ 388 h 61"/>
                            <a:gd name="T88" fmla="+- 0 4250 4232"/>
                            <a:gd name="T89" fmla="*/ T88 w 61"/>
                            <a:gd name="T90" fmla="+- 0 385 384"/>
                            <a:gd name="T91" fmla="*/ 385 h 61"/>
                            <a:gd name="T92" fmla="+- 0 4273 4232"/>
                            <a:gd name="T93" fmla="*/ T92 w 61"/>
                            <a:gd name="T94" fmla="+- 0 385 384"/>
                            <a:gd name="T95" fmla="*/ 385 h 61"/>
                            <a:gd name="T96" fmla="+- 0 4277 4232"/>
                            <a:gd name="T97" fmla="*/ T96 w 61"/>
                            <a:gd name="T98" fmla="+- 0 388 384"/>
                            <a:gd name="T99" fmla="*/ 388 h 61"/>
                            <a:gd name="T100" fmla="+- 0 4280 4232"/>
                            <a:gd name="T101" fmla="*/ T100 w 61"/>
                            <a:gd name="T102" fmla="+- 0 390 384"/>
                            <a:gd name="T103" fmla="*/ 390 h 61"/>
                            <a:gd name="T104" fmla="+- 0 4286 4232"/>
                            <a:gd name="T105" fmla="*/ T104 w 61"/>
                            <a:gd name="T106" fmla="+- 0 396 384"/>
                            <a:gd name="T107" fmla="*/ 396 h 61"/>
                            <a:gd name="T108" fmla="+- 0 4288 4232"/>
                            <a:gd name="T109" fmla="*/ T108 w 61"/>
                            <a:gd name="T110" fmla="+- 0 399 384"/>
                            <a:gd name="T111" fmla="*/ 399 h 61"/>
                            <a:gd name="T112" fmla="+- 0 4290 4232"/>
                            <a:gd name="T113" fmla="*/ T112 w 61"/>
                            <a:gd name="T114" fmla="+- 0 402 384"/>
                            <a:gd name="T115" fmla="*/ 402 h 61"/>
                            <a:gd name="T116" fmla="+- 0 4291 4232"/>
                            <a:gd name="T117" fmla="*/ T116 w 61"/>
                            <a:gd name="T118" fmla="+- 0 406 384"/>
                            <a:gd name="T119" fmla="*/ 406 h 61"/>
                            <a:gd name="T120" fmla="+- 0 4292 4232"/>
                            <a:gd name="T121" fmla="*/ T120 w 61"/>
                            <a:gd name="T122" fmla="+- 0 409 384"/>
                            <a:gd name="T123" fmla="*/ 409 h 61"/>
                            <a:gd name="T124" fmla="+- 0 4292 4232"/>
                            <a:gd name="T125" fmla="*/ T124 w 61"/>
                            <a:gd name="T126" fmla="+- 0 418 384"/>
                            <a:gd name="T127" fmla="*/ 418 h 61"/>
                            <a:gd name="T128" fmla="+- 0 4291 4232"/>
                            <a:gd name="T129" fmla="*/ T128 w 61"/>
                            <a:gd name="T130" fmla="+- 0 421 384"/>
                            <a:gd name="T131" fmla="*/ 421 h 61"/>
                            <a:gd name="T132" fmla="+- 0 4290 4232"/>
                            <a:gd name="T133" fmla="*/ T132 w 61"/>
                            <a:gd name="T134" fmla="+- 0 426 384"/>
                            <a:gd name="T135" fmla="*/ 426 h 61"/>
                            <a:gd name="T136" fmla="+- 0 4288 4232"/>
                            <a:gd name="T137" fmla="*/ T136 w 61"/>
                            <a:gd name="T138" fmla="+- 0 429 384"/>
                            <a:gd name="T139" fmla="*/ 429 h 61"/>
                            <a:gd name="T140" fmla="+- 0 4286 4232"/>
                            <a:gd name="T141" fmla="*/ T140 w 61"/>
                            <a:gd name="T142" fmla="+- 0 432 384"/>
                            <a:gd name="T143" fmla="*/ 432 h 61"/>
                            <a:gd name="T144" fmla="+- 0 4280 4232"/>
                            <a:gd name="T145" fmla="*/ T144 w 61"/>
                            <a:gd name="T146" fmla="+- 0 438 384"/>
                            <a:gd name="T147" fmla="*/ 438 h 61"/>
                            <a:gd name="T148" fmla="+- 0 4277 4232"/>
                            <a:gd name="T149" fmla="*/ T148 w 61"/>
                            <a:gd name="T150" fmla="+- 0 439 384"/>
                            <a:gd name="T151" fmla="*/ 439 h 61"/>
                            <a:gd name="T152" fmla="+- 0 4270 4232"/>
                            <a:gd name="T153" fmla="*/ T152 w 61"/>
                            <a:gd name="T154" fmla="+- 0 442 384"/>
                            <a:gd name="T155" fmla="*/ 442 h 61"/>
                            <a:gd name="T156" fmla="+- 0 4266 4232"/>
                            <a:gd name="T157" fmla="*/ T156 w 61"/>
                            <a:gd name="T158" fmla="+- 0 444 384"/>
                            <a:gd name="T159" fmla="*/ 4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53E4F" id="AutoShape 20" o:spid="_x0000_s1026" style="position:absolute;margin-left:211.6pt;margin-top:19.2pt;width:3.05pt;height:3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244475;13970,244475;16510,243840;21590,243840;24130,244475;21590,281940;16510,281940;13970,280670;9525,278765;6985,278130;3810,274320;2540,272415;1270,270510;635,267335;0,265430;0,259715;635,257810;1270,255270;2540,253365;3810,251460;6985,247650;9525,246380;11430,244475;26035,244475;28575,246380;30480,247650;34290,251460;35560,253365;36830,255270;37465,257810;38100,259715;38100,265430;37465,267335;36830,270510;35560,272415;34290,274320;30480,278130;28575,278765;24130,280670;21590,28194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7F7608" wp14:editId="7DE00A83">
                <wp:simplePos x="0" y="0"/>
                <wp:positionH relativeFrom="page">
                  <wp:posOffset>2687320</wp:posOffset>
                </wp:positionH>
                <wp:positionV relativeFrom="paragraph">
                  <wp:posOffset>424815</wp:posOffset>
                </wp:positionV>
                <wp:extent cx="38735" cy="38735"/>
                <wp:effectExtent l="0" t="0" r="0" b="0"/>
                <wp:wrapNone/>
                <wp:docPr id="8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670 669"/>
                            <a:gd name="T3" fmla="*/ 670 h 61"/>
                            <a:gd name="T4" fmla="+- 0 4254 4232"/>
                            <a:gd name="T5" fmla="*/ T4 w 61"/>
                            <a:gd name="T6" fmla="+- 0 670 669"/>
                            <a:gd name="T7" fmla="*/ 670 h 61"/>
                            <a:gd name="T8" fmla="+- 0 4258 4232"/>
                            <a:gd name="T9" fmla="*/ T8 w 61"/>
                            <a:gd name="T10" fmla="+- 0 669 669"/>
                            <a:gd name="T11" fmla="*/ 669 h 61"/>
                            <a:gd name="T12" fmla="+- 0 4266 4232"/>
                            <a:gd name="T13" fmla="*/ T12 w 61"/>
                            <a:gd name="T14" fmla="+- 0 669 669"/>
                            <a:gd name="T15" fmla="*/ 669 h 61"/>
                            <a:gd name="T16" fmla="+- 0 4270 4232"/>
                            <a:gd name="T17" fmla="*/ T16 w 61"/>
                            <a:gd name="T18" fmla="+- 0 670 669"/>
                            <a:gd name="T19" fmla="*/ 670 h 61"/>
                            <a:gd name="T20" fmla="+- 0 4266 4232"/>
                            <a:gd name="T21" fmla="*/ T20 w 61"/>
                            <a:gd name="T22" fmla="+- 0 729 669"/>
                            <a:gd name="T23" fmla="*/ 729 h 61"/>
                            <a:gd name="T24" fmla="+- 0 4258 4232"/>
                            <a:gd name="T25" fmla="*/ T24 w 61"/>
                            <a:gd name="T26" fmla="+- 0 729 669"/>
                            <a:gd name="T27" fmla="*/ 729 h 61"/>
                            <a:gd name="T28" fmla="+- 0 4254 4232"/>
                            <a:gd name="T29" fmla="*/ T28 w 61"/>
                            <a:gd name="T30" fmla="+- 0 727 669"/>
                            <a:gd name="T31" fmla="*/ 727 h 61"/>
                            <a:gd name="T32" fmla="+- 0 4247 4232"/>
                            <a:gd name="T33" fmla="*/ T32 w 61"/>
                            <a:gd name="T34" fmla="+- 0 724 669"/>
                            <a:gd name="T35" fmla="*/ 724 h 61"/>
                            <a:gd name="T36" fmla="+- 0 4243 4232"/>
                            <a:gd name="T37" fmla="*/ T36 w 61"/>
                            <a:gd name="T38" fmla="+- 0 723 669"/>
                            <a:gd name="T39" fmla="*/ 723 h 61"/>
                            <a:gd name="T40" fmla="+- 0 4238 4232"/>
                            <a:gd name="T41" fmla="*/ T40 w 61"/>
                            <a:gd name="T42" fmla="+- 0 717 669"/>
                            <a:gd name="T43" fmla="*/ 717 h 61"/>
                            <a:gd name="T44" fmla="+- 0 4236 4232"/>
                            <a:gd name="T45" fmla="*/ T44 w 61"/>
                            <a:gd name="T46" fmla="+- 0 714 669"/>
                            <a:gd name="T47" fmla="*/ 714 h 61"/>
                            <a:gd name="T48" fmla="+- 0 4234 4232"/>
                            <a:gd name="T49" fmla="*/ T48 w 61"/>
                            <a:gd name="T50" fmla="+- 0 711 669"/>
                            <a:gd name="T51" fmla="*/ 711 h 61"/>
                            <a:gd name="T52" fmla="+- 0 4233 4232"/>
                            <a:gd name="T53" fmla="*/ T52 w 61"/>
                            <a:gd name="T54" fmla="+- 0 706 669"/>
                            <a:gd name="T55" fmla="*/ 706 h 61"/>
                            <a:gd name="T56" fmla="+- 0 4232 4232"/>
                            <a:gd name="T57" fmla="*/ T56 w 61"/>
                            <a:gd name="T58" fmla="+- 0 703 669"/>
                            <a:gd name="T59" fmla="*/ 703 h 61"/>
                            <a:gd name="T60" fmla="+- 0 4232 4232"/>
                            <a:gd name="T61" fmla="*/ T60 w 61"/>
                            <a:gd name="T62" fmla="+- 0 694 669"/>
                            <a:gd name="T63" fmla="*/ 694 h 61"/>
                            <a:gd name="T64" fmla="+- 0 4233 4232"/>
                            <a:gd name="T65" fmla="*/ T64 w 61"/>
                            <a:gd name="T66" fmla="+- 0 691 669"/>
                            <a:gd name="T67" fmla="*/ 691 h 61"/>
                            <a:gd name="T68" fmla="+- 0 4234 4232"/>
                            <a:gd name="T69" fmla="*/ T68 w 61"/>
                            <a:gd name="T70" fmla="+- 0 687 669"/>
                            <a:gd name="T71" fmla="*/ 687 h 61"/>
                            <a:gd name="T72" fmla="+- 0 4236 4232"/>
                            <a:gd name="T73" fmla="*/ T72 w 61"/>
                            <a:gd name="T74" fmla="+- 0 684 669"/>
                            <a:gd name="T75" fmla="*/ 684 h 61"/>
                            <a:gd name="T76" fmla="+- 0 4238 4232"/>
                            <a:gd name="T77" fmla="*/ T76 w 61"/>
                            <a:gd name="T78" fmla="+- 0 681 669"/>
                            <a:gd name="T79" fmla="*/ 681 h 61"/>
                            <a:gd name="T80" fmla="+- 0 4243 4232"/>
                            <a:gd name="T81" fmla="*/ T80 w 61"/>
                            <a:gd name="T82" fmla="+- 0 675 669"/>
                            <a:gd name="T83" fmla="*/ 675 h 61"/>
                            <a:gd name="T84" fmla="+- 0 4247 4232"/>
                            <a:gd name="T85" fmla="*/ T84 w 61"/>
                            <a:gd name="T86" fmla="+- 0 673 669"/>
                            <a:gd name="T87" fmla="*/ 673 h 61"/>
                            <a:gd name="T88" fmla="+- 0 4250 4232"/>
                            <a:gd name="T89" fmla="*/ T88 w 61"/>
                            <a:gd name="T90" fmla="+- 0 670 669"/>
                            <a:gd name="T91" fmla="*/ 670 h 61"/>
                            <a:gd name="T92" fmla="+- 0 4273 4232"/>
                            <a:gd name="T93" fmla="*/ T92 w 61"/>
                            <a:gd name="T94" fmla="+- 0 670 669"/>
                            <a:gd name="T95" fmla="*/ 670 h 61"/>
                            <a:gd name="T96" fmla="+- 0 4277 4232"/>
                            <a:gd name="T97" fmla="*/ T96 w 61"/>
                            <a:gd name="T98" fmla="+- 0 673 669"/>
                            <a:gd name="T99" fmla="*/ 673 h 61"/>
                            <a:gd name="T100" fmla="+- 0 4280 4232"/>
                            <a:gd name="T101" fmla="*/ T100 w 61"/>
                            <a:gd name="T102" fmla="+- 0 675 669"/>
                            <a:gd name="T103" fmla="*/ 675 h 61"/>
                            <a:gd name="T104" fmla="+- 0 4286 4232"/>
                            <a:gd name="T105" fmla="*/ T104 w 61"/>
                            <a:gd name="T106" fmla="+- 0 681 669"/>
                            <a:gd name="T107" fmla="*/ 681 h 61"/>
                            <a:gd name="T108" fmla="+- 0 4288 4232"/>
                            <a:gd name="T109" fmla="*/ T108 w 61"/>
                            <a:gd name="T110" fmla="+- 0 684 669"/>
                            <a:gd name="T111" fmla="*/ 684 h 61"/>
                            <a:gd name="T112" fmla="+- 0 4290 4232"/>
                            <a:gd name="T113" fmla="*/ T112 w 61"/>
                            <a:gd name="T114" fmla="+- 0 687 669"/>
                            <a:gd name="T115" fmla="*/ 687 h 61"/>
                            <a:gd name="T116" fmla="+- 0 4291 4232"/>
                            <a:gd name="T117" fmla="*/ T116 w 61"/>
                            <a:gd name="T118" fmla="+- 0 691 669"/>
                            <a:gd name="T119" fmla="*/ 691 h 61"/>
                            <a:gd name="T120" fmla="+- 0 4292 4232"/>
                            <a:gd name="T121" fmla="*/ T120 w 61"/>
                            <a:gd name="T122" fmla="+- 0 694 669"/>
                            <a:gd name="T123" fmla="*/ 694 h 61"/>
                            <a:gd name="T124" fmla="+- 0 4292 4232"/>
                            <a:gd name="T125" fmla="*/ T124 w 61"/>
                            <a:gd name="T126" fmla="+- 0 703 669"/>
                            <a:gd name="T127" fmla="*/ 703 h 61"/>
                            <a:gd name="T128" fmla="+- 0 4291 4232"/>
                            <a:gd name="T129" fmla="*/ T128 w 61"/>
                            <a:gd name="T130" fmla="+- 0 706 669"/>
                            <a:gd name="T131" fmla="*/ 706 h 61"/>
                            <a:gd name="T132" fmla="+- 0 4290 4232"/>
                            <a:gd name="T133" fmla="*/ T132 w 61"/>
                            <a:gd name="T134" fmla="+- 0 711 669"/>
                            <a:gd name="T135" fmla="*/ 711 h 61"/>
                            <a:gd name="T136" fmla="+- 0 4288 4232"/>
                            <a:gd name="T137" fmla="*/ T136 w 61"/>
                            <a:gd name="T138" fmla="+- 0 714 669"/>
                            <a:gd name="T139" fmla="*/ 714 h 61"/>
                            <a:gd name="T140" fmla="+- 0 4286 4232"/>
                            <a:gd name="T141" fmla="*/ T140 w 61"/>
                            <a:gd name="T142" fmla="+- 0 717 669"/>
                            <a:gd name="T143" fmla="*/ 717 h 61"/>
                            <a:gd name="T144" fmla="+- 0 4280 4232"/>
                            <a:gd name="T145" fmla="*/ T144 w 61"/>
                            <a:gd name="T146" fmla="+- 0 723 669"/>
                            <a:gd name="T147" fmla="*/ 723 h 61"/>
                            <a:gd name="T148" fmla="+- 0 4277 4232"/>
                            <a:gd name="T149" fmla="*/ T148 w 61"/>
                            <a:gd name="T150" fmla="+- 0 724 669"/>
                            <a:gd name="T151" fmla="*/ 724 h 61"/>
                            <a:gd name="T152" fmla="+- 0 4270 4232"/>
                            <a:gd name="T153" fmla="*/ T152 w 61"/>
                            <a:gd name="T154" fmla="+- 0 727 669"/>
                            <a:gd name="T155" fmla="*/ 727 h 61"/>
                            <a:gd name="T156" fmla="+- 0 4266 4232"/>
                            <a:gd name="T157" fmla="*/ T156 w 61"/>
                            <a:gd name="T158" fmla="+- 0 729 669"/>
                            <a:gd name="T159" fmla="*/ 72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60FD" id="AutoShape 19" o:spid="_x0000_s1026" style="position:absolute;margin-left:211.6pt;margin-top:33.45pt;width:3.05pt;height:3.0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425450;13970,425450;16510,424815;21590,424815;24130,425450;21590,462915;16510,462915;13970,461645;9525,459740;6985,459105;3810,455295;2540,453390;1270,451485;635,448310;0,446405;0,440690;635,438785;1270,436245;2540,434340;3810,432435;6985,428625;9525,427355;11430,425450;26035,425450;28575,427355;30480,428625;34290,432435;35560,434340;36830,436245;37465,438785;38100,440690;38100,446405;37465,448310;36830,451485;35560,453390;34290,455295;30480,459105;28575,459740;24130,461645;21590,46291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 xml:space="preserve">Koordination der </w:t>
      </w:r>
      <w:r w:rsidR="00C66A8C">
        <w:rPr>
          <w:spacing w:val="-4"/>
          <w:w w:val="90"/>
        </w:rPr>
        <w:t xml:space="preserve">Anforderungen für </w:t>
      </w:r>
      <w:r w:rsidR="00C66A8C">
        <w:rPr>
          <w:w w:val="90"/>
        </w:rPr>
        <w:t xml:space="preserve">die </w:t>
      </w:r>
      <w:r w:rsidR="00C66A8C">
        <w:rPr>
          <w:spacing w:val="-4"/>
          <w:w w:val="90"/>
        </w:rPr>
        <w:t xml:space="preserve">Implementierungsphase </w:t>
      </w:r>
      <w:r w:rsidR="00C66A8C">
        <w:rPr>
          <w:spacing w:val="-4"/>
        </w:rPr>
        <w:t xml:space="preserve">Deﬁnition </w:t>
      </w:r>
      <w:r w:rsidR="00C66A8C">
        <w:t xml:space="preserve">der </w:t>
      </w:r>
      <w:r w:rsidR="00C66A8C">
        <w:rPr>
          <w:spacing w:val="-3"/>
        </w:rPr>
        <w:t xml:space="preserve">SLA's, Betriebskonzept, Reporting, </w:t>
      </w:r>
      <w:r w:rsidR="00C66A8C">
        <w:t xml:space="preserve">KPI's </w:t>
      </w:r>
      <w:r w:rsidR="00C66A8C">
        <w:rPr>
          <w:spacing w:val="-3"/>
          <w:w w:val="90"/>
        </w:rPr>
        <w:t xml:space="preserve">Vorbereitung </w:t>
      </w:r>
      <w:r w:rsidR="00C66A8C">
        <w:rPr>
          <w:w w:val="90"/>
        </w:rPr>
        <w:t xml:space="preserve">der </w:t>
      </w:r>
      <w:r w:rsidR="00C66A8C">
        <w:rPr>
          <w:spacing w:val="-5"/>
          <w:w w:val="90"/>
        </w:rPr>
        <w:t xml:space="preserve">Markteinführung </w:t>
      </w:r>
      <w:r w:rsidR="00C66A8C">
        <w:rPr>
          <w:spacing w:val="-6"/>
          <w:w w:val="90"/>
        </w:rPr>
        <w:t xml:space="preserve">und </w:t>
      </w:r>
      <w:r w:rsidR="00C66A8C">
        <w:rPr>
          <w:w w:val="90"/>
        </w:rPr>
        <w:t xml:space="preserve">Präsentation </w:t>
      </w:r>
      <w:r w:rsidR="00C66A8C">
        <w:rPr>
          <w:spacing w:val="-2"/>
          <w:w w:val="90"/>
        </w:rPr>
        <w:t xml:space="preserve">auf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>CEBIT</w:t>
      </w:r>
    </w:p>
    <w:p w14:paraId="4ED368FD" w14:textId="77777777" w:rsidR="00CE237B" w:rsidRDefault="00CE237B">
      <w:pPr>
        <w:pStyle w:val="Textkrper"/>
        <w:spacing w:before="7"/>
        <w:rPr>
          <w:sz w:val="28"/>
        </w:rPr>
      </w:pPr>
    </w:p>
    <w:p w14:paraId="1F6F932B" w14:textId="77777777" w:rsidR="00CE237B" w:rsidRDefault="00C66A8C">
      <w:pPr>
        <w:pStyle w:val="Textkrper"/>
        <w:ind w:left="116"/>
      </w:pPr>
      <w:r>
        <w:t>Involvierte Systeme und Entwicklungsumgebungen:</w:t>
      </w:r>
    </w:p>
    <w:p w14:paraId="166DA99F" w14:textId="77777777" w:rsidR="00CE237B" w:rsidRDefault="00C66A8C" w:rsidP="007E7183">
      <w:pPr>
        <w:pStyle w:val="Textkrper"/>
        <w:spacing w:before="82"/>
        <w:ind w:left="116"/>
      </w:pPr>
      <w:r>
        <w:rPr>
          <w:w w:val="95"/>
        </w:rPr>
        <w:t>BSS,</w:t>
      </w:r>
      <w:r>
        <w:rPr>
          <w:spacing w:val="-43"/>
          <w:w w:val="95"/>
        </w:rPr>
        <w:t xml:space="preserve"> </w:t>
      </w:r>
      <w:r>
        <w:rPr>
          <w:w w:val="95"/>
        </w:rPr>
        <w:t>OSS,</w:t>
      </w:r>
      <w:r>
        <w:rPr>
          <w:spacing w:val="-43"/>
          <w:w w:val="95"/>
        </w:rPr>
        <w:t xml:space="preserve"> </w:t>
      </w:r>
      <w:r>
        <w:rPr>
          <w:w w:val="95"/>
        </w:rPr>
        <w:t>IN-PPS,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GSP,</w:t>
      </w:r>
      <w:r w:rsidR="007E7183" w:rsidRPr="007E7183">
        <w:rPr>
          <w:w w:val="95"/>
        </w:rPr>
        <w:t xml:space="preserve"> </w:t>
      </w:r>
      <w:r w:rsidR="007E7183">
        <w:rPr>
          <w:w w:val="95"/>
        </w:rPr>
        <w:t xml:space="preserve">Edifact, </w:t>
      </w:r>
      <w:r>
        <w:rPr>
          <w:spacing w:val="-6"/>
          <w:w w:val="95"/>
        </w:rPr>
        <w:t>AAA,</w:t>
      </w:r>
      <w:r>
        <w:rPr>
          <w:spacing w:val="-42"/>
          <w:w w:val="95"/>
        </w:rPr>
        <w:t xml:space="preserve"> </w:t>
      </w:r>
      <w:r>
        <w:rPr>
          <w:spacing w:val="-9"/>
          <w:w w:val="95"/>
        </w:rPr>
        <w:t>OTA,</w:t>
      </w:r>
      <w:r>
        <w:rPr>
          <w:spacing w:val="-43"/>
          <w:w w:val="95"/>
        </w:rPr>
        <w:t xml:space="preserve"> </w:t>
      </w:r>
      <w:r>
        <w:rPr>
          <w:w w:val="95"/>
        </w:rPr>
        <w:t>Web,</w:t>
      </w:r>
      <w:r>
        <w:rPr>
          <w:spacing w:val="-43"/>
          <w:w w:val="95"/>
        </w:rPr>
        <w:t xml:space="preserve"> </w:t>
      </w:r>
      <w:r>
        <w:rPr>
          <w:spacing w:val="-7"/>
          <w:w w:val="95"/>
        </w:rPr>
        <w:t>WAP,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IVR,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MMSC,</w:t>
      </w:r>
      <w:r>
        <w:rPr>
          <w:spacing w:val="-43"/>
          <w:w w:val="95"/>
        </w:rPr>
        <w:t xml:space="preserve"> </w:t>
      </w:r>
      <w:r>
        <w:rPr>
          <w:w w:val="95"/>
        </w:rPr>
        <w:t>SMSC,</w:t>
      </w:r>
      <w:r>
        <w:rPr>
          <w:spacing w:val="-43"/>
          <w:w w:val="95"/>
        </w:rPr>
        <w:t xml:space="preserve"> </w:t>
      </w:r>
      <w:r>
        <w:rPr>
          <w:w w:val="95"/>
        </w:rPr>
        <w:t>USSDSTK,</w:t>
      </w:r>
      <w:r>
        <w:rPr>
          <w:spacing w:val="1"/>
          <w:w w:val="81"/>
        </w:rPr>
        <w:t>S</w:t>
      </w:r>
      <w:r>
        <w:rPr>
          <w:spacing w:val="-23"/>
          <w:w w:val="93"/>
        </w:rPr>
        <w:t>A</w:t>
      </w:r>
      <w:r>
        <w:rPr>
          <w:spacing w:val="-20"/>
          <w:w w:val="89"/>
        </w:rPr>
        <w:t>T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3"/>
          <w:w w:val="85"/>
        </w:rPr>
        <w:t>i</w:t>
      </w:r>
      <w:r>
        <w:rPr>
          <w:spacing w:val="-9"/>
          <w:w w:val="85"/>
        </w:rPr>
        <w:t>k</w:t>
      </w:r>
      <w:r>
        <w:rPr>
          <w:spacing w:val="3"/>
          <w:w w:val="83"/>
        </w:rPr>
        <w:t>a</w:t>
      </w:r>
      <w:r>
        <w:rPr>
          <w:spacing w:val="-3"/>
          <w:w w:val="98"/>
        </w:rPr>
        <w:t>t</w:t>
      </w:r>
      <w:r>
        <w:rPr>
          <w:spacing w:val="-3"/>
          <w:w w:val="85"/>
        </w:rPr>
        <w:t>i</w:t>
      </w:r>
      <w:r>
        <w:rPr>
          <w:spacing w:val="3"/>
          <w:w w:val="95"/>
        </w:rPr>
        <w:t>o</w:t>
      </w:r>
      <w:r>
        <w:rPr>
          <w:spacing w:val="-9"/>
          <w:w w:val="89"/>
        </w:rPr>
        <w:t>n</w:t>
      </w:r>
      <w:r>
        <w:rPr>
          <w:spacing w:val="-5"/>
          <w:w w:val="89"/>
        </w:rPr>
        <w:t>e</w:t>
      </w:r>
      <w:r>
        <w:rPr>
          <w:spacing w:val="-9"/>
          <w:w w:val="89"/>
        </w:rPr>
        <w:t>n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3"/>
          <w:w w:val="83"/>
        </w:rPr>
        <w:t>a</w:t>
      </w:r>
      <w:r>
        <w:rPr>
          <w:spacing w:val="-6"/>
          <w:w w:val="81"/>
        </w:rPr>
        <w:t>v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-3"/>
          <w:w w:val="98"/>
        </w:rPr>
        <w:t>t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5"/>
          <w:w w:val="80"/>
        </w:rPr>
        <w:t>y</w:t>
      </w:r>
      <w:r>
        <w:rPr>
          <w:spacing w:val="-8"/>
          <w:w w:val="88"/>
        </w:rPr>
        <w:t>m</w:t>
      </w:r>
      <w:r>
        <w:rPr>
          <w:spacing w:val="3"/>
          <w:w w:val="91"/>
        </w:rPr>
        <w:t>b</w:t>
      </w:r>
      <w:r>
        <w:rPr>
          <w:spacing w:val="-3"/>
          <w:w w:val="85"/>
        </w:rPr>
        <w:t>i</w:t>
      </w:r>
      <w:r>
        <w:rPr>
          <w:spacing w:val="3"/>
          <w:w w:val="83"/>
        </w:rPr>
        <w:t>a</w:t>
      </w:r>
      <w:r>
        <w:rPr>
          <w:w w:val="89"/>
        </w:rPr>
        <w:t>n</w:t>
      </w:r>
      <w:r>
        <w:rPr>
          <w:spacing w:val="-28"/>
        </w:rPr>
        <w:t xml:space="preserve"> </w:t>
      </w:r>
      <w:r>
        <w:rPr>
          <w:spacing w:val="-5"/>
          <w:w w:val="98"/>
        </w:rPr>
        <w:t>O</w:t>
      </w:r>
      <w:r>
        <w:rPr>
          <w:w w:val="81"/>
        </w:rPr>
        <w:t>S</w:t>
      </w:r>
      <w:r>
        <w:rPr>
          <w:spacing w:val="-17"/>
        </w:rP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-8"/>
          <w:w w:val="88"/>
        </w:rPr>
        <w:t>2</w:t>
      </w:r>
      <w:r>
        <w:rPr>
          <w:spacing w:val="-6"/>
          <w:w w:val="87"/>
        </w:rPr>
        <w:t>EE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6"/>
          <w:w w:val="91"/>
        </w:rPr>
        <w:t>B</w:t>
      </w:r>
      <w:r>
        <w:rPr>
          <w:spacing w:val="-5"/>
          <w:w w:val="89"/>
        </w:rPr>
        <w:t>e</w:t>
      </w:r>
      <w:r>
        <w:rPr>
          <w:w w:val="83"/>
        </w:rPr>
        <w:t>a</w:t>
      </w:r>
      <w:r>
        <w:rPr>
          <w:spacing w:val="-16"/>
        </w:rPr>
        <w:t xml:space="preserve"> </w:t>
      </w:r>
      <w:r>
        <w:rPr>
          <w:spacing w:val="-4"/>
          <w:w w:val="93"/>
        </w:rPr>
        <w:t>W</w:t>
      </w:r>
      <w:r>
        <w:rPr>
          <w:spacing w:val="-5"/>
          <w:w w:val="89"/>
        </w:rPr>
        <w:t>e</w:t>
      </w:r>
      <w:r>
        <w:rPr>
          <w:spacing w:val="3"/>
          <w:w w:val="91"/>
        </w:rPr>
        <w:t>b</w:t>
      </w:r>
      <w:r>
        <w:rPr>
          <w:spacing w:val="-6"/>
          <w:w w:val="91"/>
        </w:rPr>
        <w:t>l</w:t>
      </w:r>
      <w:r>
        <w:rPr>
          <w:spacing w:val="3"/>
          <w:w w:val="95"/>
        </w:rPr>
        <w:t>o</w:t>
      </w:r>
      <w:r>
        <w:rPr>
          <w:spacing w:val="-10"/>
          <w:w w:val="90"/>
        </w:rPr>
        <w:t>g</w:t>
      </w:r>
      <w:r>
        <w:rPr>
          <w:spacing w:val="-3"/>
          <w:w w:val="85"/>
        </w:rPr>
        <w:t>i</w:t>
      </w:r>
      <w:r>
        <w:rPr>
          <w:spacing w:val="-2"/>
          <w:w w:val="83"/>
        </w:rPr>
        <w:t>c</w:t>
      </w:r>
      <w:r>
        <w:rPr>
          <w:w w:val="77"/>
        </w:rPr>
        <w:t xml:space="preserve">, </w:t>
      </w:r>
      <w:r>
        <w:rPr>
          <w:spacing w:val="-3"/>
        </w:rPr>
        <w:t>Apache,</w:t>
      </w:r>
      <w:r>
        <w:rPr>
          <w:spacing w:val="-25"/>
        </w:rPr>
        <w:t xml:space="preserve"> </w:t>
      </w:r>
      <w:r>
        <w:t>s.o.</w:t>
      </w:r>
    </w:p>
    <w:p w14:paraId="0810F9CE" w14:textId="77777777" w:rsidR="00CE237B" w:rsidRDefault="00CE237B">
      <w:pPr>
        <w:spacing w:line="324" w:lineRule="auto"/>
        <w:sectPr w:rsidR="00CE237B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1726" w:space="1074"/>
            <w:col w:w="6780"/>
          </w:cols>
        </w:sectPr>
      </w:pPr>
    </w:p>
    <w:p w14:paraId="0E4BFA6D" w14:textId="77777777" w:rsidR="00CE237B" w:rsidRDefault="00CE237B">
      <w:pPr>
        <w:pStyle w:val="Textkrper"/>
        <w:spacing w:before="3"/>
        <w:rPr>
          <w:sz w:val="23"/>
        </w:rPr>
      </w:pPr>
    </w:p>
    <w:p w14:paraId="13D2EFFB" w14:textId="77777777" w:rsidR="00CE237B" w:rsidRDefault="00CE237B">
      <w:pPr>
        <w:rPr>
          <w:sz w:val="23"/>
        </w:rPr>
        <w:sectPr w:rsidR="00CE237B">
          <w:headerReference w:type="default" r:id="rId34"/>
          <w:pgSz w:w="11900" w:h="16840"/>
          <w:pgMar w:top="2020" w:right="1020" w:bottom="520" w:left="1300" w:header="1658" w:footer="323" w:gutter="0"/>
          <w:cols w:space="720"/>
        </w:sectPr>
      </w:pPr>
    </w:p>
    <w:p w14:paraId="1E4D357F" w14:textId="77777777" w:rsidR="00CE237B" w:rsidRDefault="003B3734">
      <w:pPr>
        <w:pStyle w:val="Textkrper"/>
        <w:spacing w:before="105"/>
        <w:ind w:left="11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17003C3A" wp14:editId="7F1341A0">
                <wp:simplePos x="0" y="0"/>
                <wp:positionH relativeFrom="page">
                  <wp:posOffset>3477895</wp:posOffset>
                </wp:positionH>
                <wp:positionV relativeFrom="paragraph">
                  <wp:posOffset>-285751</wp:posOffset>
                </wp:positionV>
                <wp:extent cx="3354705" cy="0"/>
                <wp:effectExtent l="0" t="0" r="0" b="0"/>
                <wp:wrapNone/>
                <wp:docPr id="8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4705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2445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AA02F" id="Line 18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73.85pt,-22.5pt" to="538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" strokecolor="#244585" strokeweight=".26469mm">
                <w10:wrap anchorx="page"/>
              </v:line>
            </w:pict>
          </mc:Fallback>
        </mc:AlternateContent>
      </w:r>
      <w:r w:rsidR="00C66A8C">
        <w:rPr>
          <w:rFonts w:ascii="Arial"/>
          <w:w w:val="105"/>
        </w:rPr>
        <w:t>01/2005 - 09/2005</w:t>
      </w:r>
    </w:p>
    <w:p w14:paraId="1309FD4A" w14:textId="77777777" w:rsidR="00CE237B" w:rsidRDefault="00C66A8C">
      <w:pPr>
        <w:pStyle w:val="Textkrper"/>
        <w:spacing w:before="85"/>
        <w:ind w:left="116"/>
        <w:rPr>
          <w:rFonts w:ascii="Arial"/>
        </w:rPr>
      </w:pPr>
      <w:r>
        <w:rPr>
          <w:rFonts w:ascii="Arial"/>
          <w:w w:val="105"/>
        </w:rPr>
        <w:t>9 Monate</w:t>
      </w:r>
    </w:p>
    <w:p w14:paraId="0146C38C" w14:textId="77777777" w:rsidR="00CE237B" w:rsidRDefault="00C66A8C">
      <w:pPr>
        <w:pStyle w:val="Textkrper"/>
        <w:spacing w:before="85" w:line="328" w:lineRule="auto"/>
        <w:ind w:left="116" w:right="2"/>
        <w:rPr>
          <w:rFonts w:ascii="Arial" w:hAnsi="Arial"/>
        </w:rPr>
      </w:pPr>
      <w:r>
        <w:rPr>
          <w:rFonts w:ascii="Arial" w:hAnsi="Arial"/>
          <w:spacing w:val="-6"/>
          <w:w w:val="110"/>
        </w:rPr>
        <w:t xml:space="preserve">New </w:t>
      </w:r>
      <w:r>
        <w:rPr>
          <w:rFonts w:ascii="Arial" w:hAnsi="Arial"/>
          <w:spacing w:val="-4"/>
          <w:w w:val="110"/>
        </w:rPr>
        <w:t xml:space="preserve">Partner </w:t>
      </w:r>
      <w:r>
        <w:rPr>
          <w:rFonts w:ascii="Arial" w:hAnsi="Arial"/>
          <w:w w:val="110"/>
        </w:rPr>
        <w:t xml:space="preserve">Plattform </w:t>
      </w:r>
      <w:r>
        <w:rPr>
          <w:rFonts w:ascii="Arial" w:hAnsi="Arial"/>
          <w:spacing w:val="-5"/>
          <w:w w:val="110"/>
        </w:rPr>
        <w:t xml:space="preserve">für </w:t>
      </w:r>
      <w:r>
        <w:rPr>
          <w:rFonts w:ascii="Arial" w:hAnsi="Arial"/>
          <w:spacing w:val="-3"/>
          <w:w w:val="105"/>
        </w:rPr>
        <w:t xml:space="preserve">das </w:t>
      </w:r>
      <w:r>
        <w:rPr>
          <w:rFonts w:ascii="Arial" w:hAnsi="Arial"/>
          <w:spacing w:val="-4"/>
          <w:w w:val="105"/>
        </w:rPr>
        <w:t>Portfolio-Management</w:t>
      </w:r>
    </w:p>
    <w:p w14:paraId="12C8862A" w14:textId="77777777" w:rsidR="00CE237B" w:rsidRDefault="00C66A8C">
      <w:pPr>
        <w:pStyle w:val="Textkrper"/>
        <w:spacing w:before="107" w:line="324" w:lineRule="auto"/>
        <w:ind w:left="116" w:right="3200"/>
      </w:pPr>
      <w:r>
        <w:br w:type="column"/>
      </w:r>
      <w:r>
        <w:rPr>
          <w:spacing w:val="-3"/>
        </w:rPr>
        <w:t xml:space="preserve">Rolle: </w:t>
      </w:r>
      <w:r>
        <w:t xml:space="preserve">Produkt </w:t>
      </w:r>
      <w:r>
        <w:rPr>
          <w:spacing w:val="-5"/>
        </w:rPr>
        <w:t xml:space="preserve">Management </w:t>
      </w:r>
      <w:r>
        <w:rPr>
          <w:spacing w:val="-4"/>
          <w:w w:val="90"/>
        </w:rPr>
        <w:t xml:space="preserve">Branche: Netzbetreiber, </w:t>
      </w:r>
      <w:r>
        <w:rPr>
          <w:w w:val="90"/>
        </w:rPr>
        <w:t>Düsseldorf</w:t>
      </w:r>
    </w:p>
    <w:p w14:paraId="31CFA47E" w14:textId="77777777" w:rsidR="00CE237B" w:rsidRDefault="00CE237B">
      <w:pPr>
        <w:pStyle w:val="Textkrper"/>
        <w:spacing w:before="2"/>
        <w:rPr>
          <w:sz w:val="27"/>
        </w:rPr>
      </w:pPr>
    </w:p>
    <w:p w14:paraId="05E653B3" w14:textId="77777777" w:rsidR="00CE237B" w:rsidRDefault="00C66A8C">
      <w:pPr>
        <w:pStyle w:val="Textkrper"/>
        <w:ind w:left="116"/>
      </w:pPr>
      <w:r>
        <w:t>Rolle:</w:t>
      </w:r>
    </w:p>
    <w:p w14:paraId="7025B4A8" w14:textId="77777777" w:rsidR="00CE237B" w:rsidRDefault="00C66A8C">
      <w:pPr>
        <w:pStyle w:val="Textkrper"/>
        <w:spacing w:before="83" w:line="324" w:lineRule="auto"/>
        <w:ind w:left="116" w:right="183"/>
      </w:pPr>
      <w:r>
        <w:rPr>
          <w:spacing w:val="-3"/>
          <w:w w:val="90"/>
        </w:rPr>
        <w:t>Business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Analyse</w:t>
      </w:r>
      <w:r>
        <w:rPr>
          <w:spacing w:val="-24"/>
          <w:w w:val="90"/>
        </w:rPr>
        <w:t xml:space="preserve"> </w:t>
      </w:r>
      <w:r>
        <w:rPr>
          <w:w w:val="90"/>
        </w:rPr>
        <w:t>&amp;</w:t>
      </w:r>
      <w:r>
        <w:rPr>
          <w:spacing w:val="-28"/>
          <w:w w:val="90"/>
        </w:rPr>
        <w:t xml:space="preserve"> </w:t>
      </w:r>
      <w:r>
        <w:rPr>
          <w:spacing w:val="-4"/>
          <w:w w:val="90"/>
        </w:rPr>
        <w:t>Requirements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Engineering</w:t>
      </w:r>
      <w:r>
        <w:rPr>
          <w:spacing w:val="-27"/>
          <w:w w:val="90"/>
        </w:rPr>
        <w:t xml:space="preserve"> </w:t>
      </w:r>
      <w:r>
        <w:rPr>
          <w:w w:val="90"/>
        </w:rPr>
        <w:t>Proposition</w:t>
      </w:r>
      <w:r>
        <w:rPr>
          <w:spacing w:val="-27"/>
          <w:w w:val="90"/>
        </w:rPr>
        <w:t xml:space="preserve"> </w:t>
      </w:r>
      <w:r>
        <w:rPr>
          <w:spacing w:val="-6"/>
          <w:w w:val="90"/>
        </w:rPr>
        <w:t xml:space="preserve">und </w:t>
      </w:r>
      <w:r>
        <w:rPr>
          <w:w w:val="95"/>
        </w:rPr>
        <w:t>Speziﬁkation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strategischer</w:t>
      </w:r>
      <w:r>
        <w:rPr>
          <w:spacing w:val="-38"/>
          <w:w w:val="95"/>
        </w:rPr>
        <w:t xml:space="preserve"> </w:t>
      </w:r>
      <w:r>
        <w:rPr>
          <w:w w:val="95"/>
        </w:rPr>
        <w:t>Produkte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für</w:t>
      </w:r>
      <w:r>
        <w:rPr>
          <w:spacing w:val="-37"/>
          <w:w w:val="95"/>
        </w:rPr>
        <w:t xml:space="preserve"> </w:t>
      </w:r>
      <w:r>
        <w:rPr>
          <w:w w:val="95"/>
        </w:rPr>
        <w:t>das</w:t>
      </w:r>
      <w:r>
        <w:rPr>
          <w:spacing w:val="-36"/>
          <w:w w:val="95"/>
        </w:rPr>
        <w:t xml:space="preserve"> </w:t>
      </w:r>
      <w:r>
        <w:rPr>
          <w:spacing w:val="-6"/>
          <w:w w:val="95"/>
        </w:rPr>
        <w:t>neue</w:t>
      </w:r>
      <w:r>
        <w:rPr>
          <w:spacing w:val="-40"/>
          <w:w w:val="95"/>
        </w:rPr>
        <w:t xml:space="preserve"> </w:t>
      </w:r>
      <w:r>
        <w:rPr>
          <w:w w:val="95"/>
        </w:rPr>
        <w:t>Portfolio</w:t>
      </w:r>
    </w:p>
    <w:p w14:paraId="7190832F" w14:textId="77777777" w:rsidR="00CE237B" w:rsidRDefault="00CE237B">
      <w:pPr>
        <w:pStyle w:val="Textkrper"/>
        <w:spacing w:before="2"/>
        <w:rPr>
          <w:sz w:val="27"/>
        </w:rPr>
      </w:pPr>
    </w:p>
    <w:p w14:paraId="500584C1" w14:textId="77777777" w:rsidR="00CE237B" w:rsidRDefault="00C66A8C">
      <w:pPr>
        <w:pStyle w:val="Textkrper"/>
        <w:ind w:left="116"/>
      </w:pPr>
      <w:r>
        <w:t>Aufgaben:</w:t>
      </w:r>
    </w:p>
    <w:p w14:paraId="7EC2C27E" w14:textId="77777777" w:rsidR="00CE237B" w:rsidRDefault="003B3734">
      <w:pPr>
        <w:pStyle w:val="Textkrper"/>
        <w:spacing w:before="68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C99F0C" wp14:editId="71E75604">
                <wp:simplePos x="0" y="0"/>
                <wp:positionH relativeFrom="page">
                  <wp:posOffset>2687320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8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65 164"/>
                            <a:gd name="T3" fmla="*/ 165 h 61"/>
                            <a:gd name="T4" fmla="+- 0 4254 4232"/>
                            <a:gd name="T5" fmla="*/ T4 w 61"/>
                            <a:gd name="T6" fmla="+- 0 165 164"/>
                            <a:gd name="T7" fmla="*/ 165 h 61"/>
                            <a:gd name="T8" fmla="+- 0 4258 4232"/>
                            <a:gd name="T9" fmla="*/ T8 w 61"/>
                            <a:gd name="T10" fmla="+- 0 164 164"/>
                            <a:gd name="T11" fmla="*/ 164 h 61"/>
                            <a:gd name="T12" fmla="+- 0 4266 4232"/>
                            <a:gd name="T13" fmla="*/ T12 w 61"/>
                            <a:gd name="T14" fmla="+- 0 164 164"/>
                            <a:gd name="T15" fmla="*/ 164 h 61"/>
                            <a:gd name="T16" fmla="+- 0 4270 4232"/>
                            <a:gd name="T17" fmla="*/ T16 w 61"/>
                            <a:gd name="T18" fmla="+- 0 165 164"/>
                            <a:gd name="T19" fmla="*/ 165 h 61"/>
                            <a:gd name="T20" fmla="+- 0 4266 4232"/>
                            <a:gd name="T21" fmla="*/ T20 w 61"/>
                            <a:gd name="T22" fmla="+- 0 224 164"/>
                            <a:gd name="T23" fmla="*/ 224 h 61"/>
                            <a:gd name="T24" fmla="+- 0 4258 4232"/>
                            <a:gd name="T25" fmla="*/ T24 w 61"/>
                            <a:gd name="T26" fmla="+- 0 224 164"/>
                            <a:gd name="T27" fmla="*/ 224 h 61"/>
                            <a:gd name="T28" fmla="+- 0 4254 4232"/>
                            <a:gd name="T29" fmla="*/ T28 w 61"/>
                            <a:gd name="T30" fmla="+- 0 222 164"/>
                            <a:gd name="T31" fmla="*/ 222 h 61"/>
                            <a:gd name="T32" fmla="+- 0 4247 4232"/>
                            <a:gd name="T33" fmla="*/ T32 w 61"/>
                            <a:gd name="T34" fmla="+- 0 219 164"/>
                            <a:gd name="T35" fmla="*/ 219 h 61"/>
                            <a:gd name="T36" fmla="+- 0 4243 4232"/>
                            <a:gd name="T37" fmla="*/ T36 w 61"/>
                            <a:gd name="T38" fmla="+- 0 218 164"/>
                            <a:gd name="T39" fmla="*/ 218 h 61"/>
                            <a:gd name="T40" fmla="+- 0 4238 4232"/>
                            <a:gd name="T41" fmla="*/ T40 w 61"/>
                            <a:gd name="T42" fmla="+- 0 212 164"/>
                            <a:gd name="T43" fmla="*/ 212 h 61"/>
                            <a:gd name="T44" fmla="+- 0 4236 4232"/>
                            <a:gd name="T45" fmla="*/ T44 w 61"/>
                            <a:gd name="T46" fmla="+- 0 209 164"/>
                            <a:gd name="T47" fmla="*/ 209 h 61"/>
                            <a:gd name="T48" fmla="+- 0 4234 4232"/>
                            <a:gd name="T49" fmla="*/ T48 w 61"/>
                            <a:gd name="T50" fmla="+- 0 206 164"/>
                            <a:gd name="T51" fmla="*/ 206 h 61"/>
                            <a:gd name="T52" fmla="+- 0 4233 4232"/>
                            <a:gd name="T53" fmla="*/ T52 w 61"/>
                            <a:gd name="T54" fmla="+- 0 201 164"/>
                            <a:gd name="T55" fmla="*/ 201 h 61"/>
                            <a:gd name="T56" fmla="+- 0 4232 4232"/>
                            <a:gd name="T57" fmla="*/ T56 w 61"/>
                            <a:gd name="T58" fmla="+- 0 198 164"/>
                            <a:gd name="T59" fmla="*/ 198 h 61"/>
                            <a:gd name="T60" fmla="+- 0 4232 4232"/>
                            <a:gd name="T61" fmla="*/ T60 w 61"/>
                            <a:gd name="T62" fmla="+- 0 189 164"/>
                            <a:gd name="T63" fmla="*/ 189 h 61"/>
                            <a:gd name="T64" fmla="+- 0 4233 4232"/>
                            <a:gd name="T65" fmla="*/ T64 w 61"/>
                            <a:gd name="T66" fmla="+- 0 186 164"/>
                            <a:gd name="T67" fmla="*/ 186 h 61"/>
                            <a:gd name="T68" fmla="+- 0 4234 4232"/>
                            <a:gd name="T69" fmla="*/ T68 w 61"/>
                            <a:gd name="T70" fmla="+- 0 182 164"/>
                            <a:gd name="T71" fmla="*/ 182 h 61"/>
                            <a:gd name="T72" fmla="+- 0 4236 4232"/>
                            <a:gd name="T73" fmla="*/ T72 w 61"/>
                            <a:gd name="T74" fmla="+- 0 179 164"/>
                            <a:gd name="T75" fmla="*/ 179 h 61"/>
                            <a:gd name="T76" fmla="+- 0 4238 4232"/>
                            <a:gd name="T77" fmla="*/ T76 w 61"/>
                            <a:gd name="T78" fmla="+- 0 176 164"/>
                            <a:gd name="T79" fmla="*/ 176 h 61"/>
                            <a:gd name="T80" fmla="+- 0 4243 4232"/>
                            <a:gd name="T81" fmla="*/ T80 w 61"/>
                            <a:gd name="T82" fmla="+- 0 170 164"/>
                            <a:gd name="T83" fmla="*/ 170 h 61"/>
                            <a:gd name="T84" fmla="+- 0 4247 4232"/>
                            <a:gd name="T85" fmla="*/ T84 w 61"/>
                            <a:gd name="T86" fmla="+- 0 167 164"/>
                            <a:gd name="T87" fmla="*/ 167 h 61"/>
                            <a:gd name="T88" fmla="+- 0 4250 4232"/>
                            <a:gd name="T89" fmla="*/ T88 w 61"/>
                            <a:gd name="T90" fmla="+- 0 165 164"/>
                            <a:gd name="T91" fmla="*/ 165 h 61"/>
                            <a:gd name="T92" fmla="+- 0 4273 4232"/>
                            <a:gd name="T93" fmla="*/ T92 w 61"/>
                            <a:gd name="T94" fmla="+- 0 165 164"/>
                            <a:gd name="T95" fmla="*/ 165 h 61"/>
                            <a:gd name="T96" fmla="+- 0 4277 4232"/>
                            <a:gd name="T97" fmla="*/ T96 w 61"/>
                            <a:gd name="T98" fmla="+- 0 167 164"/>
                            <a:gd name="T99" fmla="*/ 167 h 61"/>
                            <a:gd name="T100" fmla="+- 0 4280 4232"/>
                            <a:gd name="T101" fmla="*/ T100 w 61"/>
                            <a:gd name="T102" fmla="+- 0 170 164"/>
                            <a:gd name="T103" fmla="*/ 170 h 61"/>
                            <a:gd name="T104" fmla="+- 0 4286 4232"/>
                            <a:gd name="T105" fmla="*/ T104 w 61"/>
                            <a:gd name="T106" fmla="+- 0 176 164"/>
                            <a:gd name="T107" fmla="*/ 176 h 61"/>
                            <a:gd name="T108" fmla="+- 0 4288 4232"/>
                            <a:gd name="T109" fmla="*/ T108 w 61"/>
                            <a:gd name="T110" fmla="+- 0 179 164"/>
                            <a:gd name="T111" fmla="*/ 179 h 61"/>
                            <a:gd name="T112" fmla="+- 0 4290 4232"/>
                            <a:gd name="T113" fmla="*/ T112 w 61"/>
                            <a:gd name="T114" fmla="+- 0 182 164"/>
                            <a:gd name="T115" fmla="*/ 182 h 61"/>
                            <a:gd name="T116" fmla="+- 0 4291 4232"/>
                            <a:gd name="T117" fmla="*/ T116 w 61"/>
                            <a:gd name="T118" fmla="+- 0 186 164"/>
                            <a:gd name="T119" fmla="*/ 186 h 61"/>
                            <a:gd name="T120" fmla="+- 0 4292 4232"/>
                            <a:gd name="T121" fmla="*/ T120 w 61"/>
                            <a:gd name="T122" fmla="+- 0 189 164"/>
                            <a:gd name="T123" fmla="*/ 189 h 61"/>
                            <a:gd name="T124" fmla="+- 0 4292 4232"/>
                            <a:gd name="T125" fmla="*/ T124 w 61"/>
                            <a:gd name="T126" fmla="+- 0 198 164"/>
                            <a:gd name="T127" fmla="*/ 198 h 61"/>
                            <a:gd name="T128" fmla="+- 0 4291 4232"/>
                            <a:gd name="T129" fmla="*/ T128 w 61"/>
                            <a:gd name="T130" fmla="+- 0 201 164"/>
                            <a:gd name="T131" fmla="*/ 201 h 61"/>
                            <a:gd name="T132" fmla="+- 0 4290 4232"/>
                            <a:gd name="T133" fmla="*/ T132 w 61"/>
                            <a:gd name="T134" fmla="+- 0 206 164"/>
                            <a:gd name="T135" fmla="*/ 206 h 61"/>
                            <a:gd name="T136" fmla="+- 0 4288 4232"/>
                            <a:gd name="T137" fmla="*/ T136 w 61"/>
                            <a:gd name="T138" fmla="+- 0 209 164"/>
                            <a:gd name="T139" fmla="*/ 209 h 61"/>
                            <a:gd name="T140" fmla="+- 0 4286 4232"/>
                            <a:gd name="T141" fmla="*/ T140 w 61"/>
                            <a:gd name="T142" fmla="+- 0 212 164"/>
                            <a:gd name="T143" fmla="*/ 212 h 61"/>
                            <a:gd name="T144" fmla="+- 0 4280 4232"/>
                            <a:gd name="T145" fmla="*/ T144 w 61"/>
                            <a:gd name="T146" fmla="+- 0 218 164"/>
                            <a:gd name="T147" fmla="*/ 218 h 61"/>
                            <a:gd name="T148" fmla="+- 0 4277 4232"/>
                            <a:gd name="T149" fmla="*/ T148 w 61"/>
                            <a:gd name="T150" fmla="+- 0 219 164"/>
                            <a:gd name="T151" fmla="*/ 219 h 61"/>
                            <a:gd name="T152" fmla="+- 0 4270 4232"/>
                            <a:gd name="T153" fmla="*/ T152 w 61"/>
                            <a:gd name="T154" fmla="+- 0 222 164"/>
                            <a:gd name="T155" fmla="*/ 222 h 61"/>
                            <a:gd name="T156" fmla="+- 0 4266 4232"/>
                            <a:gd name="T157" fmla="*/ T156 w 61"/>
                            <a:gd name="T158" fmla="+- 0 224 164"/>
                            <a:gd name="T15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5A204" id="AutoShape 17" o:spid="_x0000_s1026" style="position:absolute;margin-left:211.6pt;margin-top:8.2pt;width:3.05pt;height:3.0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" path="m38,1l22,1,26,r8,l38,1xm34,60r-8,l22,58,15,55,11,54,6,48,4,45,2,42,1,37,,34,,25,1,22,2,18,4,15,6,12,11,6,15,3,18,1r23,l45,3r3,3l54,12r2,3l58,18r1,4l60,25r,9l59,37r-1,5l56,45r-2,3l48,54r-3,1l38,58r-4,2xe" fillcolor="black" stroked="f">
                <v:path arrowok="t" o:connecttype="custom" o:connectlocs="24130,104775;13970,104775;16510,104140;21590,104140;24130,104775;21590,142240;16510,142240;13970,140970;9525,139065;6985,138430;3810,134620;2540,132715;1270,130810;635,127635;0,125730;0,120015;635,118110;1270,115570;2540,113665;3810,111760;6985,107950;9525,106045;11430,104775;26035,104775;28575,106045;30480,107950;34290,111760;35560,113665;36830,115570;37465,118110;38100,120015;38100,125730;37465,127635;36830,130810;35560,132715;34290,134620;30480,138430;28575,139065;24130,140970;21590,14224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Analyse</w:t>
      </w:r>
      <w:r w:rsidR="00C66A8C">
        <w:rPr>
          <w:spacing w:val="-19"/>
          <w:w w:val="90"/>
        </w:rPr>
        <w:t xml:space="preserve"> </w:t>
      </w:r>
      <w:r w:rsidR="00C66A8C">
        <w:rPr>
          <w:spacing w:val="-4"/>
          <w:w w:val="90"/>
        </w:rPr>
        <w:t>zur</w:t>
      </w:r>
      <w:r w:rsidR="00C66A8C">
        <w:rPr>
          <w:spacing w:val="-13"/>
          <w:w w:val="90"/>
        </w:rPr>
        <w:t xml:space="preserve"> </w:t>
      </w:r>
      <w:r w:rsidR="00C66A8C">
        <w:rPr>
          <w:spacing w:val="-3"/>
          <w:w w:val="90"/>
        </w:rPr>
        <w:t>Integration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4"/>
          <w:w w:val="90"/>
        </w:rPr>
        <w:t xml:space="preserve"> </w:t>
      </w:r>
      <w:r w:rsidR="00C66A8C">
        <w:rPr>
          <w:spacing w:val="-4"/>
          <w:w w:val="90"/>
        </w:rPr>
        <w:t>New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Partner</w:t>
      </w:r>
      <w:r w:rsidR="00C66A8C">
        <w:rPr>
          <w:spacing w:val="-14"/>
          <w:w w:val="90"/>
        </w:rPr>
        <w:t xml:space="preserve"> </w:t>
      </w:r>
      <w:r w:rsidR="00C66A8C">
        <w:rPr>
          <w:w w:val="90"/>
        </w:rPr>
        <w:t>Plattform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in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Enterprise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 xml:space="preserve">/ </w:t>
      </w:r>
      <w:r w:rsidR="00C66A8C">
        <w:rPr>
          <w:spacing w:val="-3"/>
        </w:rPr>
        <w:t>Business</w:t>
      </w:r>
      <w:r w:rsidR="00C66A8C">
        <w:rPr>
          <w:spacing w:val="-18"/>
        </w:rPr>
        <w:t xml:space="preserve"> </w:t>
      </w:r>
      <w:r w:rsidR="00C66A8C">
        <w:rPr>
          <w:spacing w:val="-4"/>
        </w:rPr>
        <w:t>Architecture</w:t>
      </w:r>
    </w:p>
    <w:p w14:paraId="10AC4893" w14:textId="77777777" w:rsidR="00CE237B" w:rsidRDefault="003B3734">
      <w:pPr>
        <w:pStyle w:val="Textkrper"/>
        <w:spacing w:before="2" w:line="292" w:lineRule="auto"/>
        <w:ind w:left="356" w:right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DBBC4E" wp14:editId="52D3E90E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8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F9417" id="AutoShape 16" o:spid="_x0000_s1026" style="position:absolute;margin-left:211.6pt;margin-top:4.9pt;width:3.05pt;height:3.0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A0AD6E" wp14:editId="7D2A2BA6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8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384 383"/>
                            <a:gd name="T3" fmla="*/ 384 h 61"/>
                            <a:gd name="T4" fmla="+- 0 4254 4232"/>
                            <a:gd name="T5" fmla="*/ T4 w 61"/>
                            <a:gd name="T6" fmla="+- 0 384 383"/>
                            <a:gd name="T7" fmla="*/ 384 h 61"/>
                            <a:gd name="T8" fmla="+- 0 4258 4232"/>
                            <a:gd name="T9" fmla="*/ T8 w 61"/>
                            <a:gd name="T10" fmla="+- 0 383 383"/>
                            <a:gd name="T11" fmla="*/ 383 h 61"/>
                            <a:gd name="T12" fmla="+- 0 4266 4232"/>
                            <a:gd name="T13" fmla="*/ T12 w 61"/>
                            <a:gd name="T14" fmla="+- 0 383 383"/>
                            <a:gd name="T15" fmla="*/ 383 h 61"/>
                            <a:gd name="T16" fmla="+- 0 4270 4232"/>
                            <a:gd name="T17" fmla="*/ T16 w 61"/>
                            <a:gd name="T18" fmla="+- 0 384 383"/>
                            <a:gd name="T19" fmla="*/ 384 h 61"/>
                            <a:gd name="T20" fmla="+- 0 4266 4232"/>
                            <a:gd name="T21" fmla="*/ T20 w 61"/>
                            <a:gd name="T22" fmla="+- 0 443 383"/>
                            <a:gd name="T23" fmla="*/ 443 h 61"/>
                            <a:gd name="T24" fmla="+- 0 4258 4232"/>
                            <a:gd name="T25" fmla="*/ T24 w 61"/>
                            <a:gd name="T26" fmla="+- 0 443 383"/>
                            <a:gd name="T27" fmla="*/ 443 h 61"/>
                            <a:gd name="T28" fmla="+- 0 4254 4232"/>
                            <a:gd name="T29" fmla="*/ T28 w 61"/>
                            <a:gd name="T30" fmla="+- 0 441 383"/>
                            <a:gd name="T31" fmla="*/ 441 h 61"/>
                            <a:gd name="T32" fmla="+- 0 4247 4232"/>
                            <a:gd name="T33" fmla="*/ T32 w 61"/>
                            <a:gd name="T34" fmla="+- 0 438 383"/>
                            <a:gd name="T35" fmla="*/ 438 h 61"/>
                            <a:gd name="T36" fmla="+- 0 4243 4232"/>
                            <a:gd name="T37" fmla="*/ T36 w 61"/>
                            <a:gd name="T38" fmla="+- 0 437 383"/>
                            <a:gd name="T39" fmla="*/ 437 h 61"/>
                            <a:gd name="T40" fmla="+- 0 4238 4232"/>
                            <a:gd name="T41" fmla="*/ T40 w 61"/>
                            <a:gd name="T42" fmla="+- 0 431 383"/>
                            <a:gd name="T43" fmla="*/ 431 h 61"/>
                            <a:gd name="T44" fmla="+- 0 4236 4232"/>
                            <a:gd name="T45" fmla="*/ T44 w 61"/>
                            <a:gd name="T46" fmla="+- 0 428 383"/>
                            <a:gd name="T47" fmla="*/ 428 h 61"/>
                            <a:gd name="T48" fmla="+- 0 4234 4232"/>
                            <a:gd name="T49" fmla="*/ T48 w 61"/>
                            <a:gd name="T50" fmla="+- 0 425 383"/>
                            <a:gd name="T51" fmla="*/ 425 h 61"/>
                            <a:gd name="T52" fmla="+- 0 4233 4232"/>
                            <a:gd name="T53" fmla="*/ T52 w 61"/>
                            <a:gd name="T54" fmla="+- 0 420 383"/>
                            <a:gd name="T55" fmla="*/ 420 h 61"/>
                            <a:gd name="T56" fmla="+- 0 4232 4232"/>
                            <a:gd name="T57" fmla="*/ T56 w 61"/>
                            <a:gd name="T58" fmla="+- 0 417 383"/>
                            <a:gd name="T59" fmla="*/ 417 h 61"/>
                            <a:gd name="T60" fmla="+- 0 4232 4232"/>
                            <a:gd name="T61" fmla="*/ T60 w 61"/>
                            <a:gd name="T62" fmla="+- 0 408 383"/>
                            <a:gd name="T63" fmla="*/ 408 h 61"/>
                            <a:gd name="T64" fmla="+- 0 4233 4232"/>
                            <a:gd name="T65" fmla="*/ T64 w 61"/>
                            <a:gd name="T66" fmla="+- 0 405 383"/>
                            <a:gd name="T67" fmla="*/ 405 h 61"/>
                            <a:gd name="T68" fmla="+- 0 4234 4232"/>
                            <a:gd name="T69" fmla="*/ T68 w 61"/>
                            <a:gd name="T70" fmla="+- 0 401 383"/>
                            <a:gd name="T71" fmla="*/ 401 h 61"/>
                            <a:gd name="T72" fmla="+- 0 4236 4232"/>
                            <a:gd name="T73" fmla="*/ T72 w 61"/>
                            <a:gd name="T74" fmla="+- 0 398 383"/>
                            <a:gd name="T75" fmla="*/ 398 h 61"/>
                            <a:gd name="T76" fmla="+- 0 4238 4232"/>
                            <a:gd name="T77" fmla="*/ T76 w 61"/>
                            <a:gd name="T78" fmla="+- 0 395 383"/>
                            <a:gd name="T79" fmla="*/ 395 h 61"/>
                            <a:gd name="T80" fmla="+- 0 4243 4232"/>
                            <a:gd name="T81" fmla="*/ T80 w 61"/>
                            <a:gd name="T82" fmla="+- 0 389 383"/>
                            <a:gd name="T83" fmla="*/ 389 h 61"/>
                            <a:gd name="T84" fmla="+- 0 4247 4232"/>
                            <a:gd name="T85" fmla="*/ T84 w 61"/>
                            <a:gd name="T86" fmla="+- 0 387 383"/>
                            <a:gd name="T87" fmla="*/ 387 h 61"/>
                            <a:gd name="T88" fmla="+- 0 4250 4232"/>
                            <a:gd name="T89" fmla="*/ T88 w 61"/>
                            <a:gd name="T90" fmla="+- 0 384 383"/>
                            <a:gd name="T91" fmla="*/ 384 h 61"/>
                            <a:gd name="T92" fmla="+- 0 4273 4232"/>
                            <a:gd name="T93" fmla="*/ T92 w 61"/>
                            <a:gd name="T94" fmla="+- 0 384 383"/>
                            <a:gd name="T95" fmla="*/ 384 h 61"/>
                            <a:gd name="T96" fmla="+- 0 4277 4232"/>
                            <a:gd name="T97" fmla="*/ T96 w 61"/>
                            <a:gd name="T98" fmla="+- 0 387 383"/>
                            <a:gd name="T99" fmla="*/ 387 h 61"/>
                            <a:gd name="T100" fmla="+- 0 4280 4232"/>
                            <a:gd name="T101" fmla="*/ T100 w 61"/>
                            <a:gd name="T102" fmla="+- 0 389 383"/>
                            <a:gd name="T103" fmla="*/ 389 h 61"/>
                            <a:gd name="T104" fmla="+- 0 4286 4232"/>
                            <a:gd name="T105" fmla="*/ T104 w 61"/>
                            <a:gd name="T106" fmla="+- 0 395 383"/>
                            <a:gd name="T107" fmla="*/ 395 h 61"/>
                            <a:gd name="T108" fmla="+- 0 4288 4232"/>
                            <a:gd name="T109" fmla="*/ T108 w 61"/>
                            <a:gd name="T110" fmla="+- 0 398 383"/>
                            <a:gd name="T111" fmla="*/ 398 h 61"/>
                            <a:gd name="T112" fmla="+- 0 4290 4232"/>
                            <a:gd name="T113" fmla="*/ T112 w 61"/>
                            <a:gd name="T114" fmla="+- 0 401 383"/>
                            <a:gd name="T115" fmla="*/ 401 h 61"/>
                            <a:gd name="T116" fmla="+- 0 4291 4232"/>
                            <a:gd name="T117" fmla="*/ T116 w 61"/>
                            <a:gd name="T118" fmla="+- 0 405 383"/>
                            <a:gd name="T119" fmla="*/ 405 h 61"/>
                            <a:gd name="T120" fmla="+- 0 4292 4232"/>
                            <a:gd name="T121" fmla="*/ T120 w 61"/>
                            <a:gd name="T122" fmla="+- 0 408 383"/>
                            <a:gd name="T123" fmla="*/ 408 h 61"/>
                            <a:gd name="T124" fmla="+- 0 4292 4232"/>
                            <a:gd name="T125" fmla="*/ T124 w 61"/>
                            <a:gd name="T126" fmla="+- 0 417 383"/>
                            <a:gd name="T127" fmla="*/ 417 h 61"/>
                            <a:gd name="T128" fmla="+- 0 4291 4232"/>
                            <a:gd name="T129" fmla="*/ T128 w 61"/>
                            <a:gd name="T130" fmla="+- 0 420 383"/>
                            <a:gd name="T131" fmla="*/ 420 h 61"/>
                            <a:gd name="T132" fmla="+- 0 4290 4232"/>
                            <a:gd name="T133" fmla="*/ T132 w 61"/>
                            <a:gd name="T134" fmla="+- 0 425 383"/>
                            <a:gd name="T135" fmla="*/ 425 h 61"/>
                            <a:gd name="T136" fmla="+- 0 4288 4232"/>
                            <a:gd name="T137" fmla="*/ T136 w 61"/>
                            <a:gd name="T138" fmla="+- 0 428 383"/>
                            <a:gd name="T139" fmla="*/ 428 h 61"/>
                            <a:gd name="T140" fmla="+- 0 4286 4232"/>
                            <a:gd name="T141" fmla="*/ T140 w 61"/>
                            <a:gd name="T142" fmla="+- 0 431 383"/>
                            <a:gd name="T143" fmla="*/ 431 h 61"/>
                            <a:gd name="T144" fmla="+- 0 4280 4232"/>
                            <a:gd name="T145" fmla="*/ T144 w 61"/>
                            <a:gd name="T146" fmla="+- 0 437 383"/>
                            <a:gd name="T147" fmla="*/ 437 h 61"/>
                            <a:gd name="T148" fmla="+- 0 4277 4232"/>
                            <a:gd name="T149" fmla="*/ T148 w 61"/>
                            <a:gd name="T150" fmla="+- 0 438 383"/>
                            <a:gd name="T151" fmla="*/ 438 h 61"/>
                            <a:gd name="T152" fmla="+- 0 4270 4232"/>
                            <a:gd name="T153" fmla="*/ T152 w 61"/>
                            <a:gd name="T154" fmla="+- 0 441 383"/>
                            <a:gd name="T155" fmla="*/ 441 h 61"/>
                            <a:gd name="T156" fmla="+- 0 4266 4232"/>
                            <a:gd name="T157" fmla="*/ T156 w 61"/>
                            <a:gd name="T158" fmla="+- 0 443 383"/>
                            <a:gd name="T159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708E7" id="AutoShape 15" o:spid="_x0000_s1026" style="position:absolute;margin-left:211.6pt;margin-top:19.15pt;width:3.05pt;height:3.0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243840;13970,243840;16510,243205;21590,243205;24130,243840;21590,281305;16510,281305;13970,280035;9525,278130;6985,277495;3810,273685;2540,271780;1270,269875;635,266700;0,264795;0,259080;635,257175;1270,254635;2540,252730;3810,250825;6985,247015;9525,245745;11430,243840;26035,243840;28575,245745;30480,247015;34290,250825;35560,252730;36830,254635;37465,257175;38100,259080;38100,264795;37465,266700;36830,269875;35560,271780;34290,273685;30480,277495;28575,278130;24130,280035;21590,28130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 xml:space="preserve">Business Analyse </w:t>
      </w:r>
      <w:r w:rsidR="00C66A8C">
        <w:rPr>
          <w:w w:val="90"/>
        </w:rPr>
        <w:t xml:space="preserve">der </w:t>
      </w:r>
      <w:r w:rsidR="00C66A8C">
        <w:rPr>
          <w:spacing w:val="-4"/>
          <w:w w:val="90"/>
        </w:rPr>
        <w:t xml:space="preserve">Requirements </w:t>
      </w:r>
      <w:r w:rsidR="00C66A8C">
        <w:rPr>
          <w:w w:val="90"/>
        </w:rPr>
        <w:t xml:space="preserve">/ </w:t>
      </w:r>
      <w:r w:rsidR="00C66A8C">
        <w:rPr>
          <w:spacing w:val="-4"/>
          <w:w w:val="90"/>
        </w:rPr>
        <w:t xml:space="preserve">Deﬁnition </w:t>
      </w:r>
      <w:r w:rsidR="00C66A8C">
        <w:rPr>
          <w:w w:val="90"/>
        </w:rPr>
        <w:t xml:space="preserve">der Geschäftsprozesse </w:t>
      </w:r>
      <w:r w:rsidR="00C66A8C">
        <w:rPr>
          <w:spacing w:val="-4"/>
        </w:rPr>
        <w:t xml:space="preserve">Marketing Consulting </w:t>
      </w:r>
      <w:r w:rsidR="00C66A8C">
        <w:t>bei der Produktspeziﬁkation</w:t>
      </w:r>
    </w:p>
    <w:p w14:paraId="3C68D8FD" w14:textId="77777777" w:rsidR="00CE237B" w:rsidRDefault="003B3734">
      <w:pPr>
        <w:pStyle w:val="Textkrper"/>
        <w:spacing w:before="2" w:line="292" w:lineRule="auto"/>
        <w:ind w:left="356" w:right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D98593" wp14:editId="14E6456D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8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C7C0" id="AutoShape 14" o:spid="_x0000_s1026" style="position:absolute;margin-left:211.6pt;margin-top:4.9pt;width:3.05pt;height:3.0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Feasibility</w:t>
      </w:r>
      <w:r w:rsidR="00C66A8C">
        <w:rPr>
          <w:spacing w:val="-50"/>
        </w:rPr>
        <w:t xml:space="preserve"> </w:t>
      </w:r>
      <w:r w:rsidR="00C66A8C">
        <w:t>Study</w:t>
      </w:r>
      <w:r w:rsidR="00C66A8C">
        <w:rPr>
          <w:spacing w:val="-49"/>
        </w:rPr>
        <w:t xml:space="preserve"> </w:t>
      </w:r>
      <w:r w:rsidR="00C66A8C">
        <w:t>/</w:t>
      </w:r>
      <w:r w:rsidR="00C66A8C">
        <w:rPr>
          <w:spacing w:val="-46"/>
        </w:rPr>
        <w:t xml:space="preserve"> </w:t>
      </w:r>
      <w:r w:rsidR="00C66A8C">
        <w:t>Product</w:t>
      </w:r>
      <w:r w:rsidR="00C66A8C">
        <w:rPr>
          <w:spacing w:val="-48"/>
        </w:rPr>
        <w:t xml:space="preserve"> </w:t>
      </w:r>
      <w:r w:rsidR="00C66A8C">
        <w:rPr>
          <w:spacing w:val="-4"/>
        </w:rPr>
        <w:t>Requirements</w:t>
      </w:r>
      <w:r w:rsidR="00C66A8C">
        <w:rPr>
          <w:spacing w:val="-46"/>
        </w:rPr>
        <w:t xml:space="preserve"> </w:t>
      </w:r>
      <w:r w:rsidR="00C66A8C">
        <w:rPr>
          <w:spacing w:val="-5"/>
        </w:rPr>
        <w:t>Document</w:t>
      </w:r>
      <w:r w:rsidR="00C66A8C">
        <w:rPr>
          <w:spacing w:val="-48"/>
        </w:rPr>
        <w:t xml:space="preserve"> </w:t>
      </w:r>
      <w:r w:rsidR="00C66A8C">
        <w:t>/</w:t>
      </w:r>
      <w:r w:rsidR="00C66A8C">
        <w:rPr>
          <w:spacing w:val="-46"/>
        </w:rPr>
        <w:t xml:space="preserve"> </w:t>
      </w:r>
      <w:r w:rsidR="00C66A8C">
        <w:rPr>
          <w:spacing w:val="-3"/>
        </w:rPr>
        <w:t xml:space="preserve">Vendor </w:t>
      </w:r>
      <w:r w:rsidR="00C66A8C">
        <w:rPr>
          <w:spacing w:val="-5"/>
          <w:w w:val="90"/>
        </w:rPr>
        <w:t>Management,</w:t>
      </w:r>
      <w:r w:rsidR="00C66A8C">
        <w:rPr>
          <w:spacing w:val="-20"/>
          <w:w w:val="90"/>
        </w:rPr>
        <w:t xml:space="preserve"> </w:t>
      </w:r>
      <w:r w:rsidR="00C66A8C">
        <w:rPr>
          <w:spacing w:val="-5"/>
          <w:w w:val="90"/>
        </w:rPr>
        <w:t>Management</w:t>
      </w:r>
      <w:r w:rsidR="00C66A8C">
        <w:rPr>
          <w:spacing w:val="-18"/>
          <w:w w:val="90"/>
        </w:rPr>
        <w:t xml:space="preserve"> </w:t>
      </w:r>
      <w:r w:rsidR="00C66A8C">
        <w:rPr>
          <w:spacing w:val="-4"/>
          <w:w w:val="90"/>
        </w:rPr>
        <w:t>Consulting</w:t>
      </w:r>
      <w:r w:rsidR="00C66A8C">
        <w:rPr>
          <w:spacing w:val="-24"/>
          <w:w w:val="90"/>
        </w:rPr>
        <w:t xml:space="preserve"> </w:t>
      </w:r>
      <w:r w:rsidR="00C66A8C">
        <w:rPr>
          <w:w w:val="90"/>
        </w:rPr>
        <w:t>bei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6"/>
          <w:w w:val="90"/>
        </w:rPr>
        <w:t xml:space="preserve"> </w:t>
      </w:r>
      <w:r w:rsidR="00C66A8C">
        <w:rPr>
          <w:spacing w:val="-3"/>
          <w:w w:val="90"/>
        </w:rPr>
        <w:t>'Service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Logic'</w:t>
      </w:r>
      <w:r w:rsidR="00C66A8C">
        <w:rPr>
          <w:spacing w:val="-19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16"/>
          <w:w w:val="90"/>
        </w:rPr>
        <w:t xml:space="preserve"> </w:t>
      </w:r>
      <w:r w:rsidR="00C66A8C">
        <w:rPr>
          <w:w w:val="90"/>
        </w:rPr>
        <w:t xml:space="preserve">die </w:t>
      </w:r>
      <w:r w:rsidR="00C66A8C">
        <w:t>Sales</w:t>
      </w:r>
      <w:r w:rsidR="00C66A8C">
        <w:rPr>
          <w:spacing w:val="-17"/>
        </w:rPr>
        <w:t xml:space="preserve"> </w:t>
      </w:r>
      <w:r w:rsidR="00C66A8C">
        <w:rPr>
          <w:spacing w:val="-5"/>
        </w:rPr>
        <w:t>Channel</w:t>
      </w:r>
    </w:p>
    <w:p w14:paraId="1D59347C" w14:textId="77777777" w:rsidR="00CE237B" w:rsidRDefault="003B3734">
      <w:pPr>
        <w:pStyle w:val="Textkrper"/>
        <w:spacing w:before="3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022516" wp14:editId="2A55A991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9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2 99"/>
                            <a:gd name="T87" fmla="*/ 102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2 99"/>
                            <a:gd name="T99" fmla="*/ 102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213B9" id="AutoShape 13" o:spid="_x0000_s1026" style="position:absolute;margin-left:211.6pt;margin-top:4.95pt;width:3.05pt;height:3.0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" path="m38,1l22,1,26,r8,l38,1xm34,60r-8,l22,58,15,55,11,54,6,48,4,45,2,42,1,37,,34,,25,1,22,2,18,4,15,6,12,11,6,15,3,18,1r23,l45,3r3,3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4770;11430,63500;26035,63500;28575,64770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t>Coaching bei der User Experience / Usability</w:t>
      </w:r>
    </w:p>
    <w:p w14:paraId="023F32F8" w14:textId="77777777" w:rsidR="00CE237B" w:rsidRDefault="003B3734">
      <w:pPr>
        <w:pStyle w:val="Textkrper"/>
        <w:spacing w:before="52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56DAB8" wp14:editId="2611A3C8">
                <wp:simplePos x="0" y="0"/>
                <wp:positionH relativeFrom="page">
                  <wp:posOffset>2687320</wp:posOffset>
                </wp:positionH>
                <wp:positionV relativeFrom="paragraph">
                  <wp:posOffset>93980</wp:posOffset>
                </wp:positionV>
                <wp:extent cx="38735" cy="38735"/>
                <wp:effectExtent l="0" t="0" r="0" b="0"/>
                <wp:wrapNone/>
                <wp:docPr id="9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49 148"/>
                            <a:gd name="T3" fmla="*/ 149 h 61"/>
                            <a:gd name="T4" fmla="+- 0 4254 4232"/>
                            <a:gd name="T5" fmla="*/ T4 w 61"/>
                            <a:gd name="T6" fmla="+- 0 149 148"/>
                            <a:gd name="T7" fmla="*/ 149 h 61"/>
                            <a:gd name="T8" fmla="+- 0 4258 4232"/>
                            <a:gd name="T9" fmla="*/ T8 w 61"/>
                            <a:gd name="T10" fmla="+- 0 148 148"/>
                            <a:gd name="T11" fmla="*/ 148 h 61"/>
                            <a:gd name="T12" fmla="+- 0 4266 4232"/>
                            <a:gd name="T13" fmla="*/ T12 w 61"/>
                            <a:gd name="T14" fmla="+- 0 148 148"/>
                            <a:gd name="T15" fmla="*/ 148 h 61"/>
                            <a:gd name="T16" fmla="+- 0 4270 4232"/>
                            <a:gd name="T17" fmla="*/ T16 w 61"/>
                            <a:gd name="T18" fmla="+- 0 149 148"/>
                            <a:gd name="T19" fmla="*/ 149 h 61"/>
                            <a:gd name="T20" fmla="+- 0 4266 4232"/>
                            <a:gd name="T21" fmla="*/ T20 w 61"/>
                            <a:gd name="T22" fmla="+- 0 208 148"/>
                            <a:gd name="T23" fmla="*/ 208 h 61"/>
                            <a:gd name="T24" fmla="+- 0 4258 4232"/>
                            <a:gd name="T25" fmla="*/ T24 w 61"/>
                            <a:gd name="T26" fmla="+- 0 208 148"/>
                            <a:gd name="T27" fmla="*/ 208 h 61"/>
                            <a:gd name="T28" fmla="+- 0 4254 4232"/>
                            <a:gd name="T29" fmla="*/ T28 w 61"/>
                            <a:gd name="T30" fmla="+- 0 206 148"/>
                            <a:gd name="T31" fmla="*/ 206 h 61"/>
                            <a:gd name="T32" fmla="+- 0 4247 4232"/>
                            <a:gd name="T33" fmla="*/ T32 w 61"/>
                            <a:gd name="T34" fmla="+- 0 203 148"/>
                            <a:gd name="T35" fmla="*/ 203 h 61"/>
                            <a:gd name="T36" fmla="+- 0 4243 4232"/>
                            <a:gd name="T37" fmla="*/ T36 w 61"/>
                            <a:gd name="T38" fmla="+- 0 202 148"/>
                            <a:gd name="T39" fmla="*/ 202 h 61"/>
                            <a:gd name="T40" fmla="+- 0 4238 4232"/>
                            <a:gd name="T41" fmla="*/ T40 w 61"/>
                            <a:gd name="T42" fmla="+- 0 196 148"/>
                            <a:gd name="T43" fmla="*/ 196 h 61"/>
                            <a:gd name="T44" fmla="+- 0 4236 4232"/>
                            <a:gd name="T45" fmla="*/ T44 w 61"/>
                            <a:gd name="T46" fmla="+- 0 193 148"/>
                            <a:gd name="T47" fmla="*/ 193 h 61"/>
                            <a:gd name="T48" fmla="+- 0 4234 4232"/>
                            <a:gd name="T49" fmla="*/ T48 w 61"/>
                            <a:gd name="T50" fmla="+- 0 190 148"/>
                            <a:gd name="T51" fmla="*/ 190 h 61"/>
                            <a:gd name="T52" fmla="+- 0 4233 4232"/>
                            <a:gd name="T53" fmla="*/ T52 w 61"/>
                            <a:gd name="T54" fmla="+- 0 185 148"/>
                            <a:gd name="T55" fmla="*/ 185 h 61"/>
                            <a:gd name="T56" fmla="+- 0 4232 4232"/>
                            <a:gd name="T57" fmla="*/ T56 w 61"/>
                            <a:gd name="T58" fmla="+- 0 182 148"/>
                            <a:gd name="T59" fmla="*/ 182 h 61"/>
                            <a:gd name="T60" fmla="+- 0 4232 4232"/>
                            <a:gd name="T61" fmla="*/ T60 w 61"/>
                            <a:gd name="T62" fmla="+- 0 173 148"/>
                            <a:gd name="T63" fmla="*/ 173 h 61"/>
                            <a:gd name="T64" fmla="+- 0 4233 4232"/>
                            <a:gd name="T65" fmla="*/ T64 w 61"/>
                            <a:gd name="T66" fmla="+- 0 170 148"/>
                            <a:gd name="T67" fmla="*/ 170 h 61"/>
                            <a:gd name="T68" fmla="+- 0 4234 4232"/>
                            <a:gd name="T69" fmla="*/ T68 w 61"/>
                            <a:gd name="T70" fmla="+- 0 166 148"/>
                            <a:gd name="T71" fmla="*/ 166 h 61"/>
                            <a:gd name="T72" fmla="+- 0 4236 4232"/>
                            <a:gd name="T73" fmla="*/ T72 w 61"/>
                            <a:gd name="T74" fmla="+- 0 163 148"/>
                            <a:gd name="T75" fmla="*/ 163 h 61"/>
                            <a:gd name="T76" fmla="+- 0 4238 4232"/>
                            <a:gd name="T77" fmla="*/ T76 w 61"/>
                            <a:gd name="T78" fmla="+- 0 160 148"/>
                            <a:gd name="T79" fmla="*/ 160 h 61"/>
                            <a:gd name="T80" fmla="+- 0 4243 4232"/>
                            <a:gd name="T81" fmla="*/ T80 w 61"/>
                            <a:gd name="T82" fmla="+- 0 154 148"/>
                            <a:gd name="T83" fmla="*/ 154 h 61"/>
                            <a:gd name="T84" fmla="+- 0 4247 4232"/>
                            <a:gd name="T85" fmla="*/ T84 w 61"/>
                            <a:gd name="T86" fmla="+- 0 151 148"/>
                            <a:gd name="T87" fmla="*/ 151 h 61"/>
                            <a:gd name="T88" fmla="+- 0 4250 4232"/>
                            <a:gd name="T89" fmla="*/ T88 w 61"/>
                            <a:gd name="T90" fmla="+- 0 149 148"/>
                            <a:gd name="T91" fmla="*/ 149 h 61"/>
                            <a:gd name="T92" fmla="+- 0 4273 4232"/>
                            <a:gd name="T93" fmla="*/ T92 w 61"/>
                            <a:gd name="T94" fmla="+- 0 149 148"/>
                            <a:gd name="T95" fmla="*/ 149 h 61"/>
                            <a:gd name="T96" fmla="+- 0 4277 4232"/>
                            <a:gd name="T97" fmla="*/ T96 w 61"/>
                            <a:gd name="T98" fmla="+- 0 151 148"/>
                            <a:gd name="T99" fmla="*/ 151 h 61"/>
                            <a:gd name="T100" fmla="+- 0 4280 4232"/>
                            <a:gd name="T101" fmla="*/ T100 w 61"/>
                            <a:gd name="T102" fmla="+- 0 154 148"/>
                            <a:gd name="T103" fmla="*/ 154 h 61"/>
                            <a:gd name="T104" fmla="+- 0 4286 4232"/>
                            <a:gd name="T105" fmla="*/ T104 w 61"/>
                            <a:gd name="T106" fmla="+- 0 160 148"/>
                            <a:gd name="T107" fmla="*/ 160 h 61"/>
                            <a:gd name="T108" fmla="+- 0 4288 4232"/>
                            <a:gd name="T109" fmla="*/ T108 w 61"/>
                            <a:gd name="T110" fmla="+- 0 163 148"/>
                            <a:gd name="T111" fmla="*/ 163 h 61"/>
                            <a:gd name="T112" fmla="+- 0 4290 4232"/>
                            <a:gd name="T113" fmla="*/ T112 w 61"/>
                            <a:gd name="T114" fmla="+- 0 166 148"/>
                            <a:gd name="T115" fmla="*/ 166 h 61"/>
                            <a:gd name="T116" fmla="+- 0 4291 4232"/>
                            <a:gd name="T117" fmla="*/ T116 w 61"/>
                            <a:gd name="T118" fmla="+- 0 170 148"/>
                            <a:gd name="T119" fmla="*/ 170 h 61"/>
                            <a:gd name="T120" fmla="+- 0 4292 4232"/>
                            <a:gd name="T121" fmla="*/ T120 w 61"/>
                            <a:gd name="T122" fmla="+- 0 173 148"/>
                            <a:gd name="T123" fmla="*/ 173 h 61"/>
                            <a:gd name="T124" fmla="+- 0 4292 4232"/>
                            <a:gd name="T125" fmla="*/ T124 w 61"/>
                            <a:gd name="T126" fmla="+- 0 182 148"/>
                            <a:gd name="T127" fmla="*/ 182 h 61"/>
                            <a:gd name="T128" fmla="+- 0 4291 4232"/>
                            <a:gd name="T129" fmla="*/ T128 w 61"/>
                            <a:gd name="T130" fmla="+- 0 185 148"/>
                            <a:gd name="T131" fmla="*/ 185 h 61"/>
                            <a:gd name="T132" fmla="+- 0 4290 4232"/>
                            <a:gd name="T133" fmla="*/ T132 w 61"/>
                            <a:gd name="T134" fmla="+- 0 190 148"/>
                            <a:gd name="T135" fmla="*/ 190 h 61"/>
                            <a:gd name="T136" fmla="+- 0 4288 4232"/>
                            <a:gd name="T137" fmla="*/ T136 w 61"/>
                            <a:gd name="T138" fmla="+- 0 193 148"/>
                            <a:gd name="T139" fmla="*/ 193 h 61"/>
                            <a:gd name="T140" fmla="+- 0 4286 4232"/>
                            <a:gd name="T141" fmla="*/ T140 w 61"/>
                            <a:gd name="T142" fmla="+- 0 196 148"/>
                            <a:gd name="T143" fmla="*/ 196 h 61"/>
                            <a:gd name="T144" fmla="+- 0 4280 4232"/>
                            <a:gd name="T145" fmla="*/ T144 w 61"/>
                            <a:gd name="T146" fmla="+- 0 202 148"/>
                            <a:gd name="T147" fmla="*/ 202 h 61"/>
                            <a:gd name="T148" fmla="+- 0 4277 4232"/>
                            <a:gd name="T149" fmla="*/ T148 w 61"/>
                            <a:gd name="T150" fmla="+- 0 203 148"/>
                            <a:gd name="T151" fmla="*/ 203 h 61"/>
                            <a:gd name="T152" fmla="+- 0 4270 4232"/>
                            <a:gd name="T153" fmla="*/ T152 w 61"/>
                            <a:gd name="T154" fmla="+- 0 206 148"/>
                            <a:gd name="T155" fmla="*/ 206 h 61"/>
                            <a:gd name="T156" fmla="+- 0 4266 4232"/>
                            <a:gd name="T157" fmla="*/ T156 w 61"/>
                            <a:gd name="T158" fmla="+- 0 208 148"/>
                            <a:gd name="T159" fmla="*/ 2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58148" id="AutoShape 12" o:spid="_x0000_s1026" style="position:absolute;margin-left:211.6pt;margin-top:7.4pt;width:3.05pt;height:3.0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" path="m38,1l22,1,26,r8,l38,1xm34,60r-8,l22,58,15,55,11,54,6,48,4,45,2,42,1,37,,34,,25,1,22,2,18,4,15,6,12,11,6,15,3,18,1r23,l45,3r3,3l54,12r2,3l58,18r1,4l60,25r,9l59,37r-1,5l56,45r-2,3l48,54r-3,1l38,58r-4,2xe" fillcolor="black" stroked="f">
                <v:path arrowok="t" o:connecttype="custom" o:connectlocs="24130,94615;13970,94615;16510,93980;21590,93980;24130,94615;21590,132080;16510,132080;13970,130810;9525,128905;6985,128270;3810,124460;2540,122555;1270,120650;635,117475;0,115570;0,109855;635,107950;1270,105410;2540,103505;3810,101600;6985,97790;9525,95885;11430,94615;26035,94615;28575,95885;30480,97790;34290,101600;35560,103505;36830,105410;37465,107950;38100,109855;38100,115570;37465,117475;36830,120650;35560,122555;34290,124460;30480,128270;28575,128905;24130,130810;21590,13208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w w:val="90"/>
        </w:rPr>
        <w:t>SOX</w:t>
      </w:r>
      <w:r w:rsidR="00C66A8C">
        <w:rPr>
          <w:spacing w:val="-15"/>
          <w:w w:val="90"/>
        </w:rPr>
        <w:t xml:space="preserve"> </w:t>
      </w:r>
      <w:r w:rsidR="00C66A8C">
        <w:rPr>
          <w:spacing w:val="-3"/>
          <w:w w:val="90"/>
        </w:rPr>
        <w:t>konforme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Speziﬁkation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12"/>
          <w:w w:val="90"/>
        </w:rPr>
        <w:t xml:space="preserve"> </w:t>
      </w:r>
      <w:r w:rsidR="00C66A8C">
        <w:rPr>
          <w:w w:val="90"/>
        </w:rPr>
        <w:t>Front</w:t>
      </w:r>
      <w:r w:rsidR="00C66A8C">
        <w:rPr>
          <w:spacing w:val="-15"/>
          <w:w w:val="90"/>
        </w:rPr>
        <w:t xml:space="preserve"> </w:t>
      </w:r>
      <w:r w:rsidR="00C66A8C">
        <w:rPr>
          <w:spacing w:val="-5"/>
          <w:w w:val="90"/>
        </w:rPr>
        <w:t>End</w:t>
      </w:r>
      <w:r w:rsidR="00C66A8C">
        <w:rPr>
          <w:spacing w:val="-9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9"/>
          <w:w w:val="90"/>
        </w:rPr>
        <w:t xml:space="preserve"> </w:t>
      </w:r>
      <w:r w:rsidR="00C66A8C">
        <w:rPr>
          <w:w w:val="90"/>
        </w:rPr>
        <w:t>Middleware</w:t>
      </w:r>
      <w:r w:rsidR="00C66A8C">
        <w:rPr>
          <w:spacing w:val="-18"/>
          <w:w w:val="90"/>
        </w:rPr>
        <w:t xml:space="preserve"> </w:t>
      </w:r>
      <w:r w:rsidR="00C66A8C">
        <w:rPr>
          <w:w w:val="90"/>
        </w:rPr>
        <w:t>/</w:t>
      </w:r>
      <w:r w:rsidR="00C66A8C">
        <w:rPr>
          <w:spacing w:val="-10"/>
          <w:w w:val="90"/>
        </w:rPr>
        <w:t xml:space="preserve"> </w:t>
      </w:r>
      <w:r w:rsidR="00C66A8C">
        <w:rPr>
          <w:spacing w:val="-4"/>
          <w:w w:val="90"/>
        </w:rPr>
        <w:t xml:space="preserve">Backend </w:t>
      </w:r>
      <w:r w:rsidR="00C66A8C">
        <w:rPr>
          <w:spacing w:val="-4"/>
        </w:rPr>
        <w:t>Infrastruktur</w:t>
      </w:r>
    </w:p>
    <w:p w14:paraId="4D93173B" w14:textId="77777777" w:rsidR="00CE237B" w:rsidRDefault="003B3734">
      <w:pPr>
        <w:pStyle w:val="Textkrper"/>
        <w:spacing w:before="3" w:line="292" w:lineRule="auto"/>
        <w:ind w:left="356" w:right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C4E875" wp14:editId="561677D7">
                <wp:simplePos x="0" y="0"/>
                <wp:positionH relativeFrom="page">
                  <wp:posOffset>2687320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100 99"/>
                            <a:gd name="T3" fmla="*/ 100 h 61"/>
                            <a:gd name="T4" fmla="+- 0 4254 4232"/>
                            <a:gd name="T5" fmla="*/ T4 w 61"/>
                            <a:gd name="T6" fmla="+- 0 100 99"/>
                            <a:gd name="T7" fmla="*/ 100 h 61"/>
                            <a:gd name="T8" fmla="+- 0 4258 4232"/>
                            <a:gd name="T9" fmla="*/ T8 w 61"/>
                            <a:gd name="T10" fmla="+- 0 99 99"/>
                            <a:gd name="T11" fmla="*/ 99 h 61"/>
                            <a:gd name="T12" fmla="+- 0 4266 4232"/>
                            <a:gd name="T13" fmla="*/ T12 w 61"/>
                            <a:gd name="T14" fmla="+- 0 99 99"/>
                            <a:gd name="T15" fmla="*/ 99 h 61"/>
                            <a:gd name="T16" fmla="+- 0 4270 4232"/>
                            <a:gd name="T17" fmla="*/ T16 w 61"/>
                            <a:gd name="T18" fmla="+- 0 100 99"/>
                            <a:gd name="T19" fmla="*/ 100 h 61"/>
                            <a:gd name="T20" fmla="+- 0 4266 4232"/>
                            <a:gd name="T21" fmla="*/ T20 w 61"/>
                            <a:gd name="T22" fmla="+- 0 159 99"/>
                            <a:gd name="T23" fmla="*/ 159 h 61"/>
                            <a:gd name="T24" fmla="+- 0 4258 4232"/>
                            <a:gd name="T25" fmla="*/ T24 w 61"/>
                            <a:gd name="T26" fmla="+- 0 159 99"/>
                            <a:gd name="T27" fmla="*/ 159 h 61"/>
                            <a:gd name="T28" fmla="+- 0 4254 4232"/>
                            <a:gd name="T29" fmla="*/ T28 w 61"/>
                            <a:gd name="T30" fmla="+- 0 157 99"/>
                            <a:gd name="T31" fmla="*/ 157 h 61"/>
                            <a:gd name="T32" fmla="+- 0 4247 4232"/>
                            <a:gd name="T33" fmla="*/ T32 w 61"/>
                            <a:gd name="T34" fmla="+- 0 154 99"/>
                            <a:gd name="T35" fmla="*/ 154 h 61"/>
                            <a:gd name="T36" fmla="+- 0 4243 4232"/>
                            <a:gd name="T37" fmla="*/ T36 w 61"/>
                            <a:gd name="T38" fmla="+- 0 153 99"/>
                            <a:gd name="T39" fmla="*/ 153 h 61"/>
                            <a:gd name="T40" fmla="+- 0 4238 4232"/>
                            <a:gd name="T41" fmla="*/ T40 w 61"/>
                            <a:gd name="T42" fmla="+- 0 147 99"/>
                            <a:gd name="T43" fmla="*/ 147 h 61"/>
                            <a:gd name="T44" fmla="+- 0 4236 4232"/>
                            <a:gd name="T45" fmla="*/ T44 w 61"/>
                            <a:gd name="T46" fmla="+- 0 144 99"/>
                            <a:gd name="T47" fmla="*/ 144 h 61"/>
                            <a:gd name="T48" fmla="+- 0 4234 4232"/>
                            <a:gd name="T49" fmla="*/ T48 w 61"/>
                            <a:gd name="T50" fmla="+- 0 141 99"/>
                            <a:gd name="T51" fmla="*/ 141 h 61"/>
                            <a:gd name="T52" fmla="+- 0 4233 4232"/>
                            <a:gd name="T53" fmla="*/ T52 w 61"/>
                            <a:gd name="T54" fmla="+- 0 136 99"/>
                            <a:gd name="T55" fmla="*/ 136 h 61"/>
                            <a:gd name="T56" fmla="+- 0 4232 4232"/>
                            <a:gd name="T57" fmla="*/ T56 w 61"/>
                            <a:gd name="T58" fmla="+- 0 133 99"/>
                            <a:gd name="T59" fmla="*/ 133 h 61"/>
                            <a:gd name="T60" fmla="+- 0 4232 4232"/>
                            <a:gd name="T61" fmla="*/ T60 w 61"/>
                            <a:gd name="T62" fmla="+- 0 124 99"/>
                            <a:gd name="T63" fmla="*/ 124 h 61"/>
                            <a:gd name="T64" fmla="+- 0 4233 4232"/>
                            <a:gd name="T65" fmla="*/ T64 w 61"/>
                            <a:gd name="T66" fmla="+- 0 121 99"/>
                            <a:gd name="T67" fmla="*/ 121 h 61"/>
                            <a:gd name="T68" fmla="+- 0 4234 4232"/>
                            <a:gd name="T69" fmla="*/ T68 w 61"/>
                            <a:gd name="T70" fmla="+- 0 117 99"/>
                            <a:gd name="T71" fmla="*/ 117 h 61"/>
                            <a:gd name="T72" fmla="+- 0 4236 4232"/>
                            <a:gd name="T73" fmla="*/ T72 w 61"/>
                            <a:gd name="T74" fmla="+- 0 114 99"/>
                            <a:gd name="T75" fmla="*/ 114 h 61"/>
                            <a:gd name="T76" fmla="+- 0 4238 4232"/>
                            <a:gd name="T77" fmla="*/ T76 w 61"/>
                            <a:gd name="T78" fmla="+- 0 111 99"/>
                            <a:gd name="T79" fmla="*/ 111 h 61"/>
                            <a:gd name="T80" fmla="+- 0 4243 4232"/>
                            <a:gd name="T81" fmla="*/ T80 w 61"/>
                            <a:gd name="T82" fmla="+- 0 105 99"/>
                            <a:gd name="T83" fmla="*/ 105 h 61"/>
                            <a:gd name="T84" fmla="+- 0 4247 4232"/>
                            <a:gd name="T85" fmla="*/ T84 w 61"/>
                            <a:gd name="T86" fmla="+- 0 103 99"/>
                            <a:gd name="T87" fmla="*/ 103 h 61"/>
                            <a:gd name="T88" fmla="+- 0 4250 4232"/>
                            <a:gd name="T89" fmla="*/ T88 w 61"/>
                            <a:gd name="T90" fmla="+- 0 100 99"/>
                            <a:gd name="T91" fmla="*/ 100 h 61"/>
                            <a:gd name="T92" fmla="+- 0 4273 4232"/>
                            <a:gd name="T93" fmla="*/ T92 w 61"/>
                            <a:gd name="T94" fmla="+- 0 100 99"/>
                            <a:gd name="T95" fmla="*/ 100 h 61"/>
                            <a:gd name="T96" fmla="+- 0 4277 4232"/>
                            <a:gd name="T97" fmla="*/ T96 w 61"/>
                            <a:gd name="T98" fmla="+- 0 103 99"/>
                            <a:gd name="T99" fmla="*/ 103 h 61"/>
                            <a:gd name="T100" fmla="+- 0 4280 4232"/>
                            <a:gd name="T101" fmla="*/ T100 w 61"/>
                            <a:gd name="T102" fmla="+- 0 105 99"/>
                            <a:gd name="T103" fmla="*/ 105 h 61"/>
                            <a:gd name="T104" fmla="+- 0 4286 4232"/>
                            <a:gd name="T105" fmla="*/ T104 w 61"/>
                            <a:gd name="T106" fmla="+- 0 111 99"/>
                            <a:gd name="T107" fmla="*/ 111 h 61"/>
                            <a:gd name="T108" fmla="+- 0 4288 4232"/>
                            <a:gd name="T109" fmla="*/ T108 w 61"/>
                            <a:gd name="T110" fmla="+- 0 114 99"/>
                            <a:gd name="T111" fmla="*/ 114 h 61"/>
                            <a:gd name="T112" fmla="+- 0 4290 4232"/>
                            <a:gd name="T113" fmla="*/ T112 w 61"/>
                            <a:gd name="T114" fmla="+- 0 117 99"/>
                            <a:gd name="T115" fmla="*/ 117 h 61"/>
                            <a:gd name="T116" fmla="+- 0 4291 4232"/>
                            <a:gd name="T117" fmla="*/ T116 w 61"/>
                            <a:gd name="T118" fmla="+- 0 121 99"/>
                            <a:gd name="T119" fmla="*/ 121 h 61"/>
                            <a:gd name="T120" fmla="+- 0 4292 4232"/>
                            <a:gd name="T121" fmla="*/ T120 w 61"/>
                            <a:gd name="T122" fmla="+- 0 124 99"/>
                            <a:gd name="T123" fmla="*/ 124 h 61"/>
                            <a:gd name="T124" fmla="+- 0 4292 4232"/>
                            <a:gd name="T125" fmla="*/ T124 w 61"/>
                            <a:gd name="T126" fmla="+- 0 133 99"/>
                            <a:gd name="T127" fmla="*/ 133 h 61"/>
                            <a:gd name="T128" fmla="+- 0 4291 4232"/>
                            <a:gd name="T129" fmla="*/ T128 w 61"/>
                            <a:gd name="T130" fmla="+- 0 136 99"/>
                            <a:gd name="T131" fmla="*/ 136 h 61"/>
                            <a:gd name="T132" fmla="+- 0 4290 4232"/>
                            <a:gd name="T133" fmla="*/ T132 w 61"/>
                            <a:gd name="T134" fmla="+- 0 141 99"/>
                            <a:gd name="T135" fmla="*/ 141 h 61"/>
                            <a:gd name="T136" fmla="+- 0 4288 4232"/>
                            <a:gd name="T137" fmla="*/ T136 w 61"/>
                            <a:gd name="T138" fmla="+- 0 144 99"/>
                            <a:gd name="T139" fmla="*/ 144 h 61"/>
                            <a:gd name="T140" fmla="+- 0 4286 4232"/>
                            <a:gd name="T141" fmla="*/ T140 w 61"/>
                            <a:gd name="T142" fmla="+- 0 147 99"/>
                            <a:gd name="T143" fmla="*/ 147 h 61"/>
                            <a:gd name="T144" fmla="+- 0 4280 4232"/>
                            <a:gd name="T145" fmla="*/ T144 w 61"/>
                            <a:gd name="T146" fmla="+- 0 153 99"/>
                            <a:gd name="T147" fmla="*/ 153 h 61"/>
                            <a:gd name="T148" fmla="+- 0 4277 4232"/>
                            <a:gd name="T149" fmla="*/ T148 w 61"/>
                            <a:gd name="T150" fmla="+- 0 154 99"/>
                            <a:gd name="T151" fmla="*/ 154 h 61"/>
                            <a:gd name="T152" fmla="+- 0 4270 4232"/>
                            <a:gd name="T153" fmla="*/ T152 w 61"/>
                            <a:gd name="T154" fmla="+- 0 157 99"/>
                            <a:gd name="T155" fmla="*/ 157 h 61"/>
                            <a:gd name="T156" fmla="+- 0 4266 4232"/>
                            <a:gd name="T157" fmla="*/ T156 w 61"/>
                            <a:gd name="T158" fmla="+- 0 159 99"/>
                            <a:gd name="T15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D5ACE" id="AutoShape 11" o:spid="_x0000_s1026" style="position:absolute;margin-left:211.6pt;margin-top:4.95pt;width:3.05pt;height:3.0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3500;13970,63500;16510,62865;21590,62865;24130,63500;21590,100965;16510,100965;13970,99695;9525,97790;6985,97155;3810,93345;2540,91440;1270,89535;635,86360;0,84455;0,78740;635,76835;1270,74295;2540,72390;3810,70485;6985,66675;9525,65405;11430,63500;26035,63500;28575,65405;30480,66675;34290,70485;35560,72390;36830,74295;37465,76835;38100,78740;38100,84455;37465,86360;36830,89535;35560,91440;34290,93345;30480,97155;28575,97790;24130,99695;21590,10096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C66A8C">
        <w:rPr>
          <w:spacing w:val="-3"/>
          <w:w w:val="90"/>
        </w:rPr>
        <w:t>Integration</w:t>
      </w:r>
      <w:r w:rsidR="00C66A8C">
        <w:rPr>
          <w:spacing w:val="-30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>Applikations-,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Web-Server</w:t>
      </w:r>
      <w:r w:rsidR="00C66A8C">
        <w:rPr>
          <w:spacing w:val="-22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19"/>
          <w:w w:val="90"/>
        </w:rPr>
        <w:t xml:space="preserve"> </w:t>
      </w:r>
      <w:r w:rsidR="00C66A8C">
        <w:rPr>
          <w:w w:val="90"/>
        </w:rPr>
        <w:t>der</w:t>
      </w:r>
      <w:r w:rsidR="00C66A8C">
        <w:rPr>
          <w:spacing w:val="-22"/>
          <w:w w:val="90"/>
        </w:rPr>
        <w:t xml:space="preserve"> </w:t>
      </w:r>
      <w:r w:rsidR="00C66A8C">
        <w:rPr>
          <w:w w:val="90"/>
        </w:rPr>
        <w:t xml:space="preserve">Web-/WAP </w:t>
      </w:r>
      <w:r w:rsidR="00C66A8C">
        <w:rPr>
          <w:spacing w:val="-5"/>
        </w:rPr>
        <w:t>Architektur</w:t>
      </w:r>
    </w:p>
    <w:p w14:paraId="1EEF02B0" w14:textId="77777777" w:rsidR="00CE237B" w:rsidRDefault="003B3734">
      <w:pPr>
        <w:pStyle w:val="Textkrper"/>
        <w:spacing w:before="2" w:line="292" w:lineRule="auto"/>
        <w:ind w:left="356" w:right="2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005ACF" wp14:editId="23A879AA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9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2 98"/>
                            <a:gd name="T87" fmla="*/ 102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2 98"/>
                            <a:gd name="T99" fmla="*/ 102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4F020" id="AutoShape 10" o:spid="_x0000_s1026" style="position:absolute;margin-left:211.6pt;margin-top:4.9pt;width:3.05pt;height:3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" path="m38,1l22,1,26,r8,l38,1xm34,60r-8,l22,58,15,55,11,54,6,48,4,45,2,42,1,37,,34,,25,1,22,2,18,4,15,6,12,11,6,15,4,18,1r23,l45,4r3,2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770;11430,62865;26035,62865;28575,64770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5026A8" wp14:editId="4AE7C1D7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1 383"/>
                            <a:gd name="T11" fmla="*/ 441 h 61"/>
                            <a:gd name="T12" fmla="+- 0 4232 4232"/>
                            <a:gd name="T13" fmla="*/ T12 w 61"/>
                            <a:gd name="T14" fmla="+- 0 417 383"/>
                            <a:gd name="T15" fmla="*/ 417 h 61"/>
                            <a:gd name="T16" fmla="+- 0 4232 4232"/>
                            <a:gd name="T17" fmla="*/ T16 w 61"/>
                            <a:gd name="T18" fmla="+- 0 408 383"/>
                            <a:gd name="T19" fmla="*/ 408 h 61"/>
                            <a:gd name="T20" fmla="+- 0 4247 4232"/>
                            <a:gd name="T21" fmla="*/ T20 w 61"/>
                            <a:gd name="T22" fmla="+- 0 387 383"/>
                            <a:gd name="T23" fmla="*/ 387 h 61"/>
                            <a:gd name="T24" fmla="+- 0 4250 4232"/>
                            <a:gd name="T25" fmla="*/ T24 w 61"/>
                            <a:gd name="T26" fmla="+- 0 384 383"/>
                            <a:gd name="T27" fmla="*/ 384 h 61"/>
                            <a:gd name="T28" fmla="+- 0 4254 4232"/>
                            <a:gd name="T29" fmla="*/ T28 w 61"/>
                            <a:gd name="T30" fmla="+- 0 383 383"/>
                            <a:gd name="T31" fmla="*/ 383 h 61"/>
                            <a:gd name="T32" fmla="+- 0 4266 4232"/>
                            <a:gd name="T33" fmla="*/ T32 w 61"/>
                            <a:gd name="T34" fmla="+- 0 383 383"/>
                            <a:gd name="T35" fmla="*/ 383 h 61"/>
                            <a:gd name="T36" fmla="+- 0 4292 4232"/>
                            <a:gd name="T37" fmla="*/ T36 w 61"/>
                            <a:gd name="T38" fmla="+- 0 408 383"/>
                            <a:gd name="T39" fmla="*/ 408 h 61"/>
                            <a:gd name="T40" fmla="+- 0 4292 4232"/>
                            <a:gd name="T41" fmla="*/ T40 w 61"/>
                            <a:gd name="T42" fmla="+- 0 417 383"/>
                            <a:gd name="T43" fmla="*/ 417 h 61"/>
                            <a:gd name="T44" fmla="+- 0 4270 4232"/>
                            <a:gd name="T45" fmla="*/ T44 w 61"/>
                            <a:gd name="T46" fmla="+- 0 441 383"/>
                            <a:gd name="T47" fmla="*/ 441 h 61"/>
                            <a:gd name="T48" fmla="+- 0 4266 4232"/>
                            <a:gd name="T49" fmla="*/ T48 w 61"/>
                            <a:gd name="T50" fmla="+- 0 443 383"/>
                            <a:gd name="T51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22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66B9" id="Freeform 9" o:spid="_x0000_s1026" style="position:absolute;margin-left:211.6pt;margin-top:19.15pt;width:3.05pt;height:3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" path="m34,60r-8,l22,58,,34,,25,15,4,18,1,22,,34,,60,25r,9l38,58r-4,2xe" fillcolor="black" stroked="f">
                <v:path arrowok="t" o:connecttype="custom" o:connectlocs="21590,281305;16510,281305;13970,280035;0,264795;0,259080;9525,245745;11430,243840;13970,243205;21590,243205;38100,259080;38100,264795;24130,280035;21590,281305" o:connectangles="0,0,0,0,0,0,0,0,0,0,0,0,0"/>
                <w10:wrap anchorx="page"/>
              </v:shape>
            </w:pict>
          </mc:Fallback>
        </mc:AlternateContent>
      </w:r>
      <w:r w:rsidR="00C66A8C">
        <w:t xml:space="preserve">Use Case </w:t>
      </w:r>
      <w:r w:rsidR="00C66A8C">
        <w:rPr>
          <w:spacing w:val="-4"/>
        </w:rPr>
        <w:t xml:space="preserve">Modeling </w:t>
      </w:r>
      <w:r w:rsidR="00C66A8C">
        <w:t xml:space="preserve">der </w:t>
      </w:r>
      <w:r w:rsidR="00C66A8C">
        <w:rPr>
          <w:spacing w:val="-3"/>
        </w:rPr>
        <w:t xml:space="preserve">Service </w:t>
      </w:r>
      <w:r w:rsidR="00C66A8C">
        <w:t xml:space="preserve">Logic </w:t>
      </w:r>
      <w:r w:rsidR="00C66A8C">
        <w:rPr>
          <w:w w:val="90"/>
        </w:rPr>
        <w:t xml:space="preserve">Solution Concept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die </w:t>
      </w:r>
      <w:r w:rsidR="00C66A8C">
        <w:rPr>
          <w:spacing w:val="-4"/>
          <w:w w:val="90"/>
        </w:rPr>
        <w:t xml:space="preserve">beteiligten </w:t>
      </w:r>
      <w:r w:rsidR="00C66A8C">
        <w:rPr>
          <w:spacing w:val="-3"/>
          <w:w w:val="90"/>
        </w:rPr>
        <w:t>Systeme</w:t>
      </w:r>
    </w:p>
    <w:p w14:paraId="5246D2A8" w14:textId="77777777" w:rsidR="00CE237B" w:rsidRDefault="003B3734">
      <w:pPr>
        <w:pStyle w:val="Textkrper"/>
        <w:spacing w:before="2" w:line="292" w:lineRule="auto"/>
        <w:ind w:left="356" w:right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042188" wp14:editId="118742BD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9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158 98"/>
                            <a:gd name="T3" fmla="*/ 158 h 61"/>
                            <a:gd name="T4" fmla="+- 0 4258 4232"/>
                            <a:gd name="T5" fmla="*/ T4 w 61"/>
                            <a:gd name="T6" fmla="+- 0 158 98"/>
                            <a:gd name="T7" fmla="*/ 158 h 61"/>
                            <a:gd name="T8" fmla="+- 0 4254 4232"/>
                            <a:gd name="T9" fmla="*/ T8 w 61"/>
                            <a:gd name="T10" fmla="+- 0 156 98"/>
                            <a:gd name="T11" fmla="*/ 156 h 61"/>
                            <a:gd name="T12" fmla="+- 0 4232 4232"/>
                            <a:gd name="T13" fmla="*/ T12 w 61"/>
                            <a:gd name="T14" fmla="+- 0 132 98"/>
                            <a:gd name="T15" fmla="*/ 132 h 61"/>
                            <a:gd name="T16" fmla="+- 0 4232 4232"/>
                            <a:gd name="T17" fmla="*/ T16 w 61"/>
                            <a:gd name="T18" fmla="+- 0 123 98"/>
                            <a:gd name="T19" fmla="*/ 123 h 61"/>
                            <a:gd name="T20" fmla="+- 0 4247 4232"/>
                            <a:gd name="T21" fmla="*/ T20 w 61"/>
                            <a:gd name="T22" fmla="+- 0 102 98"/>
                            <a:gd name="T23" fmla="*/ 102 h 61"/>
                            <a:gd name="T24" fmla="+- 0 4250 4232"/>
                            <a:gd name="T25" fmla="*/ T24 w 61"/>
                            <a:gd name="T26" fmla="+- 0 99 98"/>
                            <a:gd name="T27" fmla="*/ 99 h 61"/>
                            <a:gd name="T28" fmla="+- 0 4254 4232"/>
                            <a:gd name="T29" fmla="*/ T28 w 61"/>
                            <a:gd name="T30" fmla="+- 0 99 98"/>
                            <a:gd name="T31" fmla="*/ 99 h 61"/>
                            <a:gd name="T32" fmla="+- 0 4258 4232"/>
                            <a:gd name="T33" fmla="*/ T32 w 61"/>
                            <a:gd name="T34" fmla="+- 0 98 98"/>
                            <a:gd name="T35" fmla="*/ 98 h 61"/>
                            <a:gd name="T36" fmla="+- 0 4266 4232"/>
                            <a:gd name="T37" fmla="*/ T36 w 61"/>
                            <a:gd name="T38" fmla="+- 0 98 98"/>
                            <a:gd name="T39" fmla="*/ 98 h 61"/>
                            <a:gd name="T40" fmla="+- 0 4292 4232"/>
                            <a:gd name="T41" fmla="*/ T40 w 61"/>
                            <a:gd name="T42" fmla="+- 0 123 98"/>
                            <a:gd name="T43" fmla="*/ 123 h 61"/>
                            <a:gd name="T44" fmla="+- 0 4292 4232"/>
                            <a:gd name="T45" fmla="*/ T44 w 61"/>
                            <a:gd name="T46" fmla="+- 0 132 98"/>
                            <a:gd name="T47" fmla="*/ 132 h 61"/>
                            <a:gd name="T48" fmla="+- 0 4270 4232"/>
                            <a:gd name="T49" fmla="*/ T48 w 61"/>
                            <a:gd name="T50" fmla="+- 0 156 98"/>
                            <a:gd name="T51" fmla="*/ 156 h 61"/>
                            <a:gd name="T52" fmla="+- 0 4266 4232"/>
                            <a:gd name="T53" fmla="*/ T52 w 61"/>
                            <a:gd name="T54" fmla="+- 0 158 98"/>
                            <a:gd name="T55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5" y="4"/>
                              </a:lnTo>
                              <a:lnTo>
                                <a:pt x="18" y="1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60862" id="Freeform 8" o:spid="_x0000_s1026" style="position:absolute;margin-left:211.6pt;margin-top:4.9pt;width:3.05pt;height:3.0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" path="m34,60r-8,l22,58,,34,,25,15,4,18,1r4,l26,r8,l60,25r,9l38,58r-4,2xe" fillcolor="black" stroked="f">
                <v:path arrowok="t" o:connecttype="custom" o:connectlocs="21590,100330;16510,100330;13970,99060;0,83820;0,78105;9525,64770;11430,62865;13970,62865;16510,62230;21590,62230;38100,78105;38100,83820;24130,99060;21590,100330" o:connectangles="0,0,0,0,0,0,0,0,0,0,0,0,0,0"/>
                <w10:wrap anchorx="page"/>
              </v:shape>
            </w:pict>
          </mc:Fallback>
        </mc:AlternateContent>
      </w:r>
      <w:r w:rsidR="00C66A8C">
        <w:rPr>
          <w:spacing w:val="-4"/>
          <w:w w:val="90"/>
        </w:rPr>
        <w:t xml:space="preserve">Erstellung </w:t>
      </w:r>
      <w:r w:rsidR="00C66A8C">
        <w:rPr>
          <w:spacing w:val="-5"/>
          <w:w w:val="90"/>
        </w:rPr>
        <w:t xml:space="preserve">eines </w:t>
      </w:r>
      <w:r w:rsidR="00C66A8C">
        <w:rPr>
          <w:spacing w:val="-3"/>
          <w:w w:val="90"/>
        </w:rPr>
        <w:t xml:space="preserve">Anforderungsproﬁls </w:t>
      </w:r>
      <w:r w:rsidR="00C66A8C">
        <w:rPr>
          <w:spacing w:val="-4"/>
          <w:w w:val="90"/>
        </w:rPr>
        <w:t xml:space="preserve">für </w:t>
      </w:r>
      <w:r w:rsidR="00C66A8C">
        <w:rPr>
          <w:w w:val="90"/>
        </w:rPr>
        <w:t xml:space="preserve">das BSS, OSS </w:t>
      </w:r>
      <w:r w:rsidR="00C66A8C">
        <w:rPr>
          <w:spacing w:val="-6"/>
          <w:w w:val="90"/>
        </w:rPr>
        <w:t xml:space="preserve">und </w:t>
      </w:r>
      <w:r w:rsidR="00C66A8C">
        <w:rPr>
          <w:w w:val="90"/>
        </w:rPr>
        <w:t xml:space="preserve">die </w:t>
      </w:r>
      <w:r w:rsidR="00C66A8C">
        <w:rPr>
          <w:spacing w:val="-4"/>
        </w:rPr>
        <w:t>Netzwerkarchitektur</w:t>
      </w:r>
    </w:p>
    <w:p w14:paraId="020C6422" w14:textId="77777777" w:rsidR="00CE237B" w:rsidRDefault="003B3734">
      <w:pPr>
        <w:pStyle w:val="Textkrper"/>
        <w:spacing w:before="2" w:line="292" w:lineRule="auto"/>
        <w:ind w:left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80875" wp14:editId="6E092207">
                <wp:simplePos x="0" y="0"/>
                <wp:positionH relativeFrom="page">
                  <wp:posOffset>2687320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9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70 4232"/>
                            <a:gd name="T1" fmla="*/ T0 w 61"/>
                            <a:gd name="T2" fmla="+- 0 99 98"/>
                            <a:gd name="T3" fmla="*/ 99 h 61"/>
                            <a:gd name="T4" fmla="+- 0 4254 4232"/>
                            <a:gd name="T5" fmla="*/ T4 w 61"/>
                            <a:gd name="T6" fmla="+- 0 99 98"/>
                            <a:gd name="T7" fmla="*/ 99 h 61"/>
                            <a:gd name="T8" fmla="+- 0 4258 4232"/>
                            <a:gd name="T9" fmla="*/ T8 w 61"/>
                            <a:gd name="T10" fmla="+- 0 98 98"/>
                            <a:gd name="T11" fmla="*/ 98 h 61"/>
                            <a:gd name="T12" fmla="+- 0 4266 4232"/>
                            <a:gd name="T13" fmla="*/ T12 w 61"/>
                            <a:gd name="T14" fmla="+- 0 98 98"/>
                            <a:gd name="T15" fmla="*/ 98 h 61"/>
                            <a:gd name="T16" fmla="+- 0 4270 4232"/>
                            <a:gd name="T17" fmla="*/ T16 w 61"/>
                            <a:gd name="T18" fmla="+- 0 99 98"/>
                            <a:gd name="T19" fmla="*/ 99 h 61"/>
                            <a:gd name="T20" fmla="+- 0 4266 4232"/>
                            <a:gd name="T21" fmla="*/ T20 w 61"/>
                            <a:gd name="T22" fmla="+- 0 158 98"/>
                            <a:gd name="T23" fmla="*/ 158 h 61"/>
                            <a:gd name="T24" fmla="+- 0 4258 4232"/>
                            <a:gd name="T25" fmla="*/ T24 w 61"/>
                            <a:gd name="T26" fmla="+- 0 158 98"/>
                            <a:gd name="T27" fmla="*/ 158 h 61"/>
                            <a:gd name="T28" fmla="+- 0 4254 4232"/>
                            <a:gd name="T29" fmla="*/ T28 w 61"/>
                            <a:gd name="T30" fmla="+- 0 156 98"/>
                            <a:gd name="T31" fmla="*/ 156 h 61"/>
                            <a:gd name="T32" fmla="+- 0 4247 4232"/>
                            <a:gd name="T33" fmla="*/ T32 w 61"/>
                            <a:gd name="T34" fmla="+- 0 153 98"/>
                            <a:gd name="T35" fmla="*/ 153 h 61"/>
                            <a:gd name="T36" fmla="+- 0 4243 4232"/>
                            <a:gd name="T37" fmla="*/ T36 w 61"/>
                            <a:gd name="T38" fmla="+- 0 152 98"/>
                            <a:gd name="T39" fmla="*/ 152 h 61"/>
                            <a:gd name="T40" fmla="+- 0 4238 4232"/>
                            <a:gd name="T41" fmla="*/ T40 w 61"/>
                            <a:gd name="T42" fmla="+- 0 146 98"/>
                            <a:gd name="T43" fmla="*/ 146 h 61"/>
                            <a:gd name="T44" fmla="+- 0 4236 4232"/>
                            <a:gd name="T45" fmla="*/ T44 w 61"/>
                            <a:gd name="T46" fmla="+- 0 143 98"/>
                            <a:gd name="T47" fmla="*/ 143 h 61"/>
                            <a:gd name="T48" fmla="+- 0 4234 4232"/>
                            <a:gd name="T49" fmla="*/ T48 w 61"/>
                            <a:gd name="T50" fmla="+- 0 140 98"/>
                            <a:gd name="T51" fmla="*/ 140 h 61"/>
                            <a:gd name="T52" fmla="+- 0 4233 4232"/>
                            <a:gd name="T53" fmla="*/ T52 w 61"/>
                            <a:gd name="T54" fmla="+- 0 135 98"/>
                            <a:gd name="T55" fmla="*/ 135 h 61"/>
                            <a:gd name="T56" fmla="+- 0 4232 4232"/>
                            <a:gd name="T57" fmla="*/ T56 w 61"/>
                            <a:gd name="T58" fmla="+- 0 132 98"/>
                            <a:gd name="T59" fmla="*/ 132 h 61"/>
                            <a:gd name="T60" fmla="+- 0 4232 4232"/>
                            <a:gd name="T61" fmla="*/ T60 w 61"/>
                            <a:gd name="T62" fmla="+- 0 123 98"/>
                            <a:gd name="T63" fmla="*/ 123 h 61"/>
                            <a:gd name="T64" fmla="+- 0 4233 4232"/>
                            <a:gd name="T65" fmla="*/ T64 w 61"/>
                            <a:gd name="T66" fmla="+- 0 120 98"/>
                            <a:gd name="T67" fmla="*/ 120 h 61"/>
                            <a:gd name="T68" fmla="+- 0 4234 4232"/>
                            <a:gd name="T69" fmla="*/ T68 w 61"/>
                            <a:gd name="T70" fmla="+- 0 116 98"/>
                            <a:gd name="T71" fmla="*/ 116 h 61"/>
                            <a:gd name="T72" fmla="+- 0 4236 4232"/>
                            <a:gd name="T73" fmla="*/ T72 w 61"/>
                            <a:gd name="T74" fmla="+- 0 113 98"/>
                            <a:gd name="T75" fmla="*/ 113 h 61"/>
                            <a:gd name="T76" fmla="+- 0 4238 4232"/>
                            <a:gd name="T77" fmla="*/ T76 w 61"/>
                            <a:gd name="T78" fmla="+- 0 110 98"/>
                            <a:gd name="T79" fmla="*/ 110 h 61"/>
                            <a:gd name="T80" fmla="+- 0 4243 4232"/>
                            <a:gd name="T81" fmla="*/ T80 w 61"/>
                            <a:gd name="T82" fmla="+- 0 104 98"/>
                            <a:gd name="T83" fmla="*/ 104 h 61"/>
                            <a:gd name="T84" fmla="+- 0 4247 4232"/>
                            <a:gd name="T85" fmla="*/ T84 w 61"/>
                            <a:gd name="T86" fmla="+- 0 101 98"/>
                            <a:gd name="T87" fmla="*/ 101 h 61"/>
                            <a:gd name="T88" fmla="+- 0 4250 4232"/>
                            <a:gd name="T89" fmla="*/ T88 w 61"/>
                            <a:gd name="T90" fmla="+- 0 99 98"/>
                            <a:gd name="T91" fmla="*/ 99 h 61"/>
                            <a:gd name="T92" fmla="+- 0 4273 4232"/>
                            <a:gd name="T93" fmla="*/ T92 w 61"/>
                            <a:gd name="T94" fmla="+- 0 99 98"/>
                            <a:gd name="T95" fmla="*/ 99 h 61"/>
                            <a:gd name="T96" fmla="+- 0 4277 4232"/>
                            <a:gd name="T97" fmla="*/ T96 w 61"/>
                            <a:gd name="T98" fmla="+- 0 101 98"/>
                            <a:gd name="T99" fmla="*/ 101 h 61"/>
                            <a:gd name="T100" fmla="+- 0 4280 4232"/>
                            <a:gd name="T101" fmla="*/ T100 w 61"/>
                            <a:gd name="T102" fmla="+- 0 104 98"/>
                            <a:gd name="T103" fmla="*/ 104 h 61"/>
                            <a:gd name="T104" fmla="+- 0 4286 4232"/>
                            <a:gd name="T105" fmla="*/ T104 w 61"/>
                            <a:gd name="T106" fmla="+- 0 110 98"/>
                            <a:gd name="T107" fmla="*/ 110 h 61"/>
                            <a:gd name="T108" fmla="+- 0 4288 4232"/>
                            <a:gd name="T109" fmla="*/ T108 w 61"/>
                            <a:gd name="T110" fmla="+- 0 113 98"/>
                            <a:gd name="T111" fmla="*/ 113 h 61"/>
                            <a:gd name="T112" fmla="+- 0 4290 4232"/>
                            <a:gd name="T113" fmla="*/ T112 w 61"/>
                            <a:gd name="T114" fmla="+- 0 116 98"/>
                            <a:gd name="T115" fmla="*/ 116 h 61"/>
                            <a:gd name="T116" fmla="+- 0 4291 4232"/>
                            <a:gd name="T117" fmla="*/ T116 w 61"/>
                            <a:gd name="T118" fmla="+- 0 120 98"/>
                            <a:gd name="T119" fmla="*/ 120 h 61"/>
                            <a:gd name="T120" fmla="+- 0 4292 4232"/>
                            <a:gd name="T121" fmla="*/ T120 w 61"/>
                            <a:gd name="T122" fmla="+- 0 123 98"/>
                            <a:gd name="T123" fmla="*/ 123 h 61"/>
                            <a:gd name="T124" fmla="+- 0 4292 4232"/>
                            <a:gd name="T125" fmla="*/ T124 w 61"/>
                            <a:gd name="T126" fmla="+- 0 132 98"/>
                            <a:gd name="T127" fmla="*/ 132 h 61"/>
                            <a:gd name="T128" fmla="+- 0 4291 4232"/>
                            <a:gd name="T129" fmla="*/ T128 w 61"/>
                            <a:gd name="T130" fmla="+- 0 135 98"/>
                            <a:gd name="T131" fmla="*/ 135 h 61"/>
                            <a:gd name="T132" fmla="+- 0 4290 4232"/>
                            <a:gd name="T133" fmla="*/ T132 w 61"/>
                            <a:gd name="T134" fmla="+- 0 140 98"/>
                            <a:gd name="T135" fmla="*/ 140 h 61"/>
                            <a:gd name="T136" fmla="+- 0 4288 4232"/>
                            <a:gd name="T137" fmla="*/ T136 w 61"/>
                            <a:gd name="T138" fmla="+- 0 143 98"/>
                            <a:gd name="T139" fmla="*/ 143 h 61"/>
                            <a:gd name="T140" fmla="+- 0 4286 4232"/>
                            <a:gd name="T141" fmla="*/ T140 w 61"/>
                            <a:gd name="T142" fmla="+- 0 146 98"/>
                            <a:gd name="T143" fmla="*/ 146 h 61"/>
                            <a:gd name="T144" fmla="+- 0 4280 4232"/>
                            <a:gd name="T145" fmla="*/ T144 w 61"/>
                            <a:gd name="T146" fmla="+- 0 152 98"/>
                            <a:gd name="T147" fmla="*/ 152 h 61"/>
                            <a:gd name="T148" fmla="+- 0 4277 4232"/>
                            <a:gd name="T149" fmla="*/ T148 w 61"/>
                            <a:gd name="T150" fmla="+- 0 153 98"/>
                            <a:gd name="T151" fmla="*/ 153 h 61"/>
                            <a:gd name="T152" fmla="+- 0 4270 4232"/>
                            <a:gd name="T153" fmla="*/ T152 w 61"/>
                            <a:gd name="T154" fmla="+- 0 156 98"/>
                            <a:gd name="T155" fmla="*/ 156 h 61"/>
                            <a:gd name="T156" fmla="+- 0 4266 4232"/>
                            <a:gd name="T157" fmla="*/ T156 w 61"/>
                            <a:gd name="T158" fmla="+- 0 158 98"/>
                            <a:gd name="T15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8" y="1"/>
                              </a:move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close/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15" y="55"/>
                              </a:lnTo>
                              <a:lnTo>
                                <a:pt x="11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1"/>
                              </a:lnTo>
                              <a:lnTo>
                                <a:pt x="41" y="1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48" y="54"/>
                              </a:lnTo>
                              <a:lnTo>
                                <a:pt x="45" y="55"/>
                              </a:lnTo>
                              <a:lnTo>
                                <a:pt x="38" y="58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4F5E8" id="AutoShape 7" o:spid="_x0000_s1026" style="position:absolute;margin-left:211.6pt;margin-top:4.9pt;width:3.05pt;height:3.0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" path="m38,1l22,1,26,r8,l38,1xm34,60r-8,l22,58,15,55,11,54,6,48,4,45,2,42,1,37,,34,,25,1,22,2,18,4,15,6,12,11,6,15,3,18,1r23,l45,3r3,3l54,12r2,3l58,18r1,4l60,25r,9l59,37r-1,5l56,45r-2,3l48,54r-3,1l38,58r-4,2xe" fillcolor="black" stroked="f">
                <v:path arrowok="t" o:connecttype="custom" o:connectlocs="24130,62865;13970,62865;16510,62230;21590,62230;24130,62865;21590,100330;16510,100330;13970,99060;9525,97155;6985,96520;3810,92710;2540,90805;1270,88900;635,85725;0,83820;0,78105;635,76200;1270,73660;2540,71755;3810,69850;6985,66040;9525,64135;11430,62865;26035,62865;28575,64135;30480,66040;34290,69850;35560,71755;36830,73660;37465,76200;38100,78105;38100,83820;37465,85725;36830,88900;35560,90805;34290,92710;30480,96520;28575,97155;24130,99060;21590,10033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6B6937" wp14:editId="06B05ACB">
                <wp:simplePos x="0" y="0"/>
                <wp:positionH relativeFrom="page">
                  <wp:posOffset>2687320</wp:posOffset>
                </wp:positionH>
                <wp:positionV relativeFrom="paragraph">
                  <wp:posOffset>243205</wp:posOffset>
                </wp:positionV>
                <wp:extent cx="38735" cy="38735"/>
                <wp:effectExtent l="0" t="0" r="0" b="0"/>
                <wp:wrapNone/>
                <wp:docPr id="9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66 4232"/>
                            <a:gd name="T1" fmla="*/ T0 w 61"/>
                            <a:gd name="T2" fmla="+- 0 443 383"/>
                            <a:gd name="T3" fmla="*/ 443 h 61"/>
                            <a:gd name="T4" fmla="+- 0 4258 4232"/>
                            <a:gd name="T5" fmla="*/ T4 w 61"/>
                            <a:gd name="T6" fmla="+- 0 443 383"/>
                            <a:gd name="T7" fmla="*/ 443 h 61"/>
                            <a:gd name="T8" fmla="+- 0 4254 4232"/>
                            <a:gd name="T9" fmla="*/ T8 w 61"/>
                            <a:gd name="T10" fmla="+- 0 441 383"/>
                            <a:gd name="T11" fmla="*/ 441 h 61"/>
                            <a:gd name="T12" fmla="+- 0 4232 4232"/>
                            <a:gd name="T13" fmla="*/ T12 w 61"/>
                            <a:gd name="T14" fmla="+- 0 417 383"/>
                            <a:gd name="T15" fmla="*/ 417 h 61"/>
                            <a:gd name="T16" fmla="+- 0 4232 4232"/>
                            <a:gd name="T17" fmla="*/ T16 w 61"/>
                            <a:gd name="T18" fmla="+- 0 408 383"/>
                            <a:gd name="T19" fmla="*/ 408 h 61"/>
                            <a:gd name="T20" fmla="+- 0 4258 4232"/>
                            <a:gd name="T21" fmla="*/ T20 w 61"/>
                            <a:gd name="T22" fmla="+- 0 383 383"/>
                            <a:gd name="T23" fmla="*/ 383 h 61"/>
                            <a:gd name="T24" fmla="+- 0 4270 4232"/>
                            <a:gd name="T25" fmla="*/ T24 w 61"/>
                            <a:gd name="T26" fmla="+- 0 383 383"/>
                            <a:gd name="T27" fmla="*/ 383 h 61"/>
                            <a:gd name="T28" fmla="+- 0 4292 4232"/>
                            <a:gd name="T29" fmla="*/ T28 w 61"/>
                            <a:gd name="T30" fmla="+- 0 408 383"/>
                            <a:gd name="T31" fmla="*/ 408 h 61"/>
                            <a:gd name="T32" fmla="+- 0 4292 4232"/>
                            <a:gd name="T33" fmla="*/ T32 w 61"/>
                            <a:gd name="T34" fmla="+- 0 417 383"/>
                            <a:gd name="T35" fmla="*/ 417 h 61"/>
                            <a:gd name="T36" fmla="+- 0 4266 4232"/>
                            <a:gd name="T37" fmla="*/ T36 w 61"/>
                            <a:gd name="T38" fmla="+- 0 443 383"/>
                            <a:gd name="T39" fmla="*/ 4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8" y="0"/>
                              </a:lnTo>
                              <a:lnTo>
                                <a:pt x="60" y="25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0390" id="Freeform 6" o:spid="_x0000_s1026" style="position:absolute;margin-left:211.6pt;margin-top:19.15pt;width:3.05pt;height:3.0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" path="m34,60r-8,l22,58,,34,,25,26,,38,,60,25r,9l34,60xe" fillcolor="black" stroked="f">
                <v:path arrowok="t" o:connecttype="custom" o:connectlocs="21590,281305;16510,281305;13970,280035;0,264795;0,259080;16510,243205;24130,243205;38100,259080;38100,264795;21590,281305" o:connectangles="0,0,0,0,0,0,0,0,0,0"/>
                <w10:wrap anchorx="page"/>
              </v:shape>
            </w:pict>
          </mc:Fallback>
        </mc:AlternateContent>
      </w:r>
      <w:r w:rsidR="00C66A8C">
        <w:rPr>
          <w:w w:val="95"/>
        </w:rPr>
        <w:t>Speziﬁkation</w:t>
      </w:r>
      <w:r w:rsidR="00C66A8C">
        <w:rPr>
          <w:spacing w:val="-47"/>
          <w:w w:val="95"/>
        </w:rPr>
        <w:t xml:space="preserve"> </w:t>
      </w:r>
      <w:r w:rsidR="00C66A8C">
        <w:rPr>
          <w:w w:val="95"/>
        </w:rPr>
        <w:t>des</w:t>
      </w:r>
      <w:r w:rsidR="00C66A8C">
        <w:rPr>
          <w:spacing w:val="-40"/>
          <w:w w:val="95"/>
        </w:rPr>
        <w:t xml:space="preserve"> </w:t>
      </w:r>
      <w:r w:rsidR="00C66A8C">
        <w:rPr>
          <w:spacing w:val="-3"/>
          <w:w w:val="95"/>
        </w:rPr>
        <w:t>Front-End</w:t>
      </w:r>
      <w:r w:rsidR="00C66A8C">
        <w:rPr>
          <w:spacing w:val="-41"/>
          <w:w w:val="95"/>
        </w:rPr>
        <w:t xml:space="preserve"> </w:t>
      </w:r>
      <w:r w:rsidR="00C66A8C">
        <w:rPr>
          <w:spacing w:val="-5"/>
          <w:w w:val="95"/>
        </w:rPr>
        <w:t>Designs</w:t>
      </w:r>
      <w:r w:rsidR="00C66A8C">
        <w:rPr>
          <w:spacing w:val="-41"/>
          <w:w w:val="95"/>
        </w:rPr>
        <w:t xml:space="preserve"> </w:t>
      </w:r>
      <w:r w:rsidR="00C66A8C">
        <w:rPr>
          <w:spacing w:val="-6"/>
          <w:w w:val="95"/>
        </w:rPr>
        <w:t>und</w:t>
      </w:r>
      <w:r w:rsidR="00C66A8C">
        <w:rPr>
          <w:spacing w:val="-41"/>
          <w:w w:val="95"/>
        </w:rPr>
        <w:t xml:space="preserve"> </w:t>
      </w:r>
      <w:r w:rsidR="00C66A8C">
        <w:rPr>
          <w:w w:val="95"/>
        </w:rPr>
        <w:t>der</w:t>
      </w:r>
      <w:r w:rsidR="00C66A8C">
        <w:rPr>
          <w:spacing w:val="-42"/>
          <w:w w:val="95"/>
        </w:rPr>
        <w:t xml:space="preserve"> </w:t>
      </w:r>
      <w:r w:rsidR="00C66A8C">
        <w:rPr>
          <w:spacing w:val="-4"/>
          <w:w w:val="95"/>
        </w:rPr>
        <w:t>Back-End</w:t>
      </w:r>
      <w:r w:rsidR="00C66A8C">
        <w:rPr>
          <w:spacing w:val="-41"/>
          <w:w w:val="95"/>
        </w:rPr>
        <w:t xml:space="preserve"> </w:t>
      </w:r>
      <w:r w:rsidR="00C66A8C">
        <w:rPr>
          <w:spacing w:val="-4"/>
          <w:w w:val="95"/>
        </w:rPr>
        <w:t xml:space="preserve">Funktionalität </w:t>
      </w:r>
      <w:r w:rsidR="00C66A8C">
        <w:rPr>
          <w:spacing w:val="-4"/>
          <w:w w:val="90"/>
        </w:rPr>
        <w:t>Aufwandsschätzungen</w:t>
      </w:r>
      <w:r w:rsidR="00C66A8C">
        <w:rPr>
          <w:spacing w:val="-31"/>
          <w:w w:val="90"/>
        </w:rPr>
        <w:t xml:space="preserve"> </w:t>
      </w:r>
      <w:r w:rsidR="00C66A8C">
        <w:rPr>
          <w:spacing w:val="-6"/>
          <w:w w:val="90"/>
        </w:rPr>
        <w:t>und</w:t>
      </w:r>
      <w:r w:rsidR="00C66A8C">
        <w:rPr>
          <w:spacing w:val="-20"/>
          <w:w w:val="90"/>
        </w:rPr>
        <w:t xml:space="preserve"> </w:t>
      </w:r>
      <w:r w:rsidR="00C66A8C">
        <w:rPr>
          <w:w w:val="90"/>
        </w:rPr>
        <w:t>Impact</w:t>
      </w:r>
      <w:r w:rsidR="00C66A8C">
        <w:rPr>
          <w:spacing w:val="-25"/>
          <w:w w:val="90"/>
        </w:rPr>
        <w:t xml:space="preserve"> </w:t>
      </w:r>
      <w:r w:rsidR="00C66A8C">
        <w:rPr>
          <w:w w:val="90"/>
        </w:rPr>
        <w:t>Assessments</w:t>
      </w:r>
      <w:r w:rsidR="00C66A8C">
        <w:rPr>
          <w:spacing w:val="-21"/>
          <w:w w:val="90"/>
        </w:rPr>
        <w:t xml:space="preserve"> </w:t>
      </w:r>
      <w:r w:rsidR="00C66A8C">
        <w:rPr>
          <w:spacing w:val="-4"/>
          <w:w w:val="90"/>
        </w:rPr>
        <w:t>für</w:t>
      </w:r>
      <w:r w:rsidR="00C66A8C">
        <w:rPr>
          <w:spacing w:val="-23"/>
          <w:w w:val="90"/>
        </w:rPr>
        <w:t xml:space="preserve"> </w:t>
      </w:r>
      <w:r w:rsidR="00C66A8C">
        <w:rPr>
          <w:w w:val="90"/>
        </w:rPr>
        <w:t>die</w:t>
      </w:r>
      <w:r w:rsidR="00C66A8C">
        <w:rPr>
          <w:spacing w:val="-27"/>
          <w:w w:val="90"/>
        </w:rPr>
        <w:t xml:space="preserve"> </w:t>
      </w:r>
      <w:r w:rsidR="00C66A8C">
        <w:rPr>
          <w:spacing w:val="-4"/>
          <w:w w:val="90"/>
        </w:rPr>
        <w:t>Realisierung</w:t>
      </w:r>
      <w:r w:rsidR="00C66A8C">
        <w:rPr>
          <w:spacing w:val="-31"/>
          <w:w w:val="90"/>
        </w:rPr>
        <w:t xml:space="preserve"> </w:t>
      </w:r>
      <w:r w:rsidR="00C66A8C">
        <w:rPr>
          <w:w w:val="90"/>
        </w:rPr>
        <w:t xml:space="preserve">der </w:t>
      </w:r>
      <w:r w:rsidR="00C66A8C">
        <w:rPr>
          <w:spacing w:val="-4"/>
        </w:rPr>
        <w:t>beteiligten</w:t>
      </w:r>
      <w:r w:rsidR="00C66A8C">
        <w:rPr>
          <w:spacing w:val="-31"/>
        </w:rPr>
        <w:t xml:space="preserve"> </w:t>
      </w:r>
      <w:r w:rsidR="00C66A8C">
        <w:rPr>
          <w:spacing w:val="-4"/>
        </w:rPr>
        <w:t>IT-Systeme</w:t>
      </w:r>
    </w:p>
    <w:p w14:paraId="306A0B73" w14:textId="77777777" w:rsidR="00CE237B" w:rsidRDefault="00CE237B">
      <w:pPr>
        <w:pStyle w:val="Textkrper"/>
        <w:rPr>
          <w:sz w:val="22"/>
        </w:rPr>
      </w:pPr>
    </w:p>
    <w:p w14:paraId="6F45FCDD" w14:textId="77777777" w:rsidR="00CE237B" w:rsidRDefault="00CE237B">
      <w:pPr>
        <w:pStyle w:val="Textkrper"/>
        <w:rPr>
          <w:sz w:val="22"/>
        </w:rPr>
      </w:pPr>
    </w:p>
    <w:p w14:paraId="6B02A311" w14:textId="77777777" w:rsidR="00CE237B" w:rsidRDefault="00C66A8C">
      <w:pPr>
        <w:pStyle w:val="Textkrper"/>
        <w:spacing w:before="137"/>
        <w:ind w:left="116"/>
      </w:pPr>
      <w:r>
        <w:t>Involvierte Systeme und Entwicklungsumgebungen:</w:t>
      </w:r>
    </w:p>
    <w:p w14:paraId="5F36BBE2" w14:textId="77777777" w:rsidR="00CE237B" w:rsidRDefault="00C66A8C" w:rsidP="00525574">
      <w:pPr>
        <w:pStyle w:val="Textkrper"/>
        <w:spacing w:before="82"/>
        <w:ind w:left="116"/>
        <w:sectPr w:rsidR="00CE237B">
          <w:type w:val="continuous"/>
          <w:pgSz w:w="11900" w:h="16840"/>
          <w:pgMar w:top="0" w:right="1020" w:bottom="500" w:left="1300" w:header="720" w:footer="720" w:gutter="0"/>
          <w:cols w:num="2" w:space="720" w:equalWidth="0">
            <w:col w:w="2549" w:space="251"/>
            <w:col w:w="6780"/>
          </w:cols>
        </w:sectPr>
      </w:pPr>
      <w:r>
        <w:rPr>
          <w:w w:val="95"/>
        </w:rPr>
        <w:t>BSS,</w:t>
      </w:r>
      <w:r>
        <w:rPr>
          <w:spacing w:val="-45"/>
          <w:w w:val="95"/>
        </w:rPr>
        <w:t xml:space="preserve"> </w:t>
      </w:r>
      <w:r>
        <w:rPr>
          <w:w w:val="95"/>
        </w:rPr>
        <w:t>OSS,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IN,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GSP,</w:t>
      </w:r>
      <w:r>
        <w:rPr>
          <w:spacing w:val="-44"/>
          <w:w w:val="95"/>
        </w:rPr>
        <w:t xml:space="preserve"> </w:t>
      </w:r>
      <w:r w:rsidR="007E7183">
        <w:rPr>
          <w:w w:val="95"/>
        </w:rPr>
        <w:t>Edifact,</w:t>
      </w:r>
      <w:r>
        <w:rPr>
          <w:spacing w:val="-6"/>
          <w:w w:val="95"/>
        </w:rPr>
        <w:t>AAA,</w:t>
      </w:r>
      <w:r>
        <w:rPr>
          <w:spacing w:val="-44"/>
          <w:w w:val="95"/>
        </w:rPr>
        <w:t xml:space="preserve"> </w:t>
      </w:r>
      <w:r>
        <w:rPr>
          <w:spacing w:val="-9"/>
          <w:w w:val="95"/>
        </w:rPr>
        <w:t>OTA,</w:t>
      </w:r>
      <w:r>
        <w:rPr>
          <w:spacing w:val="-44"/>
          <w:w w:val="95"/>
        </w:rPr>
        <w:t xml:space="preserve"> </w:t>
      </w:r>
      <w:r>
        <w:rPr>
          <w:w w:val="95"/>
        </w:rPr>
        <w:t>Web,</w:t>
      </w:r>
      <w:r>
        <w:rPr>
          <w:spacing w:val="-44"/>
          <w:w w:val="95"/>
        </w:rPr>
        <w:t xml:space="preserve"> </w:t>
      </w:r>
      <w:r>
        <w:rPr>
          <w:spacing w:val="-7"/>
          <w:w w:val="95"/>
        </w:rPr>
        <w:t>WAP,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IVR,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MMSC,</w:t>
      </w:r>
      <w:r>
        <w:rPr>
          <w:spacing w:val="-44"/>
          <w:w w:val="95"/>
        </w:rPr>
        <w:t xml:space="preserve"> </w:t>
      </w:r>
      <w:r>
        <w:rPr>
          <w:w w:val="95"/>
        </w:rPr>
        <w:t>SMSC,</w:t>
      </w:r>
      <w:r>
        <w:rPr>
          <w:spacing w:val="-44"/>
          <w:w w:val="95"/>
        </w:rPr>
        <w:t xml:space="preserve"> </w:t>
      </w:r>
      <w:r>
        <w:rPr>
          <w:w w:val="95"/>
        </w:rPr>
        <w:t>USSD-STK,</w:t>
      </w:r>
      <w:r>
        <w:rPr>
          <w:spacing w:val="-44"/>
          <w:w w:val="95"/>
        </w:rPr>
        <w:t xml:space="preserve"> </w:t>
      </w:r>
      <w:r>
        <w:rPr>
          <w:spacing w:val="-11"/>
          <w:w w:val="95"/>
        </w:rPr>
        <w:t>SAT-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3"/>
          <w:w w:val="85"/>
        </w:rPr>
        <w:t>i</w:t>
      </w:r>
      <w:r>
        <w:rPr>
          <w:spacing w:val="-9"/>
          <w:w w:val="85"/>
        </w:rPr>
        <w:t>k</w:t>
      </w:r>
      <w:r>
        <w:rPr>
          <w:spacing w:val="3"/>
          <w:w w:val="83"/>
        </w:rPr>
        <w:t>a</w:t>
      </w:r>
      <w:r>
        <w:rPr>
          <w:spacing w:val="-3"/>
          <w:w w:val="98"/>
        </w:rPr>
        <w:t>t</w:t>
      </w:r>
      <w:r>
        <w:rPr>
          <w:spacing w:val="-3"/>
          <w:w w:val="85"/>
        </w:rPr>
        <w:t>i</w:t>
      </w:r>
      <w:r>
        <w:rPr>
          <w:spacing w:val="3"/>
          <w:w w:val="95"/>
        </w:rPr>
        <w:t>o</w:t>
      </w:r>
      <w:r>
        <w:rPr>
          <w:spacing w:val="-9"/>
          <w:w w:val="89"/>
        </w:rPr>
        <w:t>n</w:t>
      </w:r>
      <w:r>
        <w:rPr>
          <w:spacing w:val="-5"/>
          <w:w w:val="89"/>
        </w:rPr>
        <w:t>e</w:t>
      </w:r>
      <w:r>
        <w:rPr>
          <w:spacing w:val="-9"/>
          <w:w w:val="89"/>
        </w:rPr>
        <w:t>n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3"/>
          <w:w w:val="83"/>
        </w:rPr>
        <w:t>a</w:t>
      </w:r>
      <w:r>
        <w:rPr>
          <w:spacing w:val="-6"/>
          <w:w w:val="81"/>
        </w:rPr>
        <w:t>v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-6"/>
          <w:w w:val="91"/>
        </w:rPr>
        <w:t>l</w:t>
      </w:r>
      <w:r>
        <w:rPr>
          <w:spacing w:val="-5"/>
          <w:w w:val="89"/>
        </w:rPr>
        <w:t>e</w:t>
      </w:r>
      <w:r>
        <w:rPr>
          <w:spacing w:val="-3"/>
          <w:w w:val="98"/>
        </w:rPr>
        <w:t>t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1"/>
          <w:w w:val="81"/>
        </w:rPr>
        <w:t>S</w:t>
      </w:r>
      <w:r>
        <w:rPr>
          <w:spacing w:val="-5"/>
          <w:w w:val="80"/>
        </w:rPr>
        <w:t>y</w:t>
      </w:r>
      <w:r>
        <w:rPr>
          <w:spacing w:val="-8"/>
          <w:w w:val="88"/>
        </w:rPr>
        <w:t>m</w:t>
      </w:r>
      <w:r>
        <w:rPr>
          <w:spacing w:val="3"/>
          <w:w w:val="91"/>
        </w:rPr>
        <w:t>b</w:t>
      </w:r>
      <w:r>
        <w:rPr>
          <w:spacing w:val="-3"/>
          <w:w w:val="85"/>
        </w:rPr>
        <w:t>i</w:t>
      </w:r>
      <w:r>
        <w:rPr>
          <w:spacing w:val="3"/>
          <w:w w:val="83"/>
        </w:rPr>
        <w:t>a</w:t>
      </w:r>
      <w:r>
        <w:rPr>
          <w:w w:val="89"/>
        </w:rPr>
        <w:t>n</w:t>
      </w:r>
      <w:r>
        <w:rPr>
          <w:spacing w:val="-28"/>
        </w:rPr>
        <w:t xml:space="preserve"> </w:t>
      </w:r>
      <w:r>
        <w:rPr>
          <w:spacing w:val="-5"/>
          <w:w w:val="98"/>
        </w:rPr>
        <w:t>O</w:t>
      </w:r>
      <w:r>
        <w:rPr>
          <w:w w:val="81"/>
        </w:rPr>
        <w:t>S</w:t>
      </w:r>
      <w:r>
        <w:rPr>
          <w:spacing w:val="-17"/>
        </w:rPr>
        <w:t xml:space="preserve"> </w:t>
      </w:r>
      <w:r>
        <w:rPr>
          <w:spacing w:val="-8"/>
          <w:w w:val="93"/>
        </w:rPr>
        <w:t>A</w:t>
      </w:r>
      <w:r>
        <w:rPr>
          <w:spacing w:val="3"/>
          <w:w w:val="91"/>
        </w:rPr>
        <w:t>pp</w:t>
      </w:r>
      <w:r>
        <w:rPr>
          <w:spacing w:val="4"/>
          <w:w w:val="82"/>
        </w:rPr>
        <w:t>s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8"/>
          <w:w w:val="165"/>
        </w:rPr>
        <w:t>J</w:t>
      </w:r>
      <w:r>
        <w:rPr>
          <w:spacing w:val="-8"/>
          <w:w w:val="88"/>
        </w:rPr>
        <w:t>2</w:t>
      </w:r>
      <w:r>
        <w:rPr>
          <w:spacing w:val="-6"/>
          <w:w w:val="87"/>
        </w:rPr>
        <w:t>EE</w:t>
      </w:r>
      <w:r>
        <w:rPr>
          <w:w w:val="77"/>
        </w:rPr>
        <w:t>,</w:t>
      </w:r>
      <w:r>
        <w:rPr>
          <w:spacing w:val="-23"/>
        </w:rPr>
        <w:t xml:space="preserve"> </w:t>
      </w:r>
      <w:r>
        <w:rPr>
          <w:spacing w:val="-6"/>
          <w:w w:val="91"/>
        </w:rPr>
        <w:t>B</w:t>
      </w:r>
      <w:r>
        <w:rPr>
          <w:spacing w:val="-5"/>
          <w:w w:val="89"/>
        </w:rPr>
        <w:t>e</w:t>
      </w:r>
      <w:r>
        <w:rPr>
          <w:spacing w:val="3"/>
          <w:w w:val="83"/>
        </w:rPr>
        <w:t>a</w:t>
      </w:r>
      <w:r>
        <w:rPr>
          <w:spacing w:val="3"/>
          <w:w w:val="78"/>
        </w:rPr>
        <w:t>-</w:t>
      </w:r>
      <w:r>
        <w:rPr>
          <w:spacing w:val="-4"/>
          <w:w w:val="93"/>
        </w:rPr>
        <w:t>W</w:t>
      </w:r>
      <w:r>
        <w:rPr>
          <w:spacing w:val="-5"/>
          <w:w w:val="89"/>
        </w:rPr>
        <w:t>e</w:t>
      </w:r>
      <w:r>
        <w:rPr>
          <w:spacing w:val="3"/>
          <w:w w:val="91"/>
        </w:rPr>
        <w:t>b</w:t>
      </w:r>
      <w:r>
        <w:rPr>
          <w:spacing w:val="-6"/>
          <w:w w:val="91"/>
        </w:rPr>
        <w:t>l</w:t>
      </w:r>
      <w:r>
        <w:rPr>
          <w:spacing w:val="3"/>
          <w:w w:val="95"/>
        </w:rPr>
        <w:t>o</w:t>
      </w:r>
      <w:r>
        <w:rPr>
          <w:spacing w:val="-10"/>
          <w:w w:val="90"/>
        </w:rPr>
        <w:t>g</w:t>
      </w:r>
      <w:r>
        <w:rPr>
          <w:spacing w:val="-3"/>
          <w:w w:val="85"/>
        </w:rPr>
        <w:t>i</w:t>
      </w:r>
      <w:r>
        <w:rPr>
          <w:spacing w:val="-2"/>
          <w:w w:val="83"/>
        </w:rPr>
        <w:t>c</w:t>
      </w:r>
      <w:r>
        <w:rPr>
          <w:w w:val="77"/>
        </w:rPr>
        <w:t xml:space="preserve">, </w:t>
      </w:r>
      <w:r>
        <w:rPr>
          <w:spacing w:val="-3"/>
        </w:rPr>
        <w:t>Apache</w:t>
      </w:r>
      <w:r>
        <w:rPr>
          <w:spacing w:val="-26"/>
        </w:rPr>
        <w:t xml:space="preserve"> </w:t>
      </w:r>
      <w:r>
        <w:rPr>
          <w:spacing w:val="-3"/>
        </w:rPr>
        <w:t>u.a.</w:t>
      </w:r>
    </w:p>
    <w:p w14:paraId="51D2BEEB" w14:textId="77777777" w:rsidR="00CE237B" w:rsidRDefault="00CE237B" w:rsidP="003337BE">
      <w:pPr>
        <w:pStyle w:val="Textkrper"/>
      </w:pPr>
    </w:p>
    <w:sectPr w:rsidR="00CE237B" w:rsidSect="00CE237B">
      <w:pgSz w:w="11900" w:h="16840"/>
      <w:pgMar w:top="2020" w:right="1020" w:bottom="520" w:left="1300" w:header="1658" w:footer="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4D9A" w14:textId="77777777" w:rsidR="0042591E" w:rsidRDefault="0042591E" w:rsidP="00CE237B">
      <w:r>
        <w:separator/>
      </w:r>
    </w:p>
  </w:endnote>
  <w:endnote w:type="continuationSeparator" w:id="0">
    <w:p w14:paraId="448A5B97" w14:textId="77777777" w:rsidR="0042591E" w:rsidRDefault="0042591E" w:rsidP="00CE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AA9E" w14:textId="77777777" w:rsidR="00020955" w:rsidRDefault="0002095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DB79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540D7AFC" wp14:editId="2433F382">
              <wp:simplePos x="0" y="0"/>
              <wp:positionH relativeFrom="page">
                <wp:posOffset>6269355</wp:posOffset>
              </wp:positionH>
              <wp:positionV relativeFrom="page">
                <wp:posOffset>10356850</wp:posOffset>
              </wp:positionV>
              <wp:extent cx="617855" cy="17462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86232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color w:val="244585"/>
                              <w:w w:val="95"/>
                            </w:rPr>
                            <w:t xml:space="preserve">Seite </w:t>
                          </w:r>
                          <w:r>
                            <w:rPr>
                              <w:color w:val="244585"/>
                              <w:spacing w:val="-4"/>
                              <w:w w:val="95"/>
                            </w:rPr>
                            <w:t>1/23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D7AFC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493.65pt;margin-top:815.5pt;width:48.65pt;height:13.7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" filled="f" stroked="f">
              <v:textbox inset="0,0,0,0">
                <w:txbxContent>
                  <w:p w14:paraId="75686232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color w:val="244585"/>
                        <w:w w:val="95"/>
                      </w:rPr>
                      <w:t xml:space="preserve">Seite </w:t>
                    </w:r>
                    <w:r>
                      <w:rPr>
                        <w:color w:val="244585"/>
                        <w:spacing w:val="-4"/>
                        <w:w w:val="95"/>
                      </w:rPr>
                      <w:t>1/23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E953" w14:textId="77777777" w:rsidR="00020955" w:rsidRDefault="0002095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A1E7" w14:textId="77777777" w:rsidR="00FF448C" w:rsidRDefault="00FF448C">
    <w:pPr>
      <w:pStyle w:val="Textkrper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78119385" wp14:editId="55555897">
              <wp:simplePos x="0" y="0"/>
              <wp:positionH relativeFrom="page">
                <wp:posOffset>6269355</wp:posOffset>
              </wp:positionH>
              <wp:positionV relativeFrom="page">
                <wp:posOffset>10347325</wp:posOffset>
              </wp:positionV>
              <wp:extent cx="617855" cy="18415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2D0A2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color w:val="244585"/>
                              <w:w w:val="95"/>
                            </w:rPr>
                            <w:t>Seite</w:t>
                          </w:r>
                          <w:r>
                            <w:rPr>
                              <w:color w:val="244585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4585"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44585"/>
                              <w:w w:val="9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44585"/>
                              <w:w w:val="95"/>
                            </w:rPr>
                            <w:t>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19385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7" type="#_x0000_t202" style="position:absolute;margin-left:493.65pt;margin-top:814.75pt;width:48.65pt;height:14.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" filled="f" stroked="f">
              <v:textbox inset="0,0,0,0">
                <w:txbxContent>
                  <w:p w14:paraId="5AE2D0A2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color w:val="244585"/>
                        <w:w w:val="95"/>
                      </w:rPr>
                      <w:t>Seite</w:t>
                    </w:r>
                    <w:r>
                      <w:rPr>
                        <w:color w:val="244585"/>
                        <w:spacing w:val="-22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44585"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44585"/>
                        <w:w w:val="9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244585"/>
                        <w:w w:val="95"/>
                      </w:rPr>
                      <w:t>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9833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9FC7037" wp14:editId="7469BA7B">
              <wp:simplePos x="0" y="0"/>
              <wp:positionH relativeFrom="page">
                <wp:posOffset>6202680</wp:posOffset>
              </wp:positionH>
              <wp:positionV relativeFrom="page">
                <wp:posOffset>10347325</wp:posOffset>
              </wp:positionV>
              <wp:extent cx="684530" cy="175260"/>
              <wp:effectExtent l="0" t="0" r="0" b="0"/>
              <wp:wrapNone/>
              <wp:docPr id="1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53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A215D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color w:val="244585"/>
                              <w:w w:val="90"/>
                            </w:rP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4585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44585"/>
                              <w:w w:val="90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44585"/>
                              <w:w w:val="90"/>
                            </w:rPr>
                            <w:t>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C703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1" type="#_x0000_t202" style="position:absolute;margin-left:488.4pt;margin-top:814.75pt;width:53.9pt;height:13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" filled="f" stroked="f">
              <v:textbox inset="0,0,0,0">
                <w:txbxContent>
                  <w:p w14:paraId="24CA215D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color w:val="244585"/>
                        <w:w w:val="90"/>
                      </w:rPr>
                      <w:t xml:space="preserve">Seite </w:t>
                    </w:r>
                    <w:r>
                      <w:fldChar w:fldCharType="begin"/>
                    </w:r>
                    <w:r>
                      <w:rPr>
                        <w:color w:val="244585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44585"/>
                        <w:w w:val="90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color w:val="244585"/>
                        <w:w w:val="90"/>
                      </w:rPr>
                      <w:t>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E0A3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B06B263" wp14:editId="4AF66DF6">
              <wp:simplePos x="0" y="0"/>
              <wp:positionH relativeFrom="page">
                <wp:posOffset>6202680</wp:posOffset>
              </wp:positionH>
              <wp:positionV relativeFrom="page">
                <wp:posOffset>10347325</wp:posOffset>
              </wp:positionV>
              <wp:extent cx="684530" cy="174625"/>
              <wp:effectExtent l="0" t="0" r="0" b="0"/>
              <wp:wrapNone/>
              <wp:docPr id="6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53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5D3CA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color w:val="244585"/>
                              <w:w w:val="90"/>
                            </w:rP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44585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44585"/>
                              <w:w w:val="90"/>
                            </w:rP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44585"/>
                              <w:w w:val="90"/>
                            </w:rPr>
                            <w:t>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6B26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1" type="#_x0000_t202" style="position:absolute;margin-left:488.4pt;margin-top:814.75pt;width:53.9pt;height:13.7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" filled="f" stroked="f">
              <v:textbox inset="0,0,0,0">
                <w:txbxContent>
                  <w:p w14:paraId="05D5D3CA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color w:val="244585"/>
                        <w:w w:val="90"/>
                      </w:rPr>
                      <w:t xml:space="preserve">Seite </w:t>
                    </w:r>
                    <w:r>
                      <w:fldChar w:fldCharType="begin"/>
                    </w:r>
                    <w:r>
                      <w:rPr>
                        <w:color w:val="244585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44585"/>
                        <w:w w:val="90"/>
                      </w:rPr>
                      <w:t>23</w:t>
                    </w:r>
                    <w:r>
                      <w:fldChar w:fldCharType="end"/>
                    </w:r>
                    <w:r>
                      <w:rPr>
                        <w:color w:val="244585"/>
                        <w:w w:val="90"/>
                      </w:rPr>
                      <w:t>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5730" w14:textId="77777777" w:rsidR="0042591E" w:rsidRDefault="0042591E" w:rsidP="00CE237B">
      <w:r>
        <w:separator/>
      </w:r>
    </w:p>
  </w:footnote>
  <w:footnote w:type="continuationSeparator" w:id="0">
    <w:p w14:paraId="657B8420" w14:textId="77777777" w:rsidR="0042591E" w:rsidRDefault="0042591E" w:rsidP="00CE2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2572" w14:textId="77777777" w:rsidR="00020955" w:rsidRDefault="00020955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87A4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21BC40F7" wp14:editId="4E14F5C8">
              <wp:simplePos x="0" y="0"/>
              <wp:positionH relativeFrom="page">
                <wp:posOffset>3011170</wp:posOffset>
              </wp:positionH>
              <wp:positionV relativeFrom="page">
                <wp:posOffset>1176654</wp:posOffset>
              </wp:positionV>
              <wp:extent cx="3821430" cy="0"/>
              <wp:effectExtent l="0" t="0" r="0" b="0"/>
              <wp:wrapNone/>
              <wp:docPr id="16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21430" cy="0"/>
                      </a:xfrm>
                      <a:prstGeom prst="line">
                        <a:avLst/>
                      </a:prstGeom>
                      <a:noFill/>
                      <a:ln w="9529">
                        <a:solidFill>
                          <a:srgbClr val="24458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52C31" id="Line 2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37.1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" strokecolor="#244585" strokeweight=".264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25E063" wp14:editId="691DEA90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1965325" cy="263525"/>
              <wp:effectExtent l="0" t="0" r="0" b="0"/>
              <wp:wrapNone/>
              <wp:docPr id="16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29601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3"/>
                              <w:sz w:val="32"/>
                            </w:rPr>
                            <w:t>Change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5E06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5" type="#_x0000_t202" style="position:absolute;margin-left:69.85pt;margin-top:81.9pt;width:154.75pt;height: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" filled="f" stroked="f">
              <v:textbox inset="0,0,0,0">
                <w:txbxContent>
                  <w:p w14:paraId="3A029601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3"/>
                        <w:sz w:val="32"/>
                      </w:rPr>
                      <w:t>Change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BC83C9" wp14:editId="4A1877F5">
              <wp:simplePos x="0" y="0"/>
              <wp:positionH relativeFrom="page">
                <wp:posOffset>887095</wp:posOffset>
              </wp:positionH>
              <wp:positionV relativeFrom="page">
                <wp:posOffset>1522730</wp:posOffset>
              </wp:positionV>
              <wp:extent cx="1021715" cy="173990"/>
              <wp:effectExtent l="0" t="0" r="0" b="0"/>
              <wp:wrapNone/>
              <wp:docPr id="16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6AA02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10/2011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03/2012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C83C9" id="Text Box 21" o:spid="_x0000_s1046" type="#_x0000_t202" style="position:absolute;margin-left:69.85pt;margin-top:119.9pt;width:80.45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" filled="f" stroked="f">
              <v:textbox inset="0,0,0,0">
                <w:txbxContent>
                  <w:p w14:paraId="3826AA02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10/2011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03/2012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7BEC5DA" wp14:editId="5CB8F97C">
              <wp:simplePos x="0" y="0"/>
              <wp:positionH relativeFrom="page">
                <wp:posOffset>2664460</wp:posOffset>
              </wp:positionH>
              <wp:positionV relativeFrom="page">
                <wp:posOffset>1523365</wp:posOffset>
              </wp:positionV>
              <wp:extent cx="2361565" cy="174625"/>
              <wp:effectExtent l="0" t="0" r="0" b="0"/>
              <wp:wrapNone/>
              <wp:docPr id="16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156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DC4C5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2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Projektmanagement</w:t>
                          </w:r>
                          <w:r>
                            <w:rPr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Vertrieb</w:t>
                          </w:r>
                          <w:r>
                            <w:rPr>
                              <w:spacing w:val="-2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(Sales)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EC5DA" id="Text Box 20" o:spid="_x0000_s1047" type="#_x0000_t202" style="position:absolute;margin-left:209.8pt;margin-top:119.95pt;width:185.95pt;height:1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" filled="f" stroked="f">
              <v:textbox inset="0,0,0,0">
                <w:txbxContent>
                  <w:p w14:paraId="58FDC4C5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28"/>
                        <w:w w:val="90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Projektmanagement</w:t>
                    </w:r>
                    <w:r>
                      <w:rPr>
                        <w:spacing w:val="-27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Vertrieb</w:t>
                    </w:r>
                    <w:r>
                      <w:rPr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(Sales)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CBA2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F47FA37" wp14:editId="4756E699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3028950" cy="263525"/>
              <wp:effectExtent l="0" t="0" r="0" b="0"/>
              <wp:wrapNone/>
              <wp:docPr id="18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E44AE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AI / KI</w:t>
                          </w:r>
                          <w:r>
                            <w:rPr>
                              <w:rFonts w:ascii="Arial"/>
                              <w:color w:val="244585"/>
                              <w:spacing w:val="-57"/>
                              <w:w w:val="105"/>
                              <w:sz w:val="32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Business</w:t>
                          </w:r>
                          <w:r>
                            <w:rPr>
                              <w:rFonts w:ascii="Arial"/>
                              <w:color w:val="244585"/>
                              <w:spacing w:val="-63"/>
                              <w:w w:val="105"/>
                              <w:sz w:val="32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Analyse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7FA3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8" type="#_x0000_t202" style="position:absolute;margin-left:69.75pt;margin-top:81.75pt;width:238.5pt;height:2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" filled="f" stroked="f">
              <v:textbox inset="0,0,0,0">
                <w:txbxContent>
                  <w:p w14:paraId="3C2E44AE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AI / KI</w:t>
                    </w:r>
                    <w:r>
                      <w:rPr>
                        <w:rFonts w:ascii="Arial"/>
                        <w:color w:val="244585"/>
                        <w:spacing w:val="-57"/>
                        <w:w w:val="105"/>
                        <w:sz w:val="32"/>
                      </w:rPr>
                      <w:t xml:space="preserve"> 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Business</w:t>
                    </w:r>
                    <w:r>
                      <w:rPr>
                        <w:rFonts w:ascii="Arial"/>
                        <w:color w:val="244585"/>
                        <w:spacing w:val="-63"/>
                        <w:w w:val="105"/>
                        <w:sz w:val="32"/>
                      </w:rPr>
                      <w:t xml:space="preserve"> 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Analyse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BD95485" wp14:editId="0B8C6376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021715" cy="173990"/>
              <wp:effectExtent l="0" t="0" r="0" b="0"/>
              <wp:wrapNone/>
              <wp:docPr id="18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48E1F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05/2011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09/2011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95485" id="Text Box 18" o:spid="_x0000_s1049" type="#_x0000_t202" style="position:absolute;margin-left:69.85pt;margin-top:119.95pt;width:80.45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" filled="f" stroked="f">
              <v:textbox inset="0,0,0,0">
                <w:txbxContent>
                  <w:p w14:paraId="65948E1F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05/2011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09/2011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3D06422" wp14:editId="0C9E4405">
              <wp:simplePos x="0" y="0"/>
              <wp:positionH relativeFrom="page">
                <wp:posOffset>2664460</wp:posOffset>
              </wp:positionH>
              <wp:positionV relativeFrom="page">
                <wp:posOffset>1523365</wp:posOffset>
              </wp:positionV>
              <wp:extent cx="3700145" cy="174625"/>
              <wp:effectExtent l="0" t="0" r="0" b="0"/>
              <wp:wrapNone/>
              <wp:docPr id="18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014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53710" w14:textId="0F3EF65B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1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Projekt</w:t>
                          </w:r>
                          <w:r>
                            <w:rPr>
                              <w:spacing w:val="-1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Management</w:t>
                          </w:r>
                          <w:r>
                            <w:rPr>
                              <w:spacing w:val="-1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/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Business</w:t>
                          </w:r>
                          <w:r>
                            <w:rPr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Analyse</w:t>
                          </w:r>
                          <w:r>
                            <w:rPr>
                              <w:spacing w:val="-18"/>
                              <w:w w:val="9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06422" id="Text Box 17" o:spid="_x0000_s1050" type="#_x0000_t202" style="position:absolute;margin-left:209.8pt;margin-top:119.95pt;width:291.35pt;height:1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" filled="f" stroked="f">
              <v:textbox inset="0,0,0,0">
                <w:txbxContent>
                  <w:p w14:paraId="6F653710" w14:textId="0F3EF65B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17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Projekt</w:t>
                    </w:r>
                    <w:r>
                      <w:rPr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</w:rPr>
                      <w:t>Management</w:t>
                    </w:r>
                    <w:r>
                      <w:rPr>
                        <w:spacing w:val="-1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/</w:t>
                    </w:r>
                    <w:r>
                      <w:rPr>
                        <w:spacing w:val="-10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Business</w:t>
                    </w:r>
                    <w:r>
                      <w:rPr>
                        <w:spacing w:val="-9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Analyse</w:t>
                    </w:r>
                    <w:r>
                      <w:rPr>
                        <w:spacing w:val="-18"/>
                        <w:w w:val="9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1665A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1" locked="0" layoutInCell="1" allowOverlap="1" wp14:anchorId="2EA43B39" wp14:editId="6D80D784">
              <wp:simplePos x="0" y="0"/>
              <wp:positionH relativeFrom="page">
                <wp:posOffset>3830955</wp:posOffset>
              </wp:positionH>
              <wp:positionV relativeFrom="page">
                <wp:posOffset>1176654</wp:posOffset>
              </wp:positionV>
              <wp:extent cx="3001645" cy="0"/>
              <wp:effectExtent l="0" t="0" r="0" b="0"/>
              <wp:wrapNone/>
              <wp:docPr id="20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01645" cy="0"/>
                      </a:xfrm>
                      <a:prstGeom prst="line">
                        <a:avLst/>
                      </a:prstGeom>
                      <a:noFill/>
                      <a:ln w="9529">
                        <a:solidFill>
                          <a:srgbClr val="24458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1EED" id="Line 16" o:spid="_x0000_s1026" style="position:absolute;z-index:-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01.65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" strokecolor="#244585" strokeweight=".264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2D8CCAE" wp14:editId="5230EE13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2832735" cy="263525"/>
              <wp:effectExtent l="0" t="0" r="0" b="0"/>
              <wp:wrapNone/>
              <wp:docPr id="20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273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A8B19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7"/>
                              <w:w w:val="105"/>
                              <w:sz w:val="32"/>
                            </w:rPr>
                            <w:t xml:space="preserve">Produkt- </w:t>
                          </w:r>
                          <w:r>
                            <w:rPr>
                              <w:rFonts w:ascii="Arial"/>
                              <w:color w:val="244585"/>
                              <w:w w:val="105"/>
                              <w:sz w:val="32"/>
                            </w:rPr>
                            <w:t xml:space="preserve">/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Projektmanagement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8CCA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1" type="#_x0000_t202" style="position:absolute;margin-left:69.85pt;margin-top:81.9pt;width:223.05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" filled="f" stroked="f">
              <v:textbox inset="0,0,0,0">
                <w:txbxContent>
                  <w:p w14:paraId="719A8B19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7"/>
                        <w:w w:val="105"/>
                        <w:sz w:val="32"/>
                      </w:rPr>
                      <w:t xml:space="preserve">Produkt- </w:t>
                    </w:r>
                    <w:r>
                      <w:rPr>
                        <w:rFonts w:ascii="Arial"/>
                        <w:color w:val="244585"/>
                        <w:w w:val="105"/>
                        <w:sz w:val="32"/>
                      </w:rPr>
                      <w:t xml:space="preserve">/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Projektmanagement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A2A37F4" wp14:editId="00B16F73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021715" cy="173990"/>
              <wp:effectExtent l="0" t="0" r="0" b="0"/>
              <wp:wrapNone/>
              <wp:docPr id="20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10C2A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05/2010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03/2011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A37F4" id="Text Box 14" o:spid="_x0000_s1052" type="#_x0000_t202" style="position:absolute;margin-left:69.85pt;margin-top:119.95pt;width:80.45pt;height:13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" filled="f" stroked="f">
              <v:textbox inset="0,0,0,0">
                <w:txbxContent>
                  <w:p w14:paraId="69610C2A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05/2010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03/2011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20D4028" wp14:editId="41630CE8">
              <wp:simplePos x="0" y="0"/>
              <wp:positionH relativeFrom="page">
                <wp:posOffset>2664460</wp:posOffset>
              </wp:positionH>
              <wp:positionV relativeFrom="page">
                <wp:posOffset>1523365</wp:posOffset>
              </wp:positionV>
              <wp:extent cx="3700780" cy="174625"/>
              <wp:effectExtent l="0" t="0" r="0" b="0"/>
              <wp:wrapNone/>
              <wp:docPr id="20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078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F86A5" w14:textId="4F8440BE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3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Projekt</w:t>
                          </w:r>
                          <w:r>
                            <w:rPr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Management</w:t>
                          </w:r>
                          <w:r>
                            <w:rPr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Sales</w:t>
                          </w:r>
                          <w:r w:rsidR="00480A9D">
                            <w:rPr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/</w:t>
                          </w:r>
                          <w:r w:rsidR="00480A9D">
                            <w:rPr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Business</w:t>
                          </w:r>
                          <w:r>
                            <w:rPr>
                              <w:spacing w:val="-2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Analyse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D4028" id="Text Box 13" o:spid="_x0000_s1053" type="#_x0000_t202" style="position:absolute;margin-left:209.8pt;margin-top:119.95pt;width:291.4pt;height:13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" filled="f" stroked="f">
              <v:textbox inset="0,0,0,0">
                <w:txbxContent>
                  <w:p w14:paraId="202F86A5" w14:textId="4F8440BE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33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Projekt</w:t>
                    </w:r>
                    <w:r>
                      <w:rPr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</w:rPr>
                      <w:t>Management</w:t>
                    </w:r>
                    <w:r>
                      <w:rPr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Sales</w:t>
                    </w:r>
                    <w:r w:rsidR="00480A9D">
                      <w:rPr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/</w:t>
                    </w:r>
                    <w:r w:rsidR="00480A9D">
                      <w:rPr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Business</w:t>
                    </w:r>
                    <w:r>
                      <w:rPr>
                        <w:spacing w:val="-28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Analyse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504B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9504" behindDoc="1" locked="0" layoutInCell="1" allowOverlap="1" wp14:anchorId="0FF3057A" wp14:editId="7925C560">
              <wp:simplePos x="0" y="0"/>
              <wp:positionH relativeFrom="page">
                <wp:posOffset>3830955</wp:posOffset>
              </wp:positionH>
              <wp:positionV relativeFrom="page">
                <wp:posOffset>1176654</wp:posOffset>
              </wp:positionV>
              <wp:extent cx="3001645" cy="0"/>
              <wp:effectExtent l="0" t="0" r="0" b="0"/>
              <wp:wrapNone/>
              <wp:docPr id="22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01645" cy="0"/>
                      </a:xfrm>
                      <a:prstGeom prst="line">
                        <a:avLst/>
                      </a:prstGeom>
                      <a:noFill/>
                      <a:ln w="9529">
                        <a:solidFill>
                          <a:srgbClr val="24458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5AF28" id="Line 12" o:spid="_x0000_s1026" style="position:absolute;z-index:-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01.65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" strokecolor="#244585" strokeweight=".264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911EC96" wp14:editId="7FAE01F1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2832735" cy="263525"/>
              <wp:effectExtent l="0" t="0" r="0" b="0"/>
              <wp:wrapNone/>
              <wp:docPr id="2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273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7843D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7"/>
                              <w:w w:val="105"/>
                              <w:sz w:val="32"/>
                            </w:rPr>
                            <w:t xml:space="preserve">Produkt- </w:t>
                          </w:r>
                          <w:r>
                            <w:rPr>
                              <w:rFonts w:ascii="Arial"/>
                              <w:color w:val="244585"/>
                              <w:w w:val="105"/>
                              <w:sz w:val="32"/>
                            </w:rPr>
                            <w:t xml:space="preserve">/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Projektmanagement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1EC9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4" type="#_x0000_t202" style="position:absolute;margin-left:69.85pt;margin-top:81.9pt;width:223.05pt;height:20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" filled="f" stroked="f">
              <v:textbox inset="0,0,0,0">
                <w:txbxContent>
                  <w:p w14:paraId="5B97843D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7"/>
                        <w:w w:val="105"/>
                        <w:sz w:val="32"/>
                      </w:rPr>
                      <w:t xml:space="preserve">Produkt- </w:t>
                    </w:r>
                    <w:r>
                      <w:rPr>
                        <w:rFonts w:ascii="Arial"/>
                        <w:color w:val="244585"/>
                        <w:w w:val="105"/>
                        <w:sz w:val="32"/>
                      </w:rPr>
                      <w:t xml:space="preserve">/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Projektmanagement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18D7761" wp14:editId="3B29B5C1">
              <wp:simplePos x="0" y="0"/>
              <wp:positionH relativeFrom="page">
                <wp:posOffset>887095</wp:posOffset>
              </wp:positionH>
              <wp:positionV relativeFrom="page">
                <wp:posOffset>1513840</wp:posOffset>
              </wp:positionV>
              <wp:extent cx="1021715" cy="173990"/>
              <wp:effectExtent l="0" t="0" r="0" b="0"/>
              <wp:wrapNone/>
              <wp:docPr id="2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43500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08/2009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04/2010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7761" id="Text Box 10" o:spid="_x0000_s1055" type="#_x0000_t202" style="position:absolute;margin-left:69.85pt;margin-top:119.2pt;width:80.45pt;height:13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" filled="f" stroked="f">
              <v:textbox inset="0,0,0,0">
                <w:txbxContent>
                  <w:p w14:paraId="7B843500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08/2009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04/2010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A2E8E12" wp14:editId="770D2406">
              <wp:simplePos x="0" y="0"/>
              <wp:positionH relativeFrom="page">
                <wp:posOffset>2664460</wp:posOffset>
              </wp:positionH>
              <wp:positionV relativeFrom="page">
                <wp:posOffset>1513840</wp:posOffset>
              </wp:positionV>
              <wp:extent cx="3700145" cy="174625"/>
              <wp:effectExtent l="0" t="0" r="0" b="0"/>
              <wp:wrapNone/>
              <wp:docPr id="22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014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BA239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Business</w:t>
                          </w:r>
                          <w:r>
                            <w:rPr>
                              <w:spacing w:val="-2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Analyse</w:t>
                          </w:r>
                          <w:r>
                            <w:rPr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&amp;</w:t>
                          </w:r>
                          <w:r>
                            <w:rPr>
                              <w:spacing w:val="-3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Requirements</w:t>
                          </w:r>
                          <w:r>
                            <w:rPr>
                              <w:spacing w:val="-2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Engineering/Service</w:t>
                          </w:r>
                          <w:r>
                            <w:rPr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E8E12" id="Text Box 9" o:spid="_x0000_s1056" type="#_x0000_t202" style="position:absolute;margin-left:209.8pt;margin-top:119.2pt;width:291.35pt;height:13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" filled="f" stroked="f">
              <v:textbox inset="0,0,0,0">
                <w:txbxContent>
                  <w:p w14:paraId="7CFBA239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Business</w:t>
                    </w:r>
                    <w:r>
                      <w:rPr>
                        <w:spacing w:val="-25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Analyse</w:t>
                    </w:r>
                    <w:r>
                      <w:rPr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&amp;</w:t>
                    </w:r>
                    <w:r>
                      <w:rPr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Requirements</w:t>
                    </w:r>
                    <w:r>
                      <w:rPr>
                        <w:spacing w:val="-25"/>
                        <w:w w:val="9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</w:rPr>
                      <w:t>Engineering/Service</w:t>
                    </w:r>
                    <w:r>
                      <w:rPr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71FE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E2BF210" wp14:editId="06F241A2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5619750" cy="263525"/>
              <wp:effectExtent l="0" t="0" r="0" b="0"/>
              <wp:wrapNone/>
              <wp:docPr id="2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975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C242E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Projekt</w:t>
                          </w:r>
                          <w:r>
                            <w:rPr>
                              <w:rFonts w:ascii="Arial"/>
                              <w:color w:val="244585"/>
                              <w:spacing w:val="-72"/>
                              <w:w w:val="105"/>
                              <w:sz w:val="32"/>
                            </w:rPr>
                            <w:t xml:space="preserve"> m   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anagement</w:t>
                          </w:r>
                          <w:r>
                            <w:rPr>
                              <w:rFonts w:ascii="Arial"/>
                              <w:color w:val="244585"/>
                              <w:spacing w:val="-71"/>
                              <w:w w:val="105"/>
                              <w:sz w:val="32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color w:val="244585"/>
                              <w:w w:val="105"/>
                              <w:sz w:val="32"/>
                            </w:rPr>
                            <w:t xml:space="preserve">- </w:t>
                          </w:r>
                          <w:r>
                            <w:rPr>
                              <w:rFonts w:ascii="Arial"/>
                              <w:color w:val="244585"/>
                              <w:spacing w:val="-70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Business</w:t>
                          </w:r>
                          <w:r>
                            <w:rPr>
                              <w:rFonts w:ascii="Arial"/>
                              <w:color w:val="244585"/>
                              <w:spacing w:val="-71"/>
                              <w:w w:val="105"/>
                              <w:sz w:val="32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Analyse</w:t>
                          </w:r>
                          <w:r>
                            <w:rPr>
                              <w:rFonts w:ascii="Arial"/>
                              <w:color w:val="244585"/>
                              <w:spacing w:val="-68"/>
                              <w:w w:val="105"/>
                              <w:sz w:val="32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BF21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7" type="#_x0000_t202" style="position:absolute;margin-left:69.75pt;margin-top:81.75pt;width:442.5pt;height:2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" filled="f" stroked="f">
              <v:textbox inset="0,0,0,0">
                <w:txbxContent>
                  <w:p w14:paraId="6BBC242E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Projekt</w:t>
                    </w:r>
                    <w:r>
                      <w:rPr>
                        <w:rFonts w:ascii="Arial"/>
                        <w:color w:val="244585"/>
                        <w:spacing w:val="-72"/>
                        <w:w w:val="105"/>
                        <w:sz w:val="32"/>
                      </w:rPr>
                      <w:t xml:space="preserve"> m   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anagement</w:t>
                    </w:r>
                    <w:r>
                      <w:rPr>
                        <w:rFonts w:ascii="Arial"/>
                        <w:color w:val="244585"/>
                        <w:spacing w:val="-71"/>
                        <w:w w:val="105"/>
                        <w:sz w:val="32"/>
                      </w:rPr>
                      <w:t xml:space="preserve">  </w:t>
                    </w:r>
                    <w:r>
                      <w:rPr>
                        <w:rFonts w:ascii="Arial"/>
                        <w:color w:val="244585"/>
                        <w:w w:val="105"/>
                        <w:sz w:val="32"/>
                      </w:rPr>
                      <w:t xml:space="preserve">- </w:t>
                    </w:r>
                    <w:r>
                      <w:rPr>
                        <w:rFonts w:ascii="Arial"/>
                        <w:color w:val="244585"/>
                        <w:spacing w:val="-70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Business</w:t>
                    </w:r>
                    <w:r>
                      <w:rPr>
                        <w:rFonts w:ascii="Arial"/>
                        <w:color w:val="244585"/>
                        <w:spacing w:val="-71"/>
                        <w:w w:val="105"/>
                        <w:sz w:val="32"/>
                      </w:rPr>
                      <w:t xml:space="preserve"> 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Analyse</w:t>
                    </w:r>
                    <w:r>
                      <w:rPr>
                        <w:rFonts w:ascii="Arial"/>
                        <w:color w:val="244585"/>
                        <w:spacing w:val="-68"/>
                        <w:w w:val="105"/>
                        <w:sz w:val="32"/>
                      </w:rPr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8C0F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6CC93F5" wp14:editId="4154E902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3810000" cy="263525"/>
              <wp:effectExtent l="0" t="0" r="0" b="0"/>
              <wp:wrapNone/>
              <wp:docPr id="23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5D358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4"/>
                              <w:sz w:val="32"/>
                            </w:rPr>
                            <w:t xml:space="preserve">Produktmanagement </w:t>
                          </w:r>
                          <w:r>
                            <w:rPr>
                              <w:rFonts w:ascii="Arial"/>
                              <w:color w:val="244585"/>
                              <w:sz w:val="32"/>
                            </w:rPr>
                            <w:t xml:space="preserve">-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sz w:val="32"/>
                            </w:rPr>
                            <w:t>Business Analyse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C93F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8" type="#_x0000_t202" style="position:absolute;margin-left:69.75pt;margin-top:81.75pt;width:300pt;height:20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" filled="f" stroked="f">
              <v:textbox inset="0,0,0,0">
                <w:txbxContent>
                  <w:p w14:paraId="39A5D358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4"/>
                        <w:sz w:val="32"/>
                      </w:rPr>
                      <w:t xml:space="preserve">Produktmanagement </w:t>
                    </w:r>
                    <w:r>
                      <w:rPr>
                        <w:rFonts w:ascii="Arial"/>
                        <w:color w:val="244585"/>
                        <w:sz w:val="32"/>
                      </w:rPr>
                      <w:t xml:space="preserve">- </w:t>
                    </w:r>
                    <w:r>
                      <w:rPr>
                        <w:rFonts w:ascii="Arial"/>
                        <w:color w:val="244585"/>
                        <w:spacing w:val="-4"/>
                        <w:sz w:val="32"/>
                      </w:rPr>
                      <w:t>Business Analyse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1C6B" w14:textId="77777777" w:rsidR="00FF448C" w:rsidRDefault="00FF448C">
    <w:pPr>
      <w:pStyle w:val="Textkrper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2CD0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17BC4BF" wp14:editId="3437B71E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4000500" cy="263525"/>
              <wp:effectExtent l="0" t="0" r="0" b="0"/>
              <wp:wrapNone/>
              <wp:docPr id="2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2D357" w14:textId="77777777" w:rsidR="00FF448C" w:rsidRPr="007455EF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67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Projekt</w:t>
                          </w:r>
                          <w:r>
                            <w:rPr>
                              <w:rFonts w:ascii="Arial"/>
                              <w:color w:val="244585"/>
                              <w:spacing w:val="-69"/>
                              <w:w w:val="105"/>
                              <w:sz w:val="32"/>
                            </w:rPr>
                            <w:t xml:space="preserve"> m  </w:t>
                          </w:r>
                          <w:r w:rsidRPr="007455EF"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anagement -  Busin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e</w:t>
                          </w:r>
                          <w:r w:rsidRPr="007455EF"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ss Anal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y</w:t>
                          </w:r>
                          <w:r w:rsidRPr="007455EF"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s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e</w:t>
                          </w:r>
                        </w:p>
                        <w:p w14:paraId="5492A7E4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Management</w:t>
                          </w:r>
                          <w:r>
                            <w:rPr>
                              <w:rFonts w:ascii="Arial"/>
                              <w:color w:val="244585"/>
                              <w:spacing w:val="-69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w w:val="105"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244585"/>
                              <w:spacing w:val="-67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Business</w:t>
                          </w:r>
                          <w:r>
                            <w:rPr>
                              <w:rFonts w:ascii="Arial"/>
                              <w:color w:val="244585"/>
                              <w:spacing w:val="-68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Analyse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BC4B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9" type="#_x0000_t202" style="position:absolute;margin-left:69.75pt;margin-top:81.75pt;width:315pt;height:20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" filled="f" stroked="f">
              <v:textbox inset="0,0,0,0">
                <w:txbxContent>
                  <w:p w14:paraId="6FA2D357" w14:textId="77777777" w:rsidR="00FF448C" w:rsidRPr="007455EF" w:rsidRDefault="00FF448C">
                    <w:pPr>
                      <w:spacing w:before="27"/>
                      <w:ind w:left="20"/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67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Projekt</w:t>
                    </w:r>
                    <w:r>
                      <w:rPr>
                        <w:rFonts w:ascii="Arial"/>
                        <w:color w:val="244585"/>
                        <w:spacing w:val="-69"/>
                        <w:w w:val="105"/>
                        <w:sz w:val="32"/>
                      </w:rPr>
                      <w:t xml:space="preserve"> m  </w:t>
                    </w:r>
                    <w:r w:rsidRPr="007455EF"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anagement -  Busin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e</w:t>
                    </w:r>
                    <w:r w:rsidRPr="007455EF"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ss Anal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y</w:t>
                    </w:r>
                    <w:r w:rsidRPr="007455EF"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s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e</w:t>
                    </w:r>
                  </w:p>
                  <w:p w14:paraId="5492A7E4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Management</w:t>
                    </w:r>
                    <w:r>
                      <w:rPr>
                        <w:rFonts w:ascii="Arial"/>
                        <w:color w:val="244585"/>
                        <w:spacing w:val="-69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w w:val="105"/>
                        <w:sz w:val="32"/>
                      </w:rPr>
                      <w:t>-</w:t>
                    </w:r>
                    <w:r>
                      <w:rPr>
                        <w:rFonts w:ascii="Arial"/>
                        <w:color w:val="244585"/>
                        <w:spacing w:val="-67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Business</w:t>
                    </w:r>
                    <w:r>
                      <w:rPr>
                        <w:rFonts w:ascii="Arial"/>
                        <w:color w:val="244585"/>
                        <w:spacing w:val="-68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Analyse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98DC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878CABF" wp14:editId="2D06DADA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3616960" cy="263525"/>
              <wp:effectExtent l="0" t="0" r="0" b="0"/>
              <wp:wrapNone/>
              <wp:docPr id="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696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FF96A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3"/>
                              <w:sz w:val="32"/>
                            </w:rPr>
                            <w:t xml:space="preserve">Projektmanagement </w:t>
                          </w:r>
                          <w:r>
                            <w:rPr>
                              <w:rFonts w:ascii="Arial"/>
                              <w:color w:val="244585"/>
                              <w:sz w:val="32"/>
                            </w:rPr>
                            <w:t xml:space="preserve">-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sz w:val="32"/>
                            </w:rPr>
                            <w:t>Business Analyse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8CAB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0" type="#_x0000_t202" style="position:absolute;margin-left:69.85pt;margin-top:81.9pt;width:284.8pt;height:2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" filled="f" stroked="f">
              <v:textbox inset="0,0,0,0">
                <w:txbxContent>
                  <w:p w14:paraId="3C3FF96A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3"/>
                        <w:sz w:val="32"/>
                      </w:rPr>
                      <w:t xml:space="preserve">Projektmanagement </w:t>
                    </w:r>
                    <w:r>
                      <w:rPr>
                        <w:rFonts w:ascii="Arial"/>
                        <w:color w:val="244585"/>
                        <w:sz w:val="32"/>
                      </w:rPr>
                      <w:t xml:space="preserve">- </w:t>
                    </w:r>
                    <w:r>
                      <w:rPr>
                        <w:rFonts w:ascii="Arial"/>
                        <w:color w:val="244585"/>
                        <w:spacing w:val="-4"/>
                        <w:sz w:val="32"/>
                      </w:rPr>
                      <w:t>Business Analyse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AB98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AE542B8" wp14:editId="783D6A34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3105150" cy="263525"/>
              <wp:effectExtent l="0" t="0" r="0" b="0"/>
              <wp:wrapNone/>
              <wp:docPr id="8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42A15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7"/>
                              <w:w w:val="105"/>
                              <w:sz w:val="32"/>
                            </w:rPr>
                            <w:t xml:space="preserve">Produkt- </w:t>
                          </w:r>
                          <w:r>
                            <w:rPr>
                              <w:rFonts w:ascii="Arial"/>
                              <w:color w:val="244585"/>
                              <w:w w:val="105"/>
                              <w:sz w:val="32"/>
                            </w:rPr>
                            <w:t xml:space="preserve">/ 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Projektmanagement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542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2" type="#_x0000_t202" style="position:absolute;margin-left:69.75pt;margin-top:81.75pt;width:244.5pt;height:2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" filled="f" stroked="f">
              <v:textbox inset="0,0,0,0">
                <w:txbxContent>
                  <w:p w14:paraId="36B42A15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7"/>
                        <w:w w:val="105"/>
                        <w:sz w:val="32"/>
                      </w:rPr>
                      <w:t xml:space="preserve">Produkt- </w:t>
                    </w:r>
                    <w:r>
                      <w:rPr>
                        <w:rFonts w:ascii="Arial"/>
                        <w:color w:val="244585"/>
                        <w:w w:val="105"/>
                        <w:sz w:val="32"/>
                      </w:rPr>
                      <w:t xml:space="preserve">/ 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Projektmanagement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42CC" w14:textId="77777777" w:rsidR="00020955" w:rsidRDefault="0002095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B511" w14:textId="77777777" w:rsidR="00020955" w:rsidRDefault="0002095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D3D8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46347BB0" wp14:editId="6679D8D1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5114925" cy="263525"/>
              <wp:effectExtent l="0" t="0" r="0" b="0"/>
              <wp:wrapNone/>
              <wp:docPr id="49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49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08740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Management</w:t>
                          </w:r>
                          <w:r>
                            <w:rPr>
                              <w:rFonts w:ascii="Arial"/>
                              <w:color w:val="244585"/>
                              <w:spacing w:val="-61"/>
                              <w:w w:val="105"/>
                              <w:sz w:val="32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color w:val="244585"/>
                              <w:spacing w:val="-5"/>
                              <w:w w:val="105"/>
                              <w:sz w:val="32"/>
                            </w:rPr>
                            <w:t>Consulting</w:t>
                          </w:r>
                          <w:r>
                            <w:rPr>
                              <w:rFonts w:ascii="Arial"/>
                              <w:color w:val="244585"/>
                              <w:spacing w:val="-59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w w:val="105"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244585"/>
                              <w:spacing w:val="-59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Requirements</w:t>
                          </w:r>
                          <w:r>
                            <w:rPr>
                              <w:rFonts w:ascii="Arial"/>
                              <w:color w:val="244585"/>
                              <w:spacing w:val="-60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w w:val="105"/>
                              <w:sz w:val="3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47BB0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8" type="#_x0000_t202" style="position:absolute;margin-left:69.75pt;margin-top:81.75pt;width:402.75pt;height:20.7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" filled="f" stroked="f">
              <v:textbox inset="0,0,0,0">
                <w:txbxContent>
                  <w:p w14:paraId="7CE08740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Management</w:t>
                    </w:r>
                    <w:r>
                      <w:rPr>
                        <w:rFonts w:ascii="Arial"/>
                        <w:color w:val="244585"/>
                        <w:spacing w:val="-61"/>
                        <w:w w:val="105"/>
                        <w:sz w:val="32"/>
                      </w:rPr>
                      <w:t xml:space="preserve">  </w:t>
                    </w:r>
                    <w:r>
                      <w:rPr>
                        <w:rFonts w:ascii="Arial"/>
                        <w:color w:val="244585"/>
                        <w:spacing w:val="-5"/>
                        <w:w w:val="105"/>
                        <w:sz w:val="32"/>
                      </w:rPr>
                      <w:t>Consulting</w:t>
                    </w:r>
                    <w:r>
                      <w:rPr>
                        <w:rFonts w:ascii="Arial"/>
                        <w:color w:val="244585"/>
                        <w:spacing w:val="-59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w w:val="105"/>
                        <w:sz w:val="32"/>
                      </w:rPr>
                      <w:t>-</w:t>
                    </w:r>
                    <w:r>
                      <w:rPr>
                        <w:rFonts w:ascii="Arial"/>
                        <w:color w:val="244585"/>
                        <w:spacing w:val="-59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Requirements</w:t>
                    </w:r>
                    <w:r>
                      <w:rPr>
                        <w:rFonts w:ascii="Arial"/>
                        <w:color w:val="244585"/>
                        <w:spacing w:val="-60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4"/>
                        <w:w w:val="105"/>
                        <w:sz w:val="3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C339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1" locked="0" layoutInCell="1" allowOverlap="1" wp14:anchorId="6B7FA782" wp14:editId="1B4A2169">
              <wp:simplePos x="0" y="0"/>
              <wp:positionH relativeFrom="page">
                <wp:posOffset>3620770</wp:posOffset>
              </wp:positionH>
              <wp:positionV relativeFrom="page">
                <wp:posOffset>1181734</wp:posOffset>
              </wp:positionV>
              <wp:extent cx="3211830" cy="0"/>
              <wp:effectExtent l="0" t="0" r="0" b="0"/>
              <wp:wrapNone/>
              <wp:docPr id="478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11830" cy="0"/>
                      </a:xfrm>
                      <a:prstGeom prst="line">
                        <a:avLst/>
                      </a:prstGeom>
                      <a:noFill/>
                      <a:ln w="19058">
                        <a:solidFill>
                          <a:srgbClr val="24458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EB440" id="Line 42" o:spid="_x0000_s1026" style="position:absolute;z-index:-2516776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5.1pt,93.05pt" to="538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" strokecolor="#244585" strokeweight=".5293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05F0844D" wp14:editId="77103890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2620645" cy="263525"/>
              <wp:effectExtent l="0" t="0" r="0" b="0"/>
              <wp:wrapNone/>
              <wp:docPr id="47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64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B3A82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 w:hAnsi="Arial"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color w:val="244585"/>
                              <w:w w:val="105"/>
                              <w:sz w:val="32"/>
                            </w:rPr>
                            <w:t>IREB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49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6"/>
                              <w:w w:val="105"/>
                              <w:sz w:val="32"/>
                            </w:rPr>
                            <w:t>Training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53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44585"/>
                              <w:w w:val="105"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54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Zertiﬁzierung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0844D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69.85pt;margin-top:81.9pt;width:206.35pt;height:20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" filled="f" stroked="f">
              <v:textbox inset="0,0,0,0">
                <w:txbxContent>
                  <w:p w14:paraId="549B3A82" w14:textId="77777777" w:rsidR="00FF448C" w:rsidRDefault="00FF448C">
                    <w:pPr>
                      <w:spacing w:before="27"/>
                      <w:ind w:left="20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44585"/>
                        <w:w w:val="105"/>
                        <w:sz w:val="32"/>
                      </w:rPr>
                      <w:t>IREB</w:t>
                    </w:r>
                    <w:r>
                      <w:rPr>
                        <w:rFonts w:ascii="Arial" w:hAnsi="Arial"/>
                        <w:color w:val="244585"/>
                        <w:spacing w:val="-49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44585"/>
                        <w:spacing w:val="-6"/>
                        <w:w w:val="105"/>
                        <w:sz w:val="32"/>
                      </w:rPr>
                      <w:t>Training</w:t>
                    </w:r>
                    <w:r>
                      <w:rPr>
                        <w:rFonts w:ascii="Arial" w:hAnsi="Arial"/>
                        <w:color w:val="244585"/>
                        <w:spacing w:val="-53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44585"/>
                        <w:w w:val="105"/>
                        <w:sz w:val="32"/>
                      </w:rPr>
                      <w:t>-</w:t>
                    </w:r>
                    <w:r>
                      <w:rPr>
                        <w:rFonts w:ascii="Arial" w:hAnsi="Arial"/>
                        <w:color w:val="244585"/>
                        <w:spacing w:val="-54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44585"/>
                        <w:spacing w:val="-3"/>
                        <w:w w:val="105"/>
                        <w:sz w:val="32"/>
                      </w:rPr>
                      <w:t>Zertiﬁzierung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4456EE2A" wp14:editId="55FB92DB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480820" cy="173990"/>
              <wp:effectExtent l="0" t="0" r="0" b="0"/>
              <wp:wrapNone/>
              <wp:docPr id="48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E77FB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01/2018</w:t>
                          </w:r>
                          <w:r>
                            <w:rPr>
                              <w:rFonts w:ascii="Arial"/>
                              <w:spacing w:val="-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2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01/2018</w:t>
                          </w:r>
                          <w:r>
                            <w:rPr>
                              <w:rFonts w:ascii="Arial"/>
                              <w:spacing w:val="-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8"/>
                              <w:w w:val="105"/>
                            </w:rPr>
                            <w:t>Training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6EE2A" id="Text Box 40" o:spid="_x0000_s1030" type="#_x0000_t202" style="position:absolute;margin-left:69.85pt;margin-top:119.95pt;width:116.6pt;height:13.7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" filled="f" stroked="f">
              <v:textbox inset="0,0,0,0">
                <w:txbxContent>
                  <w:p w14:paraId="0ECE77FB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>01/2018</w:t>
                    </w:r>
                    <w:r>
                      <w:rPr>
                        <w:rFonts w:ascii="Arial"/>
                        <w:spacing w:val="-3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23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01/2018</w:t>
                    </w:r>
                    <w:r>
                      <w:rPr>
                        <w:rFonts w:ascii="Arial"/>
                        <w:spacing w:val="-3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8"/>
                        <w:w w:val="105"/>
                      </w:rPr>
                      <w:t>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2F3DADFB" wp14:editId="6C484887">
              <wp:simplePos x="0" y="0"/>
              <wp:positionH relativeFrom="page">
                <wp:posOffset>2664460</wp:posOffset>
              </wp:positionH>
              <wp:positionV relativeFrom="page">
                <wp:posOffset>1524000</wp:posOffset>
              </wp:positionV>
              <wp:extent cx="749935" cy="174625"/>
              <wp:effectExtent l="0" t="0" r="0" b="0"/>
              <wp:wrapNone/>
              <wp:docPr id="48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DF35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Trainer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DADFB" id="Text Box 39" o:spid="_x0000_s1031" type="#_x0000_t202" style="position:absolute;margin-left:209.8pt;margin-top:120pt;width:59.05pt;height:13.7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" filled="f" stroked="f">
              <v:textbox inset="0,0,0,0">
                <w:txbxContent>
                  <w:p w14:paraId="4E76DF35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27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Trainer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0CEB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42880" behindDoc="1" locked="0" layoutInCell="1" allowOverlap="1" wp14:anchorId="2C1354C9" wp14:editId="7CA872AA">
              <wp:simplePos x="0" y="0"/>
              <wp:positionH relativeFrom="page">
                <wp:posOffset>3620770</wp:posOffset>
              </wp:positionH>
              <wp:positionV relativeFrom="page">
                <wp:posOffset>1181099</wp:posOffset>
              </wp:positionV>
              <wp:extent cx="3211830" cy="0"/>
              <wp:effectExtent l="0" t="0" r="0" b="0"/>
              <wp:wrapNone/>
              <wp:docPr id="482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11830" cy="0"/>
                      </a:xfrm>
                      <a:prstGeom prst="line">
                        <a:avLst/>
                      </a:prstGeom>
                      <a:noFill/>
                      <a:ln w="19058">
                        <a:solidFill>
                          <a:srgbClr val="24458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A955D" id="Line 38" o:spid="_x0000_s1026" style="position:absolute;z-index:-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5.1pt,93pt" to="53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" strokecolor="#244585" strokeweight=".5293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6543E72E" wp14:editId="7908C0A0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2620645" cy="263525"/>
              <wp:effectExtent l="0" t="0" r="0" b="0"/>
              <wp:wrapNone/>
              <wp:docPr id="48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64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D47B0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 w:hAnsi="Arial"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color w:val="244585"/>
                              <w:w w:val="105"/>
                              <w:sz w:val="32"/>
                            </w:rPr>
                            <w:t>IREB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49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6"/>
                              <w:w w:val="105"/>
                              <w:sz w:val="32"/>
                            </w:rPr>
                            <w:t>Training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53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44585"/>
                              <w:w w:val="105"/>
                              <w:sz w:val="32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54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Zertiﬁzierung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3E72E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2" type="#_x0000_t202" style="position:absolute;margin-left:69.85pt;margin-top:81.9pt;width:206.35pt;height:20.7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" filled="f" stroked="f">
              <v:textbox inset="0,0,0,0">
                <w:txbxContent>
                  <w:p w14:paraId="48DD47B0" w14:textId="77777777" w:rsidR="00FF448C" w:rsidRDefault="00FF448C">
                    <w:pPr>
                      <w:spacing w:before="27"/>
                      <w:ind w:left="20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44585"/>
                        <w:w w:val="105"/>
                        <w:sz w:val="32"/>
                      </w:rPr>
                      <w:t>IREB</w:t>
                    </w:r>
                    <w:r>
                      <w:rPr>
                        <w:rFonts w:ascii="Arial" w:hAnsi="Arial"/>
                        <w:color w:val="244585"/>
                        <w:spacing w:val="-49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44585"/>
                        <w:spacing w:val="-6"/>
                        <w:w w:val="105"/>
                        <w:sz w:val="32"/>
                      </w:rPr>
                      <w:t>Training</w:t>
                    </w:r>
                    <w:r>
                      <w:rPr>
                        <w:rFonts w:ascii="Arial" w:hAnsi="Arial"/>
                        <w:color w:val="244585"/>
                        <w:spacing w:val="-53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44585"/>
                        <w:w w:val="105"/>
                        <w:sz w:val="32"/>
                      </w:rPr>
                      <w:t>-</w:t>
                    </w:r>
                    <w:r>
                      <w:rPr>
                        <w:rFonts w:ascii="Arial" w:hAnsi="Arial"/>
                        <w:color w:val="244585"/>
                        <w:spacing w:val="-54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44585"/>
                        <w:spacing w:val="-3"/>
                        <w:w w:val="105"/>
                        <w:sz w:val="32"/>
                      </w:rPr>
                      <w:t>Zertiﬁzierung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5FD2B00F" wp14:editId="30B92C0E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480820" cy="173990"/>
              <wp:effectExtent l="0" t="0" r="0" b="0"/>
              <wp:wrapNone/>
              <wp:docPr id="48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CD8CC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02/2018</w:t>
                          </w:r>
                          <w:r>
                            <w:rPr>
                              <w:rFonts w:ascii="Arial"/>
                              <w:spacing w:val="-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2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02/2018</w:t>
                          </w:r>
                          <w:r>
                            <w:rPr>
                              <w:rFonts w:ascii="Arial"/>
                              <w:spacing w:val="-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8"/>
                              <w:w w:val="105"/>
                            </w:rPr>
                            <w:t>Training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2B00F" id="Text Box 36" o:spid="_x0000_s1033" type="#_x0000_t202" style="position:absolute;margin-left:69.85pt;margin-top:119.95pt;width:116.6pt;height:13.7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" filled="f" stroked="f">
              <v:textbox inset="0,0,0,0">
                <w:txbxContent>
                  <w:p w14:paraId="59BCD8CC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>02/2018</w:t>
                    </w:r>
                    <w:r>
                      <w:rPr>
                        <w:rFonts w:ascii="Arial"/>
                        <w:spacing w:val="-3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23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02/2018</w:t>
                    </w:r>
                    <w:r>
                      <w:rPr>
                        <w:rFonts w:ascii="Arial"/>
                        <w:spacing w:val="-3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8"/>
                        <w:w w:val="105"/>
                      </w:rPr>
                      <w:t>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4ADBF18C" wp14:editId="72CE673E">
              <wp:simplePos x="0" y="0"/>
              <wp:positionH relativeFrom="page">
                <wp:posOffset>2664460</wp:posOffset>
              </wp:positionH>
              <wp:positionV relativeFrom="page">
                <wp:posOffset>1523365</wp:posOffset>
              </wp:positionV>
              <wp:extent cx="749935" cy="174625"/>
              <wp:effectExtent l="0" t="0" r="0" b="0"/>
              <wp:wrapNone/>
              <wp:docPr id="48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C2C39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0"/>
                            </w:rPr>
                            <w:t>Trainer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BF18C" id="Text Box 35" o:spid="_x0000_s1034" type="#_x0000_t202" style="position:absolute;margin-left:209.8pt;margin-top:119.95pt;width:59.05pt;height:13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" filled="f" stroked="f">
              <v:textbox inset="0,0,0,0">
                <w:txbxContent>
                  <w:p w14:paraId="752C2C39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27"/>
                        <w:w w:val="90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</w:rPr>
                      <w:t>Trainer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2C40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735B9820" wp14:editId="1BE80554">
              <wp:simplePos x="0" y="0"/>
              <wp:positionH relativeFrom="page">
                <wp:posOffset>885825</wp:posOffset>
              </wp:positionH>
              <wp:positionV relativeFrom="page">
                <wp:posOffset>1038225</wp:posOffset>
              </wp:positionV>
              <wp:extent cx="4105275" cy="263525"/>
              <wp:effectExtent l="0" t="0" r="0" b="0"/>
              <wp:wrapNone/>
              <wp:docPr id="50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52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9D1F8" w14:textId="4319F9D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4"/>
                              <w:sz w:val="32"/>
                            </w:rPr>
                            <w:t xml:space="preserve">Business </w:t>
                          </w:r>
                          <w:r>
                            <w:rPr>
                              <w:rFonts w:ascii="Arial"/>
                              <w:color w:val="244585"/>
                              <w:spacing w:val="-56"/>
                              <w:sz w:val="32"/>
                            </w:rPr>
                            <w:t xml:space="preserve">A </w:t>
                          </w:r>
                          <w:r>
                            <w:rPr>
                              <w:rFonts w:ascii="Arial"/>
                              <w:color w:val="244585"/>
                              <w:spacing w:val="-4"/>
                              <w:sz w:val="32"/>
                            </w:rPr>
                            <w:t>nalyse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B9820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5" type="#_x0000_t202" style="position:absolute;margin-left:69.75pt;margin-top:81.75pt;width:323.25pt;height:20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" filled="f" stroked="f">
              <v:textbox inset="0,0,0,0">
                <w:txbxContent>
                  <w:p w14:paraId="1139D1F8" w14:textId="4319F9D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4"/>
                        <w:sz w:val="32"/>
                      </w:rPr>
                      <w:t xml:space="preserve">Business </w:t>
                    </w:r>
                    <w:r>
                      <w:rPr>
                        <w:rFonts w:ascii="Arial"/>
                        <w:color w:val="244585"/>
                        <w:spacing w:val="-56"/>
                        <w:sz w:val="32"/>
                      </w:rPr>
                      <w:t xml:space="preserve">A </w:t>
                    </w:r>
                    <w:r>
                      <w:rPr>
                        <w:rFonts w:ascii="Arial"/>
                        <w:color w:val="244585"/>
                        <w:spacing w:val="-4"/>
                        <w:sz w:val="32"/>
                      </w:rPr>
                      <w:t>nalyse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2F212B2D" wp14:editId="26823803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021715" cy="173990"/>
              <wp:effectExtent l="0" t="0" r="0" b="0"/>
              <wp:wrapNone/>
              <wp:docPr id="507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C7200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06/2013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06/2017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2B2D" id="Text Box 33" o:spid="_x0000_s1036" type="#_x0000_t202" style="position:absolute;margin-left:69.85pt;margin-top:119.95pt;width:80.45pt;height:13.7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" filled="f" stroked="f">
              <v:textbox inset="0,0,0,0">
                <w:txbxContent>
                  <w:p w14:paraId="07FC7200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06/2013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06/2017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6CAB9CAF" wp14:editId="0EA6DE5D">
              <wp:simplePos x="0" y="0"/>
              <wp:positionH relativeFrom="page">
                <wp:posOffset>2664460</wp:posOffset>
              </wp:positionH>
              <wp:positionV relativeFrom="page">
                <wp:posOffset>1523365</wp:posOffset>
              </wp:positionV>
              <wp:extent cx="2108835" cy="174625"/>
              <wp:effectExtent l="0" t="0" r="0" b="0"/>
              <wp:wrapNone/>
              <wp:docPr id="50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83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6B496" w14:textId="1BBE5D24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 xml:space="preserve">Rolle: </w:t>
                          </w:r>
                          <w:r w:rsidR="00020955">
                            <w:rPr>
                              <w:spacing w:val="-3"/>
                              <w:w w:val="90"/>
                            </w:rPr>
                            <w:t>Business Analyst</w:t>
                          </w:r>
                          <w:r>
                            <w:rPr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Coaching/Training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B9CAF" id="Text Box 32" o:spid="_x0000_s1037" type="#_x0000_t202" style="position:absolute;margin-left:209.8pt;margin-top:119.95pt;width:166.05pt;height:13.7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" filled="f" stroked="f">
              <v:textbox inset="0,0,0,0">
                <w:txbxContent>
                  <w:p w14:paraId="0326B496" w14:textId="1BBE5D24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 xml:space="preserve">Rolle: </w:t>
                    </w:r>
                    <w:r w:rsidR="00020955">
                      <w:rPr>
                        <w:spacing w:val="-3"/>
                        <w:w w:val="90"/>
                      </w:rPr>
                      <w:t>Business Analyst</w:t>
                    </w:r>
                    <w:r>
                      <w:rPr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Coaching/Training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6E0B" w14:textId="77777777" w:rsidR="00FF448C" w:rsidRDefault="00FF448C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32AD41C5" wp14:editId="3BC0EDF2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1466850" cy="263525"/>
              <wp:effectExtent l="0" t="0" r="0" b="0"/>
              <wp:wrapNone/>
              <wp:docPr id="1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44328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5"/>
                              <w:w w:val="105"/>
                              <w:sz w:val="32"/>
                            </w:rPr>
                            <w:t xml:space="preserve">Cloud </w:t>
                          </w:r>
                          <w:r>
                            <w:rPr>
                              <w:rFonts w:ascii="Arial"/>
                              <w:color w:val="244585"/>
                              <w:spacing w:val="-6"/>
                              <w:w w:val="105"/>
                              <w:sz w:val="32"/>
                            </w:rPr>
                            <w:t>Migration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D41C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8" type="#_x0000_t202" style="position:absolute;margin-left:69.85pt;margin-top:81.9pt;width:115.5pt;height:20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" filled="f" stroked="f">
              <v:textbox inset="0,0,0,0">
                <w:txbxContent>
                  <w:p w14:paraId="05A44328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5"/>
                        <w:w w:val="105"/>
                        <w:sz w:val="32"/>
                      </w:rPr>
                      <w:t xml:space="preserve">Cloud </w:t>
                    </w:r>
                    <w:r>
                      <w:rPr>
                        <w:rFonts w:ascii="Arial"/>
                        <w:color w:val="244585"/>
                        <w:spacing w:val="-6"/>
                        <w:w w:val="105"/>
                        <w:sz w:val="32"/>
                      </w:rPr>
                      <w:t>Migration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73752C69" wp14:editId="7135ADA1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021715" cy="173990"/>
              <wp:effectExtent l="0" t="0" r="0" b="0"/>
              <wp:wrapNone/>
              <wp:docPr id="1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9443F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09/2016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12/2016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52C69" id="Text Box 30" o:spid="_x0000_s1039" type="#_x0000_t202" style="position:absolute;margin-left:69.85pt;margin-top:119.95pt;width:80.45pt;height:13.7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" filled="f" stroked="f">
              <v:textbox inset="0,0,0,0">
                <w:txbxContent>
                  <w:p w14:paraId="64D9443F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09/2016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12/2016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352F280" wp14:editId="102DD977">
              <wp:simplePos x="0" y="0"/>
              <wp:positionH relativeFrom="page">
                <wp:posOffset>2664460</wp:posOffset>
              </wp:positionH>
              <wp:positionV relativeFrom="page">
                <wp:posOffset>1523365</wp:posOffset>
              </wp:positionV>
              <wp:extent cx="2294890" cy="174625"/>
              <wp:effectExtent l="0" t="0" r="0" b="0"/>
              <wp:wrapNone/>
              <wp:docPr id="13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89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A6524" w14:textId="77777777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>
                            <w:rPr>
                              <w:spacing w:val="-2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Issue</w:t>
                          </w:r>
                          <w:r>
                            <w:rPr>
                              <w:spacing w:val="-2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&amp;</w:t>
                          </w:r>
                          <w:r>
                            <w:rPr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Requirements</w:t>
                          </w:r>
                          <w:r>
                            <w:rPr>
                              <w:spacing w:val="-2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2F280" id="Text Box 29" o:spid="_x0000_s1040" type="#_x0000_t202" style="position:absolute;margin-left:209.8pt;margin-top:119.95pt;width:180.7pt;height:13.7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" filled="f" stroked="f">
              <v:textbox inset="0,0,0,0">
                <w:txbxContent>
                  <w:p w14:paraId="149A6524" w14:textId="77777777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>
                      <w:rPr>
                        <w:spacing w:val="-27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Issue</w:t>
                    </w:r>
                    <w:r>
                      <w:rPr>
                        <w:spacing w:val="-2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&amp;</w:t>
                    </w:r>
                    <w:r>
                      <w:rPr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Requirements</w:t>
                    </w:r>
                    <w:r>
                      <w:rPr>
                        <w:spacing w:val="-21"/>
                        <w:w w:val="9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A9A0" w14:textId="00594568" w:rsidR="00FF448C" w:rsidRDefault="00480A9D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3A78D36" wp14:editId="7BC84F64">
              <wp:simplePos x="0" y="0"/>
              <wp:positionH relativeFrom="page">
                <wp:posOffset>2667000</wp:posOffset>
              </wp:positionH>
              <wp:positionV relativeFrom="topMargin">
                <wp:align>bottom</wp:align>
              </wp:positionV>
              <wp:extent cx="2400300" cy="142875"/>
              <wp:effectExtent l="0" t="0" r="0" b="9525"/>
              <wp:wrapNone/>
              <wp:docPr id="14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7E862" w14:textId="7D2F2D2C" w:rsidR="00FF448C" w:rsidRDefault="00FF448C">
                          <w:pPr>
                            <w:pStyle w:val="Textkrper"/>
                            <w:spacing w:before="26"/>
                            <w:ind w:left="20"/>
                          </w:pPr>
                          <w:r>
                            <w:rPr>
                              <w:spacing w:val="-3"/>
                              <w:w w:val="90"/>
                            </w:rPr>
                            <w:t>Rolle:</w:t>
                          </w:r>
                          <w:r w:rsidR="00480A9D">
                            <w:rPr>
                              <w:spacing w:val="-3"/>
                              <w:w w:val="90"/>
                            </w:rPr>
                            <w:t xml:space="preserve"> Business Analyst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78D3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2" type="#_x0000_t202" style="position:absolute;margin-left:210pt;margin-top:0;width:189pt;height:11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Xq2wEAAJkDAAAOAAAAZHJzL2Uyb0RvYy54bWysU9tu1DAQfUfiHyy/s8kupVT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" filled="f" stroked="f">
              <v:textbox inset="0,0,0,0">
                <w:txbxContent>
                  <w:p w14:paraId="7107E862" w14:textId="7D2F2D2C" w:rsidR="00FF448C" w:rsidRDefault="00FF448C">
                    <w:pPr>
                      <w:pStyle w:val="Textkrper"/>
                      <w:spacing w:before="26"/>
                      <w:ind w:left="20"/>
                    </w:pPr>
                    <w:r>
                      <w:rPr>
                        <w:spacing w:val="-3"/>
                        <w:w w:val="90"/>
                      </w:rPr>
                      <w:t>Rolle:</w:t>
                    </w:r>
                    <w:r w:rsidR="00480A9D">
                      <w:rPr>
                        <w:spacing w:val="-3"/>
                        <w:w w:val="90"/>
                      </w:rPr>
                      <w:t xml:space="preserve"> Business Analyst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F448C"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1" locked="0" layoutInCell="1" allowOverlap="1" wp14:anchorId="1723EBFC" wp14:editId="5820DA38">
              <wp:simplePos x="0" y="0"/>
              <wp:positionH relativeFrom="page">
                <wp:posOffset>2982595</wp:posOffset>
              </wp:positionH>
              <wp:positionV relativeFrom="page">
                <wp:posOffset>1176654</wp:posOffset>
              </wp:positionV>
              <wp:extent cx="3850005" cy="0"/>
              <wp:effectExtent l="0" t="0" r="0" b="0"/>
              <wp:wrapNone/>
              <wp:docPr id="14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50005" cy="0"/>
                      </a:xfrm>
                      <a:prstGeom prst="line">
                        <a:avLst/>
                      </a:prstGeom>
                      <a:noFill/>
                      <a:ln w="9529">
                        <a:solidFill>
                          <a:srgbClr val="24458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2F0AB" id="Line 27" o:spid="_x0000_s1026" style="position:absolute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34.85pt,92.65pt" to="53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" strokecolor="#244585" strokeweight=".26469mm">
              <w10:wrap anchorx="page" anchory="page"/>
            </v:line>
          </w:pict>
        </mc:Fallback>
      </mc:AlternateContent>
    </w:r>
    <w:r w:rsidR="00FF448C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F606E9B" wp14:editId="31802F77">
              <wp:simplePos x="0" y="0"/>
              <wp:positionH relativeFrom="page">
                <wp:posOffset>887095</wp:posOffset>
              </wp:positionH>
              <wp:positionV relativeFrom="page">
                <wp:posOffset>1040130</wp:posOffset>
              </wp:positionV>
              <wp:extent cx="1936750" cy="263525"/>
              <wp:effectExtent l="0" t="0" r="0" b="0"/>
              <wp:wrapNone/>
              <wp:docPr id="14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AD83" w14:textId="77777777" w:rsidR="00FF448C" w:rsidRDefault="00FF448C">
                          <w:pPr>
                            <w:spacing w:before="27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244585"/>
                              <w:spacing w:val="-6"/>
                              <w:w w:val="105"/>
                              <w:sz w:val="32"/>
                            </w:rPr>
                            <w:t>Vendor</w:t>
                          </w:r>
                          <w:r>
                            <w:rPr>
                              <w:rFonts w:ascii="Arial"/>
                              <w:color w:val="244585"/>
                              <w:spacing w:val="-56"/>
                              <w:w w:val="10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44585"/>
                              <w:spacing w:val="-3"/>
                              <w:w w:val="105"/>
                              <w:sz w:val="32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06E9B" id="Text Box 26" o:spid="_x0000_s1043" type="#_x0000_t202" style="position:absolute;margin-left:69.85pt;margin-top:81.9pt;width:152.5pt;height:20.7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" filled="f" stroked="f">
              <v:textbox inset="0,0,0,0">
                <w:txbxContent>
                  <w:p w14:paraId="2748AD83" w14:textId="77777777" w:rsidR="00FF448C" w:rsidRDefault="00FF448C">
                    <w:pPr>
                      <w:spacing w:before="27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44585"/>
                        <w:spacing w:val="-6"/>
                        <w:w w:val="105"/>
                        <w:sz w:val="32"/>
                      </w:rPr>
                      <w:t>Vendor</w:t>
                    </w:r>
                    <w:r>
                      <w:rPr>
                        <w:rFonts w:ascii="Arial"/>
                        <w:color w:val="244585"/>
                        <w:spacing w:val="-56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244585"/>
                        <w:spacing w:val="-3"/>
                        <w:w w:val="105"/>
                        <w:sz w:val="32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F448C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DA9A526" wp14:editId="5AA4CD17">
              <wp:simplePos x="0" y="0"/>
              <wp:positionH relativeFrom="page">
                <wp:posOffset>887095</wp:posOffset>
              </wp:positionH>
              <wp:positionV relativeFrom="page">
                <wp:posOffset>1523365</wp:posOffset>
              </wp:positionV>
              <wp:extent cx="1021715" cy="173990"/>
              <wp:effectExtent l="0" t="0" r="0" b="0"/>
              <wp:wrapNone/>
              <wp:docPr id="14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A6C04" w14:textId="77777777" w:rsidR="00FF448C" w:rsidRDefault="00FF448C">
                          <w:pPr>
                            <w:pStyle w:val="Textkrper"/>
                            <w:spacing w:before="2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 xml:space="preserve">01/2013 </w:t>
                          </w:r>
                          <w:r>
                            <w:rPr>
                              <w:rFonts w:ascii="Arial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4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6"/>
                              <w:w w:val="105"/>
                            </w:rPr>
                            <w:t>05/2013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9A526" id="Text Box 25" o:spid="_x0000_s1044" type="#_x0000_t202" style="position:absolute;margin-left:69.85pt;margin-top:119.95pt;width:80.45pt;height:13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" filled="f" stroked="f">
              <v:textbox inset="0,0,0,0">
                <w:txbxContent>
                  <w:p w14:paraId="58AA6C04" w14:textId="77777777" w:rsidR="00FF448C" w:rsidRDefault="00FF448C">
                    <w:pPr>
                      <w:pStyle w:val="Textkrper"/>
                      <w:spacing w:before="2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</w:rPr>
                      <w:t xml:space="preserve">01/2013 </w:t>
                    </w:r>
                    <w:r>
                      <w:rPr>
                        <w:rFonts w:ascii="Arial"/>
                        <w:w w:val="105"/>
                      </w:rPr>
                      <w:t>-</w:t>
                    </w:r>
                    <w:r>
                      <w:rPr>
                        <w:rFonts w:ascii="Arial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105"/>
                      </w:rPr>
                      <w:t>05/2013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901"/>
    <w:multiLevelType w:val="multilevel"/>
    <w:tmpl w:val="5A5CFE60"/>
    <w:lvl w:ilvl="0">
      <w:start w:val="5"/>
      <w:numFmt w:val="upperLetter"/>
      <w:lvlText w:val="%1"/>
      <w:lvlJc w:val="left"/>
      <w:pPr>
        <w:ind w:left="457" w:hanging="341"/>
      </w:pPr>
      <w:rPr>
        <w:rFonts w:hint="default"/>
      </w:rPr>
    </w:lvl>
    <w:lvl w:ilvl="1">
      <w:start w:val="13"/>
      <w:numFmt w:val="upperLetter"/>
      <w:lvlText w:val="%1-%2"/>
      <w:lvlJc w:val="left"/>
      <w:pPr>
        <w:ind w:left="457" w:hanging="341"/>
      </w:pPr>
      <w:rPr>
        <w:rFonts w:ascii="Arial" w:eastAsia="Arial" w:hAnsi="Arial" w:cs="Arial" w:hint="default"/>
        <w:color w:val="FFFFFF"/>
        <w:spacing w:val="-10"/>
        <w:w w:val="85"/>
        <w:sz w:val="18"/>
        <w:szCs w:val="18"/>
      </w:rPr>
    </w:lvl>
    <w:lvl w:ilvl="2">
      <w:start w:val="1"/>
      <w:numFmt w:val="decimal"/>
      <w:lvlText w:val="%3."/>
      <w:lvlJc w:val="left"/>
      <w:pPr>
        <w:ind w:left="3156" w:hanging="196"/>
      </w:pPr>
      <w:rPr>
        <w:rFonts w:ascii="DejaVu Sans" w:eastAsia="DejaVu Sans" w:hAnsi="DejaVu Sans" w:cs="DejaVu Sans" w:hint="default"/>
        <w:spacing w:val="-8"/>
        <w:w w:val="77"/>
        <w:sz w:val="20"/>
        <w:szCs w:val="20"/>
      </w:rPr>
    </w:lvl>
    <w:lvl w:ilvl="3">
      <w:numFmt w:val="bullet"/>
      <w:lvlText w:val="•"/>
      <w:lvlJc w:val="left"/>
      <w:pPr>
        <w:ind w:left="4586" w:hanging="196"/>
      </w:pPr>
      <w:rPr>
        <w:rFonts w:hint="default"/>
      </w:rPr>
    </w:lvl>
    <w:lvl w:ilvl="4">
      <w:numFmt w:val="bullet"/>
      <w:lvlText w:val="•"/>
      <w:lvlJc w:val="left"/>
      <w:pPr>
        <w:ind w:left="5299" w:hanging="196"/>
      </w:pPr>
      <w:rPr>
        <w:rFonts w:hint="default"/>
      </w:rPr>
    </w:lvl>
    <w:lvl w:ilvl="5">
      <w:numFmt w:val="bullet"/>
      <w:lvlText w:val="•"/>
      <w:lvlJc w:val="left"/>
      <w:pPr>
        <w:ind w:left="6012" w:hanging="196"/>
      </w:pPr>
      <w:rPr>
        <w:rFonts w:hint="default"/>
      </w:rPr>
    </w:lvl>
    <w:lvl w:ilvl="6">
      <w:numFmt w:val="bullet"/>
      <w:lvlText w:val="•"/>
      <w:lvlJc w:val="left"/>
      <w:pPr>
        <w:ind w:left="6726" w:hanging="196"/>
      </w:pPr>
      <w:rPr>
        <w:rFonts w:hint="default"/>
      </w:rPr>
    </w:lvl>
    <w:lvl w:ilvl="7">
      <w:numFmt w:val="bullet"/>
      <w:lvlText w:val="•"/>
      <w:lvlJc w:val="left"/>
      <w:pPr>
        <w:ind w:left="7439" w:hanging="196"/>
      </w:pPr>
      <w:rPr>
        <w:rFonts w:hint="default"/>
      </w:rPr>
    </w:lvl>
    <w:lvl w:ilvl="8">
      <w:numFmt w:val="bullet"/>
      <w:lvlText w:val="•"/>
      <w:lvlJc w:val="left"/>
      <w:pPr>
        <w:ind w:left="8152" w:hanging="196"/>
      </w:pPr>
      <w:rPr>
        <w:rFonts w:hint="default"/>
      </w:rPr>
    </w:lvl>
  </w:abstractNum>
  <w:abstractNum w:abstractNumId="1" w15:restartNumberingAfterBreak="0">
    <w:nsid w:val="057A3C57"/>
    <w:multiLevelType w:val="hybridMultilevel"/>
    <w:tmpl w:val="1906541E"/>
    <w:lvl w:ilvl="0" w:tplc="863871B0">
      <w:start w:val="4"/>
      <w:numFmt w:val="decimal"/>
      <w:lvlText w:val="%1"/>
      <w:lvlJc w:val="left"/>
      <w:pPr>
        <w:ind w:left="116" w:hanging="151"/>
      </w:pPr>
      <w:rPr>
        <w:rFonts w:ascii="Arial" w:eastAsia="Arial" w:hAnsi="Arial" w:cs="Arial" w:hint="default"/>
        <w:w w:val="101"/>
        <w:sz w:val="20"/>
        <w:szCs w:val="20"/>
      </w:rPr>
    </w:lvl>
    <w:lvl w:ilvl="1" w:tplc="EBB62D98">
      <w:numFmt w:val="bullet"/>
      <w:lvlText w:val="•"/>
      <w:lvlJc w:val="left"/>
      <w:pPr>
        <w:ind w:left="370" w:hanging="151"/>
      </w:pPr>
      <w:rPr>
        <w:rFonts w:hint="default"/>
      </w:rPr>
    </w:lvl>
    <w:lvl w:ilvl="2" w:tplc="6D70C3C2">
      <w:numFmt w:val="bullet"/>
      <w:lvlText w:val="•"/>
      <w:lvlJc w:val="left"/>
      <w:pPr>
        <w:ind w:left="620" w:hanging="151"/>
      </w:pPr>
      <w:rPr>
        <w:rFonts w:hint="default"/>
      </w:rPr>
    </w:lvl>
    <w:lvl w:ilvl="3" w:tplc="64E416E4">
      <w:numFmt w:val="bullet"/>
      <w:lvlText w:val="•"/>
      <w:lvlJc w:val="left"/>
      <w:pPr>
        <w:ind w:left="870" w:hanging="151"/>
      </w:pPr>
      <w:rPr>
        <w:rFonts w:hint="default"/>
      </w:rPr>
    </w:lvl>
    <w:lvl w:ilvl="4" w:tplc="8F287FAC">
      <w:numFmt w:val="bullet"/>
      <w:lvlText w:val="•"/>
      <w:lvlJc w:val="left"/>
      <w:pPr>
        <w:ind w:left="1121" w:hanging="151"/>
      </w:pPr>
      <w:rPr>
        <w:rFonts w:hint="default"/>
      </w:rPr>
    </w:lvl>
    <w:lvl w:ilvl="5" w:tplc="71264E08">
      <w:numFmt w:val="bullet"/>
      <w:lvlText w:val="•"/>
      <w:lvlJc w:val="left"/>
      <w:pPr>
        <w:ind w:left="1371" w:hanging="151"/>
      </w:pPr>
      <w:rPr>
        <w:rFonts w:hint="default"/>
      </w:rPr>
    </w:lvl>
    <w:lvl w:ilvl="6" w:tplc="092E6C72">
      <w:numFmt w:val="bullet"/>
      <w:lvlText w:val="•"/>
      <w:lvlJc w:val="left"/>
      <w:pPr>
        <w:ind w:left="1621" w:hanging="151"/>
      </w:pPr>
      <w:rPr>
        <w:rFonts w:hint="default"/>
      </w:rPr>
    </w:lvl>
    <w:lvl w:ilvl="7" w:tplc="E5CC7A48">
      <w:numFmt w:val="bullet"/>
      <w:lvlText w:val="•"/>
      <w:lvlJc w:val="left"/>
      <w:pPr>
        <w:ind w:left="1872" w:hanging="151"/>
      </w:pPr>
      <w:rPr>
        <w:rFonts w:hint="default"/>
      </w:rPr>
    </w:lvl>
    <w:lvl w:ilvl="8" w:tplc="83F4B9E4">
      <w:numFmt w:val="bullet"/>
      <w:lvlText w:val="•"/>
      <w:lvlJc w:val="left"/>
      <w:pPr>
        <w:ind w:left="2122" w:hanging="151"/>
      </w:pPr>
      <w:rPr>
        <w:rFonts w:hint="default"/>
      </w:rPr>
    </w:lvl>
  </w:abstractNum>
  <w:abstractNum w:abstractNumId="2" w15:restartNumberingAfterBreak="0">
    <w:nsid w:val="08D50CEA"/>
    <w:multiLevelType w:val="hybridMultilevel"/>
    <w:tmpl w:val="5B7E43A0"/>
    <w:lvl w:ilvl="0" w:tplc="0407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3" w15:restartNumberingAfterBreak="0">
    <w:nsid w:val="3C5F4759"/>
    <w:multiLevelType w:val="hybridMultilevel"/>
    <w:tmpl w:val="A83A54FA"/>
    <w:lvl w:ilvl="0" w:tplc="0407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441B0DD9"/>
    <w:multiLevelType w:val="hybridMultilevel"/>
    <w:tmpl w:val="27D0D4E6"/>
    <w:lvl w:ilvl="0" w:tplc="17C2E7B8">
      <w:numFmt w:val="bullet"/>
      <w:lvlText w:val="-"/>
      <w:lvlJc w:val="left"/>
      <w:pPr>
        <w:ind w:left="2985" w:hanging="106"/>
      </w:pPr>
      <w:rPr>
        <w:rFonts w:ascii="Arial" w:eastAsia="Arial" w:hAnsi="Arial" w:cs="Arial" w:hint="default"/>
        <w:w w:val="89"/>
        <w:sz w:val="20"/>
        <w:szCs w:val="20"/>
      </w:rPr>
    </w:lvl>
    <w:lvl w:ilvl="1" w:tplc="17764906">
      <w:numFmt w:val="bullet"/>
      <w:lvlText w:val="•"/>
      <w:lvlJc w:val="left"/>
      <w:pPr>
        <w:ind w:left="3919" w:hanging="106"/>
      </w:pPr>
      <w:rPr>
        <w:rFonts w:hint="default"/>
      </w:rPr>
    </w:lvl>
    <w:lvl w:ilvl="2" w:tplc="D5861F8C">
      <w:numFmt w:val="bullet"/>
      <w:lvlText w:val="•"/>
      <w:lvlJc w:val="left"/>
      <w:pPr>
        <w:ind w:left="4855" w:hanging="106"/>
      </w:pPr>
      <w:rPr>
        <w:rFonts w:hint="default"/>
      </w:rPr>
    </w:lvl>
    <w:lvl w:ilvl="3" w:tplc="92DEEDCA">
      <w:numFmt w:val="bullet"/>
      <w:lvlText w:val="•"/>
      <w:lvlJc w:val="left"/>
      <w:pPr>
        <w:ind w:left="5791" w:hanging="106"/>
      </w:pPr>
      <w:rPr>
        <w:rFonts w:hint="default"/>
      </w:rPr>
    </w:lvl>
    <w:lvl w:ilvl="4" w:tplc="DE503E6C">
      <w:numFmt w:val="bullet"/>
      <w:lvlText w:val="•"/>
      <w:lvlJc w:val="left"/>
      <w:pPr>
        <w:ind w:left="6727" w:hanging="106"/>
      </w:pPr>
      <w:rPr>
        <w:rFonts w:hint="default"/>
      </w:rPr>
    </w:lvl>
    <w:lvl w:ilvl="5" w:tplc="45D20872">
      <w:numFmt w:val="bullet"/>
      <w:lvlText w:val="•"/>
      <w:lvlJc w:val="left"/>
      <w:pPr>
        <w:ind w:left="7663" w:hanging="106"/>
      </w:pPr>
      <w:rPr>
        <w:rFonts w:hint="default"/>
      </w:rPr>
    </w:lvl>
    <w:lvl w:ilvl="6" w:tplc="7F96330E">
      <w:numFmt w:val="bullet"/>
      <w:lvlText w:val="•"/>
      <w:lvlJc w:val="left"/>
      <w:pPr>
        <w:ind w:left="8599" w:hanging="106"/>
      </w:pPr>
      <w:rPr>
        <w:rFonts w:hint="default"/>
      </w:rPr>
    </w:lvl>
    <w:lvl w:ilvl="7" w:tplc="0BD07B1C">
      <w:numFmt w:val="bullet"/>
      <w:lvlText w:val="•"/>
      <w:lvlJc w:val="left"/>
      <w:pPr>
        <w:ind w:left="9535" w:hanging="106"/>
      </w:pPr>
      <w:rPr>
        <w:rFonts w:hint="default"/>
      </w:rPr>
    </w:lvl>
    <w:lvl w:ilvl="8" w:tplc="5394A890">
      <w:numFmt w:val="bullet"/>
      <w:lvlText w:val="•"/>
      <w:lvlJc w:val="left"/>
      <w:pPr>
        <w:ind w:left="10471" w:hanging="106"/>
      </w:pPr>
      <w:rPr>
        <w:rFonts w:hint="default"/>
      </w:rPr>
    </w:lvl>
  </w:abstractNum>
  <w:abstractNum w:abstractNumId="5" w15:restartNumberingAfterBreak="0">
    <w:nsid w:val="56C87533"/>
    <w:multiLevelType w:val="hybridMultilevel"/>
    <w:tmpl w:val="DB0AA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679BB"/>
    <w:multiLevelType w:val="hybridMultilevel"/>
    <w:tmpl w:val="A15A7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568D0"/>
    <w:multiLevelType w:val="hybridMultilevel"/>
    <w:tmpl w:val="61C09DCA"/>
    <w:lvl w:ilvl="0" w:tplc="0407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8" w15:restartNumberingAfterBreak="0">
    <w:nsid w:val="7EEE41CF"/>
    <w:multiLevelType w:val="hybridMultilevel"/>
    <w:tmpl w:val="BFCA3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3938">
    <w:abstractNumId w:val="4"/>
  </w:num>
  <w:num w:numId="2" w16cid:durableId="501119973">
    <w:abstractNumId w:val="1"/>
  </w:num>
  <w:num w:numId="3" w16cid:durableId="770005615">
    <w:abstractNumId w:val="0"/>
  </w:num>
  <w:num w:numId="4" w16cid:durableId="928544500">
    <w:abstractNumId w:val="3"/>
  </w:num>
  <w:num w:numId="5" w16cid:durableId="840391426">
    <w:abstractNumId w:val="7"/>
  </w:num>
  <w:num w:numId="6" w16cid:durableId="1683125366">
    <w:abstractNumId w:val="8"/>
  </w:num>
  <w:num w:numId="7" w16cid:durableId="1470514546">
    <w:abstractNumId w:val="6"/>
  </w:num>
  <w:num w:numId="8" w16cid:durableId="1998262744">
    <w:abstractNumId w:val="5"/>
  </w:num>
  <w:num w:numId="9" w16cid:durableId="204000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34"/>
    <w:rsid w:val="00020955"/>
    <w:rsid w:val="00027ECB"/>
    <w:rsid w:val="000F0BFD"/>
    <w:rsid w:val="00151AF0"/>
    <w:rsid w:val="00156AE2"/>
    <w:rsid w:val="00163E9A"/>
    <w:rsid w:val="001765D4"/>
    <w:rsid w:val="00197E1D"/>
    <w:rsid w:val="001C611D"/>
    <w:rsid w:val="00207352"/>
    <w:rsid w:val="00233AE1"/>
    <w:rsid w:val="002678D3"/>
    <w:rsid w:val="002E6F9C"/>
    <w:rsid w:val="003337BE"/>
    <w:rsid w:val="00353673"/>
    <w:rsid w:val="003A1ABE"/>
    <w:rsid w:val="003B3369"/>
    <w:rsid w:val="003B3734"/>
    <w:rsid w:val="003D3E76"/>
    <w:rsid w:val="00413026"/>
    <w:rsid w:val="00414593"/>
    <w:rsid w:val="0042591E"/>
    <w:rsid w:val="00460C16"/>
    <w:rsid w:val="00480A9D"/>
    <w:rsid w:val="00481463"/>
    <w:rsid w:val="00496319"/>
    <w:rsid w:val="0049740D"/>
    <w:rsid w:val="0049791F"/>
    <w:rsid w:val="00525574"/>
    <w:rsid w:val="005346DF"/>
    <w:rsid w:val="005423A4"/>
    <w:rsid w:val="005610C2"/>
    <w:rsid w:val="005A05A9"/>
    <w:rsid w:val="005B1C16"/>
    <w:rsid w:val="00600F31"/>
    <w:rsid w:val="00684201"/>
    <w:rsid w:val="006B1198"/>
    <w:rsid w:val="006E1E2C"/>
    <w:rsid w:val="0072689B"/>
    <w:rsid w:val="00742C9B"/>
    <w:rsid w:val="007455EF"/>
    <w:rsid w:val="007E7183"/>
    <w:rsid w:val="008A7B7C"/>
    <w:rsid w:val="00934D42"/>
    <w:rsid w:val="00936751"/>
    <w:rsid w:val="00963C6D"/>
    <w:rsid w:val="00995DC7"/>
    <w:rsid w:val="009A03ED"/>
    <w:rsid w:val="009D222A"/>
    <w:rsid w:val="00A35140"/>
    <w:rsid w:val="00A67E75"/>
    <w:rsid w:val="00B065EE"/>
    <w:rsid w:val="00B66D7F"/>
    <w:rsid w:val="00B74605"/>
    <w:rsid w:val="00B74822"/>
    <w:rsid w:val="00B77951"/>
    <w:rsid w:val="00BC2985"/>
    <w:rsid w:val="00BD4E88"/>
    <w:rsid w:val="00C07ADB"/>
    <w:rsid w:val="00C66A8C"/>
    <w:rsid w:val="00CE237B"/>
    <w:rsid w:val="00D33D1D"/>
    <w:rsid w:val="00D65A8C"/>
    <w:rsid w:val="00D70C22"/>
    <w:rsid w:val="00DA1E49"/>
    <w:rsid w:val="00E332E5"/>
    <w:rsid w:val="00EA23CA"/>
    <w:rsid w:val="00EC2FEB"/>
    <w:rsid w:val="00EF1533"/>
    <w:rsid w:val="00F03F16"/>
    <w:rsid w:val="00F104A1"/>
    <w:rsid w:val="00F460EA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DDAEC4"/>
  <w15:docId w15:val="{488A245F-FA51-42AB-B7CC-495DB62A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E237B"/>
    <w:pPr>
      <w:widowControl w:val="0"/>
      <w:autoSpaceDE w:val="0"/>
      <w:autoSpaceDN w:val="0"/>
    </w:pPr>
    <w:rPr>
      <w:rFonts w:ascii="DejaVu Sans" w:eastAsia="DejaVu Sans" w:hAnsi="DejaVu Sans" w:cs="DejaVu Sans"/>
      <w:sz w:val="22"/>
      <w:szCs w:val="22"/>
      <w:lang w:val="en-US" w:eastAsia="en-US"/>
    </w:rPr>
  </w:style>
  <w:style w:type="paragraph" w:styleId="berschrift1">
    <w:name w:val="heading 1"/>
    <w:basedOn w:val="Standard"/>
    <w:uiPriority w:val="1"/>
    <w:qFormat/>
    <w:rsid w:val="00CE237B"/>
    <w:pPr>
      <w:spacing w:before="27"/>
      <w:ind w:left="20"/>
      <w:outlineLvl w:val="0"/>
    </w:pPr>
    <w:rPr>
      <w:rFonts w:ascii="Arial" w:eastAsia="Arial" w:hAnsi="Arial" w:cs="Arial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sid w:val="00CE237B"/>
    <w:rPr>
      <w:sz w:val="20"/>
      <w:szCs w:val="20"/>
    </w:rPr>
  </w:style>
  <w:style w:type="paragraph" w:styleId="Listenabsatz">
    <w:name w:val="List Paragraph"/>
    <w:basedOn w:val="Standard"/>
    <w:uiPriority w:val="1"/>
    <w:qFormat/>
    <w:rsid w:val="00CE237B"/>
    <w:pPr>
      <w:ind w:left="3156" w:hanging="240"/>
    </w:pPr>
  </w:style>
  <w:style w:type="paragraph" w:customStyle="1" w:styleId="TableParagraph">
    <w:name w:val="Table Paragraph"/>
    <w:basedOn w:val="Standard"/>
    <w:uiPriority w:val="1"/>
    <w:qFormat/>
    <w:rsid w:val="00CE237B"/>
  </w:style>
  <w:style w:type="paragraph" w:styleId="Kopfzeile">
    <w:name w:val="header"/>
    <w:basedOn w:val="Standard"/>
    <w:link w:val="KopfzeileZchn"/>
    <w:uiPriority w:val="99"/>
    <w:unhideWhenUsed/>
    <w:rsid w:val="00934D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934D42"/>
    <w:rPr>
      <w:rFonts w:ascii="DejaVu Sans" w:eastAsia="DejaVu Sans" w:hAnsi="DejaVu Sans" w:cs="DejaVu Sans"/>
    </w:rPr>
  </w:style>
  <w:style w:type="paragraph" w:styleId="Fuzeile">
    <w:name w:val="footer"/>
    <w:basedOn w:val="Standard"/>
    <w:link w:val="FuzeileZchn"/>
    <w:uiPriority w:val="99"/>
    <w:unhideWhenUsed/>
    <w:rsid w:val="00934D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34D42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3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7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2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2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96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2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9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5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4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2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2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39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2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5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4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0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06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2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8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0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93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3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4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060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4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6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91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9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8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0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4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6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1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1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4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0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5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9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2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48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7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7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8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4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2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header" Target="header19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11.xml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32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yperlink" Target="mailto:brauer.consulting@yahoo.de" TargetMode="Externa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13.xml"/><Relationship Id="rId30" Type="http://schemas.openxmlformats.org/officeDocument/2006/relationships/header" Target="header16.xm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cuments\Benutzerdefinierte%20Office-Vorlagen\Profil%20Martin%20Brauer%20(SOLCOM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 Martin Brauer (SOLCOM).dot</Template>
  <TotalTime>0</TotalTime>
  <Pages>22</Pages>
  <Words>3727</Words>
  <Characters>23485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27158</CharactersWithSpaces>
  <SharedDoc>false</SharedDoc>
  <HLinks>
    <vt:vector size="6" baseType="variant">
      <vt:variant>
        <vt:i4>5111869</vt:i4>
      </vt:variant>
      <vt:variant>
        <vt:i4>0</vt:i4>
      </vt:variant>
      <vt:variant>
        <vt:i4>0</vt:i4>
      </vt:variant>
      <vt:variant>
        <vt:i4>5</vt:i4>
      </vt:variant>
      <vt:variant>
        <vt:lpwstr>mailto:brauer.consulting@yahoo.de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Sebastian SCHULZE (top itservices AG)</cp:lastModifiedBy>
  <cp:revision>1</cp:revision>
  <cp:lastPrinted>2020-09-09T12:11:00Z</cp:lastPrinted>
  <dcterms:created xsi:type="dcterms:W3CDTF">2020-09-09T10:55:00Z</dcterms:created>
  <dcterms:modified xsi:type="dcterms:W3CDTF">2022-12-14T15:48:00Z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Chromium</vt:lpwstr>
  </property>
  <property fmtid="{D5CDD505-2E9C-101B-9397-08002B2CF9AE}" pid="4" name="LastSaved">
    <vt:filetime>2019-09-19T00:00:00Z</vt:filetime>
  </property>
</Properties>
</file>